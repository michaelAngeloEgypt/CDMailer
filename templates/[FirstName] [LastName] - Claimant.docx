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5B37E9" w14:textId="08B27378" w:rsidR="00414A93" w:rsidRPr="00414A93" w:rsidRDefault="00414A93" w:rsidP="00414A93">
      <w:pPr>
        <w:spacing w:line="300" w:lineRule="auto"/>
        <w:rPr>
          <w:b/>
        </w:rPr>
      </w:pPr>
      <w:r w:rsidRPr="00414A93">
        <w:t>Dear</w:t>
      </w:r>
      <w:r w:rsidR="0040269B">
        <w:fldChar w:fldCharType="begin"/>
      </w:r>
      <w:r w:rsidR="0040269B">
        <w:instrText xml:space="preserve"> MERGEFIELD  FirstName  \* MERGEFORMAT </w:instrText>
      </w:r>
      <w:r w:rsidR="0040269B">
        <w:fldChar w:fldCharType="separate"/>
      </w:r>
      <w:r w:rsidR="00573B47">
        <w:t>«FirstName»</w:t>
      </w:r>
      <w:r w:rsidR="0040269B">
        <w:fldChar w:fldCharType="end"/>
      </w:r>
      <w:r w:rsidR="00573B47">
        <w:t xml:space="preserve"> </w:t>
      </w:r>
      <w:r w:rsidR="0040269B">
        <w:fldChar w:fldCharType="begin"/>
      </w:r>
      <w:r w:rsidR="0040269B">
        <w:instrText xml:space="preserve"> MERGEFIELD  LastName  \* MERGEFORMAT </w:instrText>
      </w:r>
      <w:r w:rsidR="0040269B">
        <w:fldChar w:fldCharType="separate"/>
      </w:r>
      <w:r w:rsidR="00573B47">
        <w:t>«LastName»</w:t>
      </w:r>
      <w:r w:rsidR="0040269B">
        <w:fldChar w:fldCharType="end"/>
      </w:r>
      <w:r w:rsidRPr="00414A93">
        <w:rPr>
          <w:b/>
        </w:rPr>
        <w:t>,</w:t>
      </w:r>
    </w:p>
    <w:p w14:paraId="718DE0D3" w14:textId="77777777" w:rsidR="002E0FC2" w:rsidRDefault="002E0FC2" w:rsidP="002E0FC2">
      <w:r w:rsidRPr="002E0FC2">
        <w:t>I have excellent news for you or a family member of yours. . .</w:t>
      </w:r>
    </w:p>
    <w:p w14:paraId="34623D20" w14:textId="2EA52EF1" w:rsidR="007A08CA" w:rsidRDefault="007A08CA" w:rsidP="00F76881">
      <w:r w:rsidRPr="007A08CA">
        <w:t xml:space="preserve">In a search of government records, my firm has discovered unclaimed funds that I am convinced belongs to </w:t>
      </w:r>
      <w:r w:rsidR="00F76881">
        <w:rPr>
          <w:b/>
        </w:rPr>
        <w:fldChar w:fldCharType="begin"/>
      </w:r>
      <w:r w:rsidR="00F76881">
        <w:rPr>
          <w:b/>
        </w:rPr>
        <w:instrText xml:space="preserve"> MERGEFIELD  OppName  \* MERGEFORMAT </w:instrText>
      </w:r>
      <w:r w:rsidR="00F76881">
        <w:rPr>
          <w:b/>
        </w:rPr>
        <w:fldChar w:fldCharType="separate"/>
      </w:r>
      <w:r w:rsidR="00F76881">
        <w:rPr>
          <w:b/>
        </w:rPr>
        <w:t>«OppName»</w:t>
      </w:r>
      <w:r w:rsidR="00F76881">
        <w:rPr>
          <w:b/>
        </w:rPr>
        <w:fldChar w:fldCharType="end"/>
      </w:r>
      <w:r w:rsidR="00F76881" w:rsidRPr="007A08CA">
        <w:t xml:space="preserve"> </w:t>
      </w:r>
      <w:r w:rsidRPr="007A08CA">
        <w:t xml:space="preserve"> and lived or owned </w:t>
      </w:r>
      <w:r w:rsidR="009847DF">
        <w:rPr>
          <w:b/>
        </w:rPr>
        <w:fldChar w:fldCharType="begin"/>
      </w:r>
      <w:r w:rsidR="009847DF">
        <w:rPr>
          <w:b/>
        </w:rPr>
        <w:instrText xml:space="preserve"> MERGEFIELD  FsAddress  \* MERGEFORMAT </w:instrText>
      </w:r>
      <w:r w:rsidR="009847DF">
        <w:rPr>
          <w:b/>
        </w:rPr>
        <w:fldChar w:fldCharType="separate"/>
      </w:r>
      <w:r w:rsidR="009847DF">
        <w:rPr>
          <w:b/>
        </w:rPr>
        <w:t>«FsAddress»</w:t>
      </w:r>
      <w:r w:rsidR="009847DF">
        <w:rPr>
          <w:b/>
        </w:rPr>
        <w:fldChar w:fldCharType="end"/>
      </w:r>
      <w:r w:rsidRPr="007A08CA">
        <w:t xml:space="preserve">. I'd like to help you recover this money, but we'll need to act quickly. Keep in mind that after time lapses the State can take final possession and at that point it will be impossible to recover. </w:t>
      </w:r>
    </w:p>
    <w:p w14:paraId="325959B1" w14:textId="21B19307" w:rsidR="002E0FC2" w:rsidRPr="002E0FC2" w:rsidRDefault="002E0FC2" w:rsidP="002E0FC2">
      <w:r w:rsidRPr="002E0FC2">
        <w:t>Please give me just a minute or two to explain how I can help with your recovery process . . .</w:t>
      </w:r>
    </w:p>
    <w:p w14:paraId="441E4378" w14:textId="5A5FBB2E" w:rsidR="002E0FC2" w:rsidRPr="002E0FC2" w:rsidRDefault="007A08CA" w:rsidP="007A08CA">
      <w:r>
        <w:t xml:space="preserve">My firm Cash Discoveries processes and litigates amounts being held by agencies nationwide and have successfully delivered checks to many individuals like you. No payment is required from you. That’s right, the firm earns a portion of the recovered amount only if we’re successful. </w:t>
      </w:r>
      <w:r w:rsidR="002E0FC2" w:rsidRPr="002E0FC2">
        <w:t xml:space="preserve"> </w:t>
      </w:r>
    </w:p>
    <w:p w14:paraId="585C592D" w14:textId="1788A73E" w:rsidR="002E0FC2" w:rsidRPr="002E0FC2" w:rsidRDefault="002E0FC2" w:rsidP="002E0FC2">
      <w:r w:rsidRPr="002E0FC2">
        <w:t xml:space="preserve">Not calling is equal to abandoning your money. The </w:t>
      </w:r>
      <w:r w:rsidR="00202EDD" w:rsidRPr="002E0FC2">
        <w:t xml:space="preserve">number </w:t>
      </w:r>
      <w:r w:rsidRPr="002E0FC2">
        <w:t xml:space="preserve">to call is </w:t>
      </w:r>
      <w:r w:rsidRPr="00202EDD">
        <w:rPr>
          <w:rStyle w:val="Heading1Char"/>
        </w:rPr>
        <w:t>1-800-482-2409</w:t>
      </w:r>
      <w:r w:rsidRPr="002E0FC2">
        <w:t>.</w:t>
      </w:r>
    </w:p>
    <w:p w14:paraId="5282935F" w14:textId="77777777" w:rsidR="002E0FC2" w:rsidRPr="002E0FC2" w:rsidRDefault="002E0FC2" w:rsidP="002E0FC2">
      <w:r w:rsidRPr="002E0FC2">
        <w:t>We take great pride in being accredited by the Better Business Bureau and it’s why honesty is of upmost importance. Here is what previous clients have said about Cash Discoveries:</w:t>
      </w:r>
    </w:p>
    <w:p w14:paraId="1B0485DC" w14:textId="1437CA43" w:rsidR="002E0FC2" w:rsidRPr="00202EDD" w:rsidRDefault="002E0FC2" w:rsidP="00A07D0C">
      <w:pPr>
        <w:pStyle w:val="Quote"/>
      </w:pPr>
      <w:r w:rsidRPr="00202EDD">
        <w:t xml:space="preserve">Thank you Alberto for working on my case. I received the money 3 days ago and just deposited it. My parents passed away 7 years ago and I would have never known about their </w:t>
      </w:r>
      <w:r w:rsidRPr="00A07D0C">
        <w:t>money</w:t>
      </w:r>
      <w:r w:rsidRPr="00202EDD">
        <w:t xml:space="preserve"> if it weren’t for you. I am actually going to be paying off my medical bills that were making me sicker. You not only provided my with extra money but you have given me back my mental health. </w:t>
      </w:r>
      <w:r w:rsidR="00202EDD" w:rsidRPr="00202EDD">
        <w:t xml:space="preserve">- </w:t>
      </w:r>
      <w:r w:rsidRPr="00202EDD">
        <w:t>M. Davis</w:t>
      </w:r>
      <w:r w:rsidR="00202EDD">
        <w:br/>
      </w:r>
    </w:p>
    <w:p w14:paraId="6781855D" w14:textId="77777777" w:rsidR="002E0FC2" w:rsidRPr="00202EDD" w:rsidRDefault="002E0FC2" w:rsidP="00A07D0C">
      <w:pPr>
        <w:pStyle w:val="Quote"/>
      </w:pPr>
      <w:r w:rsidRPr="00202EDD">
        <w:t>I, Harry Shrader Jr. would highly recommend Mr. Alberto Lopez, CEO of Cash Discoveries. Through out the process of my claim Mr. Lopez would write me or call me about questions needed to be answered.</w:t>
      </w:r>
    </w:p>
    <w:p w14:paraId="55D7665C" w14:textId="5981866B" w:rsidR="002E0FC2" w:rsidRPr="00202EDD" w:rsidRDefault="002E0FC2" w:rsidP="00A07D0C">
      <w:pPr>
        <w:pStyle w:val="Quote"/>
      </w:pPr>
      <w:r w:rsidRPr="00202EDD">
        <w:t>I would call Mr. Lopez and he would always get back to me very promptly. Mr. Lopez was always on top of his job. Mr. Lopez</w:t>
      </w:r>
      <w:r w:rsidRPr="00202EDD">
        <w:rPr>
          <w:rFonts w:hint="eastAsia"/>
        </w:rPr>
        <w:t>’</w:t>
      </w:r>
      <w:r w:rsidRPr="00202EDD">
        <w:t>s services were excellent. I would highly recommend Cash Discoveries to anyone. He along with his attorney will work hard to claim your money. </w:t>
      </w:r>
      <w:r w:rsidR="00202EDD" w:rsidRPr="00202EDD">
        <w:t xml:space="preserve">- </w:t>
      </w:r>
      <w:r w:rsidRPr="00202EDD">
        <w:t>Harry Shrader Jr.</w:t>
      </w:r>
    </w:p>
    <w:p w14:paraId="7762CBC5" w14:textId="437EB0BD" w:rsidR="00F82EC3" w:rsidRPr="00202EDD" w:rsidRDefault="00414A93" w:rsidP="00202EDD">
      <w:pPr>
        <w:pStyle w:val="NoSpacing"/>
      </w:pPr>
      <w:r w:rsidRPr="00202EDD">
        <w:t>Sincerely,</w:t>
      </w:r>
    </w:p>
    <w:p w14:paraId="1A767CDC" w14:textId="3B651E41" w:rsidR="00F82EC3" w:rsidRDefault="00F82EC3" w:rsidP="00F82EC3">
      <w:pPr>
        <w:pStyle w:val="NoSpacing"/>
      </w:pPr>
      <w:r w:rsidRPr="00414A93">
        <w:rPr>
          <w:noProof/>
          <w:lang w:eastAsia="zh-CN"/>
        </w:rPr>
        <w:drawing>
          <wp:inline distT="0" distB="0" distL="0" distR="0" wp14:anchorId="3CCBF759" wp14:editId="78C33740">
            <wp:extent cx="1441450" cy="456565"/>
            <wp:effectExtent l="0" t="0" r="6350" b="63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0" cy="456565"/>
                    </a:xfrm>
                    <a:prstGeom prst="rect">
                      <a:avLst/>
                    </a:prstGeom>
                    <a:noFill/>
                  </pic:spPr>
                </pic:pic>
              </a:graphicData>
            </a:graphic>
          </wp:inline>
        </w:drawing>
      </w:r>
    </w:p>
    <w:p w14:paraId="4945D8A4" w14:textId="700C456B" w:rsidR="002E0FC2" w:rsidRDefault="00F82EC3" w:rsidP="00F82EC3">
      <w:pPr>
        <w:pStyle w:val="NoSpacing"/>
      </w:pPr>
      <w:r w:rsidRPr="00F82EC3">
        <w:t>Alberto A Lopez, CEO</w:t>
      </w:r>
    </w:p>
    <w:p w14:paraId="21D01B20" w14:textId="77777777" w:rsidR="00202EDD" w:rsidRDefault="00202EDD" w:rsidP="00F82EC3">
      <w:pPr>
        <w:pStyle w:val="NoSpacing"/>
      </w:pPr>
    </w:p>
    <w:p w14:paraId="1087D7EF" w14:textId="43334398" w:rsidR="00526A1D" w:rsidRPr="00202EDD" w:rsidRDefault="00202EDD" w:rsidP="00202EDD">
      <w:pPr>
        <w:jc w:val="left"/>
        <w:rPr>
          <w:b/>
        </w:rPr>
      </w:pPr>
      <w:r w:rsidRPr="00202EDD">
        <w:rPr>
          <w:b/>
        </w:rPr>
        <w:t xml:space="preserve">P.S. In order to prevent the loss of these funds </w:t>
      </w:r>
      <w:r>
        <w:rPr>
          <w:b/>
        </w:rPr>
        <w:br/>
      </w:r>
      <w:r w:rsidRPr="00986477">
        <w:rPr>
          <w:b/>
          <w:color w:val="FF0000"/>
        </w:rPr>
        <w:t>you must take immediate action</w:t>
      </w:r>
      <w:r w:rsidRPr="00202EDD">
        <w:rPr>
          <w:b/>
        </w:rPr>
        <w:t>. Call 1-800-482-2409.</w:t>
      </w:r>
    </w:p>
    <w:sectPr w:rsidR="00526A1D" w:rsidRPr="00202EDD" w:rsidSect="00A07D0C">
      <w:headerReference w:type="even" r:id="rId10"/>
      <w:headerReference w:type="default" r:id="rId11"/>
      <w:footerReference w:type="even" r:id="rId12"/>
      <w:footerReference w:type="default" r:id="rId13"/>
      <w:headerReference w:type="first" r:id="rId14"/>
      <w:footerReference w:type="first" r:id="rId15"/>
      <w:pgSz w:w="12240" w:h="15840" w:code="1"/>
      <w:pgMar w:top="3312"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5E5923" w14:textId="77777777" w:rsidR="0040269B" w:rsidRDefault="0040269B" w:rsidP="00526A1D">
      <w:r>
        <w:separator/>
      </w:r>
    </w:p>
  </w:endnote>
  <w:endnote w:type="continuationSeparator" w:id="0">
    <w:p w14:paraId="36E8AAF6" w14:textId="77777777" w:rsidR="0040269B" w:rsidRDefault="0040269B" w:rsidP="00526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Times New Roman"/>
    <w:charset w:val="00"/>
    <w:family w:val="auto"/>
    <w:pitch w:val="variable"/>
    <w:sig w:usb0="00000001"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华文楷体">
    <w:panose1 w:val="02010600040101010101"/>
    <w:charset w:val="86"/>
    <w:family w:val="auto"/>
    <w:pitch w:val="variable"/>
    <w:sig w:usb0="00000287" w:usb1="080F0000" w:usb2="00000010" w:usb3="00000000" w:csb0="000400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2EF" w:usb1="5000205B" w:usb2="00000020" w:usb3="00000000" w:csb0="E00002EF" w:csb1="5000205B"/>
  </w:font>
  <w:font w:name="Roboto Light">
    <w:altName w:val="Times New Roman"/>
    <w:charset w:val="00"/>
    <w:family w:val="auto"/>
    <w:pitch w:val="variable"/>
    <w:sig w:usb0="00000000" w:usb1="5000205B" w:usb2="00000020" w:usb3="00000000" w:csb0="E00002FF" w:csb1="5000205B"/>
  </w:font>
  <w:font w:name="隶书">
    <w:panose1 w:val="0201050906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4CCB5" w14:textId="77777777" w:rsidR="005E48B6" w:rsidRDefault="005E48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2456E" w14:textId="77777777" w:rsidR="00982C5E" w:rsidRDefault="00982C5E" w:rsidP="00526A1D">
    <w:pPr>
      <w:pStyle w:val="Footer"/>
    </w:pPr>
    <w:r>
      <w:rPr>
        <w:lang w:eastAsia="zh-CN"/>
      </w:rPr>
      <mc:AlternateContent>
        <mc:Choice Requires="wps">
          <w:drawing>
            <wp:anchor distT="0" distB="0" distL="114300" distR="114300" simplePos="0" relativeHeight="251660288" behindDoc="0" locked="0" layoutInCell="1" allowOverlap="1" wp14:anchorId="35FD24E4" wp14:editId="179998AD">
              <wp:simplePos x="0" y="0"/>
              <wp:positionH relativeFrom="margin">
                <wp:align>center</wp:align>
              </wp:positionH>
              <wp:positionV relativeFrom="page">
                <wp:posOffset>9284335</wp:posOffset>
              </wp:positionV>
              <wp:extent cx="7863840" cy="365760"/>
              <wp:effectExtent l="0" t="0" r="22860" b="15240"/>
              <wp:wrapNone/>
              <wp:docPr id="4" name="Rectangle 4"/>
              <wp:cNvGraphicFramePr/>
              <a:graphic xmlns:a="http://schemas.openxmlformats.org/drawingml/2006/main">
                <a:graphicData uri="http://schemas.microsoft.com/office/word/2010/wordprocessingShape">
                  <wps:wsp>
                    <wps:cNvSpPr/>
                    <wps:spPr>
                      <a:xfrm>
                        <a:off x="0" y="0"/>
                        <a:ext cx="7863840" cy="36576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9A6A41B" w14:textId="01A42A85" w:rsidR="00982C5E" w:rsidRPr="00920D62" w:rsidRDefault="00A9254A" w:rsidP="00526A1D">
                          <w:pPr>
                            <w:pStyle w:val="Footer"/>
                          </w:pPr>
                          <w:r>
                            <w:fldChar w:fldCharType="begin"/>
                          </w:r>
                          <w:r>
                            <w:instrText xml:space="preserve"> STYLEREF  Title  \* MERGEFORMAT </w:instrText>
                          </w:r>
                          <w:r>
                            <w:fldChar w:fldCharType="separate"/>
                          </w:r>
                          <w:r w:rsidR="007A08CA">
                            <w:rPr>
                              <w:b/>
                              <w:bCs w:val="0"/>
                            </w:rPr>
                            <w:t>Error! No text of specified style in document.</w:t>
                          </w:r>
                          <w:r>
                            <w:fldChar w:fldCharType="end"/>
                          </w:r>
                          <w:r w:rsidR="00982C5E" w:rsidRPr="00920D62">
                            <w:t xml:space="preserve"> </w:t>
                          </w:r>
                          <w:r w:rsidR="00982C5E" w:rsidRPr="00920D62">
                            <w:tab/>
                          </w:r>
                          <w:r w:rsidR="006306FD">
                            <w:rPr>
                              <w:b/>
                              <w:bCs w:val="0"/>
                            </w:rPr>
                            <w:fldChar w:fldCharType="begin"/>
                          </w:r>
                          <w:r w:rsidR="006306FD">
                            <w:rPr>
                              <w:b/>
                              <w:bCs w:val="0"/>
                            </w:rPr>
                            <w:instrText xml:space="preserve"> STYLEREF  "Heading 1"  \* MERGEFORMAT </w:instrText>
                          </w:r>
                          <w:r w:rsidR="006306FD">
                            <w:rPr>
                              <w:b/>
                              <w:bCs w:val="0"/>
                            </w:rPr>
                            <w:fldChar w:fldCharType="separate"/>
                          </w:r>
                          <w:r w:rsidR="007A08CA" w:rsidRPr="007A08CA">
                            <w:rPr>
                              <w:b/>
                              <w:bCs w:val="0"/>
                            </w:rPr>
                            <w:t>Subject: Final Notification of Unclaimed Funds</w:t>
                          </w:r>
                          <w:r w:rsidR="006306FD">
                            <w:rPr>
                              <w:b/>
                              <w:bCs w:val="0"/>
                            </w:rPr>
                            <w:fldChar w:fldCharType="end"/>
                          </w:r>
                          <w:r w:rsidR="00AE4393" w:rsidRPr="00920D62">
                            <w:t xml:space="preserve"> </w:t>
                          </w:r>
                          <w:r w:rsidR="00982C5E" w:rsidRPr="00920D62">
                            <w:rPr>
                              <w:rFonts w:cs="Arial"/>
                            </w:rPr>
                            <w:t>»</w:t>
                          </w:r>
                          <w:r w:rsidR="00982C5E" w:rsidRPr="00920D62">
                            <w:t xml:space="preserve"> </w:t>
                          </w:r>
                          <w:r w:rsidR="00982C5E" w:rsidRPr="00920D62">
                            <w:fldChar w:fldCharType="begin"/>
                          </w:r>
                          <w:r w:rsidR="00982C5E" w:rsidRPr="00920D62">
                            <w:instrText xml:space="preserve"> PAGE </w:instrText>
                          </w:r>
                          <w:r w:rsidR="00982C5E" w:rsidRPr="00920D62">
                            <w:fldChar w:fldCharType="separate"/>
                          </w:r>
                          <w:r w:rsidR="00982C5E" w:rsidRPr="00920D62">
                            <w:t>1</w:t>
                          </w:r>
                          <w:r w:rsidR="00982C5E" w:rsidRPr="00920D62">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FD24E4" id="Rectangle 4" o:spid="_x0000_s1026" style="position:absolute;left:0;text-align:left;margin-left:0;margin-top:731.05pt;width:619.2pt;height:28.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" fillcolor="#24bb58 [3028]" strokecolor="#21ac51 [3204]" strokeweight=".5pt">
              <v:fill color2="#20a94f [3172]" rotate="t" colors="0 #4db768;.5 #1ab34f;1 #10a543" focus="100%" type="gradient">
                <o:fill v:ext="view" type="gradientUnscaled"/>
              </v:fill>
              <v:textbox>
                <w:txbxContent>
                  <w:p w14:paraId="19A6A41B" w14:textId="01A42A85" w:rsidR="00982C5E" w:rsidRPr="00920D62" w:rsidRDefault="00A9254A" w:rsidP="00526A1D">
                    <w:pPr>
                      <w:pStyle w:val="Footer"/>
                    </w:pPr>
                    <w:r>
                      <w:fldChar w:fldCharType="begin"/>
                    </w:r>
                    <w:r>
                      <w:instrText xml:space="preserve"> STYLEREF  Title  \* MERGEFORMAT </w:instrText>
                    </w:r>
                    <w:r>
                      <w:fldChar w:fldCharType="separate"/>
                    </w:r>
                    <w:r w:rsidR="007A08CA">
                      <w:rPr>
                        <w:b/>
                        <w:bCs w:val="0"/>
                      </w:rPr>
                      <w:t>Error! No text of specified style in document.</w:t>
                    </w:r>
                    <w:r>
                      <w:fldChar w:fldCharType="end"/>
                    </w:r>
                    <w:r w:rsidR="00982C5E" w:rsidRPr="00920D62">
                      <w:t xml:space="preserve"> </w:t>
                    </w:r>
                    <w:r w:rsidR="00982C5E" w:rsidRPr="00920D62">
                      <w:tab/>
                    </w:r>
                    <w:fldSimple w:instr=" STYLEREF  &quot;Heading 1&quot;  \* MERGEFORMAT ">
                      <w:r w:rsidR="007A08CA" w:rsidRPr="007A08CA">
                        <w:rPr>
                          <w:b/>
                          <w:bCs w:val="0"/>
                        </w:rPr>
                        <w:t>Subject: Final Notification of Unclaimed Funds</w:t>
                      </w:r>
                    </w:fldSimple>
                    <w:r w:rsidR="00AE4393" w:rsidRPr="00920D62">
                      <w:t xml:space="preserve"> </w:t>
                    </w:r>
                    <w:r w:rsidR="00982C5E" w:rsidRPr="00920D62">
                      <w:rPr>
                        <w:rFonts w:cs="Arial"/>
                      </w:rPr>
                      <w:t>»</w:t>
                    </w:r>
                    <w:r w:rsidR="00982C5E" w:rsidRPr="00920D62">
                      <w:t xml:space="preserve"> </w:t>
                    </w:r>
                    <w:r w:rsidR="00982C5E" w:rsidRPr="00920D62">
                      <w:fldChar w:fldCharType="begin"/>
                    </w:r>
                    <w:r w:rsidR="00982C5E" w:rsidRPr="00920D62">
                      <w:instrText xml:space="preserve"> PAGE </w:instrText>
                    </w:r>
                    <w:r w:rsidR="00982C5E" w:rsidRPr="00920D62">
                      <w:fldChar w:fldCharType="separate"/>
                    </w:r>
                    <w:r w:rsidR="00982C5E" w:rsidRPr="00920D62">
                      <w:t>1</w:t>
                    </w:r>
                    <w:r w:rsidR="00982C5E" w:rsidRPr="00920D62">
                      <w:fldChar w:fldCharType="end"/>
                    </w:r>
                  </w:p>
                </w:txbxContent>
              </v:textbox>
              <w10:wrap anchorx="margin" anchory="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749AF" w14:textId="0158E762" w:rsidR="00414A93" w:rsidRDefault="00986477">
    <w:pPr>
      <w:pStyle w:val="Footer"/>
    </w:pPr>
    <w:r w:rsidRPr="00202EDD">
      <w:rPr>
        <w:b/>
        <w:lang w:eastAsia="zh-CN"/>
      </w:rPr>
      <mc:AlternateContent>
        <mc:Choice Requires="wpg">
          <w:drawing>
            <wp:anchor distT="0" distB="0" distL="114300" distR="114300" simplePos="0" relativeHeight="251668480" behindDoc="0" locked="0" layoutInCell="1" allowOverlap="1" wp14:anchorId="4AB151E6" wp14:editId="7EA2C276">
              <wp:simplePos x="0" y="0"/>
              <wp:positionH relativeFrom="margin">
                <wp:align>right</wp:align>
              </wp:positionH>
              <wp:positionV relativeFrom="margin">
                <wp:align>bottom</wp:align>
              </wp:positionV>
              <wp:extent cx="3251835" cy="915670"/>
              <wp:effectExtent l="0" t="0" r="5715" b="0"/>
              <wp:wrapNone/>
              <wp:docPr id="362" name="Group 362"/>
              <wp:cNvGraphicFramePr/>
              <a:graphic xmlns:a="http://schemas.openxmlformats.org/drawingml/2006/main">
                <a:graphicData uri="http://schemas.microsoft.com/office/word/2010/wordprocessingGroup">
                  <wpg:wgp>
                    <wpg:cNvGrpSpPr/>
                    <wpg:grpSpPr>
                      <a:xfrm>
                        <a:off x="0" y="0"/>
                        <a:ext cx="3251835" cy="915670"/>
                        <a:chOff x="0" y="0"/>
                        <a:chExt cx="3251835" cy="915670"/>
                      </a:xfrm>
                    </wpg:grpSpPr>
                    <pic:pic xmlns:pic="http://schemas.openxmlformats.org/drawingml/2006/picture">
                      <pic:nvPicPr>
                        <pic:cNvPr id="195" name="Picture 19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2682240" y="0"/>
                          <a:ext cx="569595" cy="915670"/>
                        </a:xfrm>
                        <a:prstGeom prst="rect">
                          <a:avLst/>
                        </a:prstGeom>
                        <a:noFill/>
                      </pic:spPr>
                    </pic:pic>
                    <wps:wsp>
                      <wps:cNvPr id="360" name="Text Box 360"/>
                      <wps:cNvSpPr txBox="1"/>
                      <wps:spPr>
                        <a:xfrm>
                          <a:off x="0" y="22860"/>
                          <a:ext cx="2601685" cy="876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A667F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1-800-482-2409</w:t>
                            </w:r>
                          </w:p>
                          <w:p w14:paraId="0BEFAC4D"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1-813-602-2281</w:t>
                            </w:r>
                          </w:p>
                          <w:p w14:paraId="04B1CEBB"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claims@cashdiscoveries.com</w:t>
                            </w:r>
                          </w:p>
                          <w:p w14:paraId="34549DB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CashDiscoveries.com</w:t>
                            </w:r>
                          </w:p>
                          <w:p w14:paraId="2D33881E"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7028 W Waters Ave. No. 249</w:t>
                            </w:r>
                            <w:r>
                              <w:rPr>
                                <w:rFonts w:asciiTheme="majorHAnsi" w:hAnsiTheme="majorHAnsi"/>
                                <w:sz w:val="18"/>
                              </w:rPr>
                              <w:br/>
                            </w:r>
                            <w:r w:rsidRPr="007243AB">
                              <w:rPr>
                                <w:rFonts w:asciiTheme="majorHAnsi" w:hAnsiTheme="majorHAnsi"/>
                                <w:sz w:val="18"/>
                              </w:rPr>
                              <w:t>Tampa, FL 33634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AB151E6" id="Group 362" o:spid="_x0000_s1032" style="position:absolute;left:0;text-align:left;margin-left:204.85pt;margin-top:0;width:256.05pt;height:72.1pt;z-index:251668480;mso-position-horizontal:right;mso-position-horizontal-relative:margin;mso-position-vertical:bottom;mso-position-vertical-relative:margin" coordsize="32518,91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 o:spid="_x0000_s1033" type="#_x0000_t75" style="position:absolute;left:26822;width:5696;height:9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">
                <v:imagedata r:id="rId2" o:title=""/>
              </v:shape>
              <v:shapetype id="_x0000_t202" coordsize="21600,21600" o:spt="202" path="m,l,21600r21600,l21600,xe">
                <v:stroke joinstyle="miter"/>
                <v:path gradientshapeok="t" o:connecttype="rect"/>
              </v:shapetype>
              <v:shape id="Text Box 360" o:spid="_x0000_s1034" type="#_x0000_t202" style="position:absolute;top:228;width:26016;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14:paraId="75A667F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1-800-482-2409</w:t>
                      </w:r>
                    </w:p>
                    <w:p w14:paraId="0BEFAC4D"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1-813-602-2281</w:t>
                      </w:r>
                    </w:p>
                    <w:p w14:paraId="04B1CEBB"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claims@cashdiscoveries.com</w:t>
                      </w:r>
                    </w:p>
                    <w:p w14:paraId="34549DB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CashDiscoveries.com</w:t>
                      </w:r>
                    </w:p>
                    <w:p w14:paraId="2D33881E"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7028 W Waters Ave. No. 249</w:t>
                      </w:r>
                      <w:r>
                        <w:rPr>
                          <w:rFonts w:asciiTheme="majorHAnsi" w:hAnsiTheme="majorHAnsi"/>
                          <w:sz w:val="18"/>
                        </w:rPr>
                        <w:br/>
                      </w:r>
                      <w:r w:rsidRPr="007243AB">
                        <w:rPr>
                          <w:rFonts w:asciiTheme="majorHAnsi" w:hAnsiTheme="majorHAnsi"/>
                          <w:sz w:val="18"/>
                        </w:rPr>
                        <w:t>Tampa, FL 33634</w:t>
                      </w:r>
                    </w:p>
                  </w:txbxContent>
                </v:textbox>
              </v:shape>
              <w10:wrap anchorx="margin" anchory="margin"/>
            </v:group>
          </w:pict>
        </mc:Fallback>
      </mc:AlternateContent>
    </w:r>
    <w:r w:rsidR="00414A93">
      <w:rPr>
        <w:lang w:eastAsia="zh-CN"/>
      </w:rPr>
      <mc:AlternateContent>
        <mc:Choice Requires="wps">
          <w:drawing>
            <wp:anchor distT="0" distB="0" distL="114300" distR="114300" simplePos="0" relativeHeight="251666432" behindDoc="0" locked="0" layoutInCell="1" allowOverlap="1" wp14:anchorId="32478EB7" wp14:editId="6ED1B531">
              <wp:simplePos x="0" y="0"/>
              <wp:positionH relativeFrom="column">
                <wp:posOffset>-731520</wp:posOffset>
              </wp:positionH>
              <wp:positionV relativeFrom="paragraph">
                <wp:posOffset>13335</wp:posOffset>
              </wp:positionV>
              <wp:extent cx="7955280" cy="91440"/>
              <wp:effectExtent l="0" t="0" r="26670" b="22860"/>
              <wp:wrapNone/>
              <wp:docPr id="359" name="Rectangle 359"/>
              <wp:cNvGraphicFramePr/>
              <a:graphic xmlns:a="http://schemas.openxmlformats.org/drawingml/2006/main">
                <a:graphicData uri="http://schemas.microsoft.com/office/word/2010/wordprocessingShape">
                  <wps:wsp>
                    <wps:cNvSpPr/>
                    <wps:spPr>
                      <a:xfrm>
                        <a:off x="0" y="0"/>
                        <a:ext cx="7955280" cy="91440"/>
                      </a:xfrm>
                      <a:prstGeom prst="rect">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8BD487C" id="Rectangle 359" o:spid="_x0000_s1026" style="position:absolute;margin-left:-57.6pt;margin-top:1.05pt;width:626.4pt;height: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" fillcolor="#21ac51 [3204]" strokecolor="white [3201]" strokeweight="1.5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86657C" w14:textId="77777777" w:rsidR="0040269B" w:rsidRDefault="0040269B" w:rsidP="00526A1D">
      <w:bookmarkStart w:id="0" w:name="_Hlk494096056"/>
      <w:bookmarkEnd w:id="0"/>
      <w:r>
        <w:separator/>
      </w:r>
    </w:p>
  </w:footnote>
  <w:footnote w:type="continuationSeparator" w:id="0">
    <w:p w14:paraId="493D6B0A" w14:textId="77777777" w:rsidR="0040269B" w:rsidRDefault="0040269B" w:rsidP="00526A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CE401" w14:textId="77777777" w:rsidR="005E48B6" w:rsidRDefault="005E48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0C1AC" w14:textId="77777777" w:rsidR="005E48B6" w:rsidRDefault="005E48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1462D" w14:textId="4D6797C9" w:rsidR="00EA4314" w:rsidRDefault="00A06CF9">
    <w:pPr>
      <w:pStyle w:val="Header"/>
    </w:pPr>
    <w:bookmarkStart w:id="1" w:name="_GoBack"/>
    <w:r>
      <w:rPr>
        <w:lang w:eastAsia="zh-CN"/>
      </w:rPr>
      <mc:AlternateContent>
        <mc:Choice Requires="wps">
          <w:drawing>
            <wp:anchor distT="0" distB="0" distL="114300" distR="114300" simplePos="0" relativeHeight="251672576" behindDoc="0" locked="0" layoutInCell="1" allowOverlap="1" wp14:anchorId="1A36E013" wp14:editId="3A0F6035">
              <wp:simplePos x="0" y="0"/>
              <wp:positionH relativeFrom="column">
                <wp:posOffset>5295723</wp:posOffset>
              </wp:positionH>
              <wp:positionV relativeFrom="paragraph">
                <wp:posOffset>285444</wp:posOffset>
              </wp:positionV>
              <wp:extent cx="1123950" cy="1123950"/>
              <wp:effectExtent l="0" t="0" r="19050" b="19050"/>
              <wp:wrapNone/>
              <wp:docPr id="1" name="Oval 1"/>
              <wp:cNvGraphicFramePr/>
              <a:graphic xmlns:a="http://schemas.openxmlformats.org/drawingml/2006/main">
                <a:graphicData uri="http://schemas.microsoft.com/office/word/2010/wordprocessingShape">
                  <wps:wsp>
                    <wps:cNvSpPr/>
                    <wps:spPr>
                      <a:xfrm>
                        <a:off x="0" y="0"/>
                        <a:ext cx="1123950" cy="1123950"/>
                      </a:xfrm>
                      <a:prstGeom prst="ellipse">
                        <a:avLst/>
                      </a:prstGeom>
                      <a:blipFill>
                        <a:blip r:embed="rId1"/>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4364A2" id="Oval 1" o:spid="_x0000_s1026" style="position:absolute;margin-left:417pt;margin-top:22.5pt;width:88.5pt;height:8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" strokecolor="#105528 [1604]" strokeweight="1pt">
              <v:fill r:id="rId2" o:title="" recolor="t" rotate="t" type="frame"/>
              <v:stroke joinstyle="miter"/>
            </v:oval>
          </w:pict>
        </mc:Fallback>
      </mc:AlternateContent>
    </w:r>
    <w:bookmarkEnd w:id="1"/>
    <w:r w:rsidR="005E48B6">
      <w:rPr>
        <w:lang w:eastAsia="zh-CN"/>
      </w:rPr>
      <mc:AlternateContent>
        <mc:Choice Requires="wpg">
          <w:drawing>
            <wp:anchor distT="0" distB="0" distL="114300" distR="114300" simplePos="0" relativeHeight="251670528" behindDoc="0" locked="0" layoutInCell="1" allowOverlap="1" wp14:anchorId="6729AE97" wp14:editId="178D8FDF">
              <wp:simplePos x="0" y="0"/>
              <wp:positionH relativeFrom="page">
                <wp:posOffset>-104775</wp:posOffset>
              </wp:positionH>
              <wp:positionV relativeFrom="paragraph">
                <wp:posOffset>-76200</wp:posOffset>
              </wp:positionV>
              <wp:extent cx="7995289" cy="1710344"/>
              <wp:effectExtent l="0" t="0" r="43815" b="4445"/>
              <wp:wrapNone/>
              <wp:docPr id="352" name="Group 352"/>
              <wp:cNvGraphicFramePr/>
              <a:graphic xmlns:a="http://schemas.openxmlformats.org/drawingml/2006/main">
                <a:graphicData uri="http://schemas.microsoft.com/office/word/2010/wordprocessingGroup">
                  <wpg:wgp>
                    <wpg:cNvGrpSpPr/>
                    <wpg:grpSpPr>
                      <a:xfrm>
                        <a:off x="0" y="0"/>
                        <a:ext cx="7995289" cy="1710344"/>
                        <a:chOff x="0" y="0"/>
                        <a:chExt cx="7995289" cy="1710344"/>
                      </a:xfrm>
                    </wpg:grpSpPr>
                    <wps:wsp>
                      <wps:cNvPr id="355" name="Text Box 355"/>
                      <wps:cNvSpPr txBox="1"/>
                      <wps:spPr>
                        <a:xfrm>
                          <a:off x="6040581" y="1489364"/>
                          <a:ext cx="1196340" cy="2209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AD4CE2" w14:textId="77777777" w:rsidR="005E48B6" w:rsidRPr="00554190" w:rsidRDefault="005E48B6" w:rsidP="005E48B6">
                            <w:pPr>
                              <w:spacing w:after="0" w:line="240" w:lineRule="auto"/>
                              <w:jc w:val="center"/>
                              <w:rPr>
                                <w:color w:val="3E4144" w:themeColor="accent2"/>
                                <w:sz w:val="18"/>
                              </w:rPr>
                            </w:pPr>
                            <w:r w:rsidRPr="00554190">
                              <w:rPr>
                                <w:color w:val="3E4144" w:themeColor="accent2"/>
                                <w:sz w:val="18"/>
                              </w:rPr>
                              <w:t>Alberto A Lopez, CEO</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grpSp>
                      <wpg:cNvPr id="2" name="Group 190"/>
                      <wpg:cNvGrpSpPr>
                        <a:grpSpLocks/>
                      </wpg:cNvGrpSpPr>
                      <wpg:grpSpPr bwMode="auto">
                        <a:xfrm>
                          <a:off x="0" y="0"/>
                          <a:ext cx="7995289" cy="338972"/>
                          <a:chOff x="8" y="0"/>
                          <a:chExt cx="12592" cy="534"/>
                        </a:xfrm>
                      </wpg:grpSpPr>
                      <wps:wsp>
                        <wps:cNvPr id="3" name="Freeform 192"/>
                        <wps:cNvSpPr>
                          <a:spLocks/>
                        </wps:cNvSpPr>
                        <wps:spPr bwMode="auto">
                          <a:xfrm>
                            <a:off x="8" y="0"/>
                            <a:ext cx="12592" cy="534"/>
                          </a:xfrm>
                          <a:custGeom>
                            <a:avLst/>
                            <a:gdLst>
                              <a:gd name="T0" fmla="+- 0 8 8"/>
                              <a:gd name="T1" fmla="*/ T0 w 12592"/>
                              <a:gd name="T2" fmla="*/ 534 h 534"/>
                              <a:gd name="T3" fmla="+- 0 12600 8"/>
                              <a:gd name="T4" fmla="*/ T3 w 12592"/>
                              <a:gd name="T5" fmla="*/ 534 h 534"/>
                              <a:gd name="T6" fmla="+- 0 12600 8"/>
                              <a:gd name="T7" fmla="*/ T6 w 12592"/>
                              <a:gd name="T8" fmla="*/ 0 h 534"/>
                              <a:gd name="T9" fmla="+- 0 8 8"/>
                              <a:gd name="T10" fmla="*/ T9 w 12592"/>
                              <a:gd name="T11" fmla="*/ 0 h 534"/>
                              <a:gd name="T12" fmla="+- 0 8 8"/>
                              <a:gd name="T13" fmla="*/ T12 w 12592"/>
                              <a:gd name="T14" fmla="*/ 534 h 534"/>
                            </a:gdLst>
                            <a:ahLst/>
                            <a:cxnLst>
                              <a:cxn ang="0">
                                <a:pos x="T1" y="T2"/>
                              </a:cxn>
                              <a:cxn ang="0">
                                <a:pos x="T4" y="T5"/>
                              </a:cxn>
                              <a:cxn ang="0">
                                <a:pos x="T7" y="T8"/>
                              </a:cxn>
                              <a:cxn ang="0">
                                <a:pos x="T10" y="T11"/>
                              </a:cxn>
                              <a:cxn ang="0">
                                <a:pos x="T13" y="T14"/>
                              </a:cxn>
                            </a:cxnLst>
                            <a:rect l="0" t="0" r="r" b="b"/>
                            <a:pathLst>
                              <a:path w="12592" h="534">
                                <a:moveTo>
                                  <a:pt x="0" y="534"/>
                                </a:moveTo>
                                <a:lnTo>
                                  <a:pt x="12592" y="534"/>
                                </a:lnTo>
                                <a:lnTo>
                                  <a:pt x="12592" y="0"/>
                                </a:lnTo>
                                <a:lnTo>
                                  <a:pt x="0" y="0"/>
                                </a:lnTo>
                                <a:lnTo>
                                  <a:pt x="0" y="534"/>
                                </a:lnTo>
                                <a:close/>
                              </a:path>
                            </a:pathLst>
                          </a:custGeom>
                          <a:solidFill>
                            <a:srgbClr val="A7A9A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 name="Picture 19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8" y="410"/>
                            <a:ext cx="12592" cy="63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wpg:grpSp>
                    <wpg:grpSp>
                      <wpg:cNvPr id="6" name="Group 186"/>
                      <wpg:cNvGrpSpPr>
                        <a:grpSpLocks/>
                      </wpg:cNvGrpSpPr>
                      <wpg:grpSpPr bwMode="auto">
                        <a:xfrm>
                          <a:off x="0" y="284019"/>
                          <a:ext cx="7995289" cy="1270"/>
                          <a:chOff x="8" y="450"/>
                          <a:chExt cx="12592" cy="2"/>
                        </a:xfrm>
                      </wpg:grpSpPr>
                      <wps:wsp>
                        <wps:cNvPr id="7" name="Freeform 189"/>
                        <wps:cNvSpPr>
                          <a:spLocks/>
                        </wps:cNvSpPr>
                        <wps:spPr bwMode="auto">
                          <a:xfrm>
                            <a:off x="8" y="450"/>
                            <a:ext cx="12592" cy="2"/>
                          </a:xfrm>
                          <a:custGeom>
                            <a:avLst/>
                            <a:gdLst>
                              <a:gd name="T0" fmla="+- 0 8 8"/>
                              <a:gd name="T1" fmla="*/ T0 w 12592"/>
                              <a:gd name="T2" fmla="+- 0 12600 8"/>
                              <a:gd name="T3" fmla="*/ T2 w 12592"/>
                            </a:gdLst>
                            <a:ahLst/>
                            <a:cxnLst>
                              <a:cxn ang="0">
                                <a:pos x="T1" y="0"/>
                              </a:cxn>
                              <a:cxn ang="0">
                                <a:pos x="T3" y="0"/>
                              </a:cxn>
                            </a:cxnLst>
                            <a:rect l="0" t="0" r="r" b="b"/>
                            <a:pathLst>
                              <a:path w="12592">
                                <a:moveTo>
                                  <a:pt x="0" y="0"/>
                                </a:moveTo>
                                <a:lnTo>
                                  <a:pt x="12592" y="0"/>
                                </a:lnTo>
                              </a:path>
                            </a:pathLst>
                          </a:custGeom>
                          <a:noFill/>
                          <a:ln w="5312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18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695" y="716"/>
                            <a:ext cx="1482" cy="1631"/>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9" name="Picture 1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304" y="1182"/>
                            <a:ext cx="454" cy="13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wpg:grpSp>
                    <wpg:grpSp>
                      <wpg:cNvPr id="10" name="Group 181"/>
                      <wpg:cNvGrpSpPr>
                        <a:grpSpLocks/>
                      </wpg:cNvGrpSpPr>
                      <wpg:grpSpPr bwMode="auto">
                        <a:xfrm>
                          <a:off x="789709" y="810491"/>
                          <a:ext cx="227312" cy="258355"/>
                          <a:chOff x="1256" y="1275"/>
                          <a:chExt cx="358" cy="407"/>
                        </a:xfrm>
                      </wpg:grpSpPr>
                      <wps:wsp>
                        <wps:cNvPr id="11" name="Freeform 185"/>
                        <wps:cNvSpPr>
                          <a:spLocks/>
                        </wps:cNvSpPr>
                        <wps:spPr bwMode="auto">
                          <a:xfrm>
                            <a:off x="1256" y="1275"/>
                            <a:ext cx="358" cy="407"/>
                          </a:xfrm>
                          <a:custGeom>
                            <a:avLst/>
                            <a:gdLst>
                              <a:gd name="T0" fmla="+- 0 1446 1256"/>
                              <a:gd name="T1" fmla="*/ T0 w 358"/>
                              <a:gd name="T2" fmla="+- 0 1275 1275"/>
                              <a:gd name="T3" fmla="*/ 1275 h 407"/>
                              <a:gd name="T4" fmla="+- 0 1371 1256"/>
                              <a:gd name="T5" fmla="*/ T4 w 358"/>
                              <a:gd name="T6" fmla="+- 0 1291 1275"/>
                              <a:gd name="T7" fmla="*/ 1291 h 407"/>
                              <a:gd name="T8" fmla="+- 0 1319 1256"/>
                              <a:gd name="T9" fmla="*/ T8 w 358"/>
                              <a:gd name="T10" fmla="+- 0 1326 1275"/>
                              <a:gd name="T11" fmla="*/ 1326 h 407"/>
                              <a:gd name="T12" fmla="+- 0 1283 1256"/>
                              <a:gd name="T13" fmla="*/ T12 w 358"/>
                              <a:gd name="T14" fmla="+- 0 1374 1275"/>
                              <a:gd name="T15" fmla="*/ 1374 h 407"/>
                              <a:gd name="T16" fmla="+- 0 1261 1256"/>
                              <a:gd name="T17" fmla="*/ T16 w 358"/>
                              <a:gd name="T18" fmla="+- 0 1432 1275"/>
                              <a:gd name="T19" fmla="*/ 1432 h 407"/>
                              <a:gd name="T20" fmla="+- 0 1256 1256"/>
                              <a:gd name="T21" fmla="*/ T20 w 358"/>
                              <a:gd name="T22" fmla="+- 0 1496 1275"/>
                              <a:gd name="T23" fmla="*/ 1496 h 407"/>
                              <a:gd name="T24" fmla="+- 0 1258 1256"/>
                              <a:gd name="T25" fmla="*/ T24 w 358"/>
                              <a:gd name="T26" fmla="+- 0 1515 1275"/>
                              <a:gd name="T27" fmla="*/ 1515 h 407"/>
                              <a:gd name="T28" fmla="+- 0 1284 1256"/>
                              <a:gd name="T29" fmla="*/ T28 w 358"/>
                              <a:gd name="T30" fmla="+- 0 1593 1275"/>
                              <a:gd name="T31" fmla="*/ 1593 h 407"/>
                              <a:gd name="T32" fmla="+- 0 1338 1256"/>
                              <a:gd name="T33" fmla="*/ T32 w 358"/>
                              <a:gd name="T34" fmla="+- 0 1649 1275"/>
                              <a:gd name="T35" fmla="*/ 1649 h 407"/>
                              <a:gd name="T36" fmla="+- 0 1393 1256"/>
                              <a:gd name="T37" fmla="*/ T36 w 358"/>
                              <a:gd name="T38" fmla="+- 0 1674 1275"/>
                              <a:gd name="T39" fmla="*/ 1674 h 407"/>
                              <a:gd name="T40" fmla="+- 0 1459 1256"/>
                              <a:gd name="T41" fmla="*/ T40 w 358"/>
                              <a:gd name="T42" fmla="+- 0 1681 1275"/>
                              <a:gd name="T43" fmla="*/ 1681 h 407"/>
                              <a:gd name="T44" fmla="+- 0 1478 1256"/>
                              <a:gd name="T45" fmla="*/ T44 w 358"/>
                              <a:gd name="T46" fmla="+- 0 1679 1275"/>
                              <a:gd name="T47" fmla="*/ 1679 h 407"/>
                              <a:gd name="T48" fmla="+- 0 1538 1256"/>
                              <a:gd name="T49" fmla="*/ T48 w 358"/>
                              <a:gd name="T50" fmla="+- 0 1660 1275"/>
                              <a:gd name="T51" fmla="*/ 1660 h 407"/>
                              <a:gd name="T52" fmla="+- 0 1574 1256"/>
                              <a:gd name="T53" fmla="*/ T52 w 358"/>
                              <a:gd name="T54" fmla="+- 0 1636 1275"/>
                              <a:gd name="T55" fmla="*/ 1636 h 407"/>
                              <a:gd name="T56" fmla="+- 0 1451 1256"/>
                              <a:gd name="T57" fmla="*/ T56 w 358"/>
                              <a:gd name="T58" fmla="+- 0 1636 1275"/>
                              <a:gd name="T59" fmla="*/ 1636 h 407"/>
                              <a:gd name="T60" fmla="+- 0 1431 1256"/>
                              <a:gd name="T61" fmla="*/ T60 w 358"/>
                              <a:gd name="T62" fmla="+- 0 1633 1275"/>
                              <a:gd name="T63" fmla="*/ 1633 h 407"/>
                              <a:gd name="T64" fmla="+- 0 1372 1256"/>
                              <a:gd name="T65" fmla="*/ T64 w 358"/>
                              <a:gd name="T66" fmla="+- 0 1588 1275"/>
                              <a:gd name="T67" fmla="*/ 1588 h 407"/>
                              <a:gd name="T68" fmla="+- 0 1348 1256"/>
                              <a:gd name="T69" fmla="*/ T68 w 358"/>
                              <a:gd name="T70" fmla="+- 0 1528 1275"/>
                              <a:gd name="T71" fmla="*/ 1528 h 407"/>
                              <a:gd name="T72" fmla="+- 0 1343 1256"/>
                              <a:gd name="T73" fmla="*/ T72 w 358"/>
                              <a:gd name="T74" fmla="+- 0 1464 1275"/>
                              <a:gd name="T75" fmla="*/ 1464 h 407"/>
                              <a:gd name="T76" fmla="+- 0 1344 1256"/>
                              <a:gd name="T77" fmla="*/ T76 w 358"/>
                              <a:gd name="T78" fmla="+- 0 1445 1275"/>
                              <a:gd name="T79" fmla="*/ 1445 h 407"/>
                              <a:gd name="T80" fmla="+- 0 1359 1256"/>
                              <a:gd name="T81" fmla="*/ T80 w 358"/>
                              <a:gd name="T82" fmla="+- 0 1385 1275"/>
                              <a:gd name="T83" fmla="*/ 1385 h 407"/>
                              <a:gd name="T84" fmla="+- 0 1408 1256"/>
                              <a:gd name="T85" fmla="*/ T84 w 358"/>
                              <a:gd name="T86" fmla="+- 0 1327 1275"/>
                              <a:gd name="T87" fmla="*/ 1327 h 407"/>
                              <a:gd name="T88" fmla="+- 0 1471 1256"/>
                              <a:gd name="T89" fmla="*/ T88 w 358"/>
                              <a:gd name="T90" fmla="+- 0 1316 1275"/>
                              <a:gd name="T91" fmla="*/ 1316 h 407"/>
                              <a:gd name="T92" fmla="+- 0 1587 1256"/>
                              <a:gd name="T93" fmla="*/ T92 w 358"/>
                              <a:gd name="T94" fmla="+- 0 1316 1275"/>
                              <a:gd name="T95" fmla="*/ 1316 h 407"/>
                              <a:gd name="T96" fmla="+- 0 1587 1256"/>
                              <a:gd name="T97" fmla="*/ T96 w 358"/>
                              <a:gd name="T98" fmla="+- 0 1302 1275"/>
                              <a:gd name="T99" fmla="*/ 1302 h 407"/>
                              <a:gd name="T100" fmla="+- 0 1546 1256"/>
                              <a:gd name="T101" fmla="*/ T100 w 358"/>
                              <a:gd name="T102" fmla="+- 0 1302 1275"/>
                              <a:gd name="T103" fmla="*/ 1302 h 407"/>
                              <a:gd name="T104" fmla="+- 0 1536 1256"/>
                              <a:gd name="T105" fmla="*/ T104 w 358"/>
                              <a:gd name="T106" fmla="+- 0 1296 1275"/>
                              <a:gd name="T107" fmla="*/ 1296 h 407"/>
                              <a:gd name="T108" fmla="+- 0 1518 1256"/>
                              <a:gd name="T109" fmla="*/ T108 w 358"/>
                              <a:gd name="T110" fmla="+- 0 1288 1275"/>
                              <a:gd name="T111" fmla="*/ 1288 h 407"/>
                              <a:gd name="T112" fmla="+- 0 1498 1256"/>
                              <a:gd name="T113" fmla="*/ T112 w 358"/>
                              <a:gd name="T114" fmla="+- 0 1282 1275"/>
                              <a:gd name="T115" fmla="*/ 1282 h 407"/>
                              <a:gd name="T116" fmla="+- 0 1486 1256"/>
                              <a:gd name="T117" fmla="*/ T116 w 358"/>
                              <a:gd name="T118" fmla="+- 0 1279 1275"/>
                              <a:gd name="T119" fmla="*/ 1279 h 407"/>
                              <a:gd name="T120" fmla="+- 0 1467 1256"/>
                              <a:gd name="T121" fmla="*/ T120 w 358"/>
                              <a:gd name="T122" fmla="+- 0 1276 1275"/>
                              <a:gd name="T123" fmla="*/ 1276 h 407"/>
                              <a:gd name="T124" fmla="+- 0 1446 1256"/>
                              <a:gd name="T125" fmla="*/ T124 w 358"/>
                              <a:gd name="T126" fmla="+- 0 1275 1275"/>
                              <a:gd name="T127" fmla="*/ 1275 h 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358" h="407">
                                <a:moveTo>
                                  <a:pt x="190" y="0"/>
                                </a:moveTo>
                                <a:lnTo>
                                  <a:pt x="115" y="16"/>
                                </a:lnTo>
                                <a:lnTo>
                                  <a:pt x="63" y="51"/>
                                </a:lnTo>
                                <a:lnTo>
                                  <a:pt x="27" y="99"/>
                                </a:lnTo>
                                <a:lnTo>
                                  <a:pt x="5" y="157"/>
                                </a:lnTo>
                                <a:lnTo>
                                  <a:pt x="0" y="221"/>
                                </a:lnTo>
                                <a:lnTo>
                                  <a:pt x="2" y="240"/>
                                </a:lnTo>
                                <a:lnTo>
                                  <a:pt x="28" y="318"/>
                                </a:lnTo>
                                <a:lnTo>
                                  <a:pt x="82" y="374"/>
                                </a:lnTo>
                                <a:lnTo>
                                  <a:pt x="137" y="399"/>
                                </a:lnTo>
                                <a:lnTo>
                                  <a:pt x="203" y="406"/>
                                </a:lnTo>
                                <a:lnTo>
                                  <a:pt x="222" y="404"/>
                                </a:lnTo>
                                <a:lnTo>
                                  <a:pt x="282" y="385"/>
                                </a:lnTo>
                                <a:lnTo>
                                  <a:pt x="318" y="361"/>
                                </a:lnTo>
                                <a:lnTo>
                                  <a:pt x="195" y="361"/>
                                </a:lnTo>
                                <a:lnTo>
                                  <a:pt x="175" y="358"/>
                                </a:lnTo>
                                <a:lnTo>
                                  <a:pt x="116" y="313"/>
                                </a:lnTo>
                                <a:lnTo>
                                  <a:pt x="92" y="253"/>
                                </a:lnTo>
                                <a:lnTo>
                                  <a:pt x="87" y="189"/>
                                </a:lnTo>
                                <a:lnTo>
                                  <a:pt x="88" y="170"/>
                                </a:lnTo>
                                <a:lnTo>
                                  <a:pt x="103" y="110"/>
                                </a:lnTo>
                                <a:lnTo>
                                  <a:pt x="152" y="52"/>
                                </a:lnTo>
                                <a:lnTo>
                                  <a:pt x="215" y="41"/>
                                </a:lnTo>
                                <a:lnTo>
                                  <a:pt x="331" y="41"/>
                                </a:lnTo>
                                <a:lnTo>
                                  <a:pt x="331" y="27"/>
                                </a:lnTo>
                                <a:lnTo>
                                  <a:pt x="290" y="27"/>
                                </a:lnTo>
                                <a:lnTo>
                                  <a:pt x="280" y="21"/>
                                </a:lnTo>
                                <a:lnTo>
                                  <a:pt x="262" y="13"/>
                                </a:lnTo>
                                <a:lnTo>
                                  <a:pt x="242" y="7"/>
                                </a:lnTo>
                                <a:lnTo>
                                  <a:pt x="230" y="4"/>
                                </a:lnTo>
                                <a:lnTo>
                                  <a:pt x="211" y="1"/>
                                </a:lnTo>
                                <a:lnTo>
                                  <a:pt x="19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2" name="Freeform 184"/>
                        <wps:cNvSpPr>
                          <a:spLocks/>
                        </wps:cNvSpPr>
                        <wps:spPr bwMode="auto">
                          <a:xfrm>
                            <a:off x="1256" y="1275"/>
                            <a:ext cx="358" cy="407"/>
                          </a:xfrm>
                          <a:custGeom>
                            <a:avLst/>
                            <a:gdLst>
                              <a:gd name="T0" fmla="+- 0 1576 1256"/>
                              <a:gd name="T1" fmla="*/ T0 w 358"/>
                              <a:gd name="T2" fmla="+- 0 1581 1275"/>
                              <a:gd name="T3" fmla="*/ 1581 h 407"/>
                              <a:gd name="T4" fmla="+- 0 1529 1256"/>
                              <a:gd name="T5" fmla="*/ T4 w 358"/>
                              <a:gd name="T6" fmla="+- 0 1618 1275"/>
                              <a:gd name="T7" fmla="*/ 1618 h 407"/>
                              <a:gd name="T8" fmla="+- 0 1451 1256"/>
                              <a:gd name="T9" fmla="*/ T8 w 358"/>
                              <a:gd name="T10" fmla="+- 0 1636 1275"/>
                              <a:gd name="T11" fmla="*/ 1636 h 407"/>
                              <a:gd name="T12" fmla="+- 0 1574 1256"/>
                              <a:gd name="T13" fmla="*/ T12 w 358"/>
                              <a:gd name="T14" fmla="+- 0 1636 1275"/>
                              <a:gd name="T15" fmla="*/ 1636 h 407"/>
                              <a:gd name="T16" fmla="+- 0 1585 1256"/>
                              <a:gd name="T17" fmla="*/ T16 w 358"/>
                              <a:gd name="T18" fmla="+- 0 1626 1275"/>
                              <a:gd name="T19" fmla="*/ 1626 h 407"/>
                              <a:gd name="T20" fmla="+- 0 1599 1256"/>
                              <a:gd name="T21" fmla="*/ T20 w 358"/>
                              <a:gd name="T22" fmla="+- 0 1610 1275"/>
                              <a:gd name="T23" fmla="*/ 1610 h 407"/>
                              <a:gd name="T24" fmla="+- 0 1613 1256"/>
                              <a:gd name="T25" fmla="*/ T24 w 358"/>
                              <a:gd name="T26" fmla="+- 0 1593 1275"/>
                              <a:gd name="T27" fmla="*/ 1593 h 407"/>
                              <a:gd name="T28" fmla="+- 0 1576 1256"/>
                              <a:gd name="T29" fmla="*/ T28 w 358"/>
                              <a:gd name="T30" fmla="+- 0 1581 1275"/>
                              <a:gd name="T31" fmla="*/ 1581 h 40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58" h="407">
                                <a:moveTo>
                                  <a:pt x="320" y="306"/>
                                </a:moveTo>
                                <a:lnTo>
                                  <a:pt x="273" y="343"/>
                                </a:lnTo>
                                <a:lnTo>
                                  <a:pt x="195" y="361"/>
                                </a:lnTo>
                                <a:lnTo>
                                  <a:pt x="318" y="361"/>
                                </a:lnTo>
                                <a:lnTo>
                                  <a:pt x="329" y="351"/>
                                </a:lnTo>
                                <a:lnTo>
                                  <a:pt x="343" y="335"/>
                                </a:lnTo>
                                <a:lnTo>
                                  <a:pt x="357" y="318"/>
                                </a:lnTo>
                                <a:lnTo>
                                  <a:pt x="320" y="30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3" name="Freeform 183"/>
                        <wps:cNvSpPr>
                          <a:spLocks/>
                        </wps:cNvSpPr>
                        <wps:spPr bwMode="auto">
                          <a:xfrm>
                            <a:off x="1256" y="1275"/>
                            <a:ext cx="358" cy="407"/>
                          </a:xfrm>
                          <a:custGeom>
                            <a:avLst/>
                            <a:gdLst>
                              <a:gd name="T0" fmla="+- 0 1587 1256"/>
                              <a:gd name="T1" fmla="*/ T0 w 358"/>
                              <a:gd name="T2" fmla="+- 0 1316 1275"/>
                              <a:gd name="T3" fmla="*/ 1316 h 407"/>
                              <a:gd name="T4" fmla="+- 0 1471 1256"/>
                              <a:gd name="T5" fmla="*/ T4 w 358"/>
                              <a:gd name="T6" fmla="+- 0 1316 1275"/>
                              <a:gd name="T7" fmla="*/ 1316 h 407"/>
                              <a:gd name="T8" fmla="+- 0 1492 1256"/>
                              <a:gd name="T9" fmla="*/ T8 w 358"/>
                              <a:gd name="T10" fmla="+- 0 1320 1275"/>
                              <a:gd name="T11" fmla="*/ 1320 h 407"/>
                              <a:gd name="T12" fmla="+- 0 1509 1256"/>
                              <a:gd name="T13" fmla="*/ T12 w 358"/>
                              <a:gd name="T14" fmla="+- 0 1330 1275"/>
                              <a:gd name="T15" fmla="*/ 1330 h 407"/>
                              <a:gd name="T16" fmla="+- 0 1524 1256"/>
                              <a:gd name="T17" fmla="*/ T16 w 358"/>
                              <a:gd name="T18" fmla="+- 0 1343 1275"/>
                              <a:gd name="T19" fmla="*/ 1343 h 407"/>
                              <a:gd name="T20" fmla="+- 0 1536 1256"/>
                              <a:gd name="T21" fmla="*/ T20 w 358"/>
                              <a:gd name="T22" fmla="+- 0 1360 1275"/>
                              <a:gd name="T23" fmla="*/ 1360 h 407"/>
                              <a:gd name="T24" fmla="+- 0 1545 1256"/>
                              <a:gd name="T25" fmla="*/ T24 w 358"/>
                              <a:gd name="T26" fmla="+- 0 1382 1275"/>
                              <a:gd name="T27" fmla="*/ 1382 h 407"/>
                              <a:gd name="T28" fmla="+- 0 1551 1256"/>
                              <a:gd name="T29" fmla="*/ T28 w 358"/>
                              <a:gd name="T30" fmla="+- 0 1408 1275"/>
                              <a:gd name="T31" fmla="*/ 1408 h 407"/>
                              <a:gd name="T32" fmla="+- 0 1587 1256"/>
                              <a:gd name="T33" fmla="*/ T32 w 358"/>
                              <a:gd name="T34" fmla="+- 0 1408 1275"/>
                              <a:gd name="T35" fmla="*/ 1408 h 407"/>
                              <a:gd name="T36" fmla="+- 0 1587 1256"/>
                              <a:gd name="T37" fmla="*/ T36 w 358"/>
                              <a:gd name="T38" fmla="+- 0 1316 1275"/>
                              <a:gd name="T39" fmla="*/ 1316 h 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58" h="407">
                                <a:moveTo>
                                  <a:pt x="331" y="41"/>
                                </a:moveTo>
                                <a:lnTo>
                                  <a:pt x="215" y="41"/>
                                </a:lnTo>
                                <a:lnTo>
                                  <a:pt x="236" y="45"/>
                                </a:lnTo>
                                <a:lnTo>
                                  <a:pt x="253" y="55"/>
                                </a:lnTo>
                                <a:lnTo>
                                  <a:pt x="268" y="68"/>
                                </a:lnTo>
                                <a:lnTo>
                                  <a:pt x="280" y="85"/>
                                </a:lnTo>
                                <a:lnTo>
                                  <a:pt x="289" y="107"/>
                                </a:lnTo>
                                <a:lnTo>
                                  <a:pt x="295" y="133"/>
                                </a:lnTo>
                                <a:lnTo>
                                  <a:pt x="331" y="133"/>
                                </a:lnTo>
                                <a:lnTo>
                                  <a:pt x="331" y="4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4" name="Freeform 182"/>
                        <wps:cNvSpPr>
                          <a:spLocks/>
                        </wps:cNvSpPr>
                        <wps:spPr bwMode="auto">
                          <a:xfrm>
                            <a:off x="1256" y="1275"/>
                            <a:ext cx="358" cy="407"/>
                          </a:xfrm>
                          <a:custGeom>
                            <a:avLst/>
                            <a:gdLst>
                              <a:gd name="T0" fmla="+- 0 1587 1256"/>
                              <a:gd name="T1" fmla="*/ T0 w 358"/>
                              <a:gd name="T2" fmla="+- 0 1278 1275"/>
                              <a:gd name="T3" fmla="*/ 1278 h 407"/>
                              <a:gd name="T4" fmla="+- 0 1544 1256"/>
                              <a:gd name="T5" fmla="*/ T4 w 358"/>
                              <a:gd name="T6" fmla="+- 0 1278 1275"/>
                              <a:gd name="T7" fmla="*/ 1278 h 407"/>
                              <a:gd name="T8" fmla="+- 0 1546 1256"/>
                              <a:gd name="T9" fmla="*/ T8 w 358"/>
                              <a:gd name="T10" fmla="+- 0 1302 1275"/>
                              <a:gd name="T11" fmla="*/ 1302 h 407"/>
                              <a:gd name="T12" fmla="+- 0 1587 1256"/>
                              <a:gd name="T13" fmla="*/ T12 w 358"/>
                              <a:gd name="T14" fmla="+- 0 1302 1275"/>
                              <a:gd name="T15" fmla="*/ 1302 h 407"/>
                              <a:gd name="T16" fmla="+- 0 1587 1256"/>
                              <a:gd name="T17" fmla="*/ T16 w 358"/>
                              <a:gd name="T18" fmla="+- 0 1278 1275"/>
                              <a:gd name="T19" fmla="*/ 1278 h 407"/>
                            </a:gdLst>
                            <a:ahLst/>
                            <a:cxnLst>
                              <a:cxn ang="0">
                                <a:pos x="T1" y="T3"/>
                              </a:cxn>
                              <a:cxn ang="0">
                                <a:pos x="T5" y="T7"/>
                              </a:cxn>
                              <a:cxn ang="0">
                                <a:pos x="T9" y="T11"/>
                              </a:cxn>
                              <a:cxn ang="0">
                                <a:pos x="T13" y="T15"/>
                              </a:cxn>
                              <a:cxn ang="0">
                                <a:pos x="T17" y="T19"/>
                              </a:cxn>
                            </a:cxnLst>
                            <a:rect l="0" t="0" r="r" b="b"/>
                            <a:pathLst>
                              <a:path w="358" h="407">
                                <a:moveTo>
                                  <a:pt x="331" y="3"/>
                                </a:moveTo>
                                <a:lnTo>
                                  <a:pt x="288" y="3"/>
                                </a:lnTo>
                                <a:lnTo>
                                  <a:pt x="290" y="27"/>
                                </a:lnTo>
                                <a:lnTo>
                                  <a:pt x="331" y="27"/>
                                </a:lnTo>
                                <a:lnTo>
                                  <a:pt x="331" y="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15" name="Group 175"/>
                      <wpg:cNvGrpSpPr>
                        <a:grpSpLocks/>
                      </wpg:cNvGrpSpPr>
                      <wpg:grpSpPr bwMode="auto">
                        <a:xfrm>
                          <a:off x="1032163" y="893619"/>
                          <a:ext cx="161277" cy="170755"/>
                          <a:chOff x="1636" y="1412"/>
                          <a:chExt cx="254" cy="269"/>
                        </a:xfrm>
                      </wpg:grpSpPr>
                      <wps:wsp>
                        <wps:cNvPr id="16" name="Freeform 180"/>
                        <wps:cNvSpPr>
                          <a:spLocks/>
                        </wps:cNvSpPr>
                        <wps:spPr bwMode="auto">
                          <a:xfrm>
                            <a:off x="1636" y="1412"/>
                            <a:ext cx="254" cy="269"/>
                          </a:xfrm>
                          <a:custGeom>
                            <a:avLst/>
                            <a:gdLst>
                              <a:gd name="T0" fmla="+- 0 1844 1636"/>
                              <a:gd name="T1" fmla="*/ T0 w 254"/>
                              <a:gd name="T2" fmla="+- 0 1450 1412"/>
                              <a:gd name="T3" fmla="*/ 1450 h 269"/>
                              <a:gd name="T4" fmla="+- 0 1740 1636"/>
                              <a:gd name="T5" fmla="*/ T4 w 254"/>
                              <a:gd name="T6" fmla="+- 0 1450 1412"/>
                              <a:gd name="T7" fmla="*/ 1450 h 269"/>
                              <a:gd name="T8" fmla="+- 0 1767 1636"/>
                              <a:gd name="T9" fmla="*/ T8 w 254"/>
                              <a:gd name="T10" fmla="+- 0 1453 1412"/>
                              <a:gd name="T11" fmla="*/ 1453 h 269"/>
                              <a:gd name="T12" fmla="+- 0 1780 1636"/>
                              <a:gd name="T13" fmla="*/ T12 w 254"/>
                              <a:gd name="T14" fmla="+- 0 1468 1412"/>
                              <a:gd name="T15" fmla="*/ 1468 h 269"/>
                              <a:gd name="T16" fmla="+- 0 1784 1636"/>
                              <a:gd name="T17" fmla="*/ T16 w 254"/>
                              <a:gd name="T18" fmla="+- 0 1494 1412"/>
                              <a:gd name="T19" fmla="*/ 1494 h 269"/>
                              <a:gd name="T20" fmla="+- 0 1783 1636"/>
                              <a:gd name="T21" fmla="*/ T20 w 254"/>
                              <a:gd name="T22" fmla="+- 0 1520 1412"/>
                              <a:gd name="T23" fmla="*/ 1520 h 269"/>
                              <a:gd name="T24" fmla="+- 0 1763 1636"/>
                              <a:gd name="T25" fmla="*/ T24 w 254"/>
                              <a:gd name="T26" fmla="+- 0 1522 1412"/>
                              <a:gd name="T27" fmla="*/ 1522 h 269"/>
                              <a:gd name="T28" fmla="+- 0 1744 1636"/>
                              <a:gd name="T29" fmla="*/ T28 w 254"/>
                              <a:gd name="T30" fmla="+- 0 1525 1412"/>
                              <a:gd name="T31" fmla="*/ 1525 h 269"/>
                              <a:gd name="T32" fmla="+- 0 1667 1636"/>
                              <a:gd name="T33" fmla="*/ T32 w 254"/>
                              <a:gd name="T34" fmla="+- 0 1553 1412"/>
                              <a:gd name="T35" fmla="*/ 1553 h 269"/>
                              <a:gd name="T36" fmla="+- 0 1636 1636"/>
                              <a:gd name="T37" fmla="*/ T36 w 254"/>
                              <a:gd name="T38" fmla="+- 0 1628 1412"/>
                              <a:gd name="T39" fmla="*/ 1628 h 269"/>
                              <a:gd name="T40" fmla="+- 0 1643 1636"/>
                              <a:gd name="T41" fmla="*/ T40 w 254"/>
                              <a:gd name="T42" fmla="+- 0 1647 1412"/>
                              <a:gd name="T43" fmla="*/ 1647 h 269"/>
                              <a:gd name="T44" fmla="+- 0 1656 1636"/>
                              <a:gd name="T45" fmla="*/ T44 w 254"/>
                              <a:gd name="T46" fmla="+- 0 1663 1412"/>
                              <a:gd name="T47" fmla="*/ 1663 h 269"/>
                              <a:gd name="T48" fmla="+- 0 1670 1636"/>
                              <a:gd name="T49" fmla="*/ T48 w 254"/>
                              <a:gd name="T50" fmla="+- 0 1673 1412"/>
                              <a:gd name="T51" fmla="*/ 1673 h 269"/>
                              <a:gd name="T52" fmla="+- 0 1689 1636"/>
                              <a:gd name="T53" fmla="*/ T52 w 254"/>
                              <a:gd name="T54" fmla="+- 0 1679 1412"/>
                              <a:gd name="T55" fmla="*/ 1679 h 269"/>
                              <a:gd name="T56" fmla="+- 0 1714 1636"/>
                              <a:gd name="T57" fmla="*/ T56 w 254"/>
                              <a:gd name="T58" fmla="+- 0 1681 1412"/>
                              <a:gd name="T59" fmla="*/ 1681 h 269"/>
                              <a:gd name="T60" fmla="+- 0 1734 1636"/>
                              <a:gd name="T61" fmla="*/ T60 w 254"/>
                              <a:gd name="T62" fmla="+- 0 1678 1412"/>
                              <a:gd name="T63" fmla="*/ 1678 h 269"/>
                              <a:gd name="T64" fmla="+- 0 1753 1636"/>
                              <a:gd name="T65" fmla="*/ T64 w 254"/>
                              <a:gd name="T66" fmla="+- 0 1672 1412"/>
                              <a:gd name="T67" fmla="*/ 1672 h 269"/>
                              <a:gd name="T68" fmla="+- 0 1771 1636"/>
                              <a:gd name="T69" fmla="*/ T68 w 254"/>
                              <a:gd name="T70" fmla="+- 0 1662 1412"/>
                              <a:gd name="T71" fmla="*/ 1662 h 269"/>
                              <a:gd name="T72" fmla="+- 0 1787 1636"/>
                              <a:gd name="T73" fmla="*/ T72 w 254"/>
                              <a:gd name="T74" fmla="+- 0 1649 1412"/>
                              <a:gd name="T75" fmla="*/ 1649 h 269"/>
                              <a:gd name="T76" fmla="+- 0 1891 1636"/>
                              <a:gd name="T77" fmla="*/ T76 w 254"/>
                              <a:gd name="T78" fmla="+- 0 1649 1412"/>
                              <a:gd name="T79" fmla="*/ 1649 h 269"/>
                              <a:gd name="T80" fmla="+- 0 1891 1636"/>
                              <a:gd name="T81" fmla="*/ T80 w 254"/>
                              <a:gd name="T82" fmla="+- 0 1635 1412"/>
                              <a:gd name="T83" fmla="*/ 1635 h 269"/>
                              <a:gd name="T84" fmla="+- 0 1868 1636"/>
                              <a:gd name="T85" fmla="*/ T84 w 254"/>
                              <a:gd name="T86" fmla="+- 0 1635 1412"/>
                              <a:gd name="T87" fmla="*/ 1635 h 269"/>
                              <a:gd name="T88" fmla="+- 0 1856 1636"/>
                              <a:gd name="T89" fmla="*/ T88 w 254"/>
                              <a:gd name="T90" fmla="+- 0 1632 1412"/>
                              <a:gd name="T91" fmla="*/ 1632 h 269"/>
                              <a:gd name="T92" fmla="+- 0 1856 1636"/>
                              <a:gd name="T93" fmla="*/ T92 w 254"/>
                              <a:gd name="T94" fmla="+- 0 1631 1412"/>
                              <a:gd name="T95" fmla="*/ 1631 h 269"/>
                              <a:gd name="T96" fmla="+- 0 1733 1636"/>
                              <a:gd name="T97" fmla="*/ T96 w 254"/>
                              <a:gd name="T98" fmla="+- 0 1631 1412"/>
                              <a:gd name="T99" fmla="*/ 1631 h 269"/>
                              <a:gd name="T100" fmla="+- 0 1726 1636"/>
                              <a:gd name="T101" fmla="*/ T100 w 254"/>
                              <a:gd name="T102" fmla="+- 0 1629 1412"/>
                              <a:gd name="T103" fmla="*/ 1629 h 269"/>
                              <a:gd name="T104" fmla="+- 0 1714 1636"/>
                              <a:gd name="T105" fmla="*/ T104 w 254"/>
                              <a:gd name="T106" fmla="+- 0 1620 1412"/>
                              <a:gd name="T107" fmla="*/ 1620 h 269"/>
                              <a:gd name="T108" fmla="+- 0 1711 1636"/>
                              <a:gd name="T109" fmla="*/ T108 w 254"/>
                              <a:gd name="T110" fmla="+- 0 1613 1412"/>
                              <a:gd name="T111" fmla="*/ 1613 h 269"/>
                              <a:gd name="T112" fmla="+- 0 1711 1636"/>
                              <a:gd name="T113" fmla="*/ T112 w 254"/>
                              <a:gd name="T114" fmla="+- 0 1591 1412"/>
                              <a:gd name="T115" fmla="*/ 1591 h 269"/>
                              <a:gd name="T116" fmla="+- 0 1784 1636"/>
                              <a:gd name="T117" fmla="*/ T116 w 254"/>
                              <a:gd name="T118" fmla="+- 0 1556 1412"/>
                              <a:gd name="T119" fmla="*/ 1556 h 269"/>
                              <a:gd name="T120" fmla="+- 0 1858 1636"/>
                              <a:gd name="T121" fmla="*/ T120 w 254"/>
                              <a:gd name="T122" fmla="+- 0 1556 1412"/>
                              <a:gd name="T123" fmla="*/ 1556 h 269"/>
                              <a:gd name="T124" fmla="+- 0 1859 1636"/>
                              <a:gd name="T125" fmla="*/ T124 w 254"/>
                              <a:gd name="T126" fmla="+- 0 1529 1412"/>
                              <a:gd name="T127" fmla="*/ 1529 h 269"/>
                              <a:gd name="T128" fmla="+- 0 1859 1636"/>
                              <a:gd name="T129" fmla="*/ T128 w 254"/>
                              <a:gd name="T130" fmla="+- 0 1506 1412"/>
                              <a:gd name="T131" fmla="*/ 1506 h 269"/>
                              <a:gd name="T132" fmla="+- 0 1856 1636"/>
                              <a:gd name="T133" fmla="*/ T132 w 254"/>
                              <a:gd name="T134" fmla="+- 0 1481 1412"/>
                              <a:gd name="T135" fmla="*/ 1481 h 269"/>
                              <a:gd name="T136" fmla="+- 0 1850 1636"/>
                              <a:gd name="T137" fmla="*/ T136 w 254"/>
                              <a:gd name="T138" fmla="+- 0 1460 1412"/>
                              <a:gd name="T139" fmla="*/ 1460 h 269"/>
                              <a:gd name="T140" fmla="+- 0 1844 1636"/>
                              <a:gd name="T141" fmla="*/ T140 w 254"/>
                              <a:gd name="T142" fmla="+- 0 1450 1412"/>
                              <a:gd name="T143" fmla="*/ 1450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54" h="269">
                                <a:moveTo>
                                  <a:pt x="208" y="38"/>
                                </a:moveTo>
                                <a:lnTo>
                                  <a:pt x="104" y="38"/>
                                </a:lnTo>
                                <a:lnTo>
                                  <a:pt x="131" y="41"/>
                                </a:lnTo>
                                <a:lnTo>
                                  <a:pt x="144" y="56"/>
                                </a:lnTo>
                                <a:lnTo>
                                  <a:pt x="148" y="82"/>
                                </a:lnTo>
                                <a:lnTo>
                                  <a:pt x="147" y="108"/>
                                </a:lnTo>
                                <a:lnTo>
                                  <a:pt x="127" y="110"/>
                                </a:lnTo>
                                <a:lnTo>
                                  <a:pt x="108" y="113"/>
                                </a:lnTo>
                                <a:lnTo>
                                  <a:pt x="31" y="141"/>
                                </a:lnTo>
                                <a:lnTo>
                                  <a:pt x="0" y="216"/>
                                </a:lnTo>
                                <a:lnTo>
                                  <a:pt x="7" y="235"/>
                                </a:lnTo>
                                <a:lnTo>
                                  <a:pt x="20" y="251"/>
                                </a:lnTo>
                                <a:lnTo>
                                  <a:pt x="34" y="261"/>
                                </a:lnTo>
                                <a:lnTo>
                                  <a:pt x="53" y="267"/>
                                </a:lnTo>
                                <a:lnTo>
                                  <a:pt x="78" y="269"/>
                                </a:lnTo>
                                <a:lnTo>
                                  <a:pt x="98" y="266"/>
                                </a:lnTo>
                                <a:lnTo>
                                  <a:pt x="117" y="260"/>
                                </a:lnTo>
                                <a:lnTo>
                                  <a:pt x="135" y="250"/>
                                </a:lnTo>
                                <a:lnTo>
                                  <a:pt x="151" y="237"/>
                                </a:lnTo>
                                <a:lnTo>
                                  <a:pt x="255" y="237"/>
                                </a:lnTo>
                                <a:lnTo>
                                  <a:pt x="255" y="223"/>
                                </a:lnTo>
                                <a:lnTo>
                                  <a:pt x="232" y="223"/>
                                </a:lnTo>
                                <a:lnTo>
                                  <a:pt x="220" y="220"/>
                                </a:lnTo>
                                <a:lnTo>
                                  <a:pt x="220" y="219"/>
                                </a:lnTo>
                                <a:lnTo>
                                  <a:pt x="97" y="219"/>
                                </a:lnTo>
                                <a:lnTo>
                                  <a:pt x="90" y="217"/>
                                </a:lnTo>
                                <a:lnTo>
                                  <a:pt x="78" y="208"/>
                                </a:lnTo>
                                <a:lnTo>
                                  <a:pt x="75" y="201"/>
                                </a:lnTo>
                                <a:lnTo>
                                  <a:pt x="75" y="179"/>
                                </a:lnTo>
                                <a:lnTo>
                                  <a:pt x="148" y="144"/>
                                </a:lnTo>
                                <a:lnTo>
                                  <a:pt x="222" y="144"/>
                                </a:lnTo>
                                <a:lnTo>
                                  <a:pt x="223" y="117"/>
                                </a:lnTo>
                                <a:lnTo>
                                  <a:pt x="223" y="94"/>
                                </a:lnTo>
                                <a:lnTo>
                                  <a:pt x="220" y="69"/>
                                </a:lnTo>
                                <a:lnTo>
                                  <a:pt x="214" y="48"/>
                                </a:lnTo>
                                <a:lnTo>
                                  <a:pt x="208" y="3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7" name="Freeform 179"/>
                        <wps:cNvSpPr>
                          <a:spLocks/>
                        </wps:cNvSpPr>
                        <wps:spPr bwMode="auto">
                          <a:xfrm>
                            <a:off x="1636" y="1412"/>
                            <a:ext cx="254" cy="269"/>
                          </a:xfrm>
                          <a:custGeom>
                            <a:avLst/>
                            <a:gdLst>
                              <a:gd name="T0" fmla="+- 0 1891 1636"/>
                              <a:gd name="T1" fmla="*/ T0 w 254"/>
                              <a:gd name="T2" fmla="+- 0 1649 1412"/>
                              <a:gd name="T3" fmla="*/ 1649 h 269"/>
                              <a:gd name="T4" fmla="+- 0 1788 1636"/>
                              <a:gd name="T5" fmla="*/ T4 w 254"/>
                              <a:gd name="T6" fmla="+- 0 1649 1412"/>
                              <a:gd name="T7" fmla="*/ 1649 h 269"/>
                              <a:gd name="T8" fmla="+- 0 1788 1636"/>
                              <a:gd name="T9" fmla="*/ T8 w 254"/>
                              <a:gd name="T10" fmla="+- 0 1660 1412"/>
                              <a:gd name="T11" fmla="*/ 1660 h 269"/>
                              <a:gd name="T12" fmla="+- 0 1789 1636"/>
                              <a:gd name="T13" fmla="*/ T12 w 254"/>
                              <a:gd name="T14" fmla="+- 0 1668 1412"/>
                              <a:gd name="T15" fmla="*/ 1668 h 269"/>
                              <a:gd name="T16" fmla="+- 0 1790 1636"/>
                              <a:gd name="T17" fmla="*/ T16 w 254"/>
                              <a:gd name="T18" fmla="+- 0 1673 1412"/>
                              <a:gd name="T19" fmla="*/ 1673 h 269"/>
                              <a:gd name="T20" fmla="+- 0 1891 1636"/>
                              <a:gd name="T21" fmla="*/ T20 w 254"/>
                              <a:gd name="T22" fmla="+- 0 1673 1412"/>
                              <a:gd name="T23" fmla="*/ 1673 h 269"/>
                              <a:gd name="T24" fmla="+- 0 1891 1636"/>
                              <a:gd name="T25" fmla="*/ T24 w 254"/>
                              <a:gd name="T26" fmla="+- 0 1649 1412"/>
                              <a:gd name="T27" fmla="*/ 1649 h 269"/>
                            </a:gdLst>
                            <a:ahLst/>
                            <a:cxnLst>
                              <a:cxn ang="0">
                                <a:pos x="T1" y="T3"/>
                              </a:cxn>
                              <a:cxn ang="0">
                                <a:pos x="T5" y="T7"/>
                              </a:cxn>
                              <a:cxn ang="0">
                                <a:pos x="T9" y="T11"/>
                              </a:cxn>
                              <a:cxn ang="0">
                                <a:pos x="T13" y="T15"/>
                              </a:cxn>
                              <a:cxn ang="0">
                                <a:pos x="T17" y="T19"/>
                              </a:cxn>
                              <a:cxn ang="0">
                                <a:pos x="T21" y="T23"/>
                              </a:cxn>
                              <a:cxn ang="0">
                                <a:pos x="T25" y="T27"/>
                              </a:cxn>
                            </a:cxnLst>
                            <a:rect l="0" t="0" r="r" b="b"/>
                            <a:pathLst>
                              <a:path w="254" h="269">
                                <a:moveTo>
                                  <a:pt x="255" y="237"/>
                                </a:moveTo>
                                <a:lnTo>
                                  <a:pt x="152" y="237"/>
                                </a:lnTo>
                                <a:lnTo>
                                  <a:pt x="152" y="248"/>
                                </a:lnTo>
                                <a:lnTo>
                                  <a:pt x="153" y="256"/>
                                </a:lnTo>
                                <a:lnTo>
                                  <a:pt x="154" y="261"/>
                                </a:lnTo>
                                <a:lnTo>
                                  <a:pt x="255" y="261"/>
                                </a:lnTo>
                                <a:lnTo>
                                  <a:pt x="255" y="23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8" name="Freeform 178"/>
                        <wps:cNvSpPr>
                          <a:spLocks/>
                        </wps:cNvSpPr>
                        <wps:spPr bwMode="auto">
                          <a:xfrm>
                            <a:off x="1636" y="1412"/>
                            <a:ext cx="254" cy="269"/>
                          </a:xfrm>
                          <a:custGeom>
                            <a:avLst/>
                            <a:gdLst>
                              <a:gd name="T0" fmla="+- 0 1891 1636"/>
                              <a:gd name="T1" fmla="*/ T0 w 254"/>
                              <a:gd name="T2" fmla="+- 0 1634 1412"/>
                              <a:gd name="T3" fmla="*/ 1634 h 269"/>
                              <a:gd name="T4" fmla="+- 0 1879 1636"/>
                              <a:gd name="T5" fmla="*/ T4 w 254"/>
                              <a:gd name="T6" fmla="+- 0 1634 1412"/>
                              <a:gd name="T7" fmla="*/ 1634 h 269"/>
                              <a:gd name="T8" fmla="+- 0 1868 1636"/>
                              <a:gd name="T9" fmla="*/ T8 w 254"/>
                              <a:gd name="T10" fmla="+- 0 1635 1412"/>
                              <a:gd name="T11" fmla="*/ 1635 h 269"/>
                              <a:gd name="T12" fmla="+- 0 1891 1636"/>
                              <a:gd name="T13" fmla="*/ T12 w 254"/>
                              <a:gd name="T14" fmla="+- 0 1635 1412"/>
                              <a:gd name="T15" fmla="*/ 1635 h 269"/>
                              <a:gd name="T16" fmla="+- 0 1891 1636"/>
                              <a:gd name="T17" fmla="*/ T16 w 254"/>
                              <a:gd name="T18" fmla="+- 0 1634 1412"/>
                              <a:gd name="T19" fmla="*/ 1634 h 269"/>
                            </a:gdLst>
                            <a:ahLst/>
                            <a:cxnLst>
                              <a:cxn ang="0">
                                <a:pos x="T1" y="T3"/>
                              </a:cxn>
                              <a:cxn ang="0">
                                <a:pos x="T5" y="T7"/>
                              </a:cxn>
                              <a:cxn ang="0">
                                <a:pos x="T9" y="T11"/>
                              </a:cxn>
                              <a:cxn ang="0">
                                <a:pos x="T13" y="T15"/>
                              </a:cxn>
                              <a:cxn ang="0">
                                <a:pos x="T17" y="T19"/>
                              </a:cxn>
                            </a:cxnLst>
                            <a:rect l="0" t="0" r="r" b="b"/>
                            <a:pathLst>
                              <a:path w="254" h="269">
                                <a:moveTo>
                                  <a:pt x="255" y="222"/>
                                </a:moveTo>
                                <a:lnTo>
                                  <a:pt x="243" y="222"/>
                                </a:lnTo>
                                <a:lnTo>
                                  <a:pt x="232" y="223"/>
                                </a:lnTo>
                                <a:lnTo>
                                  <a:pt x="255" y="223"/>
                                </a:lnTo>
                                <a:lnTo>
                                  <a:pt x="255" y="22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9" name="Freeform 177"/>
                        <wps:cNvSpPr>
                          <a:spLocks/>
                        </wps:cNvSpPr>
                        <wps:spPr bwMode="auto">
                          <a:xfrm>
                            <a:off x="1636" y="1412"/>
                            <a:ext cx="254" cy="269"/>
                          </a:xfrm>
                          <a:custGeom>
                            <a:avLst/>
                            <a:gdLst>
                              <a:gd name="T0" fmla="+- 0 1858 1636"/>
                              <a:gd name="T1" fmla="*/ T0 w 254"/>
                              <a:gd name="T2" fmla="+- 0 1556 1412"/>
                              <a:gd name="T3" fmla="*/ 1556 h 269"/>
                              <a:gd name="T4" fmla="+- 0 1784 1636"/>
                              <a:gd name="T5" fmla="*/ T4 w 254"/>
                              <a:gd name="T6" fmla="+- 0 1556 1412"/>
                              <a:gd name="T7" fmla="*/ 1556 h 269"/>
                              <a:gd name="T8" fmla="+- 0 1779 1636"/>
                              <a:gd name="T9" fmla="*/ T8 w 254"/>
                              <a:gd name="T10" fmla="+- 0 1617 1412"/>
                              <a:gd name="T11" fmla="*/ 1617 h 269"/>
                              <a:gd name="T12" fmla="+- 0 1761 1636"/>
                              <a:gd name="T13" fmla="*/ T12 w 254"/>
                              <a:gd name="T14" fmla="+- 0 1628 1412"/>
                              <a:gd name="T15" fmla="*/ 1628 h 269"/>
                              <a:gd name="T16" fmla="+- 0 1741 1636"/>
                              <a:gd name="T17" fmla="*/ T16 w 254"/>
                              <a:gd name="T18" fmla="+- 0 1631 1412"/>
                              <a:gd name="T19" fmla="*/ 1631 h 269"/>
                              <a:gd name="T20" fmla="+- 0 1856 1636"/>
                              <a:gd name="T21" fmla="*/ T20 w 254"/>
                              <a:gd name="T22" fmla="+- 0 1631 1412"/>
                              <a:gd name="T23" fmla="*/ 1631 h 269"/>
                              <a:gd name="T24" fmla="+- 0 1858 1636"/>
                              <a:gd name="T25" fmla="*/ T24 w 254"/>
                              <a:gd name="T26" fmla="+- 0 1612 1412"/>
                              <a:gd name="T27" fmla="*/ 1612 h 269"/>
                              <a:gd name="T28" fmla="+- 0 1858 1636"/>
                              <a:gd name="T29" fmla="*/ T28 w 254"/>
                              <a:gd name="T30" fmla="+- 0 1591 1412"/>
                              <a:gd name="T31" fmla="*/ 1591 h 269"/>
                              <a:gd name="T32" fmla="+- 0 1858 1636"/>
                              <a:gd name="T33" fmla="*/ T32 w 254"/>
                              <a:gd name="T34" fmla="+- 0 1556 1412"/>
                              <a:gd name="T35" fmla="*/ 1556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4" h="269">
                                <a:moveTo>
                                  <a:pt x="222" y="144"/>
                                </a:moveTo>
                                <a:lnTo>
                                  <a:pt x="148" y="144"/>
                                </a:lnTo>
                                <a:lnTo>
                                  <a:pt x="143" y="205"/>
                                </a:lnTo>
                                <a:lnTo>
                                  <a:pt x="125" y="216"/>
                                </a:lnTo>
                                <a:lnTo>
                                  <a:pt x="105" y="219"/>
                                </a:lnTo>
                                <a:lnTo>
                                  <a:pt x="220" y="219"/>
                                </a:lnTo>
                                <a:lnTo>
                                  <a:pt x="222" y="200"/>
                                </a:lnTo>
                                <a:lnTo>
                                  <a:pt x="222" y="179"/>
                                </a:lnTo>
                                <a:lnTo>
                                  <a:pt x="222" y="14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 name="Freeform 176"/>
                        <wps:cNvSpPr>
                          <a:spLocks/>
                        </wps:cNvSpPr>
                        <wps:spPr bwMode="auto">
                          <a:xfrm>
                            <a:off x="1636" y="1412"/>
                            <a:ext cx="254" cy="269"/>
                          </a:xfrm>
                          <a:custGeom>
                            <a:avLst/>
                            <a:gdLst>
                              <a:gd name="T0" fmla="+- 0 1754 1636"/>
                              <a:gd name="T1" fmla="*/ T0 w 254"/>
                              <a:gd name="T2" fmla="+- 0 1412 1412"/>
                              <a:gd name="T3" fmla="*/ 1412 h 269"/>
                              <a:gd name="T4" fmla="+- 0 1695 1636"/>
                              <a:gd name="T5" fmla="*/ T4 w 254"/>
                              <a:gd name="T6" fmla="+- 0 1423 1412"/>
                              <a:gd name="T7" fmla="*/ 1423 h 269"/>
                              <a:gd name="T8" fmla="+- 0 1647 1636"/>
                              <a:gd name="T9" fmla="*/ T8 w 254"/>
                              <a:gd name="T10" fmla="+- 0 1466 1412"/>
                              <a:gd name="T11" fmla="*/ 1466 h 269"/>
                              <a:gd name="T12" fmla="+- 0 1647 1636"/>
                              <a:gd name="T13" fmla="*/ T12 w 254"/>
                              <a:gd name="T14" fmla="+- 0 1489 1412"/>
                              <a:gd name="T15" fmla="*/ 1489 h 269"/>
                              <a:gd name="T16" fmla="+- 0 1650 1636"/>
                              <a:gd name="T17" fmla="*/ T16 w 254"/>
                              <a:gd name="T18" fmla="+- 0 1497 1412"/>
                              <a:gd name="T19" fmla="*/ 1497 h 269"/>
                              <a:gd name="T20" fmla="+- 0 1662 1636"/>
                              <a:gd name="T21" fmla="*/ T20 w 254"/>
                              <a:gd name="T22" fmla="+- 0 1510 1412"/>
                              <a:gd name="T23" fmla="*/ 1510 h 269"/>
                              <a:gd name="T24" fmla="+- 0 1671 1636"/>
                              <a:gd name="T25" fmla="*/ T24 w 254"/>
                              <a:gd name="T26" fmla="+- 0 1513 1412"/>
                              <a:gd name="T27" fmla="*/ 1513 h 269"/>
                              <a:gd name="T28" fmla="+- 0 1692 1636"/>
                              <a:gd name="T29" fmla="*/ T28 w 254"/>
                              <a:gd name="T30" fmla="+- 0 1513 1412"/>
                              <a:gd name="T31" fmla="*/ 1513 h 269"/>
                              <a:gd name="T32" fmla="+- 0 1710 1636"/>
                              <a:gd name="T33" fmla="*/ T32 w 254"/>
                              <a:gd name="T34" fmla="+- 0 1462 1412"/>
                              <a:gd name="T35" fmla="*/ 1462 h 269"/>
                              <a:gd name="T36" fmla="+- 0 1714 1636"/>
                              <a:gd name="T37" fmla="*/ T36 w 254"/>
                              <a:gd name="T38" fmla="+- 0 1458 1412"/>
                              <a:gd name="T39" fmla="*/ 1458 h 269"/>
                              <a:gd name="T40" fmla="+- 0 1720 1636"/>
                              <a:gd name="T41" fmla="*/ T40 w 254"/>
                              <a:gd name="T42" fmla="+- 0 1454 1412"/>
                              <a:gd name="T43" fmla="*/ 1454 h 269"/>
                              <a:gd name="T44" fmla="+- 0 1727 1636"/>
                              <a:gd name="T45" fmla="*/ T44 w 254"/>
                              <a:gd name="T46" fmla="+- 0 1452 1412"/>
                              <a:gd name="T47" fmla="*/ 1452 h 269"/>
                              <a:gd name="T48" fmla="+- 0 1740 1636"/>
                              <a:gd name="T49" fmla="*/ T48 w 254"/>
                              <a:gd name="T50" fmla="+- 0 1450 1412"/>
                              <a:gd name="T51" fmla="*/ 1450 h 269"/>
                              <a:gd name="T52" fmla="+- 0 1844 1636"/>
                              <a:gd name="T53" fmla="*/ T52 w 254"/>
                              <a:gd name="T54" fmla="+- 0 1450 1412"/>
                              <a:gd name="T55" fmla="*/ 1450 h 269"/>
                              <a:gd name="T56" fmla="+- 0 1839 1636"/>
                              <a:gd name="T57" fmla="*/ T56 w 254"/>
                              <a:gd name="T58" fmla="+- 0 1442 1412"/>
                              <a:gd name="T59" fmla="*/ 1442 h 269"/>
                              <a:gd name="T60" fmla="+- 0 1825 1636"/>
                              <a:gd name="T61" fmla="*/ T60 w 254"/>
                              <a:gd name="T62" fmla="+- 0 1429 1412"/>
                              <a:gd name="T63" fmla="*/ 1429 h 269"/>
                              <a:gd name="T64" fmla="+- 0 1806 1636"/>
                              <a:gd name="T65" fmla="*/ T64 w 254"/>
                              <a:gd name="T66" fmla="+- 0 1420 1412"/>
                              <a:gd name="T67" fmla="*/ 1420 h 269"/>
                              <a:gd name="T68" fmla="+- 0 1782 1636"/>
                              <a:gd name="T69" fmla="*/ T68 w 254"/>
                              <a:gd name="T70" fmla="+- 0 1414 1412"/>
                              <a:gd name="T71" fmla="*/ 1414 h 269"/>
                              <a:gd name="T72" fmla="+- 0 1754 1636"/>
                              <a:gd name="T73" fmla="*/ T72 w 254"/>
                              <a:gd name="T74" fmla="+- 0 1412 1412"/>
                              <a:gd name="T75" fmla="*/ 1412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54" h="269">
                                <a:moveTo>
                                  <a:pt x="118" y="0"/>
                                </a:moveTo>
                                <a:lnTo>
                                  <a:pt x="59" y="11"/>
                                </a:lnTo>
                                <a:lnTo>
                                  <a:pt x="11" y="54"/>
                                </a:lnTo>
                                <a:lnTo>
                                  <a:pt x="11" y="77"/>
                                </a:lnTo>
                                <a:lnTo>
                                  <a:pt x="14" y="85"/>
                                </a:lnTo>
                                <a:lnTo>
                                  <a:pt x="26" y="98"/>
                                </a:lnTo>
                                <a:lnTo>
                                  <a:pt x="35" y="101"/>
                                </a:lnTo>
                                <a:lnTo>
                                  <a:pt x="56" y="101"/>
                                </a:lnTo>
                                <a:lnTo>
                                  <a:pt x="74" y="50"/>
                                </a:lnTo>
                                <a:lnTo>
                                  <a:pt x="78" y="46"/>
                                </a:lnTo>
                                <a:lnTo>
                                  <a:pt x="84" y="42"/>
                                </a:lnTo>
                                <a:lnTo>
                                  <a:pt x="91" y="40"/>
                                </a:lnTo>
                                <a:lnTo>
                                  <a:pt x="104" y="38"/>
                                </a:lnTo>
                                <a:lnTo>
                                  <a:pt x="208" y="38"/>
                                </a:lnTo>
                                <a:lnTo>
                                  <a:pt x="203" y="30"/>
                                </a:lnTo>
                                <a:lnTo>
                                  <a:pt x="189" y="17"/>
                                </a:lnTo>
                                <a:lnTo>
                                  <a:pt x="170" y="8"/>
                                </a:lnTo>
                                <a:lnTo>
                                  <a:pt x="146" y="2"/>
                                </a:lnTo>
                                <a:lnTo>
                                  <a:pt x="118"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1" name="Group 169"/>
                      <wpg:cNvGrpSpPr>
                        <a:grpSpLocks/>
                      </wpg:cNvGrpSpPr>
                      <wpg:grpSpPr bwMode="auto">
                        <a:xfrm>
                          <a:off x="1212272" y="893619"/>
                          <a:ext cx="129530" cy="170755"/>
                          <a:chOff x="1922" y="1412"/>
                          <a:chExt cx="204" cy="269"/>
                        </a:xfrm>
                      </wpg:grpSpPr>
                      <wps:wsp>
                        <wps:cNvPr id="22" name="Freeform 174"/>
                        <wps:cNvSpPr>
                          <a:spLocks/>
                        </wps:cNvSpPr>
                        <wps:spPr bwMode="auto">
                          <a:xfrm>
                            <a:off x="1922" y="1412"/>
                            <a:ext cx="204" cy="269"/>
                          </a:xfrm>
                          <a:custGeom>
                            <a:avLst/>
                            <a:gdLst>
                              <a:gd name="T0" fmla="+- 0 2111 1922"/>
                              <a:gd name="T1" fmla="*/ T0 w 204"/>
                              <a:gd name="T2" fmla="+- 0 1661 1412"/>
                              <a:gd name="T3" fmla="*/ 1661 h 269"/>
                              <a:gd name="T4" fmla="+- 0 1965 1922"/>
                              <a:gd name="T5" fmla="*/ T4 w 204"/>
                              <a:gd name="T6" fmla="+- 0 1661 1412"/>
                              <a:gd name="T7" fmla="*/ 1661 h 269"/>
                              <a:gd name="T8" fmla="+- 0 1969 1922"/>
                              <a:gd name="T9" fmla="*/ T8 w 204"/>
                              <a:gd name="T10" fmla="+- 0 1663 1412"/>
                              <a:gd name="T11" fmla="*/ 1663 h 269"/>
                              <a:gd name="T12" fmla="+- 0 1985 1922"/>
                              <a:gd name="T13" fmla="*/ T12 w 204"/>
                              <a:gd name="T14" fmla="+- 0 1670 1412"/>
                              <a:gd name="T15" fmla="*/ 1670 h 269"/>
                              <a:gd name="T16" fmla="+- 0 2009 1922"/>
                              <a:gd name="T17" fmla="*/ T16 w 204"/>
                              <a:gd name="T18" fmla="+- 0 1677 1412"/>
                              <a:gd name="T19" fmla="*/ 1677 h 269"/>
                              <a:gd name="T20" fmla="+- 0 2028 1922"/>
                              <a:gd name="T21" fmla="*/ T20 w 204"/>
                              <a:gd name="T22" fmla="+- 0 1680 1412"/>
                              <a:gd name="T23" fmla="*/ 1680 h 269"/>
                              <a:gd name="T24" fmla="+- 0 2049 1922"/>
                              <a:gd name="T25" fmla="*/ T24 w 204"/>
                              <a:gd name="T26" fmla="+- 0 1681 1412"/>
                              <a:gd name="T27" fmla="*/ 1681 h 269"/>
                              <a:gd name="T28" fmla="+- 0 2068 1922"/>
                              <a:gd name="T29" fmla="*/ T28 w 204"/>
                              <a:gd name="T30" fmla="+- 0 1679 1412"/>
                              <a:gd name="T31" fmla="*/ 1679 h 269"/>
                              <a:gd name="T32" fmla="+- 0 2086 1922"/>
                              <a:gd name="T33" fmla="*/ T32 w 204"/>
                              <a:gd name="T34" fmla="+- 0 1674 1412"/>
                              <a:gd name="T35" fmla="*/ 1674 h 269"/>
                              <a:gd name="T36" fmla="+- 0 2104 1922"/>
                              <a:gd name="T37" fmla="*/ T36 w 204"/>
                              <a:gd name="T38" fmla="+- 0 1665 1412"/>
                              <a:gd name="T39" fmla="*/ 1665 h 269"/>
                              <a:gd name="T40" fmla="+- 0 2111 1922"/>
                              <a:gd name="T41" fmla="*/ T40 w 204"/>
                              <a:gd name="T42" fmla="+- 0 1661 1412"/>
                              <a:gd name="T43" fmla="*/ 1661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04" h="269">
                                <a:moveTo>
                                  <a:pt x="189" y="249"/>
                                </a:moveTo>
                                <a:lnTo>
                                  <a:pt x="43" y="249"/>
                                </a:lnTo>
                                <a:lnTo>
                                  <a:pt x="47" y="251"/>
                                </a:lnTo>
                                <a:lnTo>
                                  <a:pt x="63" y="258"/>
                                </a:lnTo>
                                <a:lnTo>
                                  <a:pt x="87" y="265"/>
                                </a:lnTo>
                                <a:lnTo>
                                  <a:pt x="106" y="268"/>
                                </a:lnTo>
                                <a:lnTo>
                                  <a:pt x="127" y="269"/>
                                </a:lnTo>
                                <a:lnTo>
                                  <a:pt x="146" y="267"/>
                                </a:lnTo>
                                <a:lnTo>
                                  <a:pt x="164" y="262"/>
                                </a:lnTo>
                                <a:lnTo>
                                  <a:pt x="182" y="253"/>
                                </a:lnTo>
                                <a:lnTo>
                                  <a:pt x="189" y="24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 name="Freeform 173"/>
                        <wps:cNvSpPr>
                          <a:spLocks/>
                        </wps:cNvSpPr>
                        <wps:spPr bwMode="auto">
                          <a:xfrm>
                            <a:off x="1922" y="1412"/>
                            <a:ext cx="204" cy="269"/>
                          </a:xfrm>
                          <a:custGeom>
                            <a:avLst/>
                            <a:gdLst>
                              <a:gd name="T0" fmla="+- 0 1959 1922"/>
                              <a:gd name="T1" fmla="*/ T0 w 204"/>
                              <a:gd name="T2" fmla="+- 0 1589 1412"/>
                              <a:gd name="T3" fmla="*/ 1589 h 269"/>
                              <a:gd name="T4" fmla="+- 0 1924 1922"/>
                              <a:gd name="T5" fmla="*/ T4 w 204"/>
                              <a:gd name="T6" fmla="+- 0 1589 1412"/>
                              <a:gd name="T7" fmla="*/ 1589 h 269"/>
                              <a:gd name="T8" fmla="+- 0 1927 1922"/>
                              <a:gd name="T9" fmla="*/ T8 w 204"/>
                              <a:gd name="T10" fmla="+- 0 1676 1412"/>
                              <a:gd name="T11" fmla="*/ 1676 h 269"/>
                              <a:gd name="T12" fmla="+- 0 1967 1922"/>
                              <a:gd name="T13" fmla="*/ T12 w 204"/>
                              <a:gd name="T14" fmla="+- 0 1676 1412"/>
                              <a:gd name="T15" fmla="*/ 1676 h 269"/>
                              <a:gd name="T16" fmla="+- 0 1965 1922"/>
                              <a:gd name="T17" fmla="*/ T16 w 204"/>
                              <a:gd name="T18" fmla="+- 0 1661 1412"/>
                              <a:gd name="T19" fmla="*/ 1661 h 269"/>
                              <a:gd name="T20" fmla="+- 0 2111 1922"/>
                              <a:gd name="T21" fmla="*/ T20 w 204"/>
                              <a:gd name="T22" fmla="+- 0 1661 1412"/>
                              <a:gd name="T23" fmla="*/ 1661 h 269"/>
                              <a:gd name="T24" fmla="+- 0 2124 1922"/>
                              <a:gd name="T25" fmla="*/ T24 w 204"/>
                              <a:gd name="T26" fmla="+- 0 1652 1412"/>
                              <a:gd name="T27" fmla="*/ 1652 h 269"/>
                              <a:gd name="T28" fmla="+- 0 2130 1922"/>
                              <a:gd name="T29" fmla="*/ T28 w 204"/>
                              <a:gd name="T30" fmla="+- 0 1644 1412"/>
                              <a:gd name="T31" fmla="*/ 1644 h 269"/>
                              <a:gd name="T32" fmla="+- 0 2052 1922"/>
                              <a:gd name="T33" fmla="*/ T32 w 204"/>
                              <a:gd name="T34" fmla="+- 0 1644 1412"/>
                              <a:gd name="T35" fmla="*/ 1644 h 269"/>
                              <a:gd name="T36" fmla="+- 0 2035 1922"/>
                              <a:gd name="T37" fmla="*/ T36 w 204"/>
                              <a:gd name="T38" fmla="+- 0 1644 1412"/>
                              <a:gd name="T39" fmla="*/ 1644 h 269"/>
                              <a:gd name="T40" fmla="+- 0 2016 1922"/>
                              <a:gd name="T41" fmla="*/ T40 w 204"/>
                              <a:gd name="T42" fmla="+- 0 1641 1412"/>
                              <a:gd name="T43" fmla="*/ 1641 h 269"/>
                              <a:gd name="T44" fmla="+- 0 1998 1922"/>
                              <a:gd name="T45" fmla="*/ T44 w 204"/>
                              <a:gd name="T46" fmla="+- 0 1635 1412"/>
                              <a:gd name="T47" fmla="*/ 1635 h 269"/>
                              <a:gd name="T48" fmla="+- 0 1979 1922"/>
                              <a:gd name="T49" fmla="*/ T48 w 204"/>
                              <a:gd name="T50" fmla="+- 0 1624 1412"/>
                              <a:gd name="T51" fmla="*/ 1624 h 269"/>
                              <a:gd name="T52" fmla="+- 0 1965 1922"/>
                              <a:gd name="T53" fmla="*/ T52 w 204"/>
                              <a:gd name="T54" fmla="+- 0 1608 1412"/>
                              <a:gd name="T55" fmla="*/ 1608 h 269"/>
                              <a:gd name="T56" fmla="+- 0 1959 1922"/>
                              <a:gd name="T57" fmla="*/ T56 w 204"/>
                              <a:gd name="T58" fmla="+- 0 1589 1412"/>
                              <a:gd name="T59" fmla="*/ 1589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04" h="269">
                                <a:moveTo>
                                  <a:pt x="37" y="177"/>
                                </a:moveTo>
                                <a:lnTo>
                                  <a:pt x="2" y="177"/>
                                </a:lnTo>
                                <a:lnTo>
                                  <a:pt x="5" y="264"/>
                                </a:lnTo>
                                <a:lnTo>
                                  <a:pt x="45" y="264"/>
                                </a:lnTo>
                                <a:lnTo>
                                  <a:pt x="43" y="249"/>
                                </a:lnTo>
                                <a:lnTo>
                                  <a:pt x="189" y="249"/>
                                </a:lnTo>
                                <a:lnTo>
                                  <a:pt x="202" y="240"/>
                                </a:lnTo>
                                <a:lnTo>
                                  <a:pt x="208" y="232"/>
                                </a:lnTo>
                                <a:lnTo>
                                  <a:pt x="130" y="232"/>
                                </a:lnTo>
                                <a:lnTo>
                                  <a:pt x="113" y="232"/>
                                </a:lnTo>
                                <a:lnTo>
                                  <a:pt x="94" y="229"/>
                                </a:lnTo>
                                <a:lnTo>
                                  <a:pt x="76" y="223"/>
                                </a:lnTo>
                                <a:lnTo>
                                  <a:pt x="57" y="212"/>
                                </a:lnTo>
                                <a:lnTo>
                                  <a:pt x="43" y="196"/>
                                </a:lnTo>
                                <a:lnTo>
                                  <a:pt x="37" y="17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 name="Freeform 172"/>
                        <wps:cNvSpPr>
                          <a:spLocks/>
                        </wps:cNvSpPr>
                        <wps:spPr bwMode="auto">
                          <a:xfrm>
                            <a:off x="1922" y="1412"/>
                            <a:ext cx="204" cy="269"/>
                          </a:xfrm>
                          <a:custGeom>
                            <a:avLst/>
                            <a:gdLst>
                              <a:gd name="T0" fmla="+- 0 2013 1922"/>
                              <a:gd name="T1" fmla="*/ T0 w 204"/>
                              <a:gd name="T2" fmla="+- 0 1412 1412"/>
                              <a:gd name="T3" fmla="*/ 1412 h 269"/>
                              <a:gd name="T4" fmla="+- 0 1955 1922"/>
                              <a:gd name="T5" fmla="*/ T4 w 204"/>
                              <a:gd name="T6" fmla="+- 0 1430 1412"/>
                              <a:gd name="T7" fmla="*/ 1430 h 269"/>
                              <a:gd name="T8" fmla="+- 0 1922 1922"/>
                              <a:gd name="T9" fmla="*/ T8 w 204"/>
                              <a:gd name="T10" fmla="+- 0 1504 1412"/>
                              <a:gd name="T11" fmla="*/ 1504 h 269"/>
                              <a:gd name="T12" fmla="+- 0 1928 1922"/>
                              <a:gd name="T13" fmla="*/ T12 w 204"/>
                              <a:gd name="T14" fmla="+- 0 1522 1412"/>
                              <a:gd name="T15" fmla="*/ 1522 h 269"/>
                              <a:gd name="T16" fmla="+- 0 1978 1922"/>
                              <a:gd name="T17" fmla="*/ T16 w 204"/>
                              <a:gd name="T18" fmla="+- 0 1564 1412"/>
                              <a:gd name="T19" fmla="*/ 1564 h 269"/>
                              <a:gd name="T20" fmla="+- 0 2041 1922"/>
                              <a:gd name="T21" fmla="*/ T20 w 204"/>
                              <a:gd name="T22" fmla="+- 0 1588 1412"/>
                              <a:gd name="T23" fmla="*/ 1588 h 269"/>
                              <a:gd name="T24" fmla="+- 0 2056 1922"/>
                              <a:gd name="T25" fmla="*/ T24 w 204"/>
                              <a:gd name="T26" fmla="+- 0 1593 1412"/>
                              <a:gd name="T27" fmla="*/ 1593 h 269"/>
                              <a:gd name="T28" fmla="+- 0 2062 1922"/>
                              <a:gd name="T29" fmla="*/ T28 w 204"/>
                              <a:gd name="T30" fmla="+- 0 1596 1412"/>
                              <a:gd name="T31" fmla="*/ 1596 h 269"/>
                              <a:gd name="T32" fmla="+- 0 2068 1922"/>
                              <a:gd name="T33" fmla="*/ T32 w 204"/>
                              <a:gd name="T34" fmla="+- 0 1600 1412"/>
                              <a:gd name="T35" fmla="*/ 1600 h 269"/>
                              <a:gd name="T36" fmla="+- 0 2077 1922"/>
                              <a:gd name="T37" fmla="*/ T36 w 204"/>
                              <a:gd name="T38" fmla="+- 0 1608 1412"/>
                              <a:gd name="T39" fmla="*/ 1608 h 269"/>
                              <a:gd name="T40" fmla="+- 0 2079 1922"/>
                              <a:gd name="T41" fmla="*/ T40 w 204"/>
                              <a:gd name="T42" fmla="+- 0 1613 1412"/>
                              <a:gd name="T43" fmla="*/ 1613 h 269"/>
                              <a:gd name="T44" fmla="+- 0 2079 1922"/>
                              <a:gd name="T45" fmla="*/ T44 w 204"/>
                              <a:gd name="T46" fmla="+- 0 1627 1412"/>
                              <a:gd name="T47" fmla="*/ 1627 h 269"/>
                              <a:gd name="T48" fmla="+- 0 2076 1922"/>
                              <a:gd name="T49" fmla="*/ T48 w 204"/>
                              <a:gd name="T50" fmla="+- 0 1634 1412"/>
                              <a:gd name="T51" fmla="*/ 1634 h 269"/>
                              <a:gd name="T52" fmla="+- 0 2061 1922"/>
                              <a:gd name="T53" fmla="*/ T52 w 204"/>
                              <a:gd name="T54" fmla="+- 0 1642 1412"/>
                              <a:gd name="T55" fmla="*/ 1642 h 269"/>
                              <a:gd name="T56" fmla="+- 0 2052 1922"/>
                              <a:gd name="T57" fmla="*/ T56 w 204"/>
                              <a:gd name="T58" fmla="+- 0 1644 1412"/>
                              <a:gd name="T59" fmla="*/ 1644 h 269"/>
                              <a:gd name="T60" fmla="+- 0 2130 1922"/>
                              <a:gd name="T61" fmla="*/ T60 w 204"/>
                              <a:gd name="T62" fmla="+- 0 1644 1412"/>
                              <a:gd name="T63" fmla="*/ 1644 h 269"/>
                              <a:gd name="T64" fmla="+- 0 2135 1922"/>
                              <a:gd name="T65" fmla="*/ T64 w 204"/>
                              <a:gd name="T66" fmla="+- 0 1637 1412"/>
                              <a:gd name="T67" fmla="*/ 1637 h 269"/>
                              <a:gd name="T68" fmla="+- 0 2140 1922"/>
                              <a:gd name="T69" fmla="*/ T68 w 204"/>
                              <a:gd name="T70" fmla="+- 0 1617 1412"/>
                              <a:gd name="T71" fmla="*/ 1617 h 269"/>
                              <a:gd name="T72" fmla="+- 0 2142 1922"/>
                              <a:gd name="T73" fmla="*/ T72 w 204"/>
                              <a:gd name="T74" fmla="+- 0 1592 1412"/>
                              <a:gd name="T75" fmla="*/ 1592 h 269"/>
                              <a:gd name="T76" fmla="+- 0 2137 1922"/>
                              <a:gd name="T77" fmla="*/ T76 w 204"/>
                              <a:gd name="T78" fmla="+- 0 1575 1412"/>
                              <a:gd name="T79" fmla="*/ 1575 h 269"/>
                              <a:gd name="T80" fmla="+- 0 2090 1922"/>
                              <a:gd name="T81" fmla="*/ T80 w 204"/>
                              <a:gd name="T82" fmla="+- 0 1531 1412"/>
                              <a:gd name="T83" fmla="*/ 1531 h 269"/>
                              <a:gd name="T84" fmla="+- 0 2032 1922"/>
                              <a:gd name="T85" fmla="*/ T84 w 204"/>
                              <a:gd name="T86" fmla="+- 0 1509 1412"/>
                              <a:gd name="T87" fmla="*/ 1509 h 269"/>
                              <a:gd name="T88" fmla="+- 0 2010 1922"/>
                              <a:gd name="T89" fmla="*/ T88 w 204"/>
                              <a:gd name="T90" fmla="+- 0 1502 1412"/>
                              <a:gd name="T91" fmla="*/ 1502 h 269"/>
                              <a:gd name="T92" fmla="+- 0 1996 1922"/>
                              <a:gd name="T93" fmla="*/ T92 w 204"/>
                              <a:gd name="T94" fmla="+- 0 1496 1412"/>
                              <a:gd name="T95" fmla="*/ 1496 h 269"/>
                              <a:gd name="T96" fmla="+- 0 1987 1922"/>
                              <a:gd name="T97" fmla="*/ T96 w 204"/>
                              <a:gd name="T98" fmla="+- 0 1491 1412"/>
                              <a:gd name="T99" fmla="*/ 1491 h 269"/>
                              <a:gd name="T100" fmla="+- 0 1983 1922"/>
                              <a:gd name="T101" fmla="*/ T100 w 204"/>
                              <a:gd name="T102" fmla="+- 0 1484 1412"/>
                              <a:gd name="T103" fmla="*/ 1484 h 269"/>
                              <a:gd name="T104" fmla="+- 0 1983 1922"/>
                              <a:gd name="T105" fmla="*/ T104 w 204"/>
                              <a:gd name="T106" fmla="+- 0 1465 1412"/>
                              <a:gd name="T107" fmla="*/ 1465 h 269"/>
                              <a:gd name="T108" fmla="+- 0 1987 1922"/>
                              <a:gd name="T109" fmla="*/ T108 w 204"/>
                              <a:gd name="T110" fmla="+- 0 1458 1412"/>
                              <a:gd name="T111" fmla="*/ 1458 h 269"/>
                              <a:gd name="T112" fmla="+- 0 1995 1922"/>
                              <a:gd name="T113" fmla="*/ T112 w 204"/>
                              <a:gd name="T114" fmla="+- 0 1453 1412"/>
                              <a:gd name="T115" fmla="*/ 1453 h 269"/>
                              <a:gd name="T116" fmla="+- 0 2009 1922"/>
                              <a:gd name="T117" fmla="*/ T116 w 204"/>
                              <a:gd name="T118" fmla="+- 0 1449 1412"/>
                              <a:gd name="T119" fmla="*/ 1449 h 269"/>
                              <a:gd name="T120" fmla="+- 0 2127 1922"/>
                              <a:gd name="T121" fmla="*/ T120 w 204"/>
                              <a:gd name="T122" fmla="+- 0 1449 1412"/>
                              <a:gd name="T123" fmla="*/ 1449 h 269"/>
                              <a:gd name="T124" fmla="+- 0 2127 1922"/>
                              <a:gd name="T125" fmla="*/ T124 w 204"/>
                              <a:gd name="T126" fmla="+- 0 1429 1412"/>
                              <a:gd name="T127" fmla="*/ 1429 h 269"/>
                              <a:gd name="T128" fmla="+- 0 2086 1922"/>
                              <a:gd name="T129" fmla="*/ T128 w 204"/>
                              <a:gd name="T130" fmla="+- 0 1429 1412"/>
                              <a:gd name="T131" fmla="*/ 1429 h 269"/>
                              <a:gd name="T132" fmla="+- 0 2078 1922"/>
                              <a:gd name="T133" fmla="*/ T132 w 204"/>
                              <a:gd name="T134" fmla="+- 0 1424 1412"/>
                              <a:gd name="T135" fmla="*/ 1424 h 269"/>
                              <a:gd name="T136" fmla="+- 0 2068 1922"/>
                              <a:gd name="T137" fmla="*/ T136 w 204"/>
                              <a:gd name="T138" fmla="+- 0 1419 1412"/>
                              <a:gd name="T139" fmla="*/ 1419 h 269"/>
                              <a:gd name="T140" fmla="+- 0 2053 1922"/>
                              <a:gd name="T141" fmla="*/ T140 w 204"/>
                              <a:gd name="T142" fmla="+- 0 1416 1412"/>
                              <a:gd name="T143" fmla="*/ 1416 h 269"/>
                              <a:gd name="T144" fmla="+- 0 2036 1922"/>
                              <a:gd name="T145" fmla="*/ T144 w 204"/>
                              <a:gd name="T146" fmla="+- 0 1413 1412"/>
                              <a:gd name="T147" fmla="*/ 1413 h 269"/>
                              <a:gd name="T148" fmla="+- 0 2013 1922"/>
                              <a:gd name="T149" fmla="*/ T148 w 204"/>
                              <a:gd name="T150" fmla="+- 0 1412 1412"/>
                              <a:gd name="T151" fmla="*/ 1412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204" h="269">
                                <a:moveTo>
                                  <a:pt x="91" y="0"/>
                                </a:moveTo>
                                <a:lnTo>
                                  <a:pt x="33" y="18"/>
                                </a:lnTo>
                                <a:lnTo>
                                  <a:pt x="0" y="92"/>
                                </a:lnTo>
                                <a:lnTo>
                                  <a:pt x="6" y="110"/>
                                </a:lnTo>
                                <a:lnTo>
                                  <a:pt x="56" y="152"/>
                                </a:lnTo>
                                <a:lnTo>
                                  <a:pt x="119" y="176"/>
                                </a:lnTo>
                                <a:lnTo>
                                  <a:pt x="134" y="181"/>
                                </a:lnTo>
                                <a:lnTo>
                                  <a:pt x="140" y="184"/>
                                </a:lnTo>
                                <a:lnTo>
                                  <a:pt x="146" y="188"/>
                                </a:lnTo>
                                <a:lnTo>
                                  <a:pt x="155" y="196"/>
                                </a:lnTo>
                                <a:lnTo>
                                  <a:pt x="157" y="201"/>
                                </a:lnTo>
                                <a:lnTo>
                                  <a:pt x="157" y="215"/>
                                </a:lnTo>
                                <a:lnTo>
                                  <a:pt x="154" y="222"/>
                                </a:lnTo>
                                <a:lnTo>
                                  <a:pt x="139" y="230"/>
                                </a:lnTo>
                                <a:lnTo>
                                  <a:pt x="130" y="232"/>
                                </a:lnTo>
                                <a:lnTo>
                                  <a:pt x="208" y="232"/>
                                </a:lnTo>
                                <a:lnTo>
                                  <a:pt x="213" y="225"/>
                                </a:lnTo>
                                <a:lnTo>
                                  <a:pt x="218" y="205"/>
                                </a:lnTo>
                                <a:lnTo>
                                  <a:pt x="220" y="180"/>
                                </a:lnTo>
                                <a:lnTo>
                                  <a:pt x="215" y="163"/>
                                </a:lnTo>
                                <a:lnTo>
                                  <a:pt x="168" y="119"/>
                                </a:lnTo>
                                <a:lnTo>
                                  <a:pt x="110" y="97"/>
                                </a:lnTo>
                                <a:lnTo>
                                  <a:pt x="88" y="90"/>
                                </a:lnTo>
                                <a:lnTo>
                                  <a:pt x="74" y="84"/>
                                </a:lnTo>
                                <a:lnTo>
                                  <a:pt x="65" y="79"/>
                                </a:lnTo>
                                <a:lnTo>
                                  <a:pt x="61" y="72"/>
                                </a:lnTo>
                                <a:lnTo>
                                  <a:pt x="61" y="53"/>
                                </a:lnTo>
                                <a:lnTo>
                                  <a:pt x="65" y="46"/>
                                </a:lnTo>
                                <a:lnTo>
                                  <a:pt x="73" y="41"/>
                                </a:lnTo>
                                <a:lnTo>
                                  <a:pt x="87" y="37"/>
                                </a:lnTo>
                                <a:lnTo>
                                  <a:pt x="205" y="37"/>
                                </a:lnTo>
                                <a:lnTo>
                                  <a:pt x="205" y="17"/>
                                </a:lnTo>
                                <a:lnTo>
                                  <a:pt x="164" y="17"/>
                                </a:lnTo>
                                <a:lnTo>
                                  <a:pt x="156" y="12"/>
                                </a:lnTo>
                                <a:lnTo>
                                  <a:pt x="146" y="7"/>
                                </a:lnTo>
                                <a:lnTo>
                                  <a:pt x="131" y="4"/>
                                </a:lnTo>
                                <a:lnTo>
                                  <a:pt x="114" y="1"/>
                                </a:lnTo>
                                <a:lnTo>
                                  <a:pt x="91"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 name="Freeform 171"/>
                        <wps:cNvSpPr>
                          <a:spLocks/>
                        </wps:cNvSpPr>
                        <wps:spPr bwMode="auto">
                          <a:xfrm>
                            <a:off x="1922" y="1412"/>
                            <a:ext cx="204" cy="269"/>
                          </a:xfrm>
                          <a:custGeom>
                            <a:avLst/>
                            <a:gdLst>
                              <a:gd name="T0" fmla="+- 0 2127 1922"/>
                              <a:gd name="T1" fmla="*/ T0 w 204"/>
                              <a:gd name="T2" fmla="+- 0 1449 1412"/>
                              <a:gd name="T3" fmla="*/ 1449 h 269"/>
                              <a:gd name="T4" fmla="+- 0 2009 1922"/>
                              <a:gd name="T5" fmla="*/ T4 w 204"/>
                              <a:gd name="T6" fmla="+- 0 1449 1412"/>
                              <a:gd name="T7" fmla="*/ 1449 h 269"/>
                              <a:gd name="T8" fmla="+- 0 2036 1922"/>
                              <a:gd name="T9" fmla="*/ T8 w 204"/>
                              <a:gd name="T10" fmla="+- 0 1449 1412"/>
                              <a:gd name="T11" fmla="*/ 1449 h 269"/>
                              <a:gd name="T12" fmla="+- 0 2055 1922"/>
                              <a:gd name="T13" fmla="*/ T12 w 204"/>
                              <a:gd name="T14" fmla="+- 0 1456 1412"/>
                              <a:gd name="T15" fmla="*/ 1456 h 269"/>
                              <a:gd name="T16" fmla="+- 0 2074 1922"/>
                              <a:gd name="T17" fmla="*/ T16 w 204"/>
                              <a:gd name="T18" fmla="+- 0 1468 1412"/>
                              <a:gd name="T19" fmla="*/ 1468 h 269"/>
                              <a:gd name="T20" fmla="+- 0 2085 1922"/>
                              <a:gd name="T21" fmla="*/ T20 w 204"/>
                              <a:gd name="T22" fmla="+- 0 1484 1412"/>
                              <a:gd name="T23" fmla="*/ 1484 h 269"/>
                              <a:gd name="T24" fmla="+- 0 2092 1922"/>
                              <a:gd name="T25" fmla="*/ T24 w 204"/>
                              <a:gd name="T26" fmla="+- 0 1504 1412"/>
                              <a:gd name="T27" fmla="*/ 1504 h 269"/>
                              <a:gd name="T28" fmla="+- 0 2127 1922"/>
                              <a:gd name="T29" fmla="*/ T28 w 204"/>
                              <a:gd name="T30" fmla="+- 0 1504 1412"/>
                              <a:gd name="T31" fmla="*/ 1504 h 269"/>
                              <a:gd name="T32" fmla="+- 0 2127 1922"/>
                              <a:gd name="T33" fmla="*/ T32 w 204"/>
                              <a:gd name="T34" fmla="+- 0 1449 1412"/>
                              <a:gd name="T35" fmla="*/ 1449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4" h="269">
                                <a:moveTo>
                                  <a:pt x="205" y="37"/>
                                </a:moveTo>
                                <a:lnTo>
                                  <a:pt x="87" y="37"/>
                                </a:lnTo>
                                <a:lnTo>
                                  <a:pt x="114" y="37"/>
                                </a:lnTo>
                                <a:lnTo>
                                  <a:pt x="133" y="44"/>
                                </a:lnTo>
                                <a:lnTo>
                                  <a:pt x="152" y="56"/>
                                </a:lnTo>
                                <a:lnTo>
                                  <a:pt x="163" y="72"/>
                                </a:lnTo>
                                <a:lnTo>
                                  <a:pt x="170" y="92"/>
                                </a:lnTo>
                                <a:lnTo>
                                  <a:pt x="205" y="92"/>
                                </a:lnTo>
                                <a:lnTo>
                                  <a:pt x="205" y="3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 name="Freeform 170"/>
                        <wps:cNvSpPr>
                          <a:spLocks/>
                        </wps:cNvSpPr>
                        <wps:spPr bwMode="auto">
                          <a:xfrm>
                            <a:off x="1922" y="1412"/>
                            <a:ext cx="204" cy="269"/>
                          </a:xfrm>
                          <a:custGeom>
                            <a:avLst/>
                            <a:gdLst>
                              <a:gd name="T0" fmla="+- 0 2127 1922"/>
                              <a:gd name="T1" fmla="*/ T0 w 204"/>
                              <a:gd name="T2" fmla="+- 0 1414 1412"/>
                              <a:gd name="T3" fmla="*/ 1414 h 269"/>
                              <a:gd name="T4" fmla="+- 0 2086 1922"/>
                              <a:gd name="T5" fmla="*/ T4 w 204"/>
                              <a:gd name="T6" fmla="+- 0 1414 1412"/>
                              <a:gd name="T7" fmla="*/ 1414 h 269"/>
                              <a:gd name="T8" fmla="+- 0 2087 1922"/>
                              <a:gd name="T9" fmla="*/ T8 w 204"/>
                              <a:gd name="T10" fmla="+- 0 1429 1412"/>
                              <a:gd name="T11" fmla="*/ 1429 h 269"/>
                              <a:gd name="T12" fmla="+- 0 2127 1922"/>
                              <a:gd name="T13" fmla="*/ T12 w 204"/>
                              <a:gd name="T14" fmla="+- 0 1429 1412"/>
                              <a:gd name="T15" fmla="*/ 1429 h 269"/>
                              <a:gd name="T16" fmla="+- 0 2127 1922"/>
                              <a:gd name="T17" fmla="*/ T16 w 204"/>
                              <a:gd name="T18" fmla="+- 0 1414 1412"/>
                              <a:gd name="T19" fmla="*/ 1414 h 269"/>
                            </a:gdLst>
                            <a:ahLst/>
                            <a:cxnLst>
                              <a:cxn ang="0">
                                <a:pos x="T1" y="T3"/>
                              </a:cxn>
                              <a:cxn ang="0">
                                <a:pos x="T5" y="T7"/>
                              </a:cxn>
                              <a:cxn ang="0">
                                <a:pos x="T9" y="T11"/>
                              </a:cxn>
                              <a:cxn ang="0">
                                <a:pos x="T13" y="T15"/>
                              </a:cxn>
                              <a:cxn ang="0">
                                <a:pos x="T17" y="T19"/>
                              </a:cxn>
                            </a:cxnLst>
                            <a:rect l="0" t="0" r="r" b="b"/>
                            <a:pathLst>
                              <a:path w="204" h="269">
                                <a:moveTo>
                                  <a:pt x="205" y="2"/>
                                </a:moveTo>
                                <a:lnTo>
                                  <a:pt x="164" y="2"/>
                                </a:lnTo>
                                <a:lnTo>
                                  <a:pt x="165" y="17"/>
                                </a:lnTo>
                                <a:lnTo>
                                  <a:pt x="205" y="17"/>
                                </a:lnTo>
                                <a:lnTo>
                                  <a:pt x="205"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 name="Group 163"/>
                      <wpg:cNvGrpSpPr>
                        <a:grpSpLocks/>
                      </wpg:cNvGrpSpPr>
                      <wpg:grpSpPr bwMode="auto">
                        <a:xfrm>
                          <a:off x="1371600" y="817419"/>
                          <a:ext cx="198739" cy="241851"/>
                          <a:chOff x="2171" y="1291"/>
                          <a:chExt cx="313" cy="381"/>
                        </a:xfrm>
                      </wpg:grpSpPr>
                      <wps:wsp>
                        <wps:cNvPr id="28" name="Freeform 168"/>
                        <wps:cNvSpPr>
                          <a:spLocks/>
                        </wps:cNvSpPr>
                        <wps:spPr bwMode="auto">
                          <a:xfrm>
                            <a:off x="2171" y="1291"/>
                            <a:ext cx="313" cy="381"/>
                          </a:xfrm>
                          <a:custGeom>
                            <a:avLst/>
                            <a:gdLst>
                              <a:gd name="T0" fmla="+- 0 2282 2171"/>
                              <a:gd name="T1" fmla="*/ T0 w 313"/>
                              <a:gd name="T2" fmla="+- 0 1291 1291"/>
                              <a:gd name="T3" fmla="*/ 1291 h 381"/>
                              <a:gd name="T4" fmla="+- 0 2252 2171"/>
                              <a:gd name="T5" fmla="*/ T4 w 313"/>
                              <a:gd name="T6" fmla="+- 0 1292 1291"/>
                              <a:gd name="T7" fmla="*/ 1292 h 381"/>
                              <a:gd name="T8" fmla="+- 0 2240 2171"/>
                              <a:gd name="T9" fmla="*/ T8 w 313"/>
                              <a:gd name="T10" fmla="+- 0 1297 1291"/>
                              <a:gd name="T11" fmla="*/ 1297 h 381"/>
                              <a:gd name="T12" fmla="+- 0 2213 2171"/>
                              <a:gd name="T13" fmla="*/ T12 w 313"/>
                              <a:gd name="T14" fmla="+- 0 1304 1291"/>
                              <a:gd name="T15" fmla="*/ 1304 h 381"/>
                              <a:gd name="T16" fmla="+- 0 2193 2171"/>
                              <a:gd name="T17" fmla="*/ T16 w 313"/>
                              <a:gd name="T18" fmla="+- 0 1306 1291"/>
                              <a:gd name="T19" fmla="*/ 1306 h 381"/>
                              <a:gd name="T20" fmla="+- 0 2171 2171"/>
                              <a:gd name="T21" fmla="*/ T20 w 313"/>
                              <a:gd name="T22" fmla="+- 0 1306 1291"/>
                              <a:gd name="T23" fmla="*/ 1306 h 381"/>
                              <a:gd name="T24" fmla="+- 0 2171 2171"/>
                              <a:gd name="T25" fmla="*/ T24 w 313"/>
                              <a:gd name="T26" fmla="+- 0 1345 1291"/>
                              <a:gd name="T27" fmla="*/ 1345 h 381"/>
                              <a:gd name="T28" fmla="+- 0 2207 2171"/>
                              <a:gd name="T29" fmla="*/ T28 w 313"/>
                              <a:gd name="T30" fmla="+- 0 1347 1291"/>
                              <a:gd name="T31" fmla="*/ 1347 h 381"/>
                              <a:gd name="T32" fmla="+- 0 2206 2171"/>
                              <a:gd name="T33" fmla="*/ T32 w 313"/>
                              <a:gd name="T34" fmla="+- 0 1366 1291"/>
                              <a:gd name="T35" fmla="*/ 1366 h 381"/>
                              <a:gd name="T36" fmla="+- 0 2206 2171"/>
                              <a:gd name="T37" fmla="*/ T36 w 313"/>
                              <a:gd name="T38" fmla="+- 0 1387 1291"/>
                              <a:gd name="T39" fmla="*/ 1387 h 381"/>
                              <a:gd name="T40" fmla="+- 0 2206 2171"/>
                              <a:gd name="T41" fmla="*/ T40 w 313"/>
                              <a:gd name="T42" fmla="+- 0 1606 1291"/>
                              <a:gd name="T43" fmla="*/ 1606 h 381"/>
                              <a:gd name="T44" fmla="+- 0 2205 2171"/>
                              <a:gd name="T45" fmla="*/ T44 w 313"/>
                              <a:gd name="T46" fmla="+- 0 1614 1291"/>
                              <a:gd name="T47" fmla="*/ 1614 h 381"/>
                              <a:gd name="T48" fmla="+- 0 2203 2171"/>
                              <a:gd name="T49" fmla="*/ T48 w 313"/>
                              <a:gd name="T50" fmla="+- 0 1626 1291"/>
                              <a:gd name="T51" fmla="*/ 1626 h 381"/>
                              <a:gd name="T52" fmla="+- 0 2200 2171"/>
                              <a:gd name="T53" fmla="*/ T52 w 313"/>
                              <a:gd name="T54" fmla="+- 0 1631 1291"/>
                              <a:gd name="T55" fmla="*/ 1631 h 381"/>
                              <a:gd name="T56" fmla="+- 0 2191 2171"/>
                              <a:gd name="T57" fmla="*/ T56 w 313"/>
                              <a:gd name="T58" fmla="+- 0 1638 1291"/>
                              <a:gd name="T59" fmla="*/ 1638 h 381"/>
                              <a:gd name="T60" fmla="+- 0 2184 2171"/>
                              <a:gd name="T61" fmla="*/ T60 w 313"/>
                              <a:gd name="T62" fmla="+- 0 1640 1291"/>
                              <a:gd name="T63" fmla="*/ 1640 h 381"/>
                              <a:gd name="T64" fmla="+- 0 2175 2171"/>
                              <a:gd name="T65" fmla="*/ T64 w 313"/>
                              <a:gd name="T66" fmla="+- 0 1640 1291"/>
                              <a:gd name="T67" fmla="*/ 1640 h 381"/>
                              <a:gd name="T68" fmla="+- 0 2175 2171"/>
                              <a:gd name="T69" fmla="*/ T68 w 313"/>
                              <a:gd name="T70" fmla="+- 0 1673 1291"/>
                              <a:gd name="T71" fmla="*/ 1673 h 381"/>
                              <a:gd name="T72" fmla="+- 0 2315 2171"/>
                              <a:gd name="T73" fmla="*/ T72 w 313"/>
                              <a:gd name="T74" fmla="+- 0 1673 1291"/>
                              <a:gd name="T75" fmla="*/ 1673 h 381"/>
                              <a:gd name="T76" fmla="+- 0 2315 2171"/>
                              <a:gd name="T77" fmla="*/ T76 w 313"/>
                              <a:gd name="T78" fmla="+- 0 1635 1291"/>
                              <a:gd name="T79" fmla="*/ 1635 h 381"/>
                              <a:gd name="T80" fmla="+- 0 2291 2171"/>
                              <a:gd name="T81" fmla="*/ T80 w 313"/>
                              <a:gd name="T82" fmla="+- 0 1635 1291"/>
                              <a:gd name="T83" fmla="*/ 1635 h 381"/>
                              <a:gd name="T84" fmla="+- 0 2280 2171"/>
                              <a:gd name="T85" fmla="*/ T84 w 313"/>
                              <a:gd name="T86" fmla="+- 0 1632 1291"/>
                              <a:gd name="T87" fmla="*/ 1632 h 381"/>
                              <a:gd name="T88" fmla="+- 0 2281 2171"/>
                              <a:gd name="T89" fmla="*/ T88 w 313"/>
                              <a:gd name="T90" fmla="+- 0 1614 1291"/>
                              <a:gd name="T91" fmla="*/ 1614 h 381"/>
                              <a:gd name="T92" fmla="+- 0 2281 2171"/>
                              <a:gd name="T93" fmla="*/ T92 w 313"/>
                              <a:gd name="T94" fmla="+- 0 1610 1291"/>
                              <a:gd name="T95" fmla="*/ 1610 h 381"/>
                              <a:gd name="T96" fmla="+- 0 2282 2171"/>
                              <a:gd name="T97" fmla="*/ T96 w 313"/>
                              <a:gd name="T98" fmla="+- 0 1595 1291"/>
                              <a:gd name="T99" fmla="*/ 1595 h 381"/>
                              <a:gd name="T100" fmla="+- 0 2282 2171"/>
                              <a:gd name="T101" fmla="*/ T100 w 313"/>
                              <a:gd name="T102" fmla="+- 0 1477 1291"/>
                              <a:gd name="T103" fmla="*/ 1477 h 381"/>
                              <a:gd name="T104" fmla="+- 0 2288 2171"/>
                              <a:gd name="T105" fmla="*/ T104 w 313"/>
                              <a:gd name="T106" fmla="+- 0 1472 1291"/>
                              <a:gd name="T107" fmla="*/ 1472 h 381"/>
                              <a:gd name="T108" fmla="+- 0 2295 2171"/>
                              <a:gd name="T109" fmla="*/ T108 w 313"/>
                              <a:gd name="T110" fmla="+- 0 1467 1291"/>
                              <a:gd name="T111" fmla="*/ 1467 h 381"/>
                              <a:gd name="T112" fmla="+- 0 2313 2171"/>
                              <a:gd name="T113" fmla="*/ T112 w 313"/>
                              <a:gd name="T114" fmla="+- 0 1460 1291"/>
                              <a:gd name="T115" fmla="*/ 1460 h 381"/>
                              <a:gd name="T116" fmla="+- 0 2322 2171"/>
                              <a:gd name="T117" fmla="*/ T116 w 313"/>
                              <a:gd name="T118" fmla="+- 0 1459 1291"/>
                              <a:gd name="T119" fmla="*/ 1459 h 381"/>
                              <a:gd name="T120" fmla="+- 0 2438 2171"/>
                              <a:gd name="T121" fmla="*/ T120 w 313"/>
                              <a:gd name="T122" fmla="+- 0 1459 1291"/>
                              <a:gd name="T123" fmla="*/ 1459 h 381"/>
                              <a:gd name="T124" fmla="+- 0 2432 2171"/>
                              <a:gd name="T125" fmla="*/ T124 w 313"/>
                              <a:gd name="T126" fmla="+- 0 1446 1291"/>
                              <a:gd name="T127" fmla="*/ 1446 h 381"/>
                              <a:gd name="T128" fmla="+- 0 2428 2171"/>
                              <a:gd name="T129" fmla="*/ T128 w 313"/>
                              <a:gd name="T130" fmla="+- 0 1440 1291"/>
                              <a:gd name="T131" fmla="*/ 1440 h 381"/>
                              <a:gd name="T132" fmla="+- 0 2282 2171"/>
                              <a:gd name="T133" fmla="*/ T132 w 313"/>
                              <a:gd name="T134" fmla="+- 0 1440 1291"/>
                              <a:gd name="T135" fmla="*/ 1440 h 381"/>
                              <a:gd name="T136" fmla="+- 0 2282 2171"/>
                              <a:gd name="T137" fmla="*/ T136 w 313"/>
                              <a:gd name="T138" fmla="+- 0 1291 1291"/>
                              <a:gd name="T139" fmla="*/ 1291 h 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313" h="381">
                                <a:moveTo>
                                  <a:pt x="111" y="0"/>
                                </a:moveTo>
                                <a:lnTo>
                                  <a:pt x="81" y="1"/>
                                </a:lnTo>
                                <a:lnTo>
                                  <a:pt x="69" y="6"/>
                                </a:lnTo>
                                <a:lnTo>
                                  <a:pt x="42" y="13"/>
                                </a:lnTo>
                                <a:lnTo>
                                  <a:pt x="22" y="15"/>
                                </a:lnTo>
                                <a:lnTo>
                                  <a:pt x="0" y="15"/>
                                </a:lnTo>
                                <a:lnTo>
                                  <a:pt x="0" y="54"/>
                                </a:lnTo>
                                <a:lnTo>
                                  <a:pt x="36" y="56"/>
                                </a:lnTo>
                                <a:lnTo>
                                  <a:pt x="35" y="75"/>
                                </a:lnTo>
                                <a:lnTo>
                                  <a:pt x="35" y="96"/>
                                </a:lnTo>
                                <a:lnTo>
                                  <a:pt x="35" y="315"/>
                                </a:lnTo>
                                <a:lnTo>
                                  <a:pt x="34" y="323"/>
                                </a:lnTo>
                                <a:lnTo>
                                  <a:pt x="32" y="335"/>
                                </a:lnTo>
                                <a:lnTo>
                                  <a:pt x="29" y="340"/>
                                </a:lnTo>
                                <a:lnTo>
                                  <a:pt x="20" y="347"/>
                                </a:lnTo>
                                <a:lnTo>
                                  <a:pt x="13" y="349"/>
                                </a:lnTo>
                                <a:lnTo>
                                  <a:pt x="4" y="349"/>
                                </a:lnTo>
                                <a:lnTo>
                                  <a:pt x="4" y="382"/>
                                </a:lnTo>
                                <a:lnTo>
                                  <a:pt x="144" y="382"/>
                                </a:lnTo>
                                <a:lnTo>
                                  <a:pt x="144" y="344"/>
                                </a:lnTo>
                                <a:lnTo>
                                  <a:pt x="120" y="344"/>
                                </a:lnTo>
                                <a:lnTo>
                                  <a:pt x="109" y="341"/>
                                </a:lnTo>
                                <a:lnTo>
                                  <a:pt x="110" y="323"/>
                                </a:lnTo>
                                <a:lnTo>
                                  <a:pt x="110" y="319"/>
                                </a:lnTo>
                                <a:lnTo>
                                  <a:pt x="111" y="304"/>
                                </a:lnTo>
                                <a:lnTo>
                                  <a:pt x="111" y="186"/>
                                </a:lnTo>
                                <a:lnTo>
                                  <a:pt x="117" y="181"/>
                                </a:lnTo>
                                <a:lnTo>
                                  <a:pt x="124" y="176"/>
                                </a:lnTo>
                                <a:lnTo>
                                  <a:pt x="142" y="169"/>
                                </a:lnTo>
                                <a:lnTo>
                                  <a:pt x="151" y="168"/>
                                </a:lnTo>
                                <a:lnTo>
                                  <a:pt x="267" y="168"/>
                                </a:lnTo>
                                <a:lnTo>
                                  <a:pt x="261" y="155"/>
                                </a:lnTo>
                                <a:lnTo>
                                  <a:pt x="257" y="149"/>
                                </a:lnTo>
                                <a:lnTo>
                                  <a:pt x="111" y="149"/>
                                </a:lnTo>
                                <a:lnTo>
                                  <a:pt x="111"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 name="Freeform 167"/>
                        <wps:cNvSpPr>
                          <a:spLocks/>
                        </wps:cNvSpPr>
                        <wps:spPr bwMode="auto">
                          <a:xfrm>
                            <a:off x="2171" y="1291"/>
                            <a:ext cx="313" cy="381"/>
                          </a:xfrm>
                          <a:custGeom>
                            <a:avLst/>
                            <a:gdLst>
                              <a:gd name="T0" fmla="+- 0 2438 2171"/>
                              <a:gd name="T1" fmla="*/ T0 w 313"/>
                              <a:gd name="T2" fmla="+- 0 1459 1291"/>
                              <a:gd name="T3" fmla="*/ 1459 h 381"/>
                              <a:gd name="T4" fmla="+- 0 2322 2171"/>
                              <a:gd name="T5" fmla="*/ T4 w 313"/>
                              <a:gd name="T6" fmla="+- 0 1459 1291"/>
                              <a:gd name="T7" fmla="*/ 1459 h 381"/>
                              <a:gd name="T8" fmla="+- 0 2334 2171"/>
                              <a:gd name="T9" fmla="*/ T8 w 313"/>
                              <a:gd name="T10" fmla="+- 0 1459 1291"/>
                              <a:gd name="T11" fmla="*/ 1459 h 381"/>
                              <a:gd name="T12" fmla="+- 0 2352 2171"/>
                              <a:gd name="T13" fmla="*/ T12 w 313"/>
                              <a:gd name="T14" fmla="+- 0 1464 1291"/>
                              <a:gd name="T15" fmla="*/ 1464 h 381"/>
                              <a:gd name="T16" fmla="+- 0 2367 2171"/>
                              <a:gd name="T17" fmla="*/ T16 w 313"/>
                              <a:gd name="T18" fmla="+- 0 1481 1291"/>
                              <a:gd name="T19" fmla="*/ 1481 h 381"/>
                              <a:gd name="T20" fmla="+- 0 2372 2171"/>
                              <a:gd name="T21" fmla="*/ T20 w 313"/>
                              <a:gd name="T22" fmla="+- 0 1499 1291"/>
                              <a:gd name="T23" fmla="*/ 1499 h 381"/>
                              <a:gd name="T24" fmla="+- 0 2374 2171"/>
                              <a:gd name="T25" fmla="*/ T24 w 313"/>
                              <a:gd name="T26" fmla="+- 0 1523 1291"/>
                              <a:gd name="T27" fmla="*/ 1523 h 381"/>
                              <a:gd name="T28" fmla="+- 0 2375 2171"/>
                              <a:gd name="T29" fmla="*/ T28 w 313"/>
                              <a:gd name="T30" fmla="+- 0 1591 1291"/>
                              <a:gd name="T31" fmla="*/ 1591 h 381"/>
                              <a:gd name="T32" fmla="+- 0 2375 2171"/>
                              <a:gd name="T33" fmla="*/ T32 w 313"/>
                              <a:gd name="T34" fmla="+- 0 1611 1291"/>
                              <a:gd name="T35" fmla="*/ 1611 h 381"/>
                              <a:gd name="T36" fmla="+- 0 2373 2171"/>
                              <a:gd name="T37" fmla="*/ T36 w 313"/>
                              <a:gd name="T38" fmla="+- 0 1622 1291"/>
                              <a:gd name="T39" fmla="*/ 1622 h 381"/>
                              <a:gd name="T40" fmla="+- 0 2365 2171"/>
                              <a:gd name="T41" fmla="*/ T40 w 313"/>
                              <a:gd name="T42" fmla="+- 0 1636 1291"/>
                              <a:gd name="T43" fmla="*/ 1636 h 381"/>
                              <a:gd name="T44" fmla="+- 0 2356 2171"/>
                              <a:gd name="T45" fmla="*/ T44 w 313"/>
                              <a:gd name="T46" fmla="+- 0 1640 1291"/>
                              <a:gd name="T47" fmla="*/ 1640 h 381"/>
                              <a:gd name="T48" fmla="+- 0 2342 2171"/>
                              <a:gd name="T49" fmla="*/ T48 w 313"/>
                              <a:gd name="T50" fmla="+- 0 1640 1291"/>
                              <a:gd name="T51" fmla="*/ 1640 h 381"/>
                              <a:gd name="T52" fmla="+- 0 2342 2171"/>
                              <a:gd name="T53" fmla="*/ T52 w 313"/>
                              <a:gd name="T54" fmla="+- 0 1673 1291"/>
                              <a:gd name="T55" fmla="*/ 1673 h 381"/>
                              <a:gd name="T56" fmla="+- 0 2483 2171"/>
                              <a:gd name="T57" fmla="*/ T56 w 313"/>
                              <a:gd name="T58" fmla="+- 0 1673 1291"/>
                              <a:gd name="T59" fmla="*/ 1673 h 381"/>
                              <a:gd name="T60" fmla="+- 0 2483 2171"/>
                              <a:gd name="T61" fmla="*/ T60 w 313"/>
                              <a:gd name="T62" fmla="+- 0 1635 1291"/>
                              <a:gd name="T63" fmla="*/ 1635 h 381"/>
                              <a:gd name="T64" fmla="+- 0 2460 2171"/>
                              <a:gd name="T65" fmla="*/ T64 w 313"/>
                              <a:gd name="T66" fmla="+- 0 1635 1291"/>
                              <a:gd name="T67" fmla="*/ 1635 h 381"/>
                              <a:gd name="T68" fmla="+- 0 2449 2171"/>
                              <a:gd name="T69" fmla="*/ T68 w 313"/>
                              <a:gd name="T70" fmla="+- 0 1631 1291"/>
                              <a:gd name="T71" fmla="*/ 1631 h 381"/>
                              <a:gd name="T72" fmla="+- 0 2450 2171"/>
                              <a:gd name="T73" fmla="*/ T72 w 313"/>
                              <a:gd name="T74" fmla="+- 0 1610 1291"/>
                              <a:gd name="T75" fmla="*/ 1610 h 381"/>
                              <a:gd name="T76" fmla="+- 0 2450 2171"/>
                              <a:gd name="T77" fmla="*/ T76 w 313"/>
                              <a:gd name="T78" fmla="+- 0 1591 1291"/>
                              <a:gd name="T79" fmla="*/ 1591 h 381"/>
                              <a:gd name="T80" fmla="+- 0 2449 2171"/>
                              <a:gd name="T81" fmla="*/ T80 w 313"/>
                              <a:gd name="T82" fmla="+- 0 1502 1291"/>
                              <a:gd name="T83" fmla="*/ 1502 h 381"/>
                              <a:gd name="T84" fmla="+- 0 2446 2171"/>
                              <a:gd name="T85" fmla="*/ T84 w 313"/>
                              <a:gd name="T86" fmla="+- 0 1482 1291"/>
                              <a:gd name="T87" fmla="*/ 1482 h 381"/>
                              <a:gd name="T88" fmla="+- 0 2441 2171"/>
                              <a:gd name="T89" fmla="*/ T88 w 313"/>
                              <a:gd name="T90" fmla="+- 0 1463 1291"/>
                              <a:gd name="T91" fmla="*/ 1463 h 381"/>
                              <a:gd name="T92" fmla="+- 0 2438 2171"/>
                              <a:gd name="T93" fmla="*/ T92 w 313"/>
                              <a:gd name="T94" fmla="+- 0 1459 1291"/>
                              <a:gd name="T95" fmla="*/ 1459 h 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313" h="381">
                                <a:moveTo>
                                  <a:pt x="267" y="168"/>
                                </a:moveTo>
                                <a:lnTo>
                                  <a:pt x="151" y="168"/>
                                </a:lnTo>
                                <a:lnTo>
                                  <a:pt x="163" y="168"/>
                                </a:lnTo>
                                <a:lnTo>
                                  <a:pt x="181" y="173"/>
                                </a:lnTo>
                                <a:lnTo>
                                  <a:pt x="196" y="190"/>
                                </a:lnTo>
                                <a:lnTo>
                                  <a:pt x="201" y="208"/>
                                </a:lnTo>
                                <a:lnTo>
                                  <a:pt x="203" y="232"/>
                                </a:lnTo>
                                <a:lnTo>
                                  <a:pt x="204" y="300"/>
                                </a:lnTo>
                                <a:lnTo>
                                  <a:pt x="204" y="320"/>
                                </a:lnTo>
                                <a:lnTo>
                                  <a:pt x="202" y="331"/>
                                </a:lnTo>
                                <a:lnTo>
                                  <a:pt x="194" y="345"/>
                                </a:lnTo>
                                <a:lnTo>
                                  <a:pt x="185" y="349"/>
                                </a:lnTo>
                                <a:lnTo>
                                  <a:pt x="171" y="349"/>
                                </a:lnTo>
                                <a:lnTo>
                                  <a:pt x="171" y="382"/>
                                </a:lnTo>
                                <a:lnTo>
                                  <a:pt x="312" y="382"/>
                                </a:lnTo>
                                <a:lnTo>
                                  <a:pt x="312" y="344"/>
                                </a:lnTo>
                                <a:lnTo>
                                  <a:pt x="289" y="344"/>
                                </a:lnTo>
                                <a:lnTo>
                                  <a:pt x="278" y="340"/>
                                </a:lnTo>
                                <a:lnTo>
                                  <a:pt x="279" y="319"/>
                                </a:lnTo>
                                <a:lnTo>
                                  <a:pt x="279" y="300"/>
                                </a:lnTo>
                                <a:lnTo>
                                  <a:pt x="278" y="211"/>
                                </a:lnTo>
                                <a:lnTo>
                                  <a:pt x="275" y="191"/>
                                </a:lnTo>
                                <a:lnTo>
                                  <a:pt x="270" y="172"/>
                                </a:lnTo>
                                <a:lnTo>
                                  <a:pt x="267" y="16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 name="Freeform 166"/>
                        <wps:cNvSpPr>
                          <a:spLocks/>
                        </wps:cNvSpPr>
                        <wps:spPr bwMode="auto">
                          <a:xfrm>
                            <a:off x="2171" y="1291"/>
                            <a:ext cx="313" cy="381"/>
                          </a:xfrm>
                          <a:custGeom>
                            <a:avLst/>
                            <a:gdLst>
                              <a:gd name="T0" fmla="+- 0 2315 2171"/>
                              <a:gd name="T1" fmla="*/ T0 w 313"/>
                              <a:gd name="T2" fmla="+- 0 1634 1291"/>
                              <a:gd name="T3" fmla="*/ 1634 h 381"/>
                              <a:gd name="T4" fmla="+- 0 2303 2171"/>
                              <a:gd name="T5" fmla="*/ T4 w 313"/>
                              <a:gd name="T6" fmla="+- 0 1634 1291"/>
                              <a:gd name="T7" fmla="*/ 1634 h 381"/>
                              <a:gd name="T8" fmla="+- 0 2291 2171"/>
                              <a:gd name="T9" fmla="*/ T8 w 313"/>
                              <a:gd name="T10" fmla="+- 0 1635 1291"/>
                              <a:gd name="T11" fmla="*/ 1635 h 381"/>
                              <a:gd name="T12" fmla="+- 0 2315 2171"/>
                              <a:gd name="T13" fmla="*/ T12 w 313"/>
                              <a:gd name="T14" fmla="+- 0 1635 1291"/>
                              <a:gd name="T15" fmla="*/ 1635 h 381"/>
                              <a:gd name="T16" fmla="+- 0 2315 2171"/>
                              <a:gd name="T17" fmla="*/ T16 w 313"/>
                              <a:gd name="T18" fmla="+- 0 1634 1291"/>
                              <a:gd name="T19" fmla="*/ 1634 h 381"/>
                            </a:gdLst>
                            <a:ahLst/>
                            <a:cxnLst>
                              <a:cxn ang="0">
                                <a:pos x="T1" y="T3"/>
                              </a:cxn>
                              <a:cxn ang="0">
                                <a:pos x="T5" y="T7"/>
                              </a:cxn>
                              <a:cxn ang="0">
                                <a:pos x="T9" y="T11"/>
                              </a:cxn>
                              <a:cxn ang="0">
                                <a:pos x="T13" y="T15"/>
                              </a:cxn>
                              <a:cxn ang="0">
                                <a:pos x="T17" y="T19"/>
                              </a:cxn>
                            </a:cxnLst>
                            <a:rect l="0" t="0" r="r" b="b"/>
                            <a:pathLst>
                              <a:path w="313" h="381">
                                <a:moveTo>
                                  <a:pt x="144" y="343"/>
                                </a:moveTo>
                                <a:lnTo>
                                  <a:pt x="132" y="343"/>
                                </a:lnTo>
                                <a:lnTo>
                                  <a:pt x="120" y="344"/>
                                </a:lnTo>
                                <a:lnTo>
                                  <a:pt x="144" y="344"/>
                                </a:lnTo>
                                <a:lnTo>
                                  <a:pt x="144" y="34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 name="Freeform 165"/>
                        <wps:cNvSpPr>
                          <a:spLocks/>
                        </wps:cNvSpPr>
                        <wps:spPr bwMode="auto">
                          <a:xfrm>
                            <a:off x="2171" y="1291"/>
                            <a:ext cx="313" cy="381"/>
                          </a:xfrm>
                          <a:custGeom>
                            <a:avLst/>
                            <a:gdLst>
                              <a:gd name="T0" fmla="+- 0 2483 2171"/>
                              <a:gd name="T1" fmla="*/ T0 w 313"/>
                              <a:gd name="T2" fmla="+- 0 1634 1291"/>
                              <a:gd name="T3" fmla="*/ 1634 h 381"/>
                              <a:gd name="T4" fmla="+- 0 2471 2171"/>
                              <a:gd name="T5" fmla="*/ T4 w 313"/>
                              <a:gd name="T6" fmla="+- 0 1634 1291"/>
                              <a:gd name="T7" fmla="*/ 1634 h 381"/>
                              <a:gd name="T8" fmla="+- 0 2460 2171"/>
                              <a:gd name="T9" fmla="*/ T8 w 313"/>
                              <a:gd name="T10" fmla="+- 0 1635 1291"/>
                              <a:gd name="T11" fmla="*/ 1635 h 381"/>
                              <a:gd name="T12" fmla="+- 0 2483 2171"/>
                              <a:gd name="T13" fmla="*/ T12 w 313"/>
                              <a:gd name="T14" fmla="+- 0 1635 1291"/>
                              <a:gd name="T15" fmla="*/ 1635 h 381"/>
                              <a:gd name="T16" fmla="+- 0 2483 2171"/>
                              <a:gd name="T17" fmla="*/ T16 w 313"/>
                              <a:gd name="T18" fmla="+- 0 1634 1291"/>
                              <a:gd name="T19" fmla="*/ 1634 h 381"/>
                            </a:gdLst>
                            <a:ahLst/>
                            <a:cxnLst>
                              <a:cxn ang="0">
                                <a:pos x="T1" y="T3"/>
                              </a:cxn>
                              <a:cxn ang="0">
                                <a:pos x="T5" y="T7"/>
                              </a:cxn>
                              <a:cxn ang="0">
                                <a:pos x="T9" y="T11"/>
                              </a:cxn>
                              <a:cxn ang="0">
                                <a:pos x="T13" y="T15"/>
                              </a:cxn>
                              <a:cxn ang="0">
                                <a:pos x="T17" y="T19"/>
                              </a:cxn>
                            </a:cxnLst>
                            <a:rect l="0" t="0" r="r" b="b"/>
                            <a:pathLst>
                              <a:path w="313" h="381">
                                <a:moveTo>
                                  <a:pt x="312" y="343"/>
                                </a:moveTo>
                                <a:lnTo>
                                  <a:pt x="300" y="343"/>
                                </a:lnTo>
                                <a:lnTo>
                                  <a:pt x="289" y="344"/>
                                </a:lnTo>
                                <a:lnTo>
                                  <a:pt x="312" y="344"/>
                                </a:lnTo>
                                <a:lnTo>
                                  <a:pt x="312" y="34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92" name="Freeform 164"/>
                        <wps:cNvSpPr>
                          <a:spLocks/>
                        </wps:cNvSpPr>
                        <wps:spPr bwMode="auto">
                          <a:xfrm>
                            <a:off x="2171" y="1291"/>
                            <a:ext cx="313" cy="381"/>
                          </a:xfrm>
                          <a:custGeom>
                            <a:avLst/>
                            <a:gdLst>
                              <a:gd name="T0" fmla="+- 0 2360 2171"/>
                              <a:gd name="T1" fmla="*/ T0 w 313"/>
                              <a:gd name="T2" fmla="+- 0 1412 1291"/>
                              <a:gd name="T3" fmla="*/ 1412 h 381"/>
                              <a:gd name="T4" fmla="+- 0 2298 2171"/>
                              <a:gd name="T5" fmla="*/ T4 w 313"/>
                              <a:gd name="T6" fmla="+- 0 1430 1291"/>
                              <a:gd name="T7" fmla="*/ 1430 h 381"/>
                              <a:gd name="T8" fmla="+- 0 2282 2171"/>
                              <a:gd name="T9" fmla="*/ T8 w 313"/>
                              <a:gd name="T10" fmla="+- 0 1440 1291"/>
                              <a:gd name="T11" fmla="*/ 1440 h 381"/>
                              <a:gd name="T12" fmla="+- 0 2428 2171"/>
                              <a:gd name="T13" fmla="*/ T12 w 313"/>
                              <a:gd name="T14" fmla="+- 0 1440 1291"/>
                              <a:gd name="T15" fmla="*/ 1440 h 381"/>
                              <a:gd name="T16" fmla="+- 0 2420 2171"/>
                              <a:gd name="T17" fmla="*/ T16 w 313"/>
                              <a:gd name="T18" fmla="+- 0 1429 1291"/>
                              <a:gd name="T19" fmla="*/ 1429 h 381"/>
                              <a:gd name="T20" fmla="+- 0 2404 2171"/>
                              <a:gd name="T21" fmla="*/ T20 w 313"/>
                              <a:gd name="T22" fmla="+- 0 1420 1291"/>
                              <a:gd name="T23" fmla="*/ 1420 h 381"/>
                              <a:gd name="T24" fmla="+- 0 2384 2171"/>
                              <a:gd name="T25" fmla="*/ T24 w 313"/>
                              <a:gd name="T26" fmla="+- 0 1414 1291"/>
                              <a:gd name="T27" fmla="*/ 1414 h 381"/>
                              <a:gd name="T28" fmla="+- 0 2360 2171"/>
                              <a:gd name="T29" fmla="*/ T28 w 313"/>
                              <a:gd name="T30" fmla="+- 0 1412 1291"/>
                              <a:gd name="T31" fmla="*/ 1412 h 3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13" h="381">
                                <a:moveTo>
                                  <a:pt x="189" y="121"/>
                                </a:moveTo>
                                <a:lnTo>
                                  <a:pt x="127" y="139"/>
                                </a:lnTo>
                                <a:lnTo>
                                  <a:pt x="111" y="149"/>
                                </a:lnTo>
                                <a:lnTo>
                                  <a:pt x="257" y="149"/>
                                </a:lnTo>
                                <a:lnTo>
                                  <a:pt x="249" y="138"/>
                                </a:lnTo>
                                <a:lnTo>
                                  <a:pt x="233" y="129"/>
                                </a:lnTo>
                                <a:lnTo>
                                  <a:pt x="213" y="123"/>
                                </a:lnTo>
                                <a:lnTo>
                                  <a:pt x="189" y="12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193" name="Group 160"/>
                      <wpg:cNvGrpSpPr>
                        <a:grpSpLocks/>
                      </wpg:cNvGrpSpPr>
                      <wpg:grpSpPr bwMode="auto">
                        <a:xfrm>
                          <a:off x="3505200" y="1052946"/>
                          <a:ext cx="24128" cy="47608"/>
                          <a:chOff x="5534" y="1658"/>
                          <a:chExt cx="38" cy="75"/>
                        </a:xfrm>
                      </wpg:grpSpPr>
                      <wps:wsp>
                        <wps:cNvPr id="194" name="Freeform 162"/>
                        <wps:cNvSpPr>
                          <a:spLocks/>
                        </wps:cNvSpPr>
                        <wps:spPr bwMode="auto">
                          <a:xfrm>
                            <a:off x="5534" y="1658"/>
                            <a:ext cx="38" cy="75"/>
                          </a:xfrm>
                          <a:custGeom>
                            <a:avLst/>
                            <a:gdLst>
                              <a:gd name="T0" fmla="+- 0 5572 5534"/>
                              <a:gd name="T1" fmla="*/ T0 w 38"/>
                              <a:gd name="T2" fmla="+- 0 1690 1658"/>
                              <a:gd name="T3" fmla="*/ 1690 h 75"/>
                              <a:gd name="T4" fmla="+- 0 5555 5534"/>
                              <a:gd name="T5" fmla="*/ T4 w 38"/>
                              <a:gd name="T6" fmla="+- 0 1690 1658"/>
                              <a:gd name="T7" fmla="*/ 1690 h 75"/>
                              <a:gd name="T8" fmla="+- 0 5555 5534"/>
                              <a:gd name="T9" fmla="*/ T8 w 38"/>
                              <a:gd name="T10" fmla="+- 0 1696 1658"/>
                              <a:gd name="T11" fmla="*/ 1696 h 75"/>
                              <a:gd name="T12" fmla="+- 0 5554 5534"/>
                              <a:gd name="T13" fmla="*/ T12 w 38"/>
                              <a:gd name="T14" fmla="+- 0 1703 1658"/>
                              <a:gd name="T15" fmla="*/ 1703 h 75"/>
                              <a:gd name="T16" fmla="+- 0 5548 5534"/>
                              <a:gd name="T17" fmla="*/ T16 w 38"/>
                              <a:gd name="T18" fmla="+- 0 1717 1658"/>
                              <a:gd name="T19" fmla="*/ 1717 h 75"/>
                              <a:gd name="T20" fmla="+- 0 5545 5534"/>
                              <a:gd name="T21" fmla="*/ T20 w 38"/>
                              <a:gd name="T22" fmla="+- 0 1723 1658"/>
                              <a:gd name="T23" fmla="*/ 1723 h 75"/>
                              <a:gd name="T24" fmla="+- 0 5542 5534"/>
                              <a:gd name="T25" fmla="*/ T24 w 38"/>
                              <a:gd name="T26" fmla="+- 0 1727 1658"/>
                              <a:gd name="T27" fmla="*/ 1727 h 75"/>
                              <a:gd name="T28" fmla="+- 0 5551 5534"/>
                              <a:gd name="T29" fmla="*/ T28 w 38"/>
                              <a:gd name="T30" fmla="+- 0 1733 1658"/>
                              <a:gd name="T31" fmla="*/ 1733 h 75"/>
                              <a:gd name="T32" fmla="+- 0 5558 5534"/>
                              <a:gd name="T33" fmla="*/ T32 w 38"/>
                              <a:gd name="T34" fmla="+- 0 1725 1658"/>
                              <a:gd name="T35" fmla="*/ 1725 h 75"/>
                              <a:gd name="T36" fmla="+- 0 5563 5534"/>
                              <a:gd name="T37" fmla="*/ T36 w 38"/>
                              <a:gd name="T38" fmla="+- 0 1716 1658"/>
                              <a:gd name="T39" fmla="*/ 1716 h 75"/>
                              <a:gd name="T40" fmla="+- 0 5571 5534"/>
                              <a:gd name="T41" fmla="*/ T40 w 38"/>
                              <a:gd name="T42" fmla="+- 0 1698 1658"/>
                              <a:gd name="T43" fmla="*/ 1698 h 75"/>
                              <a:gd name="T44" fmla="+- 0 5572 5534"/>
                              <a:gd name="T45" fmla="*/ T44 w 38"/>
                              <a:gd name="T46" fmla="+- 0 1690 1658"/>
                              <a:gd name="T47" fmla="*/ 1690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8" h="75">
                                <a:moveTo>
                                  <a:pt x="38" y="32"/>
                                </a:moveTo>
                                <a:lnTo>
                                  <a:pt x="21" y="32"/>
                                </a:lnTo>
                                <a:lnTo>
                                  <a:pt x="21" y="38"/>
                                </a:lnTo>
                                <a:lnTo>
                                  <a:pt x="20" y="45"/>
                                </a:lnTo>
                                <a:lnTo>
                                  <a:pt x="14" y="59"/>
                                </a:lnTo>
                                <a:lnTo>
                                  <a:pt x="11" y="65"/>
                                </a:lnTo>
                                <a:lnTo>
                                  <a:pt x="8" y="69"/>
                                </a:lnTo>
                                <a:lnTo>
                                  <a:pt x="17" y="75"/>
                                </a:lnTo>
                                <a:lnTo>
                                  <a:pt x="24" y="67"/>
                                </a:lnTo>
                                <a:lnTo>
                                  <a:pt x="29" y="58"/>
                                </a:lnTo>
                                <a:lnTo>
                                  <a:pt x="37" y="40"/>
                                </a:lnTo>
                                <a:lnTo>
                                  <a:pt x="38" y="3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97" name="Freeform 161"/>
                        <wps:cNvSpPr>
                          <a:spLocks/>
                        </wps:cNvSpPr>
                        <wps:spPr bwMode="auto">
                          <a:xfrm>
                            <a:off x="5534" y="1658"/>
                            <a:ext cx="38" cy="75"/>
                          </a:xfrm>
                          <a:custGeom>
                            <a:avLst/>
                            <a:gdLst>
                              <a:gd name="T0" fmla="+- 0 5558 5534"/>
                              <a:gd name="T1" fmla="*/ T0 w 38"/>
                              <a:gd name="T2" fmla="+- 0 1658 1658"/>
                              <a:gd name="T3" fmla="*/ 1658 h 75"/>
                              <a:gd name="T4" fmla="+- 0 5547 5534"/>
                              <a:gd name="T5" fmla="*/ T4 w 38"/>
                              <a:gd name="T6" fmla="+- 0 1658 1658"/>
                              <a:gd name="T7" fmla="*/ 1658 h 75"/>
                              <a:gd name="T8" fmla="+- 0 5542 5534"/>
                              <a:gd name="T9" fmla="*/ T8 w 38"/>
                              <a:gd name="T10" fmla="+- 0 1660 1658"/>
                              <a:gd name="T11" fmla="*/ 1660 h 75"/>
                              <a:gd name="T12" fmla="+- 0 5536 5534"/>
                              <a:gd name="T13" fmla="*/ T12 w 38"/>
                              <a:gd name="T14" fmla="+- 0 1667 1658"/>
                              <a:gd name="T15" fmla="*/ 1667 h 75"/>
                              <a:gd name="T16" fmla="+- 0 5534 5534"/>
                              <a:gd name="T17" fmla="*/ T16 w 38"/>
                              <a:gd name="T18" fmla="+- 0 1671 1658"/>
                              <a:gd name="T19" fmla="*/ 1671 h 75"/>
                              <a:gd name="T20" fmla="+- 0 5534 5534"/>
                              <a:gd name="T21" fmla="*/ T20 w 38"/>
                              <a:gd name="T22" fmla="+- 0 1681 1658"/>
                              <a:gd name="T23" fmla="*/ 1681 h 75"/>
                              <a:gd name="T24" fmla="+- 0 5536 5534"/>
                              <a:gd name="T25" fmla="*/ T24 w 38"/>
                              <a:gd name="T26" fmla="+- 0 1685 1658"/>
                              <a:gd name="T27" fmla="*/ 1685 h 75"/>
                              <a:gd name="T28" fmla="+- 0 5542 5534"/>
                              <a:gd name="T29" fmla="*/ T28 w 38"/>
                              <a:gd name="T30" fmla="+- 0 1690 1658"/>
                              <a:gd name="T31" fmla="*/ 1690 h 75"/>
                              <a:gd name="T32" fmla="+- 0 5546 5534"/>
                              <a:gd name="T33" fmla="*/ T32 w 38"/>
                              <a:gd name="T34" fmla="+- 0 1691 1658"/>
                              <a:gd name="T35" fmla="*/ 1691 h 75"/>
                              <a:gd name="T36" fmla="+- 0 5552 5534"/>
                              <a:gd name="T37" fmla="*/ T36 w 38"/>
                              <a:gd name="T38" fmla="+- 0 1691 1658"/>
                              <a:gd name="T39" fmla="*/ 1691 h 75"/>
                              <a:gd name="T40" fmla="+- 0 5554 5534"/>
                              <a:gd name="T41" fmla="*/ T40 w 38"/>
                              <a:gd name="T42" fmla="+- 0 1691 1658"/>
                              <a:gd name="T43" fmla="*/ 1691 h 75"/>
                              <a:gd name="T44" fmla="+- 0 5555 5534"/>
                              <a:gd name="T45" fmla="*/ T44 w 38"/>
                              <a:gd name="T46" fmla="+- 0 1690 1658"/>
                              <a:gd name="T47" fmla="*/ 1690 h 75"/>
                              <a:gd name="T48" fmla="+- 0 5572 5534"/>
                              <a:gd name="T49" fmla="*/ T48 w 38"/>
                              <a:gd name="T50" fmla="+- 0 1690 1658"/>
                              <a:gd name="T51" fmla="*/ 1690 h 75"/>
                              <a:gd name="T52" fmla="+- 0 5572 5534"/>
                              <a:gd name="T53" fmla="*/ T52 w 38"/>
                              <a:gd name="T54" fmla="+- 0 1675 1658"/>
                              <a:gd name="T55" fmla="*/ 1675 h 75"/>
                              <a:gd name="T56" fmla="+- 0 5571 5534"/>
                              <a:gd name="T57" fmla="*/ T56 w 38"/>
                              <a:gd name="T58" fmla="+- 0 1670 1658"/>
                              <a:gd name="T59" fmla="*/ 1670 h 75"/>
                              <a:gd name="T60" fmla="+- 0 5563 5534"/>
                              <a:gd name="T61" fmla="*/ T60 w 38"/>
                              <a:gd name="T62" fmla="+- 0 1661 1658"/>
                              <a:gd name="T63" fmla="*/ 1661 h 75"/>
                              <a:gd name="T64" fmla="+- 0 5558 5534"/>
                              <a:gd name="T65" fmla="*/ T64 w 38"/>
                              <a:gd name="T66" fmla="+- 0 1658 1658"/>
                              <a:gd name="T67" fmla="*/ 165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8" h="75">
                                <a:moveTo>
                                  <a:pt x="24" y="0"/>
                                </a:moveTo>
                                <a:lnTo>
                                  <a:pt x="13" y="0"/>
                                </a:lnTo>
                                <a:lnTo>
                                  <a:pt x="8" y="2"/>
                                </a:lnTo>
                                <a:lnTo>
                                  <a:pt x="2" y="9"/>
                                </a:lnTo>
                                <a:lnTo>
                                  <a:pt x="0" y="13"/>
                                </a:lnTo>
                                <a:lnTo>
                                  <a:pt x="0" y="23"/>
                                </a:lnTo>
                                <a:lnTo>
                                  <a:pt x="2" y="27"/>
                                </a:lnTo>
                                <a:lnTo>
                                  <a:pt x="8" y="32"/>
                                </a:lnTo>
                                <a:lnTo>
                                  <a:pt x="12" y="33"/>
                                </a:lnTo>
                                <a:lnTo>
                                  <a:pt x="18" y="33"/>
                                </a:lnTo>
                                <a:lnTo>
                                  <a:pt x="20" y="33"/>
                                </a:lnTo>
                                <a:lnTo>
                                  <a:pt x="21" y="32"/>
                                </a:lnTo>
                                <a:lnTo>
                                  <a:pt x="38" y="32"/>
                                </a:lnTo>
                                <a:lnTo>
                                  <a:pt x="38" y="17"/>
                                </a:lnTo>
                                <a:lnTo>
                                  <a:pt x="37" y="12"/>
                                </a:lnTo>
                                <a:lnTo>
                                  <a:pt x="29" y="3"/>
                                </a:lnTo>
                                <a:lnTo>
                                  <a:pt x="2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198" name="Group 156"/>
                      <wpg:cNvGrpSpPr>
                        <a:grpSpLocks/>
                      </wpg:cNvGrpSpPr>
                      <wpg:grpSpPr bwMode="auto">
                        <a:xfrm>
                          <a:off x="3588327" y="969819"/>
                          <a:ext cx="79369" cy="102834"/>
                          <a:chOff x="5662" y="1528"/>
                          <a:chExt cx="125" cy="162"/>
                        </a:xfrm>
                      </wpg:grpSpPr>
                      <wps:wsp>
                        <wps:cNvPr id="199" name="Freeform 159"/>
                        <wps:cNvSpPr>
                          <a:spLocks/>
                        </wps:cNvSpPr>
                        <wps:spPr bwMode="auto">
                          <a:xfrm>
                            <a:off x="5662" y="1528"/>
                            <a:ext cx="125" cy="162"/>
                          </a:xfrm>
                          <a:custGeom>
                            <a:avLst/>
                            <a:gdLst>
                              <a:gd name="T0" fmla="+- 0 5718 5662"/>
                              <a:gd name="T1" fmla="*/ T0 w 125"/>
                              <a:gd name="T2" fmla="+- 0 1545 1528"/>
                              <a:gd name="T3" fmla="*/ 1545 h 162"/>
                              <a:gd name="T4" fmla="+- 0 5679 5662"/>
                              <a:gd name="T5" fmla="*/ T4 w 125"/>
                              <a:gd name="T6" fmla="+- 0 1545 1528"/>
                              <a:gd name="T7" fmla="*/ 1545 h 162"/>
                              <a:gd name="T8" fmla="+- 0 5678 5662"/>
                              <a:gd name="T9" fmla="*/ T8 w 125"/>
                              <a:gd name="T10" fmla="+- 0 1550 1528"/>
                              <a:gd name="T11" fmla="*/ 1550 h 162"/>
                              <a:gd name="T12" fmla="+- 0 5678 5662"/>
                              <a:gd name="T13" fmla="*/ T12 w 125"/>
                              <a:gd name="T14" fmla="+- 0 1553 1528"/>
                              <a:gd name="T15" fmla="*/ 1553 h 162"/>
                              <a:gd name="T16" fmla="+- 0 5678 5662"/>
                              <a:gd name="T17" fmla="*/ T16 w 125"/>
                              <a:gd name="T18" fmla="+- 0 1661 1528"/>
                              <a:gd name="T19" fmla="*/ 1661 h 162"/>
                              <a:gd name="T20" fmla="+- 0 5677 5662"/>
                              <a:gd name="T21" fmla="*/ T20 w 125"/>
                              <a:gd name="T22" fmla="+- 0 1665 1528"/>
                              <a:gd name="T23" fmla="*/ 1665 h 162"/>
                              <a:gd name="T24" fmla="+- 0 5662 5662"/>
                              <a:gd name="T25" fmla="*/ T24 w 125"/>
                              <a:gd name="T26" fmla="+- 0 1675 1528"/>
                              <a:gd name="T27" fmla="*/ 1675 h 162"/>
                              <a:gd name="T28" fmla="+- 0 5662 5662"/>
                              <a:gd name="T29" fmla="*/ T28 w 125"/>
                              <a:gd name="T30" fmla="+- 0 1690 1528"/>
                              <a:gd name="T31" fmla="*/ 1690 h 162"/>
                              <a:gd name="T32" fmla="+- 0 5785 5662"/>
                              <a:gd name="T33" fmla="*/ T32 w 125"/>
                              <a:gd name="T34" fmla="+- 0 1690 1528"/>
                              <a:gd name="T35" fmla="*/ 1690 h 162"/>
                              <a:gd name="T36" fmla="+- 0 5785 5662"/>
                              <a:gd name="T37" fmla="*/ T36 w 125"/>
                              <a:gd name="T38" fmla="+- 0 1672 1528"/>
                              <a:gd name="T39" fmla="*/ 1672 h 162"/>
                              <a:gd name="T40" fmla="+- 0 5711 5662"/>
                              <a:gd name="T41" fmla="*/ T40 w 125"/>
                              <a:gd name="T42" fmla="+- 0 1672 1528"/>
                              <a:gd name="T43" fmla="*/ 1672 h 162"/>
                              <a:gd name="T44" fmla="+- 0 5711 5662"/>
                              <a:gd name="T45" fmla="*/ T44 w 125"/>
                              <a:gd name="T46" fmla="+- 0 1667 1528"/>
                              <a:gd name="T47" fmla="*/ 1667 h 162"/>
                              <a:gd name="T48" fmla="+- 0 5712 5662"/>
                              <a:gd name="T49" fmla="*/ T48 w 125"/>
                              <a:gd name="T50" fmla="+- 0 1661 1528"/>
                              <a:gd name="T51" fmla="*/ 1661 h 162"/>
                              <a:gd name="T52" fmla="+- 0 5712 5662"/>
                              <a:gd name="T53" fmla="*/ T52 w 125"/>
                              <a:gd name="T54" fmla="+- 0 1557 1528"/>
                              <a:gd name="T55" fmla="*/ 1557 h 162"/>
                              <a:gd name="T56" fmla="+- 0 5712 5662"/>
                              <a:gd name="T57" fmla="*/ T56 w 125"/>
                              <a:gd name="T58" fmla="+- 0 1553 1528"/>
                              <a:gd name="T59" fmla="*/ 1553 h 162"/>
                              <a:gd name="T60" fmla="+- 0 5715 5662"/>
                              <a:gd name="T61" fmla="*/ T60 w 125"/>
                              <a:gd name="T62" fmla="+- 0 1547 1528"/>
                              <a:gd name="T63" fmla="*/ 1547 h 162"/>
                              <a:gd name="T64" fmla="+- 0 5716 5662"/>
                              <a:gd name="T65" fmla="*/ T64 w 125"/>
                              <a:gd name="T66" fmla="+- 0 1546 1528"/>
                              <a:gd name="T67" fmla="*/ 1546 h 162"/>
                              <a:gd name="T68" fmla="+- 0 5718 5662"/>
                              <a:gd name="T69" fmla="*/ T68 w 125"/>
                              <a:gd name="T70" fmla="+- 0 1545 1528"/>
                              <a:gd name="T71" fmla="*/ 1545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5" h="162">
                                <a:moveTo>
                                  <a:pt x="56" y="17"/>
                                </a:moveTo>
                                <a:lnTo>
                                  <a:pt x="17" y="17"/>
                                </a:lnTo>
                                <a:lnTo>
                                  <a:pt x="16" y="22"/>
                                </a:lnTo>
                                <a:lnTo>
                                  <a:pt x="16" y="25"/>
                                </a:lnTo>
                                <a:lnTo>
                                  <a:pt x="16" y="133"/>
                                </a:lnTo>
                                <a:lnTo>
                                  <a:pt x="15" y="137"/>
                                </a:lnTo>
                                <a:lnTo>
                                  <a:pt x="0" y="147"/>
                                </a:lnTo>
                                <a:lnTo>
                                  <a:pt x="0" y="162"/>
                                </a:lnTo>
                                <a:lnTo>
                                  <a:pt x="123" y="162"/>
                                </a:lnTo>
                                <a:lnTo>
                                  <a:pt x="123" y="144"/>
                                </a:lnTo>
                                <a:lnTo>
                                  <a:pt x="49" y="144"/>
                                </a:lnTo>
                                <a:lnTo>
                                  <a:pt x="49" y="139"/>
                                </a:lnTo>
                                <a:lnTo>
                                  <a:pt x="50" y="133"/>
                                </a:lnTo>
                                <a:lnTo>
                                  <a:pt x="50" y="29"/>
                                </a:lnTo>
                                <a:lnTo>
                                  <a:pt x="50" y="25"/>
                                </a:lnTo>
                                <a:lnTo>
                                  <a:pt x="53" y="19"/>
                                </a:lnTo>
                                <a:lnTo>
                                  <a:pt x="54" y="18"/>
                                </a:lnTo>
                                <a:lnTo>
                                  <a:pt x="56" y="1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0" name="Freeform 158"/>
                        <wps:cNvSpPr>
                          <a:spLocks/>
                        </wps:cNvSpPr>
                        <wps:spPr bwMode="auto">
                          <a:xfrm>
                            <a:off x="5662" y="1528"/>
                            <a:ext cx="125" cy="162"/>
                          </a:xfrm>
                          <a:custGeom>
                            <a:avLst/>
                            <a:gdLst>
                              <a:gd name="T0" fmla="+- 0 5786 5662"/>
                              <a:gd name="T1" fmla="*/ T0 w 125"/>
                              <a:gd name="T2" fmla="+- 0 1634 1528"/>
                              <a:gd name="T3" fmla="*/ 1634 h 162"/>
                              <a:gd name="T4" fmla="+- 0 5771 5662"/>
                              <a:gd name="T5" fmla="*/ T4 w 125"/>
                              <a:gd name="T6" fmla="+- 0 1634 1528"/>
                              <a:gd name="T7" fmla="*/ 1634 h 162"/>
                              <a:gd name="T8" fmla="+- 0 5771 5662"/>
                              <a:gd name="T9" fmla="*/ T8 w 125"/>
                              <a:gd name="T10" fmla="+- 0 1647 1528"/>
                              <a:gd name="T11" fmla="*/ 1647 h 162"/>
                              <a:gd name="T12" fmla="+- 0 5768 5662"/>
                              <a:gd name="T13" fmla="*/ T12 w 125"/>
                              <a:gd name="T14" fmla="+- 0 1656 1528"/>
                              <a:gd name="T15" fmla="*/ 1656 h 162"/>
                              <a:gd name="T16" fmla="+- 0 5758 5662"/>
                              <a:gd name="T17" fmla="*/ T16 w 125"/>
                              <a:gd name="T18" fmla="+- 0 1669 1528"/>
                              <a:gd name="T19" fmla="*/ 1669 h 162"/>
                              <a:gd name="T20" fmla="+- 0 5751 5662"/>
                              <a:gd name="T21" fmla="*/ T20 w 125"/>
                              <a:gd name="T22" fmla="+- 0 1672 1528"/>
                              <a:gd name="T23" fmla="*/ 1672 h 162"/>
                              <a:gd name="T24" fmla="+- 0 5711 5662"/>
                              <a:gd name="T25" fmla="*/ T24 w 125"/>
                              <a:gd name="T26" fmla="+- 0 1672 1528"/>
                              <a:gd name="T27" fmla="*/ 1672 h 162"/>
                              <a:gd name="T28" fmla="+- 0 5785 5662"/>
                              <a:gd name="T29" fmla="*/ T28 w 125"/>
                              <a:gd name="T30" fmla="+- 0 1672 1528"/>
                              <a:gd name="T31" fmla="*/ 1672 h 162"/>
                              <a:gd name="T32" fmla="+- 0 5786 5662"/>
                              <a:gd name="T33" fmla="*/ T32 w 125"/>
                              <a:gd name="T34" fmla="+- 0 1634 1528"/>
                              <a:gd name="T35" fmla="*/ 1634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124" y="106"/>
                                </a:moveTo>
                                <a:lnTo>
                                  <a:pt x="109" y="106"/>
                                </a:lnTo>
                                <a:lnTo>
                                  <a:pt x="109" y="119"/>
                                </a:lnTo>
                                <a:lnTo>
                                  <a:pt x="106" y="128"/>
                                </a:lnTo>
                                <a:lnTo>
                                  <a:pt x="96" y="141"/>
                                </a:lnTo>
                                <a:lnTo>
                                  <a:pt x="89" y="144"/>
                                </a:lnTo>
                                <a:lnTo>
                                  <a:pt x="49" y="144"/>
                                </a:lnTo>
                                <a:lnTo>
                                  <a:pt x="123" y="144"/>
                                </a:lnTo>
                                <a:lnTo>
                                  <a:pt x="124" y="10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1" name="Freeform 157"/>
                        <wps:cNvSpPr>
                          <a:spLocks/>
                        </wps:cNvSpPr>
                        <wps:spPr bwMode="auto">
                          <a:xfrm>
                            <a:off x="5662" y="1528"/>
                            <a:ext cx="125" cy="162"/>
                          </a:xfrm>
                          <a:custGeom>
                            <a:avLst/>
                            <a:gdLst>
                              <a:gd name="T0" fmla="+- 0 5728 5662"/>
                              <a:gd name="T1" fmla="*/ T0 w 125"/>
                              <a:gd name="T2" fmla="+- 0 1528 1528"/>
                              <a:gd name="T3" fmla="*/ 1528 h 162"/>
                              <a:gd name="T4" fmla="+- 0 5662 5662"/>
                              <a:gd name="T5" fmla="*/ T4 w 125"/>
                              <a:gd name="T6" fmla="+- 0 1528 1528"/>
                              <a:gd name="T7" fmla="*/ 1528 h 162"/>
                              <a:gd name="T8" fmla="+- 0 5662 5662"/>
                              <a:gd name="T9" fmla="*/ T8 w 125"/>
                              <a:gd name="T10" fmla="+- 0 1546 1528"/>
                              <a:gd name="T11" fmla="*/ 1546 h 162"/>
                              <a:gd name="T12" fmla="+- 0 5679 5662"/>
                              <a:gd name="T13" fmla="*/ T12 w 125"/>
                              <a:gd name="T14" fmla="+- 0 1545 1528"/>
                              <a:gd name="T15" fmla="*/ 1545 h 162"/>
                              <a:gd name="T16" fmla="+- 0 5718 5662"/>
                              <a:gd name="T17" fmla="*/ T16 w 125"/>
                              <a:gd name="T18" fmla="+- 0 1545 1528"/>
                              <a:gd name="T19" fmla="*/ 1545 h 162"/>
                              <a:gd name="T20" fmla="+- 0 5721 5662"/>
                              <a:gd name="T21" fmla="*/ T20 w 125"/>
                              <a:gd name="T22" fmla="+- 0 1544 1528"/>
                              <a:gd name="T23" fmla="*/ 1544 h 162"/>
                              <a:gd name="T24" fmla="+- 0 5724 5662"/>
                              <a:gd name="T25" fmla="*/ T24 w 125"/>
                              <a:gd name="T26" fmla="+- 0 1543 1528"/>
                              <a:gd name="T27" fmla="*/ 1543 h 162"/>
                              <a:gd name="T28" fmla="+- 0 5728 5662"/>
                              <a:gd name="T29" fmla="*/ T28 w 125"/>
                              <a:gd name="T30" fmla="+- 0 1543 1528"/>
                              <a:gd name="T31" fmla="*/ 1543 h 162"/>
                              <a:gd name="T32" fmla="+- 0 5728 5662"/>
                              <a:gd name="T33" fmla="*/ T32 w 125"/>
                              <a:gd name="T34" fmla="+- 0 1528 1528"/>
                              <a:gd name="T35" fmla="*/ 1528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66" y="0"/>
                                </a:moveTo>
                                <a:lnTo>
                                  <a:pt x="0" y="0"/>
                                </a:lnTo>
                                <a:lnTo>
                                  <a:pt x="0" y="18"/>
                                </a:lnTo>
                                <a:lnTo>
                                  <a:pt x="17" y="17"/>
                                </a:lnTo>
                                <a:lnTo>
                                  <a:pt x="56" y="17"/>
                                </a:lnTo>
                                <a:lnTo>
                                  <a:pt x="59" y="16"/>
                                </a:lnTo>
                                <a:lnTo>
                                  <a:pt x="62" y="15"/>
                                </a:lnTo>
                                <a:lnTo>
                                  <a:pt x="66" y="15"/>
                                </a:lnTo>
                                <a:lnTo>
                                  <a:pt x="6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02" name="Group 152"/>
                      <wpg:cNvGrpSpPr>
                        <a:grpSpLocks/>
                      </wpg:cNvGrpSpPr>
                      <wpg:grpSpPr bwMode="auto">
                        <a:xfrm>
                          <a:off x="3678381" y="969819"/>
                          <a:ext cx="79369" cy="102834"/>
                          <a:chOff x="5801" y="1528"/>
                          <a:chExt cx="125" cy="162"/>
                        </a:xfrm>
                      </wpg:grpSpPr>
                      <wps:wsp>
                        <wps:cNvPr id="203" name="Freeform 155"/>
                        <wps:cNvSpPr>
                          <a:spLocks/>
                        </wps:cNvSpPr>
                        <wps:spPr bwMode="auto">
                          <a:xfrm>
                            <a:off x="5801" y="1528"/>
                            <a:ext cx="125" cy="162"/>
                          </a:xfrm>
                          <a:custGeom>
                            <a:avLst/>
                            <a:gdLst>
                              <a:gd name="T0" fmla="+- 0 5857 5801"/>
                              <a:gd name="T1" fmla="*/ T0 w 125"/>
                              <a:gd name="T2" fmla="+- 0 1545 1528"/>
                              <a:gd name="T3" fmla="*/ 1545 h 162"/>
                              <a:gd name="T4" fmla="+- 0 5819 5801"/>
                              <a:gd name="T5" fmla="*/ T4 w 125"/>
                              <a:gd name="T6" fmla="+- 0 1545 1528"/>
                              <a:gd name="T7" fmla="*/ 1545 h 162"/>
                              <a:gd name="T8" fmla="+- 0 5818 5801"/>
                              <a:gd name="T9" fmla="*/ T8 w 125"/>
                              <a:gd name="T10" fmla="+- 0 1550 1528"/>
                              <a:gd name="T11" fmla="*/ 1550 h 162"/>
                              <a:gd name="T12" fmla="+- 0 5818 5801"/>
                              <a:gd name="T13" fmla="*/ T12 w 125"/>
                              <a:gd name="T14" fmla="+- 0 1553 1528"/>
                              <a:gd name="T15" fmla="*/ 1553 h 162"/>
                              <a:gd name="T16" fmla="+- 0 5818 5801"/>
                              <a:gd name="T17" fmla="*/ T16 w 125"/>
                              <a:gd name="T18" fmla="+- 0 1661 1528"/>
                              <a:gd name="T19" fmla="*/ 1661 h 162"/>
                              <a:gd name="T20" fmla="+- 0 5817 5801"/>
                              <a:gd name="T21" fmla="*/ T20 w 125"/>
                              <a:gd name="T22" fmla="+- 0 1665 1528"/>
                              <a:gd name="T23" fmla="*/ 1665 h 162"/>
                              <a:gd name="T24" fmla="+- 0 5801 5801"/>
                              <a:gd name="T25" fmla="*/ T24 w 125"/>
                              <a:gd name="T26" fmla="+- 0 1675 1528"/>
                              <a:gd name="T27" fmla="*/ 1675 h 162"/>
                              <a:gd name="T28" fmla="+- 0 5801 5801"/>
                              <a:gd name="T29" fmla="*/ T28 w 125"/>
                              <a:gd name="T30" fmla="+- 0 1690 1528"/>
                              <a:gd name="T31" fmla="*/ 1690 h 162"/>
                              <a:gd name="T32" fmla="+- 0 5925 5801"/>
                              <a:gd name="T33" fmla="*/ T32 w 125"/>
                              <a:gd name="T34" fmla="+- 0 1690 1528"/>
                              <a:gd name="T35" fmla="*/ 1690 h 162"/>
                              <a:gd name="T36" fmla="+- 0 5925 5801"/>
                              <a:gd name="T37" fmla="*/ T36 w 125"/>
                              <a:gd name="T38" fmla="+- 0 1672 1528"/>
                              <a:gd name="T39" fmla="*/ 1672 h 162"/>
                              <a:gd name="T40" fmla="+- 0 5850 5801"/>
                              <a:gd name="T41" fmla="*/ T40 w 125"/>
                              <a:gd name="T42" fmla="+- 0 1672 1528"/>
                              <a:gd name="T43" fmla="*/ 1672 h 162"/>
                              <a:gd name="T44" fmla="+- 0 5851 5801"/>
                              <a:gd name="T45" fmla="*/ T44 w 125"/>
                              <a:gd name="T46" fmla="+- 0 1667 1528"/>
                              <a:gd name="T47" fmla="*/ 1667 h 162"/>
                              <a:gd name="T48" fmla="+- 0 5851 5801"/>
                              <a:gd name="T49" fmla="*/ T48 w 125"/>
                              <a:gd name="T50" fmla="+- 0 1661 1528"/>
                              <a:gd name="T51" fmla="*/ 1661 h 162"/>
                              <a:gd name="T52" fmla="+- 0 5851 5801"/>
                              <a:gd name="T53" fmla="*/ T52 w 125"/>
                              <a:gd name="T54" fmla="+- 0 1557 1528"/>
                              <a:gd name="T55" fmla="*/ 1557 h 162"/>
                              <a:gd name="T56" fmla="+- 0 5852 5801"/>
                              <a:gd name="T57" fmla="*/ T56 w 125"/>
                              <a:gd name="T58" fmla="+- 0 1553 1528"/>
                              <a:gd name="T59" fmla="*/ 1553 h 162"/>
                              <a:gd name="T60" fmla="+- 0 5854 5801"/>
                              <a:gd name="T61" fmla="*/ T60 w 125"/>
                              <a:gd name="T62" fmla="+- 0 1547 1528"/>
                              <a:gd name="T63" fmla="*/ 1547 h 162"/>
                              <a:gd name="T64" fmla="+- 0 5856 5801"/>
                              <a:gd name="T65" fmla="*/ T64 w 125"/>
                              <a:gd name="T66" fmla="+- 0 1546 1528"/>
                              <a:gd name="T67" fmla="*/ 1546 h 162"/>
                              <a:gd name="T68" fmla="+- 0 5857 5801"/>
                              <a:gd name="T69" fmla="*/ T68 w 125"/>
                              <a:gd name="T70" fmla="+- 0 1545 1528"/>
                              <a:gd name="T71" fmla="*/ 1545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5" h="162">
                                <a:moveTo>
                                  <a:pt x="56" y="17"/>
                                </a:moveTo>
                                <a:lnTo>
                                  <a:pt x="18" y="17"/>
                                </a:lnTo>
                                <a:lnTo>
                                  <a:pt x="17" y="22"/>
                                </a:lnTo>
                                <a:lnTo>
                                  <a:pt x="17" y="25"/>
                                </a:lnTo>
                                <a:lnTo>
                                  <a:pt x="17" y="133"/>
                                </a:lnTo>
                                <a:lnTo>
                                  <a:pt x="16" y="137"/>
                                </a:lnTo>
                                <a:lnTo>
                                  <a:pt x="0" y="147"/>
                                </a:lnTo>
                                <a:lnTo>
                                  <a:pt x="0" y="162"/>
                                </a:lnTo>
                                <a:lnTo>
                                  <a:pt x="124" y="162"/>
                                </a:lnTo>
                                <a:lnTo>
                                  <a:pt x="124" y="144"/>
                                </a:lnTo>
                                <a:lnTo>
                                  <a:pt x="49" y="144"/>
                                </a:lnTo>
                                <a:lnTo>
                                  <a:pt x="50" y="139"/>
                                </a:lnTo>
                                <a:lnTo>
                                  <a:pt x="50" y="133"/>
                                </a:lnTo>
                                <a:lnTo>
                                  <a:pt x="50" y="29"/>
                                </a:lnTo>
                                <a:lnTo>
                                  <a:pt x="51" y="25"/>
                                </a:lnTo>
                                <a:lnTo>
                                  <a:pt x="53" y="19"/>
                                </a:lnTo>
                                <a:lnTo>
                                  <a:pt x="55" y="18"/>
                                </a:lnTo>
                                <a:lnTo>
                                  <a:pt x="56" y="1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4" name="Freeform 154"/>
                        <wps:cNvSpPr>
                          <a:spLocks/>
                        </wps:cNvSpPr>
                        <wps:spPr bwMode="auto">
                          <a:xfrm>
                            <a:off x="5801" y="1528"/>
                            <a:ext cx="125" cy="162"/>
                          </a:xfrm>
                          <a:custGeom>
                            <a:avLst/>
                            <a:gdLst>
                              <a:gd name="T0" fmla="+- 0 5926 5801"/>
                              <a:gd name="T1" fmla="*/ T0 w 125"/>
                              <a:gd name="T2" fmla="+- 0 1634 1528"/>
                              <a:gd name="T3" fmla="*/ 1634 h 162"/>
                              <a:gd name="T4" fmla="+- 0 5911 5801"/>
                              <a:gd name="T5" fmla="*/ T4 w 125"/>
                              <a:gd name="T6" fmla="+- 0 1634 1528"/>
                              <a:gd name="T7" fmla="*/ 1634 h 162"/>
                              <a:gd name="T8" fmla="+- 0 5911 5801"/>
                              <a:gd name="T9" fmla="*/ T8 w 125"/>
                              <a:gd name="T10" fmla="+- 0 1647 1528"/>
                              <a:gd name="T11" fmla="*/ 1647 h 162"/>
                              <a:gd name="T12" fmla="+- 0 5908 5801"/>
                              <a:gd name="T13" fmla="*/ T12 w 125"/>
                              <a:gd name="T14" fmla="+- 0 1656 1528"/>
                              <a:gd name="T15" fmla="*/ 1656 h 162"/>
                              <a:gd name="T16" fmla="+- 0 5898 5801"/>
                              <a:gd name="T17" fmla="*/ T16 w 125"/>
                              <a:gd name="T18" fmla="+- 0 1669 1528"/>
                              <a:gd name="T19" fmla="*/ 1669 h 162"/>
                              <a:gd name="T20" fmla="+- 0 5891 5801"/>
                              <a:gd name="T21" fmla="*/ T20 w 125"/>
                              <a:gd name="T22" fmla="+- 0 1672 1528"/>
                              <a:gd name="T23" fmla="*/ 1672 h 162"/>
                              <a:gd name="T24" fmla="+- 0 5850 5801"/>
                              <a:gd name="T25" fmla="*/ T24 w 125"/>
                              <a:gd name="T26" fmla="+- 0 1672 1528"/>
                              <a:gd name="T27" fmla="*/ 1672 h 162"/>
                              <a:gd name="T28" fmla="+- 0 5925 5801"/>
                              <a:gd name="T29" fmla="*/ T28 w 125"/>
                              <a:gd name="T30" fmla="+- 0 1672 1528"/>
                              <a:gd name="T31" fmla="*/ 1672 h 162"/>
                              <a:gd name="T32" fmla="+- 0 5926 5801"/>
                              <a:gd name="T33" fmla="*/ T32 w 125"/>
                              <a:gd name="T34" fmla="+- 0 1634 1528"/>
                              <a:gd name="T35" fmla="*/ 1634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125" y="106"/>
                                </a:moveTo>
                                <a:lnTo>
                                  <a:pt x="110" y="106"/>
                                </a:lnTo>
                                <a:lnTo>
                                  <a:pt x="110" y="119"/>
                                </a:lnTo>
                                <a:lnTo>
                                  <a:pt x="107" y="128"/>
                                </a:lnTo>
                                <a:lnTo>
                                  <a:pt x="97" y="141"/>
                                </a:lnTo>
                                <a:lnTo>
                                  <a:pt x="90" y="144"/>
                                </a:lnTo>
                                <a:lnTo>
                                  <a:pt x="49" y="144"/>
                                </a:lnTo>
                                <a:lnTo>
                                  <a:pt x="124" y="144"/>
                                </a:lnTo>
                                <a:lnTo>
                                  <a:pt x="125" y="10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5" name="Freeform 153"/>
                        <wps:cNvSpPr>
                          <a:spLocks/>
                        </wps:cNvSpPr>
                        <wps:spPr bwMode="auto">
                          <a:xfrm>
                            <a:off x="5801" y="1528"/>
                            <a:ext cx="125" cy="162"/>
                          </a:xfrm>
                          <a:custGeom>
                            <a:avLst/>
                            <a:gdLst>
                              <a:gd name="T0" fmla="+- 0 5868 5801"/>
                              <a:gd name="T1" fmla="*/ T0 w 125"/>
                              <a:gd name="T2" fmla="+- 0 1528 1528"/>
                              <a:gd name="T3" fmla="*/ 1528 h 162"/>
                              <a:gd name="T4" fmla="+- 0 5801 5801"/>
                              <a:gd name="T5" fmla="*/ T4 w 125"/>
                              <a:gd name="T6" fmla="+- 0 1528 1528"/>
                              <a:gd name="T7" fmla="*/ 1528 h 162"/>
                              <a:gd name="T8" fmla="+- 0 5801 5801"/>
                              <a:gd name="T9" fmla="*/ T8 w 125"/>
                              <a:gd name="T10" fmla="+- 0 1546 1528"/>
                              <a:gd name="T11" fmla="*/ 1546 h 162"/>
                              <a:gd name="T12" fmla="+- 0 5819 5801"/>
                              <a:gd name="T13" fmla="*/ T12 w 125"/>
                              <a:gd name="T14" fmla="+- 0 1545 1528"/>
                              <a:gd name="T15" fmla="*/ 1545 h 162"/>
                              <a:gd name="T16" fmla="+- 0 5857 5801"/>
                              <a:gd name="T17" fmla="*/ T16 w 125"/>
                              <a:gd name="T18" fmla="+- 0 1545 1528"/>
                              <a:gd name="T19" fmla="*/ 1545 h 162"/>
                              <a:gd name="T20" fmla="+- 0 5860 5801"/>
                              <a:gd name="T21" fmla="*/ T20 w 125"/>
                              <a:gd name="T22" fmla="+- 0 1544 1528"/>
                              <a:gd name="T23" fmla="*/ 1544 h 162"/>
                              <a:gd name="T24" fmla="+- 0 5864 5801"/>
                              <a:gd name="T25" fmla="*/ T24 w 125"/>
                              <a:gd name="T26" fmla="+- 0 1543 1528"/>
                              <a:gd name="T27" fmla="*/ 1543 h 162"/>
                              <a:gd name="T28" fmla="+- 0 5868 5801"/>
                              <a:gd name="T29" fmla="*/ T28 w 125"/>
                              <a:gd name="T30" fmla="+- 0 1543 1528"/>
                              <a:gd name="T31" fmla="*/ 1543 h 162"/>
                              <a:gd name="T32" fmla="+- 0 5868 5801"/>
                              <a:gd name="T33" fmla="*/ T32 w 125"/>
                              <a:gd name="T34" fmla="+- 0 1528 1528"/>
                              <a:gd name="T35" fmla="*/ 1528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67" y="0"/>
                                </a:moveTo>
                                <a:lnTo>
                                  <a:pt x="0" y="0"/>
                                </a:lnTo>
                                <a:lnTo>
                                  <a:pt x="0" y="18"/>
                                </a:lnTo>
                                <a:lnTo>
                                  <a:pt x="18" y="17"/>
                                </a:lnTo>
                                <a:lnTo>
                                  <a:pt x="56" y="17"/>
                                </a:lnTo>
                                <a:lnTo>
                                  <a:pt x="59" y="16"/>
                                </a:lnTo>
                                <a:lnTo>
                                  <a:pt x="63" y="15"/>
                                </a:lnTo>
                                <a:lnTo>
                                  <a:pt x="67" y="15"/>
                                </a:lnTo>
                                <a:lnTo>
                                  <a:pt x="6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06" name="Group 136"/>
                      <wpg:cNvGrpSpPr>
                        <a:grpSpLocks/>
                      </wpg:cNvGrpSpPr>
                      <wpg:grpSpPr bwMode="auto">
                        <a:xfrm>
                          <a:off x="3768436" y="969819"/>
                          <a:ext cx="94608" cy="107278"/>
                          <a:chOff x="5938" y="1524"/>
                          <a:chExt cx="149" cy="169"/>
                        </a:xfrm>
                      </wpg:grpSpPr>
                      <wps:wsp>
                        <wps:cNvPr id="207" name="Freeform 151"/>
                        <wps:cNvSpPr>
                          <a:spLocks/>
                        </wps:cNvSpPr>
                        <wps:spPr bwMode="auto">
                          <a:xfrm>
                            <a:off x="5938" y="1524"/>
                            <a:ext cx="149" cy="169"/>
                          </a:xfrm>
                          <a:custGeom>
                            <a:avLst/>
                            <a:gdLst>
                              <a:gd name="T0" fmla="+- 0 6025 5938"/>
                              <a:gd name="T1" fmla="*/ T0 w 149"/>
                              <a:gd name="T2" fmla="+- 0 1524 1524"/>
                              <a:gd name="T3" fmla="*/ 1524 h 169"/>
                              <a:gd name="T4" fmla="+- 0 5967 5938"/>
                              <a:gd name="T5" fmla="*/ T4 w 149"/>
                              <a:gd name="T6" fmla="+- 0 1542 1524"/>
                              <a:gd name="T7" fmla="*/ 1542 h 169"/>
                              <a:gd name="T8" fmla="+- 0 5938 5938"/>
                              <a:gd name="T9" fmla="*/ T8 w 149"/>
                              <a:gd name="T10" fmla="+- 0 1618 1524"/>
                              <a:gd name="T11" fmla="*/ 1618 h 169"/>
                              <a:gd name="T12" fmla="+- 0 5941 5938"/>
                              <a:gd name="T13" fmla="*/ T12 w 149"/>
                              <a:gd name="T14" fmla="+- 0 1637 1524"/>
                              <a:gd name="T15" fmla="*/ 1637 h 169"/>
                              <a:gd name="T16" fmla="+- 0 5979 5938"/>
                              <a:gd name="T17" fmla="*/ T16 w 149"/>
                              <a:gd name="T18" fmla="+- 0 1685 1524"/>
                              <a:gd name="T19" fmla="*/ 1685 h 169"/>
                              <a:gd name="T20" fmla="+- 0 6018 5938"/>
                              <a:gd name="T21" fmla="*/ T20 w 149"/>
                              <a:gd name="T22" fmla="+- 0 1694 1524"/>
                              <a:gd name="T23" fmla="*/ 1694 h 169"/>
                              <a:gd name="T24" fmla="+- 0 6036 5938"/>
                              <a:gd name="T25" fmla="*/ T24 w 149"/>
                              <a:gd name="T26" fmla="+- 0 1691 1524"/>
                              <a:gd name="T27" fmla="*/ 1691 h 169"/>
                              <a:gd name="T28" fmla="+- 0 6057 5938"/>
                              <a:gd name="T29" fmla="*/ T28 w 149"/>
                              <a:gd name="T30" fmla="+- 0 1684 1524"/>
                              <a:gd name="T31" fmla="*/ 1684 h 169"/>
                              <a:gd name="T32" fmla="+- 0 6070 5938"/>
                              <a:gd name="T33" fmla="*/ T32 w 149"/>
                              <a:gd name="T34" fmla="+- 0 1675 1524"/>
                              <a:gd name="T35" fmla="*/ 1675 h 169"/>
                              <a:gd name="T36" fmla="+- 0 6012 5938"/>
                              <a:gd name="T37" fmla="*/ T36 w 149"/>
                              <a:gd name="T38" fmla="+- 0 1675 1524"/>
                              <a:gd name="T39" fmla="*/ 1675 h 169"/>
                              <a:gd name="T40" fmla="+- 0 6004 5938"/>
                              <a:gd name="T41" fmla="*/ T40 w 149"/>
                              <a:gd name="T42" fmla="+- 0 1672 1524"/>
                              <a:gd name="T43" fmla="*/ 1672 h 169"/>
                              <a:gd name="T44" fmla="+- 0 5989 5938"/>
                              <a:gd name="T45" fmla="*/ T44 w 149"/>
                              <a:gd name="T46" fmla="+- 0 1660 1524"/>
                              <a:gd name="T47" fmla="*/ 1660 h 169"/>
                              <a:gd name="T48" fmla="+- 0 5984 5938"/>
                              <a:gd name="T49" fmla="*/ T48 w 149"/>
                              <a:gd name="T50" fmla="+- 0 1652 1524"/>
                              <a:gd name="T51" fmla="*/ 1652 h 169"/>
                              <a:gd name="T52" fmla="+- 0 5976 5938"/>
                              <a:gd name="T53" fmla="*/ T52 w 149"/>
                              <a:gd name="T54" fmla="+- 0 1632 1524"/>
                              <a:gd name="T55" fmla="*/ 1632 h 169"/>
                              <a:gd name="T56" fmla="+- 0 5974 5938"/>
                              <a:gd name="T57" fmla="*/ T56 w 149"/>
                              <a:gd name="T58" fmla="+- 0 1620 1524"/>
                              <a:gd name="T59" fmla="*/ 1620 h 169"/>
                              <a:gd name="T60" fmla="+- 0 5974 5938"/>
                              <a:gd name="T61" fmla="*/ T60 w 149"/>
                              <a:gd name="T62" fmla="+- 0 1595 1524"/>
                              <a:gd name="T63" fmla="*/ 1595 h 169"/>
                              <a:gd name="T64" fmla="+- 0 6011 5938"/>
                              <a:gd name="T65" fmla="*/ T64 w 149"/>
                              <a:gd name="T66" fmla="+- 0 1543 1524"/>
                              <a:gd name="T67" fmla="*/ 1543 h 169"/>
                              <a:gd name="T68" fmla="+- 0 6076 5938"/>
                              <a:gd name="T69" fmla="*/ T68 w 149"/>
                              <a:gd name="T70" fmla="+- 0 1543 1524"/>
                              <a:gd name="T71" fmla="*/ 1543 h 169"/>
                              <a:gd name="T72" fmla="+- 0 6076 5938"/>
                              <a:gd name="T73" fmla="*/ T72 w 149"/>
                              <a:gd name="T74" fmla="+- 0 1536 1524"/>
                              <a:gd name="T75" fmla="*/ 1536 h 169"/>
                              <a:gd name="T76" fmla="+- 0 6059 5938"/>
                              <a:gd name="T77" fmla="*/ T76 w 149"/>
                              <a:gd name="T78" fmla="+- 0 1536 1524"/>
                              <a:gd name="T79" fmla="*/ 1536 h 169"/>
                              <a:gd name="T80" fmla="+- 0 6053 5938"/>
                              <a:gd name="T81" fmla="*/ T80 w 149"/>
                              <a:gd name="T82" fmla="+- 0 1532 1524"/>
                              <a:gd name="T83" fmla="*/ 1532 h 169"/>
                              <a:gd name="T84" fmla="+- 0 6046 5938"/>
                              <a:gd name="T85" fmla="*/ T84 w 149"/>
                              <a:gd name="T86" fmla="+- 0 1529 1524"/>
                              <a:gd name="T87" fmla="*/ 1529 h 169"/>
                              <a:gd name="T88" fmla="+- 0 6032 5938"/>
                              <a:gd name="T89" fmla="*/ T88 w 149"/>
                              <a:gd name="T90" fmla="+- 0 1525 1524"/>
                              <a:gd name="T91" fmla="*/ 1525 h 169"/>
                              <a:gd name="T92" fmla="+- 0 6025 5938"/>
                              <a:gd name="T93" fmla="*/ T92 w 149"/>
                              <a:gd name="T94" fmla="+- 0 1524 1524"/>
                              <a:gd name="T95" fmla="*/ 1524 h 1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149" h="169">
                                <a:moveTo>
                                  <a:pt x="87" y="0"/>
                                </a:moveTo>
                                <a:lnTo>
                                  <a:pt x="29" y="18"/>
                                </a:lnTo>
                                <a:lnTo>
                                  <a:pt x="0" y="94"/>
                                </a:lnTo>
                                <a:lnTo>
                                  <a:pt x="3" y="113"/>
                                </a:lnTo>
                                <a:lnTo>
                                  <a:pt x="41" y="161"/>
                                </a:lnTo>
                                <a:lnTo>
                                  <a:pt x="80" y="170"/>
                                </a:lnTo>
                                <a:lnTo>
                                  <a:pt x="98" y="167"/>
                                </a:lnTo>
                                <a:lnTo>
                                  <a:pt x="119" y="160"/>
                                </a:lnTo>
                                <a:lnTo>
                                  <a:pt x="132" y="151"/>
                                </a:lnTo>
                                <a:lnTo>
                                  <a:pt x="74" y="151"/>
                                </a:lnTo>
                                <a:lnTo>
                                  <a:pt x="66" y="148"/>
                                </a:lnTo>
                                <a:lnTo>
                                  <a:pt x="51" y="136"/>
                                </a:lnTo>
                                <a:lnTo>
                                  <a:pt x="46" y="128"/>
                                </a:lnTo>
                                <a:lnTo>
                                  <a:pt x="38" y="108"/>
                                </a:lnTo>
                                <a:lnTo>
                                  <a:pt x="36" y="96"/>
                                </a:lnTo>
                                <a:lnTo>
                                  <a:pt x="36" y="71"/>
                                </a:lnTo>
                                <a:lnTo>
                                  <a:pt x="73" y="19"/>
                                </a:lnTo>
                                <a:lnTo>
                                  <a:pt x="138" y="19"/>
                                </a:lnTo>
                                <a:lnTo>
                                  <a:pt x="138" y="12"/>
                                </a:lnTo>
                                <a:lnTo>
                                  <a:pt x="121" y="12"/>
                                </a:lnTo>
                                <a:lnTo>
                                  <a:pt x="115" y="8"/>
                                </a:lnTo>
                                <a:lnTo>
                                  <a:pt x="108" y="5"/>
                                </a:lnTo>
                                <a:lnTo>
                                  <a:pt x="94" y="1"/>
                                </a:lnTo>
                                <a:lnTo>
                                  <a:pt x="8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8" name="Freeform 150"/>
                        <wps:cNvSpPr>
                          <a:spLocks/>
                        </wps:cNvSpPr>
                        <wps:spPr bwMode="auto">
                          <a:xfrm>
                            <a:off x="5938" y="1524"/>
                            <a:ext cx="149" cy="169"/>
                          </a:xfrm>
                          <a:custGeom>
                            <a:avLst/>
                            <a:gdLst>
                              <a:gd name="T0" fmla="+- 0 6076 5938"/>
                              <a:gd name="T1" fmla="*/ T0 w 149"/>
                              <a:gd name="T2" fmla="+- 0 1646 1524"/>
                              <a:gd name="T3" fmla="*/ 1646 h 169"/>
                              <a:gd name="T4" fmla="+- 0 6069 5938"/>
                              <a:gd name="T5" fmla="*/ T4 w 149"/>
                              <a:gd name="T6" fmla="+- 0 1655 1524"/>
                              <a:gd name="T7" fmla="*/ 1655 h 169"/>
                              <a:gd name="T8" fmla="+- 0 6061 5938"/>
                              <a:gd name="T9" fmla="*/ T8 w 149"/>
                              <a:gd name="T10" fmla="+- 0 1662 1524"/>
                              <a:gd name="T11" fmla="*/ 1662 h 169"/>
                              <a:gd name="T12" fmla="+- 0 6042 5938"/>
                              <a:gd name="T13" fmla="*/ T12 w 149"/>
                              <a:gd name="T14" fmla="+- 0 1672 1524"/>
                              <a:gd name="T15" fmla="*/ 1672 h 169"/>
                              <a:gd name="T16" fmla="+- 0 6033 5938"/>
                              <a:gd name="T17" fmla="*/ T16 w 149"/>
                              <a:gd name="T18" fmla="+- 0 1675 1524"/>
                              <a:gd name="T19" fmla="*/ 1675 h 169"/>
                              <a:gd name="T20" fmla="+- 0 6070 5938"/>
                              <a:gd name="T21" fmla="*/ T20 w 149"/>
                              <a:gd name="T22" fmla="+- 0 1675 1524"/>
                              <a:gd name="T23" fmla="*/ 1675 h 169"/>
                              <a:gd name="T24" fmla="+- 0 6072 5938"/>
                              <a:gd name="T25" fmla="*/ T24 w 149"/>
                              <a:gd name="T26" fmla="+- 0 1673 1524"/>
                              <a:gd name="T27" fmla="*/ 1673 h 169"/>
                              <a:gd name="T28" fmla="+- 0 6087 5938"/>
                              <a:gd name="T29" fmla="*/ T28 w 149"/>
                              <a:gd name="T30" fmla="+- 0 1657 1524"/>
                              <a:gd name="T31" fmla="*/ 1657 h 169"/>
                              <a:gd name="T32" fmla="+- 0 6076 5938"/>
                              <a:gd name="T33" fmla="*/ T32 w 149"/>
                              <a:gd name="T34" fmla="+- 0 1646 1524"/>
                              <a:gd name="T35" fmla="*/ 1646 h 1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9" h="169">
                                <a:moveTo>
                                  <a:pt x="138" y="122"/>
                                </a:moveTo>
                                <a:lnTo>
                                  <a:pt x="131" y="131"/>
                                </a:lnTo>
                                <a:lnTo>
                                  <a:pt x="123" y="138"/>
                                </a:lnTo>
                                <a:lnTo>
                                  <a:pt x="104" y="148"/>
                                </a:lnTo>
                                <a:lnTo>
                                  <a:pt x="95" y="151"/>
                                </a:lnTo>
                                <a:lnTo>
                                  <a:pt x="132" y="151"/>
                                </a:lnTo>
                                <a:lnTo>
                                  <a:pt x="134" y="149"/>
                                </a:lnTo>
                                <a:lnTo>
                                  <a:pt x="149" y="133"/>
                                </a:lnTo>
                                <a:lnTo>
                                  <a:pt x="138" y="12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9" name="Freeform 149"/>
                        <wps:cNvSpPr>
                          <a:spLocks/>
                        </wps:cNvSpPr>
                        <wps:spPr bwMode="auto">
                          <a:xfrm>
                            <a:off x="5938" y="1524"/>
                            <a:ext cx="149" cy="169"/>
                          </a:xfrm>
                          <a:custGeom>
                            <a:avLst/>
                            <a:gdLst>
                              <a:gd name="T0" fmla="+- 0 6076 5938"/>
                              <a:gd name="T1" fmla="*/ T0 w 149"/>
                              <a:gd name="T2" fmla="+- 0 1543 1524"/>
                              <a:gd name="T3" fmla="*/ 1543 h 169"/>
                              <a:gd name="T4" fmla="+- 0 6011 5938"/>
                              <a:gd name="T5" fmla="*/ T4 w 149"/>
                              <a:gd name="T6" fmla="+- 0 1543 1524"/>
                              <a:gd name="T7" fmla="*/ 1543 h 169"/>
                              <a:gd name="T8" fmla="+- 0 6038 5938"/>
                              <a:gd name="T9" fmla="*/ T8 w 149"/>
                              <a:gd name="T10" fmla="+- 0 1544 1524"/>
                              <a:gd name="T11" fmla="*/ 1544 h 169"/>
                              <a:gd name="T12" fmla="+- 0 6053 5938"/>
                              <a:gd name="T13" fmla="*/ T12 w 149"/>
                              <a:gd name="T14" fmla="+- 0 1557 1524"/>
                              <a:gd name="T15" fmla="*/ 1557 h 169"/>
                              <a:gd name="T16" fmla="+- 0 6061 5938"/>
                              <a:gd name="T17" fmla="*/ T16 w 149"/>
                              <a:gd name="T18" fmla="+- 0 1580 1524"/>
                              <a:gd name="T19" fmla="*/ 1580 h 169"/>
                              <a:gd name="T20" fmla="+- 0 6076 5938"/>
                              <a:gd name="T21" fmla="*/ T20 w 149"/>
                              <a:gd name="T22" fmla="+- 0 1580 1524"/>
                              <a:gd name="T23" fmla="*/ 1580 h 169"/>
                              <a:gd name="T24" fmla="+- 0 6076 5938"/>
                              <a:gd name="T25" fmla="*/ T24 w 149"/>
                              <a:gd name="T26" fmla="+- 0 1543 1524"/>
                              <a:gd name="T27" fmla="*/ 1543 h 169"/>
                            </a:gdLst>
                            <a:ahLst/>
                            <a:cxnLst>
                              <a:cxn ang="0">
                                <a:pos x="T1" y="T3"/>
                              </a:cxn>
                              <a:cxn ang="0">
                                <a:pos x="T5" y="T7"/>
                              </a:cxn>
                              <a:cxn ang="0">
                                <a:pos x="T9" y="T11"/>
                              </a:cxn>
                              <a:cxn ang="0">
                                <a:pos x="T13" y="T15"/>
                              </a:cxn>
                              <a:cxn ang="0">
                                <a:pos x="T17" y="T19"/>
                              </a:cxn>
                              <a:cxn ang="0">
                                <a:pos x="T21" y="T23"/>
                              </a:cxn>
                              <a:cxn ang="0">
                                <a:pos x="T25" y="T27"/>
                              </a:cxn>
                            </a:cxnLst>
                            <a:rect l="0" t="0" r="r" b="b"/>
                            <a:pathLst>
                              <a:path w="149" h="169">
                                <a:moveTo>
                                  <a:pt x="138" y="19"/>
                                </a:moveTo>
                                <a:lnTo>
                                  <a:pt x="73" y="19"/>
                                </a:lnTo>
                                <a:lnTo>
                                  <a:pt x="100" y="20"/>
                                </a:lnTo>
                                <a:lnTo>
                                  <a:pt x="115" y="33"/>
                                </a:lnTo>
                                <a:lnTo>
                                  <a:pt x="123" y="56"/>
                                </a:lnTo>
                                <a:lnTo>
                                  <a:pt x="138" y="56"/>
                                </a:lnTo>
                                <a:lnTo>
                                  <a:pt x="138" y="1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10" name="Freeform 148"/>
                        <wps:cNvSpPr>
                          <a:spLocks/>
                        </wps:cNvSpPr>
                        <wps:spPr bwMode="auto">
                          <a:xfrm>
                            <a:off x="5938" y="1524"/>
                            <a:ext cx="149" cy="169"/>
                          </a:xfrm>
                          <a:custGeom>
                            <a:avLst/>
                            <a:gdLst>
                              <a:gd name="T0" fmla="+- 0 6076 5938"/>
                              <a:gd name="T1" fmla="*/ T0 w 149"/>
                              <a:gd name="T2" fmla="+- 0 1526 1524"/>
                              <a:gd name="T3" fmla="*/ 1526 h 169"/>
                              <a:gd name="T4" fmla="+- 0 6058 5938"/>
                              <a:gd name="T5" fmla="*/ T4 w 149"/>
                              <a:gd name="T6" fmla="+- 0 1526 1524"/>
                              <a:gd name="T7" fmla="*/ 1526 h 169"/>
                              <a:gd name="T8" fmla="+- 0 6059 5938"/>
                              <a:gd name="T9" fmla="*/ T8 w 149"/>
                              <a:gd name="T10" fmla="+- 0 1536 1524"/>
                              <a:gd name="T11" fmla="*/ 1536 h 169"/>
                              <a:gd name="T12" fmla="+- 0 6076 5938"/>
                              <a:gd name="T13" fmla="*/ T12 w 149"/>
                              <a:gd name="T14" fmla="+- 0 1536 1524"/>
                              <a:gd name="T15" fmla="*/ 1536 h 169"/>
                              <a:gd name="T16" fmla="+- 0 6076 5938"/>
                              <a:gd name="T17" fmla="*/ T16 w 149"/>
                              <a:gd name="T18" fmla="+- 0 1526 1524"/>
                              <a:gd name="T19" fmla="*/ 1526 h 169"/>
                            </a:gdLst>
                            <a:ahLst/>
                            <a:cxnLst>
                              <a:cxn ang="0">
                                <a:pos x="T1" y="T3"/>
                              </a:cxn>
                              <a:cxn ang="0">
                                <a:pos x="T5" y="T7"/>
                              </a:cxn>
                              <a:cxn ang="0">
                                <a:pos x="T9" y="T11"/>
                              </a:cxn>
                              <a:cxn ang="0">
                                <a:pos x="T13" y="T15"/>
                              </a:cxn>
                              <a:cxn ang="0">
                                <a:pos x="T17" y="T19"/>
                              </a:cxn>
                            </a:cxnLst>
                            <a:rect l="0" t="0" r="r" b="b"/>
                            <a:pathLst>
                              <a:path w="149" h="169">
                                <a:moveTo>
                                  <a:pt x="138" y="2"/>
                                </a:moveTo>
                                <a:lnTo>
                                  <a:pt x="120" y="2"/>
                                </a:lnTo>
                                <a:lnTo>
                                  <a:pt x="121" y="12"/>
                                </a:lnTo>
                                <a:lnTo>
                                  <a:pt x="138" y="12"/>
                                </a:lnTo>
                                <a:lnTo>
                                  <a:pt x="138"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1" name="Picture 1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529" y="1283"/>
                            <a:ext cx="375" cy="390"/>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2" name="Picture 1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942" y="1287"/>
                            <a:ext cx="144" cy="386"/>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3" name="Picture 1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121" y="1412"/>
                            <a:ext cx="205"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4" name="Picture 1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378" y="1412"/>
                            <a:ext cx="254"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5" name="Picture 1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656" y="1412"/>
                            <a:ext cx="270"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6" name="Picture 1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947" y="1420"/>
                            <a:ext cx="283" cy="25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7" name="Picture 1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249" y="1412"/>
                            <a:ext cx="257"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8" name="Picture 1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540" y="1412"/>
                            <a:ext cx="235" cy="261"/>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9" name="Picture 1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797" y="1287"/>
                            <a:ext cx="144" cy="386"/>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20" name="Picture 1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972" y="1412"/>
                            <a:ext cx="257"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21" name="Picture 1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5266" y="1412"/>
                            <a:ext cx="205" cy="26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wpg:grpSp>
                    <wpg:grpSp>
                      <wpg:cNvPr id="222" name="Group 134"/>
                      <wpg:cNvGrpSpPr>
                        <a:grpSpLocks/>
                      </wpg:cNvGrpSpPr>
                      <wpg:grpSpPr bwMode="auto">
                        <a:xfrm>
                          <a:off x="1226127" y="1136073"/>
                          <a:ext cx="50796" cy="81252"/>
                          <a:chOff x="1937" y="1792"/>
                          <a:chExt cx="80" cy="128"/>
                        </a:xfrm>
                      </wpg:grpSpPr>
                      <wps:wsp>
                        <wps:cNvPr id="223" name="Freeform 135"/>
                        <wps:cNvSpPr>
                          <a:spLocks/>
                        </wps:cNvSpPr>
                        <wps:spPr bwMode="auto">
                          <a:xfrm>
                            <a:off x="1937" y="1792"/>
                            <a:ext cx="80" cy="128"/>
                          </a:xfrm>
                          <a:custGeom>
                            <a:avLst/>
                            <a:gdLst>
                              <a:gd name="T0" fmla="+- 0 1963 1937"/>
                              <a:gd name="T1" fmla="*/ T0 w 80"/>
                              <a:gd name="T2" fmla="+- 0 1792 1792"/>
                              <a:gd name="T3" fmla="*/ 1792 h 128"/>
                              <a:gd name="T4" fmla="+- 0 1937 1937"/>
                              <a:gd name="T5" fmla="*/ T4 w 80"/>
                              <a:gd name="T6" fmla="+- 0 1792 1792"/>
                              <a:gd name="T7" fmla="*/ 1792 h 128"/>
                              <a:gd name="T8" fmla="+- 0 1937 1937"/>
                              <a:gd name="T9" fmla="*/ T8 w 80"/>
                              <a:gd name="T10" fmla="+- 0 1921 1792"/>
                              <a:gd name="T11" fmla="*/ 1921 h 128"/>
                              <a:gd name="T12" fmla="+- 0 2017 1937"/>
                              <a:gd name="T13" fmla="*/ T12 w 80"/>
                              <a:gd name="T14" fmla="+- 0 1921 1792"/>
                              <a:gd name="T15" fmla="*/ 1921 h 128"/>
                              <a:gd name="T16" fmla="+- 0 2017 1937"/>
                              <a:gd name="T17" fmla="*/ T16 w 80"/>
                              <a:gd name="T18" fmla="+- 0 1901 1792"/>
                              <a:gd name="T19" fmla="*/ 1901 h 128"/>
                              <a:gd name="T20" fmla="+- 0 1963 1937"/>
                              <a:gd name="T21" fmla="*/ T20 w 80"/>
                              <a:gd name="T22" fmla="+- 0 1901 1792"/>
                              <a:gd name="T23" fmla="*/ 1901 h 128"/>
                              <a:gd name="T24" fmla="+- 0 1963 1937"/>
                              <a:gd name="T25" fmla="*/ T24 w 80"/>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80" h="128">
                                <a:moveTo>
                                  <a:pt x="26" y="0"/>
                                </a:moveTo>
                                <a:lnTo>
                                  <a:pt x="0" y="0"/>
                                </a:lnTo>
                                <a:lnTo>
                                  <a:pt x="0" y="129"/>
                                </a:lnTo>
                                <a:lnTo>
                                  <a:pt x="80" y="129"/>
                                </a:lnTo>
                                <a:lnTo>
                                  <a:pt x="80" y="109"/>
                                </a:lnTo>
                                <a:lnTo>
                                  <a:pt x="26" y="109"/>
                                </a:lnTo>
                                <a:lnTo>
                                  <a:pt x="2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24" name="Group 130"/>
                      <wpg:cNvGrpSpPr>
                        <a:grpSpLocks/>
                      </wpg:cNvGrpSpPr>
                      <wpg:grpSpPr bwMode="auto">
                        <a:xfrm>
                          <a:off x="1295400" y="1156855"/>
                          <a:ext cx="53336" cy="60304"/>
                          <a:chOff x="2050" y="1829"/>
                          <a:chExt cx="84" cy="95"/>
                        </a:xfrm>
                      </wpg:grpSpPr>
                      <wps:wsp>
                        <wps:cNvPr id="225" name="Freeform 133"/>
                        <wps:cNvSpPr>
                          <a:spLocks/>
                        </wps:cNvSpPr>
                        <wps:spPr bwMode="auto">
                          <a:xfrm>
                            <a:off x="2050" y="1829"/>
                            <a:ext cx="84" cy="95"/>
                          </a:xfrm>
                          <a:custGeom>
                            <a:avLst/>
                            <a:gdLst>
                              <a:gd name="T0" fmla="+- 0 2106 2050"/>
                              <a:gd name="T1" fmla="*/ T0 w 84"/>
                              <a:gd name="T2" fmla="+- 0 1829 1829"/>
                              <a:gd name="T3" fmla="*/ 1829 h 95"/>
                              <a:gd name="T4" fmla="+- 0 2079 2050"/>
                              <a:gd name="T5" fmla="*/ T4 w 84"/>
                              <a:gd name="T6" fmla="+- 0 1829 1829"/>
                              <a:gd name="T7" fmla="*/ 1829 h 95"/>
                              <a:gd name="T8" fmla="+- 0 2069 2050"/>
                              <a:gd name="T9" fmla="*/ T8 w 84"/>
                              <a:gd name="T10" fmla="+- 0 1833 1829"/>
                              <a:gd name="T11" fmla="*/ 1833 h 95"/>
                              <a:gd name="T12" fmla="+- 0 2054 2050"/>
                              <a:gd name="T13" fmla="*/ T12 w 84"/>
                              <a:gd name="T14" fmla="+- 0 1851 1829"/>
                              <a:gd name="T15" fmla="*/ 1851 h 95"/>
                              <a:gd name="T16" fmla="+- 0 2050 2050"/>
                              <a:gd name="T17" fmla="*/ T16 w 84"/>
                              <a:gd name="T18" fmla="+- 0 1862 1829"/>
                              <a:gd name="T19" fmla="*/ 1862 h 95"/>
                              <a:gd name="T20" fmla="+- 0 2050 2050"/>
                              <a:gd name="T21" fmla="*/ T20 w 84"/>
                              <a:gd name="T22" fmla="+- 0 1891 1829"/>
                              <a:gd name="T23" fmla="*/ 1891 h 95"/>
                              <a:gd name="T24" fmla="+- 0 2053 2050"/>
                              <a:gd name="T25" fmla="*/ T24 w 84"/>
                              <a:gd name="T26" fmla="+- 0 1903 1829"/>
                              <a:gd name="T27" fmla="*/ 1903 h 95"/>
                              <a:gd name="T28" fmla="+- 0 2068 2050"/>
                              <a:gd name="T29" fmla="*/ T28 w 84"/>
                              <a:gd name="T30" fmla="+- 0 1919 1829"/>
                              <a:gd name="T31" fmla="*/ 1919 h 95"/>
                              <a:gd name="T32" fmla="+- 0 2079 2050"/>
                              <a:gd name="T33" fmla="*/ T32 w 84"/>
                              <a:gd name="T34" fmla="+- 0 1923 1829"/>
                              <a:gd name="T35" fmla="*/ 1923 h 95"/>
                              <a:gd name="T36" fmla="+- 0 2104 2050"/>
                              <a:gd name="T37" fmla="*/ T36 w 84"/>
                              <a:gd name="T38" fmla="+- 0 1923 1829"/>
                              <a:gd name="T39" fmla="*/ 1923 h 95"/>
                              <a:gd name="T40" fmla="+- 0 2113 2050"/>
                              <a:gd name="T41" fmla="*/ T40 w 84"/>
                              <a:gd name="T42" fmla="+- 0 1921 1829"/>
                              <a:gd name="T43" fmla="*/ 1921 h 95"/>
                              <a:gd name="T44" fmla="+- 0 2128 2050"/>
                              <a:gd name="T45" fmla="*/ T44 w 84"/>
                              <a:gd name="T46" fmla="+- 0 1910 1829"/>
                              <a:gd name="T47" fmla="*/ 1910 h 95"/>
                              <a:gd name="T48" fmla="+- 0 2129 2050"/>
                              <a:gd name="T49" fmla="*/ T48 w 84"/>
                              <a:gd name="T50" fmla="+- 0 1907 1829"/>
                              <a:gd name="T51" fmla="*/ 1907 h 95"/>
                              <a:gd name="T52" fmla="+- 0 2086 2050"/>
                              <a:gd name="T53" fmla="*/ T52 w 84"/>
                              <a:gd name="T54" fmla="+- 0 1907 1829"/>
                              <a:gd name="T55" fmla="*/ 1907 h 95"/>
                              <a:gd name="T56" fmla="+- 0 2081 2050"/>
                              <a:gd name="T57" fmla="*/ T56 w 84"/>
                              <a:gd name="T58" fmla="+- 0 1905 1829"/>
                              <a:gd name="T59" fmla="*/ 1905 h 95"/>
                              <a:gd name="T60" fmla="+- 0 2076 2050"/>
                              <a:gd name="T61" fmla="*/ T60 w 84"/>
                              <a:gd name="T62" fmla="+- 0 1897 1829"/>
                              <a:gd name="T63" fmla="*/ 1897 h 95"/>
                              <a:gd name="T64" fmla="+- 0 2074 2050"/>
                              <a:gd name="T65" fmla="*/ T64 w 84"/>
                              <a:gd name="T66" fmla="+- 0 1890 1829"/>
                              <a:gd name="T67" fmla="*/ 1890 h 95"/>
                              <a:gd name="T68" fmla="+- 0 2074 2050"/>
                              <a:gd name="T69" fmla="*/ T68 w 84"/>
                              <a:gd name="T70" fmla="+- 0 1882 1829"/>
                              <a:gd name="T71" fmla="*/ 1882 h 95"/>
                              <a:gd name="T72" fmla="+- 0 2134 2050"/>
                              <a:gd name="T73" fmla="*/ T72 w 84"/>
                              <a:gd name="T74" fmla="+- 0 1882 1829"/>
                              <a:gd name="T75" fmla="*/ 1882 h 95"/>
                              <a:gd name="T76" fmla="+- 0 2134 2050"/>
                              <a:gd name="T77" fmla="*/ T76 w 84"/>
                              <a:gd name="T78" fmla="+- 0 1866 1829"/>
                              <a:gd name="T79" fmla="*/ 1866 h 95"/>
                              <a:gd name="T80" fmla="+- 0 2075 2050"/>
                              <a:gd name="T81" fmla="*/ T80 w 84"/>
                              <a:gd name="T82" fmla="+- 0 1866 1829"/>
                              <a:gd name="T83" fmla="*/ 1866 h 95"/>
                              <a:gd name="T84" fmla="+- 0 2075 2050"/>
                              <a:gd name="T85" fmla="*/ T84 w 84"/>
                              <a:gd name="T86" fmla="+- 0 1860 1829"/>
                              <a:gd name="T87" fmla="*/ 1860 h 95"/>
                              <a:gd name="T88" fmla="+- 0 2077 2050"/>
                              <a:gd name="T89" fmla="*/ T88 w 84"/>
                              <a:gd name="T90" fmla="+- 0 1856 1829"/>
                              <a:gd name="T91" fmla="*/ 1856 h 95"/>
                              <a:gd name="T92" fmla="+- 0 2081 2050"/>
                              <a:gd name="T93" fmla="*/ T92 w 84"/>
                              <a:gd name="T94" fmla="+- 0 1847 1829"/>
                              <a:gd name="T95" fmla="*/ 1847 h 95"/>
                              <a:gd name="T96" fmla="+- 0 2086 2050"/>
                              <a:gd name="T97" fmla="*/ T96 w 84"/>
                              <a:gd name="T98" fmla="+- 0 1845 1829"/>
                              <a:gd name="T99" fmla="*/ 1845 h 95"/>
                              <a:gd name="T100" fmla="+- 0 2128 2050"/>
                              <a:gd name="T101" fmla="*/ T100 w 84"/>
                              <a:gd name="T102" fmla="+- 0 1845 1829"/>
                              <a:gd name="T103" fmla="*/ 1845 h 95"/>
                              <a:gd name="T104" fmla="+- 0 2117 2050"/>
                              <a:gd name="T105" fmla="*/ T104 w 84"/>
                              <a:gd name="T106" fmla="+- 0 1833 1829"/>
                              <a:gd name="T107" fmla="*/ 1833 h 95"/>
                              <a:gd name="T108" fmla="+- 0 2106 2050"/>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6" y="0"/>
                                </a:moveTo>
                                <a:lnTo>
                                  <a:pt x="29" y="0"/>
                                </a:lnTo>
                                <a:lnTo>
                                  <a:pt x="19" y="4"/>
                                </a:lnTo>
                                <a:lnTo>
                                  <a:pt x="4" y="22"/>
                                </a:lnTo>
                                <a:lnTo>
                                  <a:pt x="0" y="33"/>
                                </a:lnTo>
                                <a:lnTo>
                                  <a:pt x="0" y="62"/>
                                </a:lnTo>
                                <a:lnTo>
                                  <a:pt x="3"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26" name="Freeform 132"/>
                        <wps:cNvSpPr>
                          <a:spLocks/>
                        </wps:cNvSpPr>
                        <wps:spPr bwMode="auto">
                          <a:xfrm>
                            <a:off x="2050" y="1829"/>
                            <a:ext cx="84" cy="95"/>
                          </a:xfrm>
                          <a:custGeom>
                            <a:avLst/>
                            <a:gdLst>
                              <a:gd name="T0" fmla="+- 0 2132 2050"/>
                              <a:gd name="T1" fmla="*/ T0 w 84"/>
                              <a:gd name="T2" fmla="+- 0 1893 1829"/>
                              <a:gd name="T3" fmla="*/ 1893 h 95"/>
                              <a:gd name="T4" fmla="+- 0 2108 2050"/>
                              <a:gd name="T5" fmla="*/ T4 w 84"/>
                              <a:gd name="T6" fmla="+- 0 1893 1829"/>
                              <a:gd name="T7" fmla="*/ 1893 h 95"/>
                              <a:gd name="T8" fmla="+- 0 2108 2050"/>
                              <a:gd name="T9" fmla="*/ T8 w 84"/>
                              <a:gd name="T10" fmla="+- 0 1898 1829"/>
                              <a:gd name="T11" fmla="*/ 1898 h 95"/>
                              <a:gd name="T12" fmla="+- 0 2107 2050"/>
                              <a:gd name="T13" fmla="*/ T12 w 84"/>
                              <a:gd name="T14" fmla="+- 0 1901 1829"/>
                              <a:gd name="T15" fmla="*/ 1901 h 95"/>
                              <a:gd name="T16" fmla="+- 0 2101 2050"/>
                              <a:gd name="T17" fmla="*/ T16 w 84"/>
                              <a:gd name="T18" fmla="+- 0 1906 1829"/>
                              <a:gd name="T19" fmla="*/ 1906 h 95"/>
                              <a:gd name="T20" fmla="+- 0 2097 2050"/>
                              <a:gd name="T21" fmla="*/ T20 w 84"/>
                              <a:gd name="T22" fmla="+- 0 1907 1829"/>
                              <a:gd name="T23" fmla="*/ 1907 h 95"/>
                              <a:gd name="T24" fmla="+- 0 2129 2050"/>
                              <a:gd name="T25" fmla="*/ T24 w 84"/>
                              <a:gd name="T26" fmla="+- 0 1907 1829"/>
                              <a:gd name="T27" fmla="*/ 1907 h 95"/>
                              <a:gd name="T28" fmla="+- 0 2132 2050"/>
                              <a:gd name="T29" fmla="*/ T28 w 84"/>
                              <a:gd name="T30" fmla="+- 0 1903 1829"/>
                              <a:gd name="T31" fmla="*/ 1903 h 95"/>
                              <a:gd name="T32" fmla="+- 0 2132 2050"/>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64"/>
                                </a:moveTo>
                                <a:lnTo>
                                  <a:pt x="58" y="64"/>
                                </a:lnTo>
                                <a:lnTo>
                                  <a:pt x="58" y="69"/>
                                </a:lnTo>
                                <a:lnTo>
                                  <a:pt x="57" y="72"/>
                                </a:lnTo>
                                <a:lnTo>
                                  <a:pt x="51" y="77"/>
                                </a:lnTo>
                                <a:lnTo>
                                  <a:pt x="47" y="78"/>
                                </a:lnTo>
                                <a:lnTo>
                                  <a:pt x="79" y="78"/>
                                </a:lnTo>
                                <a:lnTo>
                                  <a:pt x="82" y="74"/>
                                </a:lnTo>
                                <a:lnTo>
                                  <a:pt x="82"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27" name="Freeform 131"/>
                        <wps:cNvSpPr>
                          <a:spLocks/>
                        </wps:cNvSpPr>
                        <wps:spPr bwMode="auto">
                          <a:xfrm>
                            <a:off x="2050" y="1829"/>
                            <a:ext cx="84" cy="95"/>
                          </a:xfrm>
                          <a:custGeom>
                            <a:avLst/>
                            <a:gdLst>
                              <a:gd name="T0" fmla="+- 0 2128 2050"/>
                              <a:gd name="T1" fmla="*/ T0 w 84"/>
                              <a:gd name="T2" fmla="+- 0 1845 1829"/>
                              <a:gd name="T3" fmla="*/ 1845 h 95"/>
                              <a:gd name="T4" fmla="+- 0 2099 2050"/>
                              <a:gd name="T5" fmla="*/ T4 w 84"/>
                              <a:gd name="T6" fmla="+- 0 1845 1829"/>
                              <a:gd name="T7" fmla="*/ 1845 h 95"/>
                              <a:gd name="T8" fmla="+- 0 2104 2050"/>
                              <a:gd name="T9" fmla="*/ T8 w 84"/>
                              <a:gd name="T10" fmla="+- 0 1847 1829"/>
                              <a:gd name="T11" fmla="*/ 1847 h 95"/>
                              <a:gd name="T12" fmla="+- 0 2107 2050"/>
                              <a:gd name="T13" fmla="*/ T12 w 84"/>
                              <a:gd name="T14" fmla="+- 0 1852 1829"/>
                              <a:gd name="T15" fmla="*/ 1852 h 95"/>
                              <a:gd name="T16" fmla="+- 0 2109 2050"/>
                              <a:gd name="T17" fmla="*/ T16 w 84"/>
                              <a:gd name="T18" fmla="+- 0 1855 1829"/>
                              <a:gd name="T19" fmla="*/ 1855 h 95"/>
                              <a:gd name="T20" fmla="+- 0 2110 2050"/>
                              <a:gd name="T21" fmla="*/ T20 w 84"/>
                              <a:gd name="T22" fmla="+- 0 1859 1829"/>
                              <a:gd name="T23" fmla="*/ 1859 h 95"/>
                              <a:gd name="T24" fmla="+- 0 2110 2050"/>
                              <a:gd name="T25" fmla="*/ T24 w 84"/>
                              <a:gd name="T26" fmla="+- 0 1866 1829"/>
                              <a:gd name="T27" fmla="*/ 1866 h 95"/>
                              <a:gd name="T28" fmla="+- 0 2134 2050"/>
                              <a:gd name="T29" fmla="*/ T28 w 84"/>
                              <a:gd name="T30" fmla="+- 0 1866 1829"/>
                              <a:gd name="T31" fmla="*/ 1866 h 95"/>
                              <a:gd name="T32" fmla="+- 0 2134 2050"/>
                              <a:gd name="T33" fmla="*/ T32 w 84"/>
                              <a:gd name="T34" fmla="+- 0 1859 1829"/>
                              <a:gd name="T35" fmla="*/ 1859 h 95"/>
                              <a:gd name="T36" fmla="+- 0 2131 2050"/>
                              <a:gd name="T37" fmla="*/ T36 w 84"/>
                              <a:gd name="T38" fmla="+- 0 1848 1829"/>
                              <a:gd name="T39" fmla="*/ 1848 h 95"/>
                              <a:gd name="T40" fmla="+- 0 2128 2050"/>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49"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28" name="Group 125"/>
                      <wpg:cNvGrpSpPr>
                        <a:grpSpLocks/>
                      </wpg:cNvGrpSpPr>
                      <wpg:grpSpPr bwMode="auto">
                        <a:xfrm>
                          <a:off x="1371600" y="1156855"/>
                          <a:ext cx="53336" cy="60304"/>
                          <a:chOff x="2168" y="1829"/>
                          <a:chExt cx="84" cy="95"/>
                        </a:xfrm>
                      </wpg:grpSpPr>
                      <wps:wsp>
                        <wps:cNvPr id="229" name="Freeform 129"/>
                        <wps:cNvSpPr>
                          <a:spLocks/>
                        </wps:cNvSpPr>
                        <wps:spPr bwMode="auto">
                          <a:xfrm>
                            <a:off x="2168" y="1829"/>
                            <a:ext cx="84" cy="95"/>
                          </a:xfrm>
                          <a:custGeom>
                            <a:avLst/>
                            <a:gdLst>
                              <a:gd name="T0" fmla="+- 0 2247 2168"/>
                              <a:gd name="T1" fmla="*/ T0 w 84"/>
                              <a:gd name="T2" fmla="+- 0 1845 1829"/>
                              <a:gd name="T3" fmla="*/ 1845 h 95"/>
                              <a:gd name="T4" fmla="+- 0 2215 2168"/>
                              <a:gd name="T5" fmla="*/ T4 w 84"/>
                              <a:gd name="T6" fmla="+- 0 1845 1829"/>
                              <a:gd name="T7" fmla="*/ 1845 h 95"/>
                              <a:gd name="T8" fmla="+- 0 2219 2168"/>
                              <a:gd name="T9" fmla="*/ T8 w 84"/>
                              <a:gd name="T10" fmla="+- 0 1846 1829"/>
                              <a:gd name="T11" fmla="*/ 1846 h 95"/>
                              <a:gd name="T12" fmla="+- 0 2224 2168"/>
                              <a:gd name="T13" fmla="*/ T12 w 84"/>
                              <a:gd name="T14" fmla="+- 0 1851 1829"/>
                              <a:gd name="T15" fmla="*/ 1851 h 95"/>
                              <a:gd name="T16" fmla="+- 0 2226 2168"/>
                              <a:gd name="T17" fmla="*/ T16 w 84"/>
                              <a:gd name="T18" fmla="+- 0 1854 1829"/>
                              <a:gd name="T19" fmla="*/ 1854 h 95"/>
                              <a:gd name="T20" fmla="+- 0 2226 2168"/>
                              <a:gd name="T21" fmla="*/ T20 w 84"/>
                              <a:gd name="T22" fmla="+- 0 1864 1829"/>
                              <a:gd name="T23" fmla="*/ 1864 h 95"/>
                              <a:gd name="T24" fmla="+- 0 2199 2168"/>
                              <a:gd name="T25" fmla="*/ T24 w 84"/>
                              <a:gd name="T26" fmla="+- 0 1864 1829"/>
                              <a:gd name="T27" fmla="*/ 1864 h 95"/>
                              <a:gd name="T28" fmla="+- 0 2187 2168"/>
                              <a:gd name="T29" fmla="*/ T28 w 84"/>
                              <a:gd name="T30" fmla="+- 0 1866 1829"/>
                              <a:gd name="T31" fmla="*/ 1866 h 95"/>
                              <a:gd name="T32" fmla="+- 0 2172 2168"/>
                              <a:gd name="T33" fmla="*/ T32 w 84"/>
                              <a:gd name="T34" fmla="+- 0 1877 1829"/>
                              <a:gd name="T35" fmla="*/ 1877 h 95"/>
                              <a:gd name="T36" fmla="+- 0 2169 2168"/>
                              <a:gd name="T37" fmla="*/ T36 w 84"/>
                              <a:gd name="T38" fmla="+- 0 1885 1829"/>
                              <a:gd name="T39" fmla="*/ 1885 h 95"/>
                              <a:gd name="T40" fmla="+- 0 2168 2168"/>
                              <a:gd name="T41" fmla="*/ T40 w 84"/>
                              <a:gd name="T42" fmla="+- 0 1905 1829"/>
                              <a:gd name="T43" fmla="*/ 1905 h 95"/>
                              <a:gd name="T44" fmla="+- 0 2171 2168"/>
                              <a:gd name="T45" fmla="*/ T44 w 84"/>
                              <a:gd name="T46" fmla="+- 0 1911 1829"/>
                              <a:gd name="T47" fmla="*/ 1911 h 95"/>
                              <a:gd name="T48" fmla="+- 0 2182 2168"/>
                              <a:gd name="T49" fmla="*/ T48 w 84"/>
                              <a:gd name="T50" fmla="+- 0 1921 1829"/>
                              <a:gd name="T51" fmla="*/ 1921 h 95"/>
                              <a:gd name="T52" fmla="+- 0 2190 2168"/>
                              <a:gd name="T53" fmla="*/ T52 w 84"/>
                              <a:gd name="T54" fmla="+- 0 1923 1829"/>
                              <a:gd name="T55" fmla="*/ 1923 h 95"/>
                              <a:gd name="T56" fmla="+- 0 2210 2168"/>
                              <a:gd name="T57" fmla="*/ T56 w 84"/>
                              <a:gd name="T58" fmla="+- 0 1923 1829"/>
                              <a:gd name="T59" fmla="*/ 1923 h 95"/>
                              <a:gd name="T60" fmla="+- 0 2218 2168"/>
                              <a:gd name="T61" fmla="*/ T60 w 84"/>
                              <a:gd name="T62" fmla="+- 0 1920 1829"/>
                              <a:gd name="T63" fmla="*/ 1920 h 95"/>
                              <a:gd name="T64" fmla="+- 0 2225 2168"/>
                              <a:gd name="T65" fmla="*/ T64 w 84"/>
                              <a:gd name="T66" fmla="+- 0 1913 1829"/>
                              <a:gd name="T67" fmla="*/ 1913 h 95"/>
                              <a:gd name="T68" fmla="+- 0 2227 2168"/>
                              <a:gd name="T69" fmla="*/ T68 w 84"/>
                              <a:gd name="T70" fmla="+- 0 1910 1829"/>
                              <a:gd name="T71" fmla="*/ 1910 h 95"/>
                              <a:gd name="T72" fmla="+- 0 2250 2168"/>
                              <a:gd name="T73" fmla="*/ T72 w 84"/>
                              <a:gd name="T74" fmla="+- 0 1910 1829"/>
                              <a:gd name="T75" fmla="*/ 1910 h 95"/>
                              <a:gd name="T76" fmla="+- 0 2250 2168"/>
                              <a:gd name="T77" fmla="*/ T76 w 84"/>
                              <a:gd name="T78" fmla="+- 0 1907 1829"/>
                              <a:gd name="T79" fmla="*/ 1907 h 95"/>
                              <a:gd name="T80" fmla="+- 0 2203 2168"/>
                              <a:gd name="T81" fmla="*/ T80 w 84"/>
                              <a:gd name="T82" fmla="+- 0 1907 1829"/>
                              <a:gd name="T83" fmla="*/ 1907 h 95"/>
                              <a:gd name="T84" fmla="+- 0 2199 2168"/>
                              <a:gd name="T85" fmla="*/ T84 w 84"/>
                              <a:gd name="T86" fmla="+- 0 1906 1829"/>
                              <a:gd name="T87" fmla="*/ 1906 h 95"/>
                              <a:gd name="T88" fmla="+- 0 2194 2168"/>
                              <a:gd name="T89" fmla="*/ T88 w 84"/>
                              <a:gd name="T90" fmla="+- 0 1902 1829"/>
                              <a:gd name="T91" fmla="*/ 1902 h 95"/>
                              <a:gd name="T92" fmla="+- 0 2192 2168"/>
                              <a:gd name="T93" fmla="*/ T92 w 84"/>
                              <a:gd name="T94" fmla="+- 0 1899 1829"/>
                              <a:gd name="T95" fmla="*/ 1899 h 95"/>
                              <a:gd name="T96" fmla="+- 0 2192 2168"/>
                              <a:gd name="T97" fmla="*/ T96 w 84"/>
                              <a:gd name="T98" fmla="+- 0 1889 1829"/>
                              <a:gd name="T99" fmla="*/ 1889 h 95"/>
                              <a:gd name="T100" fmla="+- 0 2195 2168"/>
                              <a:gd name="T101" fmla="*/ T100 w 84"/>
                              <a:gd name="T102" fmla="+- 0 1885 1829"/>
                              <a:gd name="T103" fmla="*/ 1885 h 95"/>
                              <a:gd name="T104" fmla="+- 0 2204 2168"/>
                              <a:gd name="T105" fmla="*/ T104 w 84"/>
                              <a:gd name="T106" fmla="+- 0 1879 1829"/>
                              <a:gd name="T107" fmla="*/ 1879 h 95"/>
                              <a:gd name="T108" fmla="+- 0 2211 2168"/>
                              <a:gd name="T109" fmla="*/ T108 w 84"/>
                              <a:gd name="T110" fmla="+- 0 1878 1829"/>
                              <a:gd name="T111" fmla="*/ 1878 h 95"/>
                              <a:gd name="T112" fmla="+- 0 2250 2168"/>
                              <a:gd name="T113" fmla="*/ T112 w 84"/>
                              <a:gd name="T114" fmla="+- 0 1878 1829"/>
                              <a:gd name="T115" fmla="*/ 1878 h 95"/>
                              <a:gd name="T116" fmla="+- 0 2250 2168"/>
                              <a:gd name="T117" fmla="*/ T116 w 84"/>
                              <a:gd name="T118" fmla="+- 0 1851 1829"/>
                              <a:gd name="T119" fmla="*/ 1851 h 95"/>
                              <a:gd name="T120" fmla="+- 0 2247 2168"/>
                              <a:gd name="T121" fmla="*/ T120 w 84"/>
                              <a:gd name="T122" fmla="+- 0 1845 1829"/>
                              <a:gd name="T12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4" h="95">
                                <a:moveTo>
                                  <a:pt x="79" y="16"/>
                                </a:moveTo>
                                <a:lnTo>
                                  <a:pt x="47" y="16"/>
                                </a:lnTo>
                                <a:lnTo>
                                  <a:pt x="51" y="17"/>
                                </a:lnTo>
                                <a:lnTo>
                                  <a:pt x="56" y="22"/>
                                </a:lnTo>
                                <a:lnTo>
                                  <a:pt x="58" y="25"/>
                                </a:lnTo>
                                <a:lnTo>
                                  <a:pt x="58" y="35"/>
                                </a:lnTo>
                                <a:lnTo>
                                  <a:pt x="31" y="35"/>
                                </a:lnTo>
                                <a:lnTo>
                                  <a:pt x="19" y="37"/>
                                </a:lnTo>
                                <a:lnTo>
                                  <a:pt x="4" y="48"/>
                                </a:lnTo>
                                <a:lnTo>
                                  <a:pt x="1" y="56"/>
                                </a:lnTo>
                                <a:lnTo>
                                  <a:pt x="0" y="76"/>
                                </a:lnTo>
                                <a:lnTo>
                                  <a:pt x="3" y="82"/>
                                </a:lnTo>
                                <a:lnTo>
                                  <a:pt x="14" y="92"/>
                                </a:lnTo>
                                <a:lnTo>
                                  <a:pt x="22" y="94"/>
                                </a:lnTo>
                                <a:lnTo>
                                  <a:pt x="42" y="94"/>
                                </a:lnTo>
                                <a:lnTo>
                                  <a:pt x="50" y="91"/>
                                </a:lnTo>
                                <a:lnTo>
                                  <a:pt x="57" y="84"/>
                                </a:lnTo>
                                <a:lnTo>
                                  <a:pt x="59" y="81"/>
                                </a:lnTo>
                                <a:lnTo>
                                  <a:pt x="82" y="81"/>
                                </a:lnTo>
                                <a:lnTo>
                                  <a:pt x="82" y="78"/>
                                </a:lnTo>
                                <a:lnTo>
                                  <a:pt x="35" y="78"/>
                                </a:lnTo>
                                <a:lnTo>
                                  <a:pt x="31" y="77"/>
                                </a:lnTo>
                                <a:lnTo>
                                  <a:pt x="26" y="73"/>
                                </a:lnTo>
                                <a:lnTo>
                                  <a:pt x="24" y="70"/>
                                </a:lnTo>
                                <a:lnTo>
                                  <a:pt x="24" y="60"/>
                                </a:lnTo>
                                <a:lnTo>
                                  <a:pt x="27" y="56"/>
                                </a:lnTo>
                                <a:lnTo>
                                  <a:pt x="36" y="50"/>
                                </a:lnTo>
                                <a:lnTo>
                                  <a:pt x="43" y="49"/>
                                </a:lnTo>
                                <a:lnTo>
                                  <a:pt x="82" y="49"/>
                                </a:lnTo>
                                <a:lnTo>
                                  <a:pt x="82" y="22"/>
                                </a:lnTo>
                                <a:lnTo>
                                  <a:pt x="79"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0" name="Freeform 128"/>
                        <wps:cNvSpPr>
                          <a:spLocks/>
                        </wps:cNvSpPr>
                        <wps:spPr bwMode="auto">
                          <a:xfrm>
                            <a:off x="2168" y="1829"/>
                            <a:ext cx="84" cy="95"/>
                          </a:xfrm>
                          <a:custGeom>
                            <a:avLst/>
                            <a:gdLst>
                              <a:gd name="T0" fmla="+- 0 2250 2168"/>
                              <a:gd name="T1" fmla="*/ T0 w 84"/>
                              <a:gd name="T2" fmla="+- 0 1910 1829"/>
                              <a:gd name="T3" fmla="*/ 1910 h 95"/>
                              <a:gd name="T4" fmla="+- 0 2227 2168"/>
                              <a:gd name="T5" fmla="*/ T4 w 84"/>
                              <a:gd name="T6" fmla="+- 0 1910 1829"/>
                              <a:gd name="T7" fmla="*/ 1910 h 95"/>
                              <a:gd name="T8" fmla="+- 0 2229 2168"/>
                              <a:gd name="T9" fmla="*/ T8 w 84"/>
                              <a:gd name="T10" fmla="+- 0 1921 1829"/>
                              <a:gd name="T11" fmla="*/ 1921 h 95"/>
                              <a:gd name="T12" fmla="+- 0 2252 2168"/>
                              <a:gd name="T13" fmla="*/ T12 w 84"/>
                              <a:gd name="T14" fmla="+- 0 1921 1829"/>
                              <a:gd name="T15" fmla="*/ 1921 h 95"/>
                              <a:gd name="T16" fmla="+- 0 2251 2168"/>
                              <a:gd name="T17" fmla="*/ T16 w 84"/>
                              <a:gd name="T18" fmla="+- 0 1919 1829"/>
                              <a:gd name="T19" fmla="*/ 1919 h 95"/>
                              <a:gd name="T20" fmla="+- 0 2251 2168"/>
                              <a:gd name="T21" fmla="*/ T20 w 84"/>
                              <a:gd name="T22" fmla="+- 0 1916 1829"/>
                              <a:gd name="T23" fmla="*/ 1916 h 95"/>
                              <a:gd name="T24" fmla="+- 0 2250 2168"/>
                              <a:gd name="T25" fmla="*/ T24 w 84"/>
                              <a:gd name="T26" fmla="+- 0 1910 1829"/>
                              <a:gd name="T27" fmla="*/ 1910 h 95"/>
                            </a:gdLst>
                            <a:ahLst/>
                            <a:cxnLst>
                              <a:cxn ang="0">
                                <a:pos x="T1" y="T3"/>
                              </a:cxn>
                              <a:cxn ang="0">
                                <a:pos x="T5" y="T7"/>
                              </a:cxn>
                              <a:cxn ang="0">
                                <a:pos x="T9" y="T11"/>
                              </a:cxn>
                              <a:cxn ang="0">
                                <a:pos x="T13" y="T15"/>
                              </a:cxn>
                              <a:cxn ang="0">
                                <a:pos x="T17" y="T19"/>
                              </a:cxn>
                              <a:cxn ang="0">
                                <a:pos x="T21" y="T23"/>
                              </a:cxn>
                              <a:cxn ang="0">
                                <a:pos x="T25" y="T27"/>
                              </a:cxn>
                            </a:cxnLst>
                            <a:rect l="0" t="0" r="r" b="b"/>
                            <a:pathLst>
                              <a:path w="84" h="95">
                                <a:moveTo>
                                  <a:pt x="82" y="81"/>
                                </a:moveTo>
                                <a:lnTo>
                                  <a:pt x="59" y="81"/>
                                </a:lnTo>
                                <a:lnTo>
                                  <a:pt x="61" y="92"/>
                                </a:lnTo>
                                <a:lnTo>
                                  <a:pt x="84" y="92"/>
                                </a:lnTo>
                                <a:lnTo>
                                  <a:pt x="83" y="90"/>
                                </a:lnTo>
                                <a:lnTo>
                                  <a:pt x="83" y="87"/>
                                </a:lnTo>
                                <a:lnTo>
                                  <a:pt x="82" y="8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1" name="Freeform 127"/>
                        <wps:cNvSpPr>
                          <a:spLocks/>
                        </wps:cNvSpPr>
                        <wps:spPr bwMode="auto">
                          <a:xfrm>
                            <a:off x="2168" y="1829"/>
                            <a:ext cx="84" cy="95"/>
                          </a:xfrm>
                          <a:custGeom>
                            <a:avLst/>
                            <a:gdLst>
                              <a:gd name="T0" fmla="+- 0 2250 2168"/>
                              <a:gd name="T1" fmla="*/ T0 w 84"/>
                              <a:gd name="T2" fmla="+- 0 1878 1829"/>
                              <a:gd name="T3" fmla="*/ 1878 h 95"/>
                              <a:gd name="T4" fmla="+- 0 2226 2168"/>
                              <a:gd name="T5" fmla="*/ T4 w 84"/>
                              <a:gd name="T6" fmla="+- 0 1878 1829"/>
                              <a:gd name="T7" fmla="*/ 1878 h 95"/>
                              <a:gd name="T8" fmla="+- 0 2226 2168"/>
                              <a:gd name="T9" fmla="*/ T8 w 84"/>
                              <a:gd name="T10" fmla="+- 0 1885 1829"/>
                              <a:gd name="T11" fmla="*/ 1885 h 95"/>
                              <a:gd name="T12" fmla="+- 0 2225 2168"/>
                              <a:gd name="T13" fmla="*/ T12 w 84"/>
                              <a:gd name="T14" fmla="+- 0 1892 1829"/>
                              <a:gd name="T15" fmla="*/ 1892 h 95"/>
                              <a:gd name="T16" fmla="+- 0 2223 2168"/>
                              <a:gd name="T17" fmla="*/ T16 w 84"/>
                              <a:gd name="T18" fmla="+- 0 1898 1829"/>
                              <a:gd name="T19" fmla="*/ 1898 h 95"/>
                              <a:gd name="T20" fmla="+- 0 2217 2168"/>
                              <a:gd name="T21" fmla="*/ T20 w 84"/>
                              <a:gd name="T22" fmla="+- 0 1906 1829"/>
                              <a:gd name="T23" fmla="*/ 1906 h 95"/>
                              <a:gd name="T24" fmla="+- 0 2213 2168"/>
                              <a:gd name="T25" fmla="*/ T24 w 84"/>
                              <a:gd name="T26" fmla="+- 0 1907 1829"/>
                              <a:gd name="T27" fmla="*/ 1907 h 95"/>
                              <a:gd name="T28" fmla="+- 0 2250 2168"/>
                              <a:gd name="T29" fmla="*/ T28 w 84"/>
                              <a:gd name="T30" fmla="+- 0 1907 1829"/>
                              <a:gd name="T31" fmla="*/ 1907 h 95"/>
                              <a:gd name="T32" fmla="+- 0 2250 2168"/>
                              <a:gd name="T33" fmla="*/ T32 w 84"/>
                              <a:gd name="T34" fmla="+- 0 1878 1829"/>
                              <a:gd name="T35" fmla="*/ 1878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49"/>
                                </a:moveTo>
                                <a:lnTo>
                                  <a:pt x="58" y="49"/>
                                </a:lnTo>
                                <a:lnTo>
                                  <a:pt x="58" y="56"/>
                                </a:lnTo>
                                <a:lnTo>
                                  <a:pt x="57" y="63"/>
                                </a:lnTo>
                                <a:lnTo>
                                  <a:pt x="55" y="69"/>
                                </a:lnTo>
                                <a:lnTo>
                                  <a:pt x="49" y="77"/>
                                </a:lnTo>
                                <a:lnTo>
                                  <a:pt x="45" y="78"/>
                                </a:lnTo>
                                <a:lnTo>
                                  <a:pt x="82" y="78"/>
                                </a:lnTo>
                                <a:lnTo>
                                  <a:pt x="82" y="4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2" name="Freeform 126"/>
                        <wps:cNvSpPr>
                          <a:spLocks/>
                        </wps:cNvSpPr>
                        <wps:spPr bwMode="auto">
                          <a:xfrm>
                            <a:off x="2168" y="1829"/>
                            <a:ext cx="84" cy="95"/>
                          </a:xfrm>
                          <a:custGeom>
                            <a:avLst/>
                            <a:gdLst>
                              <a:gd name="T0" fmla="+- 0 2223 2168"/>
                              <a:gd name="T1" fmla="*/ T0 w 84"/>
                              <a:gd name="T2" fmla="+- 0 1829 1829"/>
                              <a:gd name="T3" fmla="*/ 1829 h 95"/>
                              <a:gd name="T4" fmla="+- 0 2197 2168"/>
                              <a:gd name="T5" fmla="*/ T4 w 84"/>
                              <a:gd name="T6" fmla="+- 0 1829 1829"/>
                              <a:gd name="T7" fmla="*/ 1829 h 95"/>
                              <a:gd name="T8" fmla="+- 0 2188 2168"/>
                              <a:gd name="T9" fmla="*/ T8 w 84"/>
                              <a:gd name="T10" fmla="+- 0 1831 1829"/>
                              <a:gd name="T11" fmla="*/ 1831 h 95"/>
                              <a:gd name="T12" fmla="+- 0 2176 2168"/>
                              <a:gd name="T13" fmla="*/ T12 w 84"/>
                              <a:gd name="T14" fmla="+- 0 1840 1829"/>
                              <a:gd name="T15" fmla="*/ 1840 h 95"/>
                              <a:gd name="T16" fmla="+- 0 2172 2168"/>
                              <a:gd name="T17" fmla="*/ T16 w 84"/>
                              <a:gd name="T18" fmla="+- 0 1847 1829"/>
                              <a:gd name="T19" fmla="*/ 1847 h 95"/>
                              <a:gd name="T20" fmla="+- 0 2172 2168"/>
                              <a:gd name="T21" fmla="*/ T20 w 84"/>
                              <a:gd name="T22" fmla="+- 0 1856 1829"/>
                              <a:gd name="T23" fmla="*/ 1856 h 95"/>
                              <a:gd name="T24" fmla="+- 0 2196 2168"/>
                              <a:gd name="T25" fmla="*/ T24 w 84"/>
                              <a:gd name="T26" fmla="+- 0 1856 1829"/>
                              <a:gd name="T27" fmla="*/ 1856 h 95"/>
                              <a:gd name="T28" fmla="+- 0 2196 2168"/>
                              <a:gd name="T29" fmla="*/ T28 w 84"/>
                              <a:gd name="T30" fmla="+- 0 1852 1829"/>
                              <a:gd name="T31" fmla="*/ 1852 h 95"/>
                              <a:gd name="T32" fmla="+- 0 2197 2168"/>
                              <a:gd name="T33" fmla="*/ T32 w 84"/>
                              <a:gd name="T34" fmla="+- 0 1849 1829"/>
                              <a:gd name="T35" fmla="*/ 1849 h 95"/>
                              <a:gd name="T36" fmla="+- 0 2202 2168"/>
                              <a:gd name="T37" fmla="*/ T36 w 84"/>
                              <a:gd name="T38" fmla="+- 0 1846 1829"/>
                              <a:gd name="T39" fmla="*/ 1846 h 95"/>
                              <a:gd name="T40" fmla="+- 0 2205 2168"/>
                              <a:gd name="T41" fmla="*/ T40 w 84"/>
                              <a:gd name="T42" fmla="+- 0 1845 1829"/>
                              <a:gd name="T43" fmla="*/ 1845 h 95"/>
                              <a:gd name="T44" fmla="+- 0 2247 2168"/>
                              <a:gd name="T45" fmla="*/ T44 w 84"/>
                              <a:gd name="T46" fmla="+- 0 1845 1829"/>
                              <a:gd name="T47" fmla="*/ 1845 h 95"/>
                              <a:gd name="T48" fmla="+- 0 2247 2168"/>
                              <a:gd name="T49" fmla="*/ T48 w 84"/>
                              <a:gd name="T50" fmla="+- 0 1843 1829"/>
                              <a:gd name="T51" fmla="*/ 1843 h 95"/>
                              <a:gd name="T52" fmla="+- 0 2233 2168"/>
                              <a:gd name="T53" fmla="*/ T52 w 84"/>
                              <a:gd name="T54" fmla="+- 0 1832 1829"/>
                              <a:gd name="T55" fmla="*/ 1832 h 95"/>
                              <a:gd name="T56" fmla="+- 0 2223 2168"/>
                              <a:gd name="T57" fmla="*/ T56 w 84"/>
                              <a:gd name="T58" fmla="+- 0 1829 1829"/>
                              <a:gd name="T5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4" h="95">
                                <a:moveTo>
                                  <a:pt x="55" y="0"/>
                                </a:moveTo>
                                <a:lnTo>
                                  <a:pt x="29" y="0"/>
                                </a:lnTo>
                                <a:lnTo>
                                  <a:pt x="20" y="2"/>
                                </a:lnTo>
                                <a:lnTo>
                                  <a:pt x="8" y="11"/>
                                </a:lnTo>
                                <a:lnTo>
                                  <a:pt x="4" y="18"/>
                                </a:lnTo>
                                <a:lnTo>
                                  <a:pt x="4" y="27"/>
                                </a:lnTo>
                                <a:lnTo>
                                  <a:pt x="28" y="27"/>
                                </a:lnTo>
                                <a:lnTo>
                                  <a:pt x="28" y="23"/>
                                </a:lnTo>
                                <a:lnTo>
                                  <a:pt x="29" y="20"/>
                                </a:lnTo>
                                <a:lnTo>
                                  <a:pt x="34" y="17"/>
                                </a:lnTo>
                                <a:lnTo>
                                  <a:pt x="37" y="16"/>
                                </a:lnTo>
                                <a:lnTo>
                                  <a:pt x="79" y="16"/>
                                </a:lnTo>
                                <a:lnTo>
                                  <a:pt x="79" y="14"/>
                                </a:lnTo>
                                <a:lnTo>
                                  <a:pt x="65" y="3"/>
                                </a:lnTo>
                                <a:lnTo>
                                  <a:pt x="55"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33" name="Group 120"/>
                      <wpg:cNvGrpSpPr>
                        <a:grpSpLocks/>
                      </wpg:cNvGrpSpPr>
                      <wpg:grpSpPr bwMode="auto">
                        <a:xfrm>
                          <a:off x="1447800" y="1136073"/>
                          <a:ext cx="55876" cy="83156"/>
                          <a:chOff x="2287" y="1792"/>
                          <a:chExt cx="88" cy="131"/>
                        </a:xfrm>
                      </wpg:grpSpPr>
                      <wps:wsp>
                        <wps:cNvPr id="234" name="Freeform 124"/>
                        <wps:cNvSpPr>
                          <a:spLocks/>
                        </wps:cNvSpPr>
                        <wps:spPr bwMode="auto">
                          <a:xfrm>
                            <a:off x="2287" y="1792"/>
                            <a:ext cx="88" cy="131"/>
                          </a:xfrm>
                          <a:custGeom>
                            <a:avLst/>
                            <a:gdLst>
                              <a:gd name="T0" fmla="+- 0 2336 2287"/>
                              <a:gd name="T1" fmla="*/ T0 w 88"/>
                              <a:gd name="T2" fmla="+- 0 1829 1792"/>
                              <a:gd name="T3" fmla="*/ 1829 h 131"/>
                              <a:gd name="T4" fmla="+- 0 2313 2287"/>
                              <a:gd name="T5" fmla="*/ T4 w 88"/>
                              <a:gd name="T6" fmla="+- 0 1829 1792"/>
                              <a:gd name="T7" fmla="*/ 1829 h 131"/>
                              <a:gd name="T8" fmla="+- 0 2304 2287"/>
                              <a:gd name="T9" fmla="*/ T8 w 88"/>
                              <a:gd name="T10" fmla="+- 0 1833 1792"/>
                              <a:gd name="T11" fmla="*/ 1833 h 131"/>
                              <a:gd name="T12" fmla="+- 0 2290 2287"/>
                              <a:gd name="T13" fmla="*/ T12 w 88"/>
                              <a:gd name="T14" fmla="+- 0 1850 1792"/>
                              <a:gd name="T15" fmla="*/ 1850 h 131"/>
                              <a:gd name="T16" fmla="+- 0 2287 2287"/>
                              <a:gd name="T17" fmla="*/ T16 w 88"/>
                              <a:gd name="T18" fmla="+- 0 1861 1792"/>
                              <a:gd name="T19" fmla="*/ 1861 h 131"/>
                              <a:gd name="T20" fmla="+- 0 2287 2287"/>
                              <a:gd name="T21" fmla="*/ T20 w 88"/>
                              <a:gd name="T22" fmla="+- 0 1891 1792"/>
                              <a:gd name="T23" fmla="*/ 1891 h 131"/>
                              <a:gd name="T24" fmla="+- 0 2290 2287"/>
                              <a:gd name="T25" fmla="*/ T24 w 88"/>
                              <a:gd name="T26" fmla="+- 0 1903 1792"/>
                              <a:gd name="T27" fmla="*/ 1903 h 131"/>
                              <a:gd name="T28" fmla="+- 0 2303 2287"/>
                              <a:gd name="T29" fmla="*/ T28 w 88"/>
                              <a:gd name="T30" fmla="+- 0 1919 1792"/>
                              <a:gd name="T31" fmla="*/ 1919 h 131"/>
                              <a:gd name="T32" fmla="+- 0 2313 2287"/>
                              <a:gd name="T33" fmla="*/ T32 w 88"/>
                              <a:gd name="T34" fmla="+- 0 1923 1792"/>
                              <a:gd name="T35" fmla="*/ 1923 h 131"/>
                              <a:gd name="T36" fmla="+- 0 2335 2287"/>
                              <a:gd name="T37" fmla="*/ T36 w 88"/>
                              <a:gd name="T38" fmla="+- 0 1923 1792"/>
                              <a:gd name="T39" fmla="*/ 1923 h 131"/>
                              <a:gd name="T40" fmla="+- 0 2344 2287"/>
                              <a:gd name="T41" fmla="*/ T40 w 88"/>
                              <a:gd name="T42" fmla="+- 0 1919 1792"/>
                              <a:gd name="T43" fmla="*/ 1919 h 131"/>
                              <a:gd name="T44" fmla="+- 0 2350 2287"/>
                              <a:gd name="T45" fmla="*/ T44 w 88"/>
                              <a:gd name="T46" fmla="+- 0 1911 1792"/>
                              <a:gd name="T47" fmla="*/ 1911 h 131"/>
                              <a:gd name="T48" fmla="+- 0 2351 2287"/>
                              <a:gd name="T49" fmla="*/ T48 w 88"/>
                              <a:gd name="T50" fmla="+- 0 1910 1792"/>
                              <a:gd name="T51" fmla="*/ 1910 h 131"/>
                              <a:gd name="T52" fmla="+- 0 2351 2287"/>
                              <a:gd name="T53" fmla="*/ T52 w 88"/>
                              <a:gd name="T54" fmla="+- 0 1909 1792"/>
                              <a:gd name="T55" fmla="*/ 1909 h 131"/>
                              <a:gd name="T56" fmla="+- 0 2352 2287"/>
                              <a:gd name="T57" fmla="*/ T56 w 88"/>
                              <a:gd name="T58" fmla="+- 0 1908 1792"/>
                              <a:gd name="T59" fmla="*/ 1908 h 131"/>
                              <a:gd name="T60" fmla="+- 0 2375 2287"/>
                              <a:gd name="T61" fmla="*/ T60 w 88"/>
                              <a:gd name="T62" fmla="+- 0 1908 1792"/>
                              <a:gd name="T63" fmla="*/ 1908 h 131"/>
                              <a:gd name="T64" fmla="+- 0 2375 2287"/>
                              <a:gd name="T65" fmla="*/ T64 w 88"/>
                              <a:gd name="T66" fmla="+- 0 1907 1792"/>
                              <a:gd name="T67" fmla="*/ 1907 h 131"/>
                              <a:gd name="T68" fmla="+- 0 2324 2287"/>
                              <a:gd name="T69" fmla="*/ T68 w 88"/>
                              <a:gd name="T70" fmla="+- 0 1907 1792"/>
                              <a:gd name="T71" fmla="*/ 1907 h 131"/>
                              <a:gd name="T72" fmla="+- 0 2319 2287"/>
                              <a:gd name="T73" fmla="*/ T72 w 88"/>
                              <a:gd name="T74" fmla="+- 0 1905 1792"/>
                              <a:gd name="T75" fmla="*/ 1905 h 131"/>
                              <a:gd name="T76" fmla="+- 0 2313 2287"/>
                              <a:gd name="T77" fmla="*/ T76 w 88"/>
                              <a:gd name="T78" fmla="+- 0 1895 1792"/>
                              <a:gd name="T79" fmla="*/ 1895 h 131"/>
                              <a:gd name="T80" fmla="+- 0 2311 2287"/>
                              <a:gd name="T81" fmla="*/ T80 w 88"/>
                              <a:gd name="T82" fmla="+- 0 1887 1792"/>
                              <a:gd name="T83" fmla="*/ 1887 h 131"/>
                              <a:gd name="T84" fmla="+- 0 2311 2287"/>
                              <a:gd name="T85" fmla="*/ T84 w 88"/>
                              <a:gd name="T86" fmla="+- 0 1866 1792"/>
                              <a:gd name="T87" fmla="*/ 1866 h 131"/>
                              <a:gd name="T88" fmla="+- 0 2313 2287"/>
                              <a:gd name="T89" fmla="*/ T88 w 88"/>
                              <a:gd name="T90" fmla="+- 0 1859 1792"/>
                              <a:gd name="T91" fmla="*/ 1859 h 131"/>
                              <a:gd name="T92" fmla="+- 0 2320 2287"/>
                              <a:gd name="T93" fmla="*/ T92 w 88"/>
                              <a:gd name="T94" fmla="+- 0 1847 1792"/>
                              <a:gd name="T95" fmla="*/ 1847 h 131"/>
                              <a:gd name="T96" fmla="+- 0 2325 2287"/>
                              <a:gd name="T97" fmla="*/ T96 w 88"/>
                              <a:gd name="T98" fmla="+- 0 1845 1792"/>
                              <a:gd name="T99" fmla="*/ 1845 h 131"/>
                              <a:gd name="T100" fmla="+- 0 2375 2287"/>
                              <a:gd name="T101" fmla="*/ T100 w 88"/>
                              <a:gd name="T102" fmla="+- 0 1845 1792"/>
                              <a:gd name="T103" fmla="*/ 1845 h 131"/>
                              <a:gd name="T104" fmla="+- 0 2375 2287"/>
                              <a:gd name="T105" fmla="*/ T104 w 88"/>
                              <a:gd name="T106" fmla="+- 0 1840 1792"/>
                              <a:gd name="T107" fmla="*/ 1840 h 131"/>
                              <a:gd name="T108" fmla="+- 0 2350 2287"/>
                              <a:gd name="T109" fmla="*/ T108 w 88"/>
                              <a:gd name="T110" fmla="+- 0 1840 1792"/>
                              <a:gd name="T111" fmla="*/ 1840 h 131"/>
                              <a:gd name="T112" fmla="+- 0 2344 2287"/>
                              <a:gd name="T113" fmla="*/ T112 w 88"/>
                              <a:gd name="T114" fmla="+- 0 1832 1792"/>
                              <a:gd name="T115" fmla="*/ 1832 h 131"/>
                              <a:gd name="T116" fmla="+- 0 2336 2287"/>
                              <a:gd name="T117" fmla="*/ T116 w 88"/>
                              <a:gd name="T118" fmla="+- 0 1829 1792"/>
                              <a:gd name="T119" fmla="*/ 1829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8" h="131">
                                <a:moveTo>
                                  <a:pt x="49" y="37"/>
                                </a:moveTo>
                                <a:lnTo>
                                  <a:pt x="26" y="37"/>
                                </a:lnTo>
                                <a:lnTo>
                                  <a:pt x="17" y="41"/>
                                </a:lnTo>
                                <a:lnTo>
                                  <a:pt x="3" y="58"/>
                                </a:lnTo>
                                <a:lnTo>
                                  <a:pt x="0" y="69"/>
                                </a:lnTo>
                                <a:lnTo>
                                  <a:pt x="0" y="99"/>
                                </a:lnTo>
                                <a:lnTo>
                                  <a:pt x="3" y="111"/>
                                </a:lnTo>
                                <a:lnTo>
                                  <a:pt x="16" y="127"/>
                                </a:lnTo>
                                <a:lnTo>
                                  <a:pt x="26" y="131"/>
                                </a:lnTo>
                                <a:lnTo>
                                  <a:pt x="48" y="131"/>
                                </a:lnTo>
                                <a:lnTo>
                                  <a:pt x="57" y="127"/>
                                </a:lnTo>
                                <a:lnTo>
                                  <a:pt x="63" y="119"/>
                                </a:lnTo>
                                <a:lnTo>
                                  <a:pt x="64" y="118"/>
                                </a:lnTo>
                                <a:lnTo>
                                  <a:pt x="64" y="117"/>
                                </a:lnTo>
                                <a:lnTo>
                                  <a:pt x="65" y="116"/>
                                </a:lnTo>
                                <a:lnTo>
                                  <a:pt x="88" y="116"/>
                                </a:lnTo>
                                <a:lnTo>
                                  <a:pt x="88" y="115"/>
                                </a:lnTo>
                                <a:lnTo>
                                  <a:pt x="37" y="115"/>
                                </a:lnTo>
                                <a:lnTo>
                                  <a:pt x="32" y="113"/>
                                </a:lnTo>
                                <a:lnTo>
                                  <a:pt x="26" y="103"/>
                                </a:lnTo>
                                <a:lnTo>
                                  <a:pt x="24" y="95"/>
                                </a:lnTo>
                                <a:lnTo>
                                  <a:pt x="24" y="74"/>
                                </a:lnTo>
                                <a:lnTo>
                                  <a:pt x="26" y="67"/>
                                </a:lnTo>
                                <a:lnTo>
                                  <a:pt x="33" y="55"/>
                                </a:lnTo>
                                <a:lnTo>
                                  <a:pt x="38" y="53"/>
                                </a:lnTo>
                                <a:lnTo>
                                  <a:pt x="88" y="53"/>
                                </a:lnTo>
                                <a:lnTo>
                                  <a:pt x="88" y="48"/>
                                </a:lnTo>
                                <a:lnTo>
                                  <a:pt x="63" y="48"/>
                                </a:lnTo>
                                <a:lnTo>
                                  <a:pt x="57" y="40"/>
                                </a:lnTo>
                                <a:lnTo>
                                  <a:pt x="49" y="3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5" name="Freeform 123"/>
                        <wps:cNvSpPr>
                          <a:spLocks/>
                        </wps:cNvSpPr>
                        <wps:spPr bwMode="auto">
                          <a:xfrm>
                            <a:off x="2287" y="1792"/>
                            <a:ext cx="88" cy="131"/>
                          </a:xfrm>
                          <a:custGeom>
                            <a:avLst/>
                            <a:gdLst>
                              <a:gd name="T0" fmla="+- 0 2375 2287"/>
                              <a:gd name="T1" fmla="*/ T0 w 88"/>
                              <a:gd name="T2" fmla="+- 0 1908 1792"/>
                              <a:gd name="T3" fmla="*/ 1908 h 131"/>
                              <a:gd name="T4" fmla="+- 0 2352 2287"/>
                              <a:gd name="T5" fmla="*/ T4 w 88"/>
                              <a:gd name="T6" fmla="+- 0 1908 1792"/>
                              <a:gd name="T7" fmla="*/ 1908 h 131"/>
                              <a:gd name="T8" fmla="+- 0 2352 2287"/>
                              <a:gd name="T9" fmla="*/ T8 w 88"/>
                              <a:gd name="T10" fmla="+- 0 1921 1792"/>
                              <a:gd name="T11" fmla="*/ 1921 h 131"/>
                              <a:gd name="T12" fmla="+- 0 2375 2287"/>
                              <a:gd name="T13" fmla="*/ T12 w 88"/>
                              <a:gd name="T14" fmla="+- 0 1921 1792"/>
                              <a:gd name="T15" fmla="*/ 1921 h 131"/>
                              <a:gd name="T16" fmla="+- 0 2375 2287"/>
                              <a:gd name="T17" fmla="*/ T16 w 88"/>
                              <a:gd name="T18" fmla="+- 0 1908 1792"/>
                              <a:gd name="T19" fmla="*/ 1908 h 131"/>
                            </a:gdLst>
                            <a:ahLst/>
                            <a:cxnLst>
                              <a:cxn ang="0">
                                <a:pos x="T1" y="T3"/>
                              </a:cxn>
                              <a:cxn ang="0">
                                <a:pos x="T5" y="T7"/>
                              </a:cxn>
                              <a:cxn ang="0">
                                <a:pos x="T9" y="T11"/>
                              </a:cxn>
                              <a:cxn ang="0">
                                <a:pos x="T13" y="T15"/>
                              </a:cxn>
                              <a:cxn ang="0">
                                <a:pos x="T17" y="T19"/>
                              </a:cxn>
                            </a:cxnLst>
                            <a:rect l="0" t="0" r="r" b="b"/>
                            <a:pathLst>
                              <a:path w="88" h="131">
                                <a:moveTo>
                                  <a:pt x="88" y="116"/>
                                </a:moveTo>
                                <a:lnTo>
                                  <a:pt x="65" y="116"/>
                                </a:lnTo>
                                <a:lnTo>
                                  <a:pt x="65" y="129"/>
                                </a:lnTo>
                                <a:lnTo>
                                  <a:pt x="88" y="129"/>
                                </a:lnTo>
                                <a:lnTo>
                                  <a:pt x="88" y="1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6" name="Freeform 122"/>
                        <wps:cNvSpPr>
                          <a:spLocks/>
                        </wps:cNvSpPr>
                        <wps:spPr bwMode="auto">
                          <a:xfrm>
                            <a:off x="2287" y="1792"/>
                            <a:ext cx="88" cy="131"/>
                          </a:xfrm>
                          <a:custGeom>
                            <a:avLst/>
                            <a:gdLst>
                              <a:gd name="T0" fmla="+- 0 2375 2287"/>
                              <a:gd name="T1" fmla="*/ T0 w 88"/>
                              <a:gd name="T2" fmla="+- 0 1845 1792"/>
                              <a:gd name="T3" fmla="*/ 1845 h 131"/>
                              <a:gd name="T4" fmla="+- 0 2338 2287"/>
                              <a:gd name="T5" fmla="*/ T4 w 88"/>
                              <a:gd name="T6" fmla="+- 0 1845 1792"/>
                              <a:gd name="T7" fmla="*/ 1845 h 131"/>
                              <a:gd name="T8" fmla="+- 0 2343 2287"/>
                              <a:gd name="T9" fmla="*/ T8 w 88"/>
                              <a:gd name="T10" fmla="+- 0 1847 1792"/>
                              <a:gd name="T11" fmla="*/ 1847 h 131"/>
                              <a:gd name="T12" fmla="+- 0 2350 2287"/>
                              <a:gd name="T13" fmla="*/ T12 w 88"/>
                              <a:gd name="T14" fmla="+- 0 1858 1792"/>
                              <a:gd name="T15" fmla="*/ 1858 h 131"/>
                              <a:gd name="T16" fmla="+- 0 2351 2287"/>
                              <a:gd name="T17" fmla="*/ T16 w 88"/>
                              <a:gd name="T18" fmla="+- 0 1866 1792"/>
                              <a:gd name="T19" fmla="*/ 1866 h 131"/>
                              <a:gd name="T20" fmla="+- 0 2351 2287"/>
                              <a:gd name="T21" fmla="*/ T20 w 88"/>
                              <a:gd name="T22" fmla="+- 0 1886 1792"/>
                              <a:gd name="T23" fmla="*/ 1886 h 131"/>
                              <a:gd name="T24" fmla="+- 0 2350 2287"/>
                              <a:gd name="T25" fmla="*/ T24 w 88"/>
                              <a:gd name="T26" fmla="+- 0 1894 1792"/>
                              <a:gd name="T27" fmla="*/ 1894 h 131"/>
                              <a:gd name="T28" fmla="+- 0 2343 2287"/>
                              <a:gd name="T29" fmla="*/ T28 w 88"/>
                              <a:gd name="T30" fmla="+- 0 1905 1792"/>
                              <a:gd name="T31" fmla="*/ 1905 h 131"/>
                              <a:gd name="T32" fmla="+- 0 2338 2287"/>
                              <a:gd name="T33" fmla="*/ T32 w 88"/>
                              <a:gd name="T34" fmla="+- 0 1907 1792"/>
                              <a:gd name="T35" fmla="*/ 1907 h 131"/>
                              <a:gd name="T36" fmla="+- 0 2375 2287"/>
                              <a:gd name="T37" fmla="*/ T36 w 88"/>
                              <a:gd name="T38" fmla="+- 0 1907 1792"/>
                              <a:gd name="T39" fmla="*/ 1907 h 131"/>
                              <a:gd name="T40" fmla="+- 0 2375 2287"/>
                              <a:gd name="T41" fmla="*/ T40 w 88"/>
                              <a:gd name="T42" fmla="+- 0 1845 1792"/>
                              <a:gd name="T43" fmla="*/ 1845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1">
                                <a:moveTo>
                                  <a:pt x="88" y="53"/>
                                </a:moveTo>
                                <a:lnTo>
                                  <a:pt x="51" y="53"/>
                                </a:lnTo>
                                <a:lnTo>
                                  <a:pt x="56" y="55"/>
                                </a:lnTo>
                                <a:lnTo>
                                  <a:pt x="63" y="66"/>
                                </a:lnTo>
                                <a:lnTo>
                                  <a:pt x="64" y="74"/>
                                </a:lnTo>
                                <a:lnTo>
                                  <a:pt x="64" y="94"/>
                                </a:lnTo>
                                <a:lnTo>
                                  <a:pt x="63" y="102"/>
                                </a:lnTo>
                                <a:lnTo>
                                  <a:pt x="56" y="113"/>
                                </a:lnTo>
                                <a:lnTo>
                                  <a:pt x="51" y="115"/>
                                </a:lnTo>
                                <a:lnTo>
                                  <a:pt x="88" y="115"/>
                                </a:lnTo>
                                <a:lnTo>
                                  <a:pt x="88" y="5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7" name="Freeform 121"/>
                        <wps:cNvSpPr>
                          <a:spLocks/>
                        </wps:cNvSpPr>
                        <wps:spPr bwMode="auto">
                          <a:xfrm>
                            <a:off x="2287" y="1792"/>
                            <a:ext cx="88" cy="131"/>
                          </a:xfrm>
                          <a:custGeom>
                            <a:avLst/>
                            <a:gdLst>
                              <a:gd name="T0" fmla="+- 0 2375 2287"/>
                              <a:gd name="T1" fmla="*/ T0 w 88"/>
                              <a:gd name="T2" fmla="+- 0 1792 1792"/>
                              <a:gd name="T3" fmla="*/ 1792 h 131"/>
                              <a:gd name="T4" fmla="+- 0 2350 2287"/>
                              <a:gd name="T5" fmla="*/ T4 w 88"/>
                              <a:gd name="T6" fmla="+- 0 1792 1792"/>
                              <a:gd name="T7" fmla="*/ 1792 h 131"/>
                              <a:gd name="T8" fmla="+- 0 2350 2287"/>
                              <a:gd name="T9" fmla="*/ T8 w 88"/>
                              <a:gd name="T10" fmla="+- 0 1840 1792"/>
                              <a:gd name="T11" fmla="*/ 1840 h 131"/>
                              <a:gd name="T12" fmla="+- 0 2375 2287"/>
                              <a:gd name="T13" fmla="*/ T12 w 88"/>
                              <a:gd name="T14" fmla="+- 0 1840 1792"/>
                              <a:gd name="T15" fmla="*/ 1840 h 131"/>
                              <a:gd name="T16" fmla="+- 0 2375 2287"/>
                              <a:gd name="T17" fmla="*/ T16 w 88"/>
                              <a:gd name="T18" fmla="+- 0 1792 1792"/>
                              <a:gd name="T19" fmla="*/ 1792 h 131"/>
                            </a:gdLst>
                            <a:ahLst/>
                            <a:cxnLst>
                              <a:cxn ang="0">
                                <a:pos x="T1" y="T3"/>
                              </a:cxn>
                              <a:cxn ang="0">
                                <a:pos x="T5" y="T7"/>
                              </a:cxn>
                              <a:cxn ang="0">
                                <a:pos x="T9" y="T11"/>
                              </a:cxn>
                              <a:cxn ang="0">
                                <a:pos x="T13" y="T15"/>
                              </a:cxn>
                              <a:cxn ang="0">
                                <a:pos x="T17" y="T19"/>
                              </a:cxn>
                            </a:cxnLst>
                            <a:rect l="0" t="0" r="r" b="b"/>
                            <a:pathLst>
                              <a:path w="88" h="131">
                                <a:moveTo>
                                  <a:pt x="88" y="0"/>
                                </a:moveTo>
                                <a:lnTo>
                                  <a:pt x="63" y="0"/>
                                </a:lnTo>
                                <a:lnTo>
                                  <a:pt x="63" y="48"/>
                                </a:lnTo>
                                <a:lnTo>
                                  <a:pt x="88" y="48"/>
                                </a:lnTo>
                                <a:lnTo>
                                  <a:pt x="88"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38" name="Group 116"/>
                      <wpg:cNvGrpSpPr>
                        <a:grpSpLocks/>
                      </wpg:cNvGrpSpPr>
                      <wpg:grpSpPr bwMode="auto">
                        <a:xfrm>
                          <a:off x="1524000" y="1156855"/>
                          <a:ext cx="53336" cy="60304"/>
                          <a:chOff x="2412" y="1829"/>
                          <a:chExt cx="84" cy="95"/>
                        </a:xfrm>
                      </wpg:grpSpPr>
                      <wps:wsp>
                        <wps:cNvPr id="239" name="Freeform 119"/>
                        <wps:cNvSpPr>
                          <a:spLocks/>
                        </wps:cNvSpPr>
                        <wps:spPr bwMode="auto">
                          <a:xfrm>
                            <a:off x="2412" y="1829"/>
                            <a:ext cx="84" cy="95"/>
                          </a:xfrm>
                          <a:custGeom>
                            <a:avLst/>
                            <a:gdLst>
                              <a:gd name="T0" fmla="+- 0 2469 2412"/>
                              <a:gd name="T1" fmla="*/ T0 w 84"/>
                              <a:gd name="T2" fmla="+- 0 1829 1829"/>
                              <a:gd name="T3" fmla="*/ 1829 h 95"/>
                              <a:gd name="T4" fmla="+- 0 2442 2412"/>
                              <a:gd name="T5" fmla="*/ T4 w 84"/>
                              <a:gd name="T6" fmla="+- 0 1829 1829"/>
                              <a:gd name="T7" fmla="*/ 1829 h 95"/>
                              <a:gd name="T8" fmla="+- 0 2432 2412"/>
                              <a:gd name="T9" fmla="*/ T8 w 84"/>
                              <a:gd name="T10" fmla="+- 0 1833 1829"/>
                              <a:gd name="T11" fmla="*/ 1833 h 95"/>
                              <a:gd name="T12" fmla="+- 0 2416 2412"/>
                              <a:gd name="T13" fmla="*/ T12 w 84"/>
                              <a:gd name="T14" fmla="+- 0 1851 1829"/>
                              <a:gd name="T15" fmla="*/ 1851 h 95"/>
                              <a:gd name="T16" fmla="+- 0 2412 2412"/>
                              <a:gd name="T17" fmla="*/ T16 w 84"/>
                              <a:gd name="T18" fmla="+- 0 1862 1829"/>
                              <a:gd name="T19" fmla="*/ 1862 h 95"/>
                              <a:gd name="T20" fmla="+- 0 2412 2412"/>
                              <a:gd name="T21" fmla="*/ T20 w 84"/>
                              <a:gd name="T22" fmla="+- 0 1891 1829"/>
                              <a:gd name="T23" fmla="*/ 1891 h 95"/>
                              <a:gd name="T24" fmla="+- 0 2416 2412"/>
                              <a:gd name="T25" fmla="*/ T24 w 84"/>
                              <a:gd name="T26" fmla="+- 0 1903 1829"/>
                              <a:gd name="T27" fmla="*/ 1903 h 95"/>
                              <a:gd name="T28" fmla="+- 0 2431 2412"/>
                              <a:gd name="T29" fmla="*/ T28 w 84"/>
                              <a:gd name="T30" fmla="+- 0 1919 1829"/>
                              <a:gd name="T31" fmla="*/ 1919 h 95"/>
                              <a:gd name="T32" fmla="+- 0 2441 2412"/>
                              <a:gd name="T33" fmla="*/ T32 w 84"/>
                              <a:gd name="T34" fmla="+- 0 1923 1829"/>
                              <a:gd name="T35" fmla="*/ 1923 h 95"/>
                              <a:gd name="T36" fmla="+- 0 2466 2412"/>
                              <a:gd name="T37" fmla="*/ T36 w 84"/>
                              <a:gd name="T38" fmla="+- 0 1923 1829"/>
                              <a:gd name="T39" fmla="*/ 1923 h 95"/>
                              <a:gd name="T40" fmla="+- 0 2476 2412"/>
                              <a:gd name="T41" fmla="*/ T40 w 84"/>
                              <a:gd name="T42" fmla="+- 0 1921 1829"/>
                              <a:gd name="T43" fmla="*/ 1921 h 95"/>
                              <a:gd name="T44" fmla="+- 0 2490 2412"/>
                              <a:gd name="T45" fmla="*/ T44 w 84"/>
                              <a:gd name="T46" fmla="+- 0 1910 1829"/>
                              <a:gd name="T47" fmla="*/ 1910 h 95"/>
                              <a:gd name="T48" fmla="+- 0 2491 2412"/>
                              <a:gd name="T49" fmla="*/ T48 w 84"/>
                              <a:gd name="T50" fmla="+- 0 1907 1829"/>
                              <a:gd name="T51" fmla="*/ 1907 h 95"/>
                              <a:gd name="T52" fmla="+- 0 2448 2412"/>
                              <a:gd name="T53" fmla="*/ T52 w 84"/>
                              <a:gd name="T54" fmla="+- 0 1907 1829"/>
                              <a:gd name="T55" fmla="*/ 1907 h 95"/>
                              <a:gd name="T56" fmla="+- 0 2444 2412"/>
                              <a:gd name="T57" fmla="*/ T56 w 84"/>
                              <a:gd name="T58" fmla="+- 0 1905 1829"/>
                              <a:gd name="T59" fmla="*/ 1905 h 95"/>
                              <a:gd name="T60" fmla="+- 0 2438 2412"/>
                              <a:gd name="T61" fmla="*/ T60 w 84"/>
                              <a:gd name="T62" fmla="+- 0 1897 1829"/>
                              <a:gd name="T63" fmla="*/ 1897 h 95"/>
                              <a:gd name="T64" fmla="+- 0 2437 2412"/>
                              <a:gd name="T65" fmla="*/ T64 w 84"/>
                              <a:gd name="T66" fmla="+- 0 1890 1829"/>
                              <a:gd name="T67" fmla="*/ 1890 h 95"/>
                              <a:gd name="T68" fmla="+- 0 2436 2412"/>
                              <a:gd name="T69" fmla="*/ T68 w 84"/>
                              <a:gd name="T70" fmla="+- 0 1882 1829"/>
                              <a:gd name="T71" fmla="*/ 1882 h 95"/>
                              <a:gd name="T72" fmla="+- 0 2496 2412"/>
                              <a:gd name="T73" fmla="*/ T72 w 84"/>
                              <a:gd name="T74" fmla="+- 0 1882 1829"/>
                              <a:gd name="T75" fmla="*/ 1882 h 95"/>
                              <a:gd name="T76" fmla="+- 0 2497 2412"/>
                              <a:gd name="T77" fmla="*/ T76 w 84"/>
                              <a:gd name="T78" fmla="+- 0 1866 1829"/>
                              <a:gd name="T79" fmla="*/ 1866 h 95"/>
                              <a:gd name="T80" fmla="+- 0 2437 2412"/>
                              <a:gd name="T81" fmla="*/ T80 w 84"/>
                              <a:gd name="T82" fmla="+- 0 1866 1829"/>
                              <a:gd name="T83" fmla="*/ 1866 h 95"/>
                              <a:gd name="T84" fmla="+- 0 2438 2412"/>
                              <a:gd name="T85" fmla="*/ T84 w 84"/>
                              <a:gd name="T86" fmla="+- 0 1860 1829"/>
                              <a:gd name="T87" fmla="*/ 1860 h 95"/>
                              <a:gd name="T88" fmla="+- 0 2439 2412"/>
                              <a:gd name="T89" fmla="*/ T88 w 84"/>
                              <a:gd name="T90" fmla="+- 0 1856 1829"/>
                              <a:gd name="T91" fmla="*/ 1856 h 95"/>
                              <a:gd name="T92" fmla="+- 0 2444 2412"/>
                              <a:gd name="T93" fmla="*/ T92 w 84"/>
                              <a:gd name="T94" fmla="+- 0 1847 1829"/>
                              <a:gd name="T95" fmla="*/ 1847 h 95"/>
                              <a:gd name="T96" fmla="+- 0 2448 2412"/>
                              <a:gd name="T97" fmla="*/ T96 w 84"/>
                              <a:gd name="T98" fmla="+- 0 1845 1829"/>
                              <a:gd name="T99" fmla="*/ 1845 h 95"/>
                              <a:gd name="T100" fmla="+- 0 2490 2412"/>
                              <a:gd name="T101" fmla="*/ T100 w 84"/>
                              <a:gd name="T102" fmla="+- 0 1845 1829"/>
                              <a:gd name="T103" fmla="*/ 1845 h 95"/>
                              <a:gd name="T104" fmla="+- 0 2479 2412"/>
                              <a:gd name="T105" fmla="*/ T104 w 84"/>
                              <a:gd name="T106" fmla="+- 0 1833 1829"/>
                              <a:gd name="T107" fmla="*/ 1833 h 95"/>
                              <a:gd name="T108" fmla="+- 0 2469 2412"/>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7" y="0"/>
                                </a:moveTo>
                                <a:lnTo>
                                  <a:pt x="30" y="0"/>
                                </a:lnTo>
                                <a:lnTo>
                                  <a:pt x="20" y="4"/>
                                </a:lnTo>
                                <a:lnTo>
                                  <a:pt x="4" y="22"/>
                                </a:lnTo>
                                <a:lnTo>
                                  <a:pt x="0" y="33"/>
                                </a:lnTo>
                                <a:lnTo>
                                  <a:pt x="0" y="62"/>
                                </a:lnTo>
                                <a:lnTo>
                                  <a:pt x="4" y="74"/>
                                </a:lnTo>
                                <a:lnTo>
                                  <a:pt x="19" y="90"/>
                                </a:lnTo>
                                <a:lnTo>
                                  <a:pt x="29" y="94"/>
                                </a:lnTo>
                                <a:lnTo>
                                  <a:pt x="54" y="94"/>
                                </a:lnTo>
                                <a:lnTo>
                                  <a:pt x="64" y="92"/>
                                </a:lnTo>
                                <a:lnTo>
                                  <a:pt x="78" y="81"/>
                                </a:lnTo>
                                <a:lnTo>
                                  <a:pt x="79" y="78"/>
                                </a:lnTo>
                                <a:lnTo>
                                  <a:pt x="36" y="78"/>
                                </a:lnTo>
                                <a:lnTo>
                                  <a:pt x="32" y="76"/>
                                </a:lnTo>
                                <a:lnTo>
                                  <a:pt x="26" y="68"/>
                                </a:lnTo>
                                <a:lnTo>
                                  <a:pt x="25" y="61"/>
                                </a:lnTo>
                                <a:lnTo>
                                  <a:pt x="24" y="53"/>
                                </a:lnTo>
                                <a:lnTo>
                                  <a:pt x="84" y="53"/>
                                </a:lnTo>
                                <a:lnTo>
                                  <a:pt x="85" y="37"/>
                                </a:lnTo>
                                <a:lnTo>
                                  <a:pt x="25" y="37"/>
                                </a:lnTo>
                                <a:lnTo>
                                  <a:pt x="26" y="31"/>
                                </a:lnTo>
                                <a:lnTo>
                                  <a:pt x="27" y="27"/>
                                </a:lnTo>
                                <a:lnTo>
                                  <a:pt x="32" y="18"/>
                                </a:lnTo>
                                <a:lnTo>
                                  <a:pt x="36" y="16"/>
                                </a:lnTo>
                                <a:lnTo>
                                  <a:pt x="78" y="16"/>
                                </a:lnTo>
                                <a:lnTo>
                                  <a:pt x="67" y="4"/>
                                </a:lnTo>
                                <a:lnTo>
                                  <a:pt x="5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0" name="Freeform 118"/>
                        <wps:cNvSpPr>
                          <a:spLocks/>
                        </wps:cNvSpPr>
                        <wps:spPr bwMode="auto">
                          <a:xfrm>
                            <a:off x="2412" y="1829"/>
                            <a:ext cx="84" cy="95"/>
                          </a:xfrm>
                          <a:custGeom>
                            <a:avLst/>
                            <a:gdLst>
                              <a:gd name="T0" fmla="+- 0 2495 2412"/>
                              <a:gd name="T1" fmla="*/ T0 w 84"/>
                              <a:gd name="T2" fmla="+- 0 1893 1829"/>
                              <a:gd name="T3" fmla="*/ 1893 h 95"/>
                              <a:gd name="T4" fmla="+- 0 2471 2412"/>
                              <a:gd name="T5" fmla="*/ T4 w 84"/>
                              <a:gd name="T6" fmla="+- 0 1893 1829"/>
                              <a:gd name="T7" fmla="*/ 1893 h 95"/>
                              <a:gd name="T8" fmla="+- 0 2471 2412"/>
                              <a:gd name="T9" fmla="*/ T8 w 84"/>
                              <a:gd name="T10" fmla="+- 0 1898 1829"/>
                              <a:gd name="T11" fmla="*/ 1898 h 95"/>
                              <a:gd name="T12" fmla="+- 0 2469 2412"/>
                              <a:gd name="T13" fmla="*/ T12 w 84"/>
                              <a:gd name="T14" fmla="+- 0 1901 1829"/>
                              <a:gd name="T15" fmla="*/ 1901 h 95"/>
                              <a:gd name="T16" fmla="+- 0 2464 2412"/>
                              <a:gd name="T17" fmla="*/ T16 w 84"/>
                              <a:gd name="T18" fmla="+- 0 1906 1829"/>
                              <a:gd name="T19" fmla="*/ 1906 h 95"/>
                              <a:gd name="T20" fmla="+- 0 2460 2412"/>
                              <a:gd name="T21" fmla="*/ T20 w 84"/>
                              <a:gd name="T22" fmla="+- 0 1907 1829"/>
                              <a:gd name="T23" fmla="*/ 1907 h 95"/>
                              <a:gd name="T24" fmla="+- 0 2491 2412"/>
                              <a:gd name="T25" fmla="*/ T24 w 84"/>
                              <a:gd name="T26" fmla="+- 0 1907 1829"/>
                              <a:gd name="T27" fmla="*/ 1907 h 95"/>
                              <a:gd name="T28" fmla="+- 0 2494 2412"/>
                              <a:gd name="T29" fmla="*/ T28 w 84"/>
                              <a:gd name="T30" fmla="+- 0 1903 1829"/>
                              <a:gd name="T31" fmla="*/ 1903 h 95"/>
                              <a:gd name="T32" fmla="+- 0 2495 2412"/>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9" y="64"/>
                                </a:lnTo>
                                <a:lnTo>
                                  <a:pt x="59" y="69"/>
                                </a:lnTo>
                                <a:lnTo>
                                  <a:pt x="57" y="72"/>
                                </a:lnTo>
                                <a:lnTo>
                                  <a:pt x="52" y="77"/>
                                </a:lnTo>
                                <a:lnTo>
                                  <a:pt x="48" y="78"/>
                                </a:lnTo>
                                <a:lnTo>
                                  <a:pt x="79" y="78"/>
                                </a:lnTo>
                                <a:lnTo>
                                  <a:pt x="82" y="74"/>
                                </a:lnTo>
                                <a:lnTo>
                                  <a:pt x="83"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1" name="Freeform 117"/>
                        <wps:cNvSpPr>
                          <a:spLocks/>
                        </wps:cNvSpPr>
                        <wps:spPr bwMode="auto">
                          <a:xfrm>
                            <a:off x="2412" y="1829"/>
                            <a:ext cx="84" cy="95"/>
                          </a:xfrm>
                          <a:custGeom>
                            <a:avLst/>
                            <a:gdLst>
                              <a:gd name="T0" fmla="+- 0 2490 2412"/>
                              <a:gd name="T1" fmla="*/ T0 w 84"/>
                              <a:gd name="T2" fmla="+- 0 1845 1829"/>
                              <a:gd name="T3" fmla="*/ 1845 h 95"/>
                              <a:gd name="T4" fmla="+- 0 2462 2412"/>
                              <a:gd name="T5" fmla="*/ T4 w 84"/>
                              <a:gd name="T6" fmla="+- 0 1845 1829"/>
                              <a:gd name="T7" fmla="*/ 1845 h 95"/>
                              <a:gd name="T8" fmla="+- 0 2467 2412"/>
                              <a:gd name="T9" fmla="*/ T8 w 84"/>
                              <a:gd name="T10" fmla="+- 0 1847 1829"/>
                              <a:gd name="T11" fmla="*/ 1847 h 95"/>
                              <a:gd name="T12" fmla="+- 0 2469 2412"/>
                              <a:gd name="T13" fmla="*/ T12 w 84"/>
                              <a:gd name="T14" fmla="+- 0 1852 1829"/>
                              <a:gd name="T15" fmla="*/ 1852 h 95"/>
                              <a:gd name="T16" fmla="+- 0 2471 2412"/>
                              <a:gd name="T17" fmla="*/ T16 w 84"/>
                              <a:gd name="T18" fmla="+- 0 1855 1829"/>
                              <a:gd name="T19" fmla="*/ 1855 h 95"/>
                              <a:gd name="T20" fmla="+- 0 2472 2412"/>
                              <a:gd name="T21" fmla="*/ T20 w 84"/>
                              <a:gd name="T22" fmla="+- 0 1859 1829"/>
                              <a:gd name="T23" fmla="*/ 1859 h 95"/>
                              <a:gd name="T24" fmla="+- 0 2473 2412"/>
                              <a:gd name="T25" fmla="*/ T24 w 84"/>
                              <a:gd name="T26" fmla="+- 0 1866 1829"/>
                              <a:gd name="T27" fmla="*/ 1866 h 95"/>
                              <a:gd name="T28" fmla="+- 0 2497 2412"/>
                              <a:gd name="T29" fmla="*/ T28 w 84"/>
                              <a:gd name="T30" fmla="+- 0 1866 1829"/>
                              <a:gd name="T31" fmla="*/ 1866 h 95"/>
                              <a:gd name="T32" fmla="+- 0 2496 2412"/>
                              <a:gd name="T33" fmla="*/ T32 w 84"/>
                              <a:gd name="T34" fmla="+- 0 1859 1829"/>
                              <a:gd name="T35" fmla="*/ 1859 h 95"/>
                              <a:gd name="T36" fmla="+- 0 2493 2412"/>
                              <a:gd name="T37" fmla="*/ T36 w 84"/>
                              <a:gd name="T38" fmla="+- 0 1848 1829"/>
                              <a:gd name="T39" fmla="*/ 1848 h 95"/>
                              <a:gd name="T40" fmla="+- 0 2490 2412"/>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5" y="18"/>
                                </a:lnTo>
                                <a:lnTo>
                                  <a:pt x="57" y="23"/>
                                </a:lnTo>
                                <a:lnTo>
                                  <a:pt x="59" y="26"/>
                                </a:lnTo>
                                <a:lnTo>
                                  <a:pt x="60" y="30"/>
                                </a:lnTo>
                                <a:lnTo>
                                  <a:pt x="61" y="37"/>
                                </a:lnTo>
                                <a:lnTo>
                                  <a:pt x="85" y="37"/>
                                </a:lnTo>
                                <a:lnTo>
                                  <a:pt x="84"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42" name="Group 113"/>
                      <wpg:cNvGrpSpPr>
                        <a:grpSpLocks/>
                      </wpg:cNvGrpSpPr>
                      <wpg:grpSpPr bwMode="auto">
                        <a:xfrm>
                          <a:off x="1600200" y="1156855"/>
                          <a:ext cx="31747" cy="58400"/>
                          <a:chOff x="2534" y="1829"/>
                          <a:chExt cx="50" cy="92"/>
                        </a:xfrm>
                      </wpg:grpSpPr>
                      <wps:wsp>
                        <wps:cNvPr id="243" name="Freeform 115"/>
                        <wps:cNvSpPr>
                          <a:spLocks/>
                        </wps:cNvSpPr>
                        <wps:spPr bwMode="auto">
                          <a:xfrm>
                            <a:off x="2534" y="1829"/>
                            <a:ext cx="50" cy="92"/>
                          </a:xfrm>
                          <a:custGeom>
                            <a:avLst/>
                            <a:gdLst>
                              <a:gd name="T0" fmla="+- 0 2558 2534"/>
                              <a:gd name="T1" fmla="*/ T0 w 50"/>
                              <a:gd name="T2" fmla="+- 0 1831 1829"/>
                              <a:gd name="T3" fmla="*/ 1831 h 92"/>
                              <a:gd name="T4" fmla="+- 0 2534 2534"/>
                              <a:gd name="T5" fmla="*/ T4 w 50"/>
                              <a:gd name="T6" fmla="+- 0 1831 1829"/>
                              <a:gd name="T7" fmla="*/ 1831 h 92"/>
                              <a:gd name="T8" fmla="+- 0 2534 2534"/>
                              <a:gd name="T9" fmla="*/ T8 w 50"/>
                              <a:gd name="T10" fmla="+- 0 1921 1829"/>
                              <a:gd name="T11" fmla="*/ 1921 h 92"/>
                              <a:gd name="T12" fmla="+- 0 2558 2534"/>
                              <a:gd name="T13" fmla="*/ T12 w 50"/>
                              <a:gd name="T14" fmla="+- 0 1921 1829"/>
                              <a:gd name="T15" fmla="*/ 1921 h 92"/>
                              <a:gd name="T16" fmla="+- 0 2558 2534"/>
                              <a:gd name="T17" fmla="*/ T16 w 50"/>
                              <a:gd name="T18" fmla="+- 0 1868 1829"/>
                              <a:gd name="T19" fmla="*/ 1868 h 92"/>
                              <a:gd name="T20" fmla="+- 0 2561 2534"/>
                              <a:gd name="T21" fmla="*/ T20 w 50"/>
                              <a:gd name="T22" fmla="+- 0 1862 1829"/>
                              <a:gd name="T23" fmla="*/ 1862 h 92"/>
                              <a:gd name="T24" fmla="+- 0 2569 2534"/>
                              <a:gd name="T25" fmla="*/ T24 w 50"/>
                              <a:gd name="T26" fmla="+- 0 1854 1829"/>
                              <a:gd name="T27" fmla="*/ 1854 h 92"/>
                              <a:gd name="T28" fmla="+- 0 2575 2534"/>
                              <a:gd name="T29" fmla="*/ T28 w 50"/>
                              <a:gd name="T30" fmla="+- 0 1852 1829"/>
                              <a:gd name="T31" fmla="*/ 1852 h 92"/>
                              <a:gd name="T32" fmla="+- 0 2584 2534"/>
                              <a:gd name="T33" fmla="*/ T32 w 50"/>
                              <a:gd name="T34" fmla="+- 0 1852 1829"/>
                              <a:gd name="T35" fmla="*/ 1852 h 92"/>
                              <a:gd name="T36" fmla="+- 0 2584 2534"/>
                              <a:gd name="T37" fmla="*/ T36 w 50"/>
                              <a:gd name="T38" fmla="+- 0 1846 1829"/>
                              <a:gd name="T39" fmla="*/ 1846 h 92"/>
                              <a:gd name="T40" fmla="+- 0 2558 2534"/>
                              <a:gd name="T41" fmla="*/ T40 w 50"/>
                              <a:gd name="T42" fmla="+- 0 1846 1829"/>
                              <a:gd name="T43" fmla="*/ 1846 h 92"/>
                              <a:gd name="T44" fmla="+- 0 2558 2534"/>
                              <a:gd name="T45" fmla="*/ T44 w 50"/>
                              <a:gd name="T46" fmla="+- 0 1831 1829"/>
                              <a:gd name="T47"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0" h="92">
                                <a:moveTo>
                                  <a:pt x="24" y="2"/>
                                </a:moveTo>
                                <a:lnTo>
                                  <a:pt x="0" y="2"/>
                                </a:lnTo>
                                <a:lnTo>
                                  <a:pt x="0" y="92"/>
                                </a:lnTo>
                                <a:lnTo>
                                  <a:pt x="24" y="92"/>
                                </a:lnTo>
                                <a:lnTo>
                                  <a:pt x="24" y="39"/>
                                </a:lnTo>
                                <a:lnTo>
                                  <a:pt x="27" y="33"/>
                                </a:lnTo>
                                <a:lnTo>
                                  <a:pt x="35" y="25"/>
                                </a:lnTo>
                                <a:lnTo>
                                  <a:pt x="41" y="23"/>
                                </a:lnTo>
                                <a:lnTo>
                                  <a:pt x="50" y="23"/>
                                </a:lnTo>
                                <a:lnTo>
                                  <a:pt x="50"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4" name="Freeform 114"/>
                        <wps:cNvSpPr>
                          <a:spLocks/>
                        </wps:cNvSpPr>
                        <wps:spPr bwMode="auto">
                          <a:xfrm>
                            <a:off x="2534" y="1829"/>
                            <a:ext cx="50" cy="92"/>
                          </a:xfrm>
                          <a:custGeom>
                            <a:avLst/>
                            <a:gdLst>
                              <a:gd name="T0" fmla="+- 0 2584 2534"/>
                              <a:gd name="T1" fmla="*/ T0 w 50"/>
                              <a:gd name="T2" fmla="+- 0 1829 1829"/>
                              <a:gd name="T3" fmla="*/ 1829 h 92"/>
                              <a:gd name="T4" fmla="+- 0 2574 2534"/>
                              <a:gd name="T5" fmla="*/ T4 w 50"/>
                              <a:gd name="T6" fmla="+- 0 1829 1829"/>
                              <a:gd name="T7" fmla="*/ 1829 h 92"/>
                              <a:gd name="T8" fmla="+- 0 2566 2534"/>
                              <a:gd name="T9" fmla="*/ T8 w 50"/>
                              <a:gd name="T10" fmla="+- 0 1833 1829"/>
                              <a:gd name="T11" fmla="*/ 1833 h 92"/>
                              <a:gd name="T12" fmla="+- 0 2560 2534"/>
                              <a:gd name="T13" fmla="*/ T12 w 50"/>
                              <a:gd name="T14" fmla="+- 0 1842 1829"/>
                              <a:gd name="T15" fmla="*/ 1842 h 92"/>
                              <a:gd name="T16" fmla="+- 0 2558 2534"/>
                              <a:gd name="T17" fmla="*/ T16 w 50"/>
                              <a:gd name="T18" fmla="+- 0 1846 1829"/>
                              <a:gd name="T19" fmla="*/ 1846 h 92"/>
                              <a:gd name="T20" fmla="+- 0 2584 2534"/>
                              <a:gd name="T21" fmla="*/ T20 w 50"/>
                              <a:gd name="T22" fmla="+- 0 1846 1829"/>
                              <a:gd name="T23" fmla="*/ 1846 h 92"/>
                              <a:gd name="T24" fmla="+- 0 2584 2534"/>
                              <a:gd name="T25" fmla="*/ T24 w 50"/>
                              <a:gd name="T26" fmla="+- 0 1829 1829"/>
                              <a:gd name="T27" fmla="*/ 1829 h 92"/>
                            </a:gdLst>
                            <a:ahLst/>
                            <a:cxnLst>
                              <a:cxn ang="0">
                                <a:pos x="T1" y="T3"/>
                              </a:cxn>
                              <a:cxn ang="0">
                                <a:pos x="T5" y="T7"/>
                              </a:cxn>
                              <a:cxn ang="0">
                                <a:pos x="T9" y="T11"/>
                              </a:cxn>
                              <a:cxn ang="0">
                                <a:pos x="T13" y="T15"/>
                              </a:cxn>
                              <a:cxn ang="0">
                                <a:pos x="T17" y="T19"/>
                              </a:cxn>
                              <a:cxn ang="0">
                                <a:pos x="T21" y="T23"/>
                              </a:cxn>
                              <a:cxn ang="0">
                                <a:pos x="T25" y="T27"/>
                              </a:cxn>
                            </a:cxnLst>
                            <a:rect l="0" t="0" r="r" b="b"/>
                            <a:pathLst>
                              <a:path w="50" h="92">
                                <a:moveTo>
                                  <a:pt x="50" y="0"/>
                                </a:moveTo>
                                <a:lnTo>
                                  <a:pt x="40" y="0"/>
                                </a:lnTo>
                                <a:lnTo>
                                  <a:pt x="32" y="4"/>
                                </a:lnTo>
                                <a:lnTo>
                                  <a:pt x="26" y="13"/>
                                </a:lnTo>
                                <a:lnTo>
                                  <a:pt x="24" y="17"/>
                                </a:lnTo>
                                <a:lnTo>
                                  <a:pt x="50" y="17"/>
                                </a:lnTo>
                                <a:lnTo>
                                  <a:pt x="5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45" name="Group 109"/>
                      <wpg:cNvGrpSpPr>
                        <a:grpSpLocks/>
                      </wpg:cNvGrpSpPr>
                      <wpg:grpSpPr bwMode="auto">
                        <a:xfrm>
                          <a:off x="1655618" y="1156855"/>
                          <a:ext cx="49526" cy="60304"/>
                          <a:chOff x="2615" y="1829"/>
                          <a:chExt cx="78" cy="95"/>
                        </a:xfrm>
                      </wpg:grpSpPr>
                      <wps:wsp>
                        <wps:cNvPr id="246" name="Freeform 112"/>
                        <wps:cNvSpPr>
                          <a:spLocks/>
                        </wps:cNvSpPr>
                        <wps:spPr bwMode="auto">
                          <a:xfrm>
                            <a:off x="2615" y="1829"/>
                            <a:ext cx="78" cy="95"/>
                          </a:xfrm>
                          <a:custGeom>
                            <a:avLst/>
                            <a:gdLst>
                              <a:gd name="T0" fmla="+- 0 2638 2615"/>
                              <a:gd name="T1" fmla="*/ T0 w 78"/>
                              <a:gd name="T2" fmla="+- 0 1892 1829"/>
                              <a:gd name="T3" fmla="*/ 1892 h 95"/>
                              <a:gd name="T4" fmla="+- 0 2615 2615"/>
                              <a:gd name="T5" fmla="*/ T4 w 78"/>
                              <a:gd name="T6" fmla="+- 0 1892 1829"/>
                              <a:gd name="T7" fmla="*/ 1892 h 95"/>
                              <a:gd name="T8" fmla="+- 0 2615 2615"/>
                              <a:gd name="T9" fmla="*/ T8 w 78"/>
                              <a:gd name="T10" fmla="+- 0 1902 1829"/>
                              <a:gd name="T11" fmla="*/ 1902 h 95"/>
                              <a:gd name="T12" fmla="+- 0 2618 2615"/>
                              <a:gd name="T13" fmla="*/ T12 w 78"/>
                              <a:gd name="T14" fmla="+- 0 1910 1829"/>
                              <a:gd name="T15" fmla="*/ 1910 h 95"/>
                              <a:gd name="T16" fmla="+- 0 2632 2615"/>
                              <a:gd name="T17" fmla="*/ T16 w 78"/>
                              <a:gd name="T18" fmla="+- 0 1921 1829"/>
                              <a:gd name="T19" fmla="*/ 1921 h 95"/>
                              <a:gd name="T20" fmla="+- 0 2642 2615"/>
                              <a:gd name="T21" fmla="*/ T20 w 78"/>
                              <a:gd name="T22" fmla="+- 0 1923 1829"/>
                              <a:gd name="T23" fmla="*/ 1923 h 95"/>
                              <a:gd name="T24" fmla="+- 0 2666 2615"/>
                              <a:gd name="T25" fmla="*/ T24 w 78"/>
                              <a:gd name="T26" fmla="+- 0 1923 1829"/>
                              <a:gd name="T27" fmla="*/ 1923 h 95"/>
                              <a:gd name="T28" fmla="+- 0 2675 2615"/>
                              <a:gd name="T29" fmla="*/ T28 w 78"/>
                              <a:gd name="T30" fmla="+- 0 1921 1829"/>
                              <a:gd name="T31" fmla="*/ 1921 h 95"/>
                              <a:gd name="T32" fmla="+- 0 2690 2615"/>
                              <a:gd name="T33" fmla="*/ T32 w 78"/>
                              <a:gd name="T34" fmla="+- 0 1909 1829"/>
                              <a:gd name="T35" fmla="*/ 1909 h 95"/>
                              <a:gd name="T36" fmla="+- 0 2691 2615"/>
                              <a:gd name="T37" fmla="*/ T36 w 78"/>
                              <a:gd name="T38" fmla="+- 0 1907 1829"/>
                              <a:gd name="T39" fmla="*/ 1907 h 95"/>
                              <a:gd name="T40" fmla="+- 0 2649 2615"/>
                              <a:gd name="T41" fmla="*/ T40 w 78"/>
                              <a:gd name="T42" fmla="+- 0 1907 1829"/>
                              <a:gd name="T43" fmla="*/ 1907 h 95"/>
                              <a:gd name="T44" fmla="+- 0 2645 2615"/>
                              <a:gd name="T45" fmla="*/ T44 w 78"/>
                              <a:gd name="T46" fmla="+- 0 1906 1829"/>
                              <a:gd name="T47" fmla="*/ 1906 h 95"/>
                              <a:gd name="T48" fmla="+- 0 2640 2615"/>
                              <a:gd name="T49" fmla="*/ T48 w 78"/>
                              <a:gd name="T50" fmla="+- 0 1901 1829"/>
                              <a:gd name="T51" fmla="*/ 1901 h 95"/>
                              <a:gd name="T52" fmla="+- 0 2638 2615"/>
                              <a:gd name="T53" fmla="*/ T52 w 78"/>
                              <a:gd name="T54" fmla="+- 0 1897 1829"/>
                              <a:gd name="T55" fmla="*/ 1897 h 95"/>
                              <a:gd name="T56" fmla="+- 0 2638 2615"/>
                              <a:gd name="T57" fmla="*/ T56 w 78"/>
                              <a:gd name="T58" fmla="+- 0 1892 1829"/>
                              <a:gd name="T59" fmla="*/ 1892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78" h="95">
                                <a:moveTo>
                                  <a:pt x="23" y="63"/>
                                </a:moveTo>
                                <a:lnTo>
                                  <a:pt x="0" y="63"/>
                                </a:lnTo>
                                <a:lnTo>
                                  <a:pt x="0" y="73"/>
                                </a:lnTo>
                                <a:lnTo>
                                  <a:pt x="3" y="81"/>
                                </a:lnTo>
                                <a:lnTo>
                                  <a:pt x="17" y="92"/>
                                </a:lnTo>
                                <a:lnTo>
                                  <a:pt x="27" y="94"/>
                                </a:lnTo>
                                <a:lnTo>
                                  <a:pt x="51" y="94"/>
                                </a:lnTo>
                                <a:lnTo>
                                  <a:pt x="60" y="92"/>
                                </a:lnTo>
                                <a:lnTo>
                                  <a:pt x="75" y="80"/>
                                </a:lnTo>
                                <a:lnTo>
                                  <a:pt x="76" y="78"/>
                                </a:lnTo>
                                <a:lnTo>
                                  <a:pt x="34" y="78"/>
                                </a:lnTo>
                                <a:lnTo>
                                  <a:pt x="30" y="77"/>
                                </a:lnTo>
                                <a:lnTo>
                                  <a:pt x="25" y="72"/>
                                </a:lnTo>
                                <a:lnTo>
                                  <a:pt x="23" y="68"/>
                                </a:lnTo>
                                <a:lnTo>
                                  <a:pt x="23" y="6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7" name="Freeform 111"/>
                        <wps:cNvSpPr>
                          <a:spLocks/>
                        </wps:cNvSpPr>
                        <wps:spPr bwMode="auto">
                          <a:xfrm>
                            <a:off x="2615" y="1829"/>
                            <a:ext cx="78" cy="95"/>
                          </a:xfrm>
                          <a:custGeom>
                            <a:avLst/>
                            <a:gdLst>
                              <a:gd name="T0" fmla="+- 0 2666 2615"/>
                              <a:gd name="T1" fmla="*/ T0 w 78"/>
                              <a:gd name="T2" fmla="+- 0 1829 1829"/>
                              <a:gd name="T3" fmla="*/ 1829 h 95"/>
                              <a:gd name="T4" fmla="+- 0 2643 2615"/>
                              <a:gd name="T5" fmla="*/ T4 w 78"/>
                              <a:gd name="T6" fmla="+- 0 1829 1829"/>
                              <a:gd name="T7" fmla="*/ 1829 h 95"/>
                              <a:gd name="T8" fmla="+- 0 2634 2615"/>
                              <a:gd name="T9" fmla="*/ T8 w 78"/>
                              <a:gd name="T10" fmla="+- 0 1831 1829"/>
                              <a:gd name="T11" fmla="*/ 1831 h 95"/>
                              <a:gd name="T12" fmla="+- 0 2621 2615"/>
                              <a:gd name="T13" fmla="*/ T12 w 78"/>
                              <a:gd name="T14" fmla="+- 0 1841 1829"/>
                              <a:gd name="T15" fmla="*/ 1841 h 95"/>
                              <a:gd name="T16" fmla="+- 0 2617 2615"/>
                              <a:gd name="T17" fmla="*/ T16 w 78"/>
                              <a:gd name="T18" fmla="+- 0 1848 1829"/>
                              <a:gd name="T19" fmla="*/ 1848 h 95"/>
                              <a:gd name="T20" fmla="+- 0 2617 2615"/>
                              <a:gd name="T21" fmla="*/ T20 w 78"/>
                              <a:gd name="T22" fmla="+- 0 1863 1829"/>
                              <a:gd name="T23" fmla="*/ 1863 h 95"/>
                              <a:gd name="T24" fmla="+- 0 2619 2615"/>
                              <a:gd name="T25" fmla="*/ T24 w 78"/>
                              <a:gd name="T26" fmla="+- 0 1868 1829"/>
                              <a:gd name="T27" fmla="*/ 1868 h 95"/>
                              <a:gd name="T28" fmla="+- 0 2628 2615"/>
                              <a:gd name="T29" fmla="*/ T28 w 78"/>
                              <a:gd name="T30" fmla="+- 0 1876 1829"/>
                              <a:gd name="T31" fmla="*/ 1876 h 95"/>
                              <a:gd name="T32" fmla="+- 0 2635 2615"/>
                              <a:gd name="T33" fmla="*/ T32 w 78"/>
                              <a:gd name="T34" fmla="+- 0 1880 1829"/>
                              <a:gd name="T35" fmla="*/ 1880 h 95"/>
                              <a:gd name="T36" fmla="+- 0 2662 2615"/>
                              <a:gd name="T37" fmla="*/ T36 w 78"/>
                              <a:gd name="T38" fmla="+- 0 1887 1829"/>
                              <a:gd name="T39" fmla="*/ 1887 h 95"/>
                              <a:gd name="T40" fmla="+- 0 2666 2615"/>
                              <a:gd name="T41" fmla="*/ T40 w 78"/>
                              <a:gd name="T42" fmla="+- 0 1888 1829"/>
                              <a:gd name="T43" fmla="*/ 1888 h 95"/>
                              <a:gd name="T44" fmla="+- 0 2669 2615"/>
                              <a:gd name="T45" fmla="*/ T44 w 78"/>
                              <a:gd name="T46" fmla="+- 0 1891 1829"/>
                              <a:gd name="T47" fmla="*/ 1891 h 95"/>
                              <a:gd name="T48" fmla="+- 0 2670 2615"/>
                              <a:gd name="T49" fmla="*/ T48 w 78"/>
                              <a:gd name="T50" fmla="+- 0 1893 1829"/>
                              <a:gd name="T51" fmla="*/ 1893 h 95"/>
                              <a:gd name="T52" fmla="+- 0 2670 2615"/>
                              <a:gd name="T53" fmla="*/ T52 w 78"/>
                              <a:gd name="T54" fmla="+- 0 1899 1829"/>
                              <a:gd name="T55" fmla="*/ 1899 h 95"/>
                              <a:gd name="T56" fmla="+- 0 2669 2615"/>
                              <a:gd name="T57" fmla="*/ T56 w 78"/>
                              <a:gd name="T58" fmla="+- 0 1902 1829"/>
                              <a:gd name="T59" fmla="*/ 1902 h 95"/>
                              <a:gd name="T60" fmla="+- 0 2663 2615"/>
                              <a:gd name="T61" fmla="*/ T60 w 78"/>
                              <a:gd name="T62" fmla="+- 0 1906 1829"/>
                              <a:gd name="T63" fmla="*/ 1906 h 95"/>
                              <a:gd name="T64" fmla="+- 0 2659 2615"/>
                              <a:gd name="T65" fmla="*/ T64 w 78"/>
                              <a:gd name="T66" fmla="+- 0 1907 1829"/>
                              <a:gd name="T67" fmla="*/ 1907 h 95"/>
                              <a:gd name="T68" fmla="+- 0 2691 2615"/>
                              <a:gd name="T69" fmla="*/ T68 w 78"/>
                              <a:gd name="T70" fmla="+- 0 1907 1829"/>
                              <a:gd name="T71" fmla="*/ 1907 h 95"/>
                              <a:gd name="T72" fmla="+- 0 2693 2615"/>
                              <a:gd name="T73" fmla="*/ T72 w 78"/>
                              <a:gd name="T74" fmla="+- 0 1902 1829"/>
                              <a:gd name="T75" fmla="*/ 1902 h 95"/>
                              <a:gd name="T76" fmla="+- 0 2693 2615"/>
                              <a:gd name="T77" fmla="*/ T76 w 78"/>
                              <a:gd name="T78" fmla="+- 0 1887 1829"/>
                              <a:gd name="T79" fmla="*/ 1887 h 95"/>
                              <a:gd name="T80" fmla="+- 0 2692 2615"/>
                              <a:gd name="T81" fmla="*/ T80 w 78"/>
                              <a:gd name="T82" fmla="+- 0 1881 1829"/>
                              <a:gd name="T83" fmla="*/ 1881 h 95"/>
                              <a:gd name="T84" fmla="+- 0 2684 2615"/>
                              <a:gd name="T85" fmla="*/ T84 w 78"/>
                              <a:gd name="T86" fmla="+- 0 1873 1829"/>
                              <a:gd name="T87" fmla="*/ 1873 h 95"/>
                              <a:gd name="T88" fmla="+- 0 2678 2615"/>
                              <a:gd name="T89" fmla="*/ T88 w 78"/>
                              <a:gd name="T90" fmla="+- 0 1870 1829"/>
                              <a:gd name="T91" fmla="*/ 1870 h 95"/>
                              <a:gd name="T92" fmla="+- 0 2651 2615"/>
                              <a:gd name="T93" fmla="*/ T92 w 78"/>
                              <a:gd name="T94" fmla="+- 0 1863 1829"/>
                              <a:gd name="T95" fmla="*/ 1863 h 95"/>
                              <a:gd name="T96" fmla="+- 0 2646 2615"/>
                              <a:gd name="T97" fmla="*/ T96 w 78"/>
                              <a:gd name="T98" fmla="+- 0 1861 1829"/>
                              <a:gd name="T99" fmla="*/ 1861 h 95"/>
                              <a:gd name="T100" fmla="+- 0 2644 2615"/>
                              <a:gd name="T101" fmla="*/ T100 w 78"/>
                              <a:gd name="T102" fmla="+- 0 1860 1829"/>
                              <a:gd name="T103" fmla="*/ 1860 h 95"/>
                              <a:gd name="T104" fmla="+- 0 2641 2615"/>
                              <a:gd name="T105" fmla="*/ T104 w 78"/>
                              <a:gd name="T106" fmla="+- 0 1858 1829"/>
                              <a:gd name="T107" fmla="*/ 1858 h 95"/>
                              <a:gd name="T108" fmla="+- 0 2640 2615"/>
                              <a:gd name="T109" fmla="*/ T108 w 78"/>
                              <a:gd name="T110" fmla="+- 0 1856 1829"/>
                              <a:gd name="T111" fmla="*/ 1856 h 95"/>
                              <a:gd name="T112" fmla="+- 0 2640 2615"/>
                              <a:gd name="T113" fmla="*/ T112 w 78"/>
                              <a:gd name="T114" fmla="+- 0 1852 1829"/>
                              <a:gd name="T115" fmla="*/ 1852 h 95"/>
                              <a:gd name="T116" fmla="+- 0 2641 2615"/>
                              <a:gd name="T117" fmla="*/ T116 w 78"/>
                              <a:gd name="T118" fmla="+- 0 1849 1829"/>
                              <a:gd name="T119" fmla="*/ 1849 h 95"/>
                              <a:gd name="T120" fmla="+- 0 2647 2615"/>
                              <a:gd name="T121" fmla="*/ T120 w 78"/>
                              <a:gd name="T122" fmla="+- 0 1846 1829"/>
                              <a:gd name="T123" fmla="*/ 1846 h 95"/>
                              <a:gd name="T124" fmla="+- 0 2650 2615"/>
                              <a:gd name="T125" fmla="*/ T124 w 78"/>
                              <a:gd name="T126" fmla="+- 0 1845 1829"/>
                              <a:gd name="T127" fmla="*/ 1845 h 95"/>
                              <a:gd name="T128" fmla="+- 0 2690 2615"/>
                              <a:gd name="T129" fmla="*/ T128 w 78"/>
                              <a:gd name="T130" fmla="+- 0 1845 1829"/>
                              <a:gd name="T131" fmla="*/ 1845 h 95"/>
                              <a:gd name="T132" fmla="+- 0 2688 2615"/>
                              <a:gd name="T133" fmla="*/ T132 w 78"/>
                              <a:gd name="T134" fmla="+- 0 1841 1829"/>
                              <a:gd name="T135" fmla="*/ 1841 h 95"/>
                              <a:gd name="T136" fmla="+- 0 2682 2615"/>
                              <a:gd name="T137" fmla="*/ T136 w 78"/>
                              <a:gd name="T138" fmla="+- 0 1836 1829"/>
                              <a:gd name="T139" fmla="*/ 1836 h 95"/>
                              <a:gd name="T140" fmla="+- 0 2676 2615"/>
                              <a:gd name="T141" fmla="*/ T140 w 78"/>
                              <a:gd name="T142" fmla="+- 0 1831 1829"/>
                              <a:gd name="T143" fmla="*/ 1831 h 95"/>
                              <a:gd name="T144" fmla="+- 0 2666 2615"/>
                              <a:gd name="T145" fmla="*/ T144 w 78"/>
                              <a:gd name="T146" fmla="+- 0 1829 1829"/>
                              <a:gd name="T147"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78" h="95">
                                <a:moveTo>
                                  <a:pt x="51" y="0"/>
                                </a:moveTo>
                                <a:lnTo>
                                  <a:pt x="28" y="0"/>
                                </a:lnTo>
                                <a:lnTo>
                                  <a:pt x="19" y="2"/>
                                </a:lnTo>
                                <a:lnTo>
                                  <a:pt x="6" y="12"/>
                                </a:lnTo>
                                <a:lnTo>
                                  <a:pt x="2" y="19"/>
                                </a:lnTo>
                                <a:lnTo>
                                  <a:pt x="2" y="34"/>
                                </a:lnTo>
                                <a:lnTo>
                                  <a:pt x="4" y="39"/>
                                </a:lnTo>
                                <a:lnTo>
                                  <a:pt x="13" y="47"/>
                                </a:lnTo>
                                <a:lnTo>
                                  <a:pt x="20" y="51"/>
                                </a:lnTo>
                                <a:lnTo>
                                  <a:pt x="47" y="58"/>
                                </a:lnTo>
                                <a:lnTo>
                                  <a:pt x="51" y="59"/>
                                </a:lnTo>
                                <a:lnTo>
                                  <a:pt x="54" y="62"/>
                                </a:lnTo>
                                <a:lnTo>
                                  <a:pt x="55" y="64"/>
                                </a:lnTo>
                                <a:lnTo>
                                  <a:pt x="55" y="70"/>
                                </a:lnTo>
                                <a:lnTo>
                                  <a:pt x="54" y="73"/>
                                </a:lnTo>
                                <a:lnTo>
                                  <a:pt x="48" y="77"/>
                                </a:lnTo>
                                <a:lnTo>
                                  <a:pt x="44" y="78"/>
                                </a:lnTo>
                                <a:lnTo>
                                  <a:pt x="76" y="78"/>
                                </a:lnTo>
                                <a:lnTo>
                                  <a:pt x="78" y="73"/>
                                </a:lnTo>
                                <a:lnTo>
                                  <a:pt x="78" y="58"/>
                                </a:lnTo>
                                <a:lnTo>
                                  <a:pt x="77" y="52"/>
                                </a:lnTo>
                                <a:lnTo>
                                  <a:pt x="69" y="44"/>
                                </a:lnTo>
                                <a:lnTo>
                                  <a:pt x="63" y="41"/>
                                </a:lnTo>
                                <a:lnTo>
                                  <a:pt x="36" y="34"/>
                                </a:lnTo>
                                <a:lnTo>
                                  <a:pt x="31" y="32"/>
                                </a:lnTo>
                                <a:lnTo>
                                  <a:pt x="29" y="31"/>
                                </a:lnTo>
                                <a:lnTo>
                                  <a:pt x="26" y="29"/>
                                </a:lnTo>
                                <a:lnTo>
                                  <a:pt x="25" y="27"/>
                                </a:lnTo>
                                <a:lnTo>
                                  <a:pt x="25" y="23"/>
                                </a:lnTo>
                                <a:lnTo>
                                  <a:pt x="26" y="20"/>
                                </a:lnTo>
                                <a:lnTo>
                                  <a:pt x="32" y="17"/>
                                </a:lnTo>
                                <a:lnTo>
                                  <a:pt x="35" y="16"/>
                                </a:lnTo>
                                <a:lnTo>
                                  <a:pt x="75" y="16"/>
                                </a:lnTo>
                                <a:lnTo>
                                  <a:pt x="73" y="12"/>
                                </a:lnTo>
                                <a:lnTo>
                                  <a:pt x="67" y="7"/>
                                </a:lnTo>
                                <a:lnTo>
                                  <a:pt x="61" y="2"/>
                                </a:lnTo>
                                <a:lnTo>
                                  <a:pt x="51"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8" name="Freeform 110"/>
                        <wps:cNvSpPr>
                          <a:spLocks/>
                        </wps:cNvSpPr>
                        <wps:spPr bwMode="auto">
                          <a:xfrm>
                            <a:off x="2615" y="1829"/>
                            <a:ext cx="78" cy="95"/>
                          </a:xfrm>
                          <a:custGeom>
                            <a:avLst/>
                            <a:gdLst>
                              <a:gd name="T0" fmla="+- 0 2690 2615"/>
                              <a:gd name="T1" fmla="*/ T0 w 78"/>
                              <a:gd name="T2" fmla="+- 0 1845 1829"/>
                              <a:gd name="T3" fmla="*/ 1845 h 95"/>
                              <a:gd name="T4" fmla="+- 0 2659 2615"/>
                              <a:gd name="T5" fmla="*/ T4 w 78"/>
                              <a:gd name="T6" fmla="+- 0 1845 1829"/>
                              <a:gd name="T7" fmla="*/ 1845 h 95"/>
                              <a:gd name="T8" fmla="+- 0 2662 2615"/>
                              <a:gd name="T9" fmla="*/ T8 w 78"/>
                              <a:gd name="T10" fmla="+- 0 1846 1829"/>
                              <a:gd name="T11" fmla="*/ 1846 h 95"/>
                              <a:gd name="T12" fmla="+- 0 2667 2615"/>
                              <a:gd name="T13" fmla="*/ T12 w 78"/>
                              <a:gd name="T14" fmla="+- 0 1850 1829"/>
                              <a:gd name="T15" fmla="*/ 1850 h 95"/>
                              <a:gd name="T16" fmla="+- 0 2668 2615"/>
                              <a:gd name="T17" fmla="*/ T16 w 78"/>
                              <a:gd name="T18" fmla="+- 0 1853 1829"/>
                              <a:gd name="T19" fmla="*/ 1853 h 95"/>
                              <a:gd name="T20" fmla="+- 0 2668 2615"/>
                              <a:gd name="T21" fmla="*/ T20 w 78"/>
                              <a:gd name="T22" fmla="+- 0 1857 1829"/>
                              <a:gd name="T23" fmla="*/ 1857 h 95"/>
                              <a:gd name="T24" fmla="+- 0 2691 2615"/>
                              <a:gd name="T25" fmla="*/ T24 w 78"/>
                              <a:gd name="T26" fmla="+- 0 1857 1829"/>
                              <a:gd name="T27" fmla="*/ 1857 h 95"/>
                              <a:gd name="T28" fmla="+- 0 2691 2615"/>
                              <a:gd name="T29" fmla="*/ T28 w 78"/>
                              <a:gd name="T30" fmla="+- 0 1847 1829"/>
                              <a:gd name="T31" fmla="*/ 1847 h 95"/>
                              <a:gd name="T32" fmla="+- 0 2690 2615"/>
                              <a:gd name="T33" fmla="*/ T32 w 78"/>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8" h="95">
                                <a:moveTo>
                                  <a:pt x="75" y="16"/>
                                </a:moveTo>
                                <a:lnTo>
                                  <a:pt x="44" y="16"/>
                                </a:lnTo>
                                <a:lnTo>
                                  <a:pt x="47" y="17"/>
                                </a:lnTo>
                                <a:lnTo>
                                  <a:pt x="52" y="21"/>
                                </a:lnTo>
                                <a:lnTo>
                                  <a:pt x="53" y="24"/>
                                </a:lnTo>
                                <a:lnTo>
                                  <a:pt x="53" y="28"/>
                                </a:lnTo>
                                <a:lnTo>
                                  <a:pt x="76" y="28"/>
                                </a:lnTo>
                                <a:lnTo>
                                  <a:pt x="76" y="18"/>
                                </a:lnTo>
                                <a:lnTo>
                                  <a:pt x="75"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49" name="Group 107"/>
                      <wpg:cNvGrpSpPr>
                        <a:grpSpLocks/>
                      </wpg:cNvGrpSpPr>
                      <wpg:grpSpPr bwMode="auto">
                        <a:xfrm>
                          <a:off x="1787236" y="1136073"/>
                          <a:ext cx="1270" cy="81252"/>
                          <a:chOff x="2825" y="1792"/>
                          <a:chExt cx="2" cy="128"/>
                        </a:xfrm>
                      </wpg:grpSpPr>
                      <wps:wsp>
                        <wps:cNvPr id="250" name="Freeform 108"/>
                        <wps:cNvSpPr>
                          <a:spLocks/>
                        </wps:cNvSpPr>
                        <wps:spPr bwMode="auto">
                          <a:xfrm>
                            <a:off x="2825" y="1792"/>
                            <a:ext cx="2" cy="128"/>
                          </a:xfrm>
                          <a:custGeom>
                            <a:avLst/>
                            <a:gdLst>
                              <a:gd name="T0" fmla="+- 0 1792 1792"/>
                              <a:gd name="T1" fmla="*/ 1792 h 128"/>
                              <a:gd name="T2" fmla="+- 0 1921 1792"/>
                              <a:gd name="T3" fmla="*/ 1921 h 128"/>
                            </a:gdLst>
                            <a:ahLst/>
                            <a:cxnLst>
                              <a:cxn ang="0">
                                <a:pos x="0" y="T1"/>
                              </a:cxn>
                              <a:cxn ang="0">
                                <a:pos x="0" y="T3"/>
                              </a:cxn>
                            </a:cxnLst>
                            <a:rect l="0" t="0" r="r" b="b"/>
                            <a:pathLst>
                              <a:path h="128">
                                <a:moveTo>
                                  <a:pt x="0" y="0"/>
                                </a:moveTo>
                                <a:lnTo>
                                  <a:pt x="0" y="129"/>
                                </a:lnTo>
                              </a:path>
                            </a:pathLst>
                          </a:custGeom>
                          <a:noFill/>
                          <a:ln w="18059">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wps:spPr>
                        <wps:bodyPr rot="0" vert="horz" wrap="square" lIns="91440" tIns="45720" rIns="91440" bIns="45720" anchor="t" anchorCtr="0" upright="1">
                          <a:noAutofit/>
                        </wps:bodyPr>
                      </wps:wsp>
                    </wpg:grpSp>
                    <wpg:grpSp>
                      <wpg:cNvPr id="251" name="Group 103"/>
                      <wpg:cNvGrpSpPr>
                        <a:grpSpLocks/>
                      </wpg:cNvGrpSpPr>
                      <wpg:grpSpPr bwMode="auto">
                        <a:xfrm>
                          <a:off x="1821872" y="1156855"/>
                          <a:ext cx="53971" cy="58400"/>
                          <a:chOff x="2881" y="1829"/>
                          <a:chExt cx="85" cy="92"/>
                        </a:xfrm>
                      </wpg:grpSpPr>
                      <wps:wsp>
                        <wps:cNvPr id="252" name="Freeform 106"/>
                        <wps:cNvSpPr>
                          <a:spLocks/>
                        </wps:cNvSpPr>
                        <wps:spPr bwMode="auto">
                          <a:xfrm>
                            <a:off x="2881" y="1829"/>
                            <a:ext cx="85" cy="92"/>
                          </a:xfrm>
                          <a:custGeom>
                            <a:avLst/>
                            <a:gdLst>
                              <a:gd name="T0" fmla="+- 0 2905 2881"/>
                              <a:gd name="T1" fmla="*/ T0 w 85"/>
                              <a:gd name="T2" fmla="+- 0 1831 1829"/>
                              <a:gd name="T3" fmla="*/ 1831 h 92"/>
                              <a:gd name="T4" fmla="+- 0 2881 2881"/>
                              <a:gd name="T5" fmla="*/ T4 w 85"/>
                              <a:gd name="T6" fmla="+- 0 1831 1829"/>
                              <a:gd name="T7" fmla="*/ 1831 h 92"/>
                              <a:gd name="T8" fmla="+- 0 2881 2881"/>
                              <a:gd name="T9" fmla="*/ T8 w 85"/>
                              <a:gd name="T10" fmla="+- 0 1921 1829"/>
                              <a:gd name="T11" fmla="*/ 1921 h 92"/>
                              <a:gd name="T12" fmla="+- 0 2905 2881"/>
                              <a:gd name="T13" fmla="*/ T12 w 85"/>
                              <a:gd name="T14" fmla="+- 0 1921 1829"/>
                              <a:gd name="T15" fmla="*/ 1921 h 92"/>
                              <a:gd name="T16" fmla="+- 0 2905 2881"/>
                              <a:gd name="T17" fmla="*/ T16 w 85"/>
                              <a:gd name="T18" fmla="+- 0 1862 1829"/>
                              <a:gd name="T19" fmla="*/ 1862 h 92"/>
                              <a:gd name="T20" fmla="+- 0 2906 2881"/>
                              <a:gd name="T21" fmla="*/ T20 w 85"/>
                              <a:gd name="T22" fmla="+- 0 1855 1829"/>
                              <a:gd name="T23" fmla="*/ 1855 h 92"/>
                              <a:gd name="T24" fmla="+- 0 2913 2881"/>
                              <a:gd name="T25" fmla="*/ T24 w 85"/>
                              <a:gd name="T26" fmla="+- 0 1847 1829"/>
                              <a:gd name="T27" fmla="*/ 1847 h 92"/>
                              <a:gd name="T28" fmla="+- 0 2916 2881"/>
                              <a:gd name="T29" fmla="*/ T28 w 85"/>
                              <a:gd name="T30" fmla="+- 0 1846 1829"/>
                              <a:gd name="T31" fmla="*/ 1846 h 92"/>
                              <a:gd name="T32" fmla="+- 0 2905 2881"/>
                              <a:gd name="T33" fmla="*/ T32 w 85"/>
                              <a:gd name="T34" fmla="+- 0 1846 1829"/>
                              <a:gd name="T35" fmla="*/ 1846 h 92"/>
                              <a:gd name="T36" fmla="+- 0 2905 2881"/>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5" y="26"/>
                                </a:lnTo>
                                <a:lnTo>
                                  <a:pt x="32" y="18"/>
                                </a:lnTo>
                                <a:lnTo>
                                  <a:pt x="35"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3" name="Freeform 105"/>
                        <wps:cNvSpPr>
                          <a:spLocks/>
                        </wps:cNvSpPr>
                        <wps:spPr bwMode="auto">
                          <a:xfrm>
                            <a:off x="2881" y="1829"/>
                            <a:ext cx="85" cy="92"/>
                          </a:xfrm>
                          <a:custGeom>
                            <a:avLst/>
                            <a:gdLst>
                              <a:gd name="T0" fmla="+- 0 2963 2881"/>
                              <a:gd name="T1" fmla="*/ T0 w 85"/>
                              <a:gd name="T2" fmla="+- 0 1845 1829"/>
                              <a:gd name="T3" fmla="*/ 1845 h 92"/>
                              <a:gd name="T4" fmla="+- 0 2930 2881"/>
                              <a:gd name="T5" fmla="*/ T4 w 85"/>
                              <a:gd name="T6" fmla="+- 0 1845 1829"/>
                              <a:gd name="T7" fmla="*/ 1845 h 92"/>
                              <a:gd name="T8" fmla="+- 0 2934 2881"/>
                              <a:gd name="T9" fmla="*/ T8 w 85"/>
                              <a:gd name="T10" fmla="+- 0 1847 1829"/>
                              <a:gd name="T11" fmla="*/ 1847 h 92"/>
                              <a:gd name="T12" fmla="+- 0 2939 2881"/>
                              <a:gd name="T13" fmla="*/ T12 w 85"/>
                              <a:gd name="T14" fmla="+- 0 1854 1829"/>
                              <a:gd name="T15" fmla="*/ 1854 h 92"/>
                              <a:gd name="T16" fmla="+- 0 2941 2881"/>
                              <a:gd name="T17" fmla="*/ T16 w 85"/>
                              <a:gd name="T18" fmla="+- 0 1858 1829"/>
                              <a:gd name="T19" fmla="*/ 1858 h 92"/>
                              <a:gd name="T20" fmla="+- 0 2941 2881"/>
                              <a:gd name="T21" fmla="*/ T20 w 85"/>
                              <a:gd name="T22" fmla="+- 0 1921 1829"/>
                              <a:gd name="T23" fmla="*/ 1921 h 92"/>
                              <a:gd name="T24" fmla="+- 0 2965 2881"/>
                              <a:gd name="T25" fmla="*/ T24 w 85"/>
                              <a:gd name="T26" fmla="+- 0 1921 1829"/>
                              <a:gd name="T27" fmla="*/ 1921 h 92"/>
                              <a:gd name="T28" fmla="+- 0 2965 2881"/>
                              <a:gd name="T29" fmla="*/ T28 w 85"/>
                              <a:gd name="T30" fmla="+- 0 1853 1829"/>
                              <a:gd name="T31" fmla="*/ 1853 h 92"/>
                              <a:gd name="T32" fmla="+- 0 2963 2881"/>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9" y="16"/>
                                </a:lnTo>
                                <a:lnTo>
                                  <a:pt x="53" y="18"/>
                                </a:lnTo>
                                <a:lnTo>
                                  <a:pt x="58" y="25"/>
                                </a:lnTo>
                                <a:lnTo>
                                  <a:pt x="60" y="29"/>
                                </a:lnTo>
                                <a:lnTo>
                                  <a:pt x="60" y="92"/>
                                </a:lnTo>
                                <a:lnTo>
                                  <a:pt x="84" y="92"/>
                                </a:lnTo>
                                <a:lnTo>
                                  <a:pt x="84" y="24"/>
                                </a:lnTo>
                                <a:lnTo>
                                  <a:pt x="82"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4" name="Freeform 104"/>
                        <wps:cNvSpPr>
                          <a:spLocks/>
                        </wps:cNvSpPr>
                        <wps:spPr bwMode="auto">
                          <a:xfrm>
                            <a:off x="2881" y="1829"/>
                            <a:ext cx="85" cy="92"/>
                          </a:xfrm>
                          <a:custGeom>
                            <a:avLst/>
                            <a:gdLst>
                              <a:gd name="T0" fmla="+- 0 2944 2881"/>
                              <a:gd name="T1" fmla="*/ T0 w 85"/>
                              <a:gd name="T2" fmla="+- 0 1829 1829"/>
                              <a:gd name="T3" fmla="*/ 1829 h 92"/>
                              <a:gd name="T4" fmla="+- 0 2922 2881"/>
                              <a:gd name="T5" fmla="*/ T4 w 85"/>
                              <a:gd name="T6" fmla="+- 0 1829 1829"/>
                              <a:gd name="T7" fmla="*/ 1829 h 92"/>
                              <a:gd name="T8" fmla="+- 0 2914 2881"/>
                              <a:gd name="T9" fmla="*/ T8 w 85"/>
                              <a:gd name="T10" fmla="+- 0 1832 1829"/>
                              <a:gd name="T11" fmla="*/ 1832 h 92"/>
                              <a:gd name="T12" fmla="+- 0 2907 2881"/>
                              <a:gd name="T13" fmla="*/ T12 w 85"/>
                              <a:gd name="T14" fmla="+- 0 1841 1829"/>
                              <a:gd name="T15" fmla="*/ 1841 h 92"/>
                              <a:gd name="T16" fmla="+- 0 2906 2881"/>
                              <a:gd name="T17" fmla="*/ T16 w 85"/>
                              <a:gd name="T18" fmla="+- 0 1843 1829"/>
                              <a:gd name="T19" fmla="*/ 1843 h 92"/>
                              <a:gd name="T20" fmla="+- 0 2905 2881"/>
                              <a:gd name="T21" fmla="*/ T20 w 85"/>
                              <a:gd name="T22" fmla="+- 0 1846 1829"/>
                              <a:gd name="T23" fmla="*/ 1846 h 92"/>
                              <a:gd name="T24" fmla="+- 0 2916 2881"/>
                              <a:gd name="T25" fmla="*/ T24 w 85"/>
                              <a:gd name="T26" fmla="+- 0 1846 1829"/>
                              <a:gd name="T27" fmla="*/ 1846 h 92"/>
                              <a:gd name="T28" fmla="+- 0 2918 2881"/>
                              <a:gd name="T29" fmla="*/ T28 w 85"/>
                              <a:gd name="T30" fmla="+- 0 1845 1829"/>
                              <a:gd name="T31" fmla="*/ 1845 h 92"/>
                              <a:gd name="T32" fmla="+- 0 2963 2881"/>
                              <a:gd name="T33" fmla="*/ T32 w 85"/>
                              <a:gd name="T34" fmla="+- 0 1845 1829"/>
                              <a:gd name="T35" fmla="*/ 1845 h 92"/>
                              <a:gd name="T36" fmla="+- 0 2963 2881"/>
                              <a:gd name="T37" fmla="*/ T36 w 85"/>
                              <a:gd name="T38" fmla="+- 0 1844 1829"/>
                              <a:gd name="T39" fmla="*/ 1844 h 92"/>
                              <a:gd name="T40" fmla="+- 0 2952 2881"/>
                              <a:gd name="T41" fmla="*/ T40 w 85"/>
                              <a:gd name="T42" fmla="+- 0 1832 1829"/>
                              <a:gd name="T43" fmla="*/ 1832 h 92"/>
                              <a:gd name="T44" fmla="+- 0 2944 2881"/>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3" y="0"/>
                                </a:moveTo>
                                <a:lnTo>
                                  <a:pt x="41" y="0"/>
                                </a:lnTo>
                                <a:lnTo>
                                  <a:pt x="33" y="3"/>
                                </a:lnTo>
                                <a:lnTo>
                                  <a:pt x="26" y="12"/>
                                </a:lnTo>
                                <a:lnTo>
                                  <a:pt x="25" y="14"/>
                                </a:lnTo>
                                <a:lnTo>
                                  <a:pt x="24" y="17"/>
                                </a:lnTo>
                                <a:lnTo>
                                  <a:pt x="35" y="17"/>
                                </a:lnTo>
                                <a:lnTo>
                                  <a:pt x="37" y="16"/>
                                </a:lnTo>
                                <a:lnTo>
                                  <a:pt x="82" y="16"/>
                                </a:lnTo>
                                <a:lnTo>
                                  <a:pt x="82" y="15"/>
                                </a:lnTo>
                                <a:lnTo>
                                  <a:pt x="71" y="3"/>
                                </a:lnTo>
                                <a:lnTo>
                                  <a:pt x="63"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55" name="Group 99"/>
                      <wpg:cNvGrpSpPr>
                        <a:grpSpLocks/>
                      </wpg:cNvGrpSpPr>
                      <wpg:grpSpPr bwMode="auto">
                        <a:xfrm>
                          <a:off x="1953491" y="1136073"/>
                          <a:ext cx="64765" cy="81252"/>
                          <a:chOff x="3089" y="1792"/>
                          <a:chExt cx="102" cy="128"/>
                        </a:xfrm>
                      </wpg:grpSpPr>
                      <wps:wsp>
                        <wps:cNvPr id="256" name="Freeform 102"/>
                        <wps:cNvSpPr>
                          <a:spLocks/>
                        </wps:cNvSpPr>
                        <wps:spPr bwMode="auto">
                          <a:xfrm>
                            <a:off x="3089" y="1792"/>
                            <a:ext cx="102" cy="128"/>
                          </a:xfrm>
                          <a:custGeom>
                            <a:avLst/>
                            <a:gdLst>
                              <a:gd name="T0" fmla="+- 0 3156 3089"/>
                              <a:gd name="T1" fmla="*/ T0 w 102"/>
                              <a:gd name="T2" fmla="+- 0 1792 1792"/>
                              <a:gd name="T3" fmla="*/ 1792 h 128"/>
                              <a:gd name="T4" fmla="+- 0 3089 3089"/>
                              <a:gd name="T5" fmla="*/ T4 w 102"/>
                              <a:gd name="T6" fmla="+- 0 1792 1792"/>
                              <a:gd name="T7" fmla="*/ 1792 h 128"/>
                              <a:gd name="T8" fmla="+- 0 3089 3089"/>
                              <a:gd name="T9" fmla="*/ T8 w 102"/>
                              <a:gd name="T10" fmla="+- 0 1921 1792"/>
                              <a:gd name="T11" fmla="*/ 1921 h 128"/>
                              <a:gd name="T12" fmla="+- 0 3116 3089"/>
                              <a:gd name="T13" fmla="*/ T12 w 102"/>
                              <a:gd name="T14" fmla="+- 0 1921 1792"/>
                              <a:gd name="T15" fmla="*/ 1921 h 128"/>
                              <a:gd name="T16" fmla="+- 0 3116 3089"/>
                              <a:gd name="T17" fmla="*/ T16 w 102"/>
                              <a:gd name="T18" fmla="+- 0 1869 1792"/>
                              <a:gd name="T19" fmla="*/ 1869 h 128"/>
                              <a:gd name="T20" fmla="+- 0 3181 3089"/>
                              <a:gd name="T21" fmla="*/ T20 w 102"/>
                              <a:gd name="T22" fmla="+- 0 1869 1792"/>
                              <a:gd name="T23" fmla="*/ 1869 h 128"/>
                              <a:gd name="T24" fmla="+- 0 3178 3089"/>
                              <a:gd name="T25" fmla="*/ T24 w 102"/>
                              <a:gd name="T26" fmla="+- 0 1863 1792"/>
                              <a:gd name="T27" fmla="*/ 1863 h 128"/>
                              <a:gd name="T28" fmla="+- 0 3168 3089"/>
                              <a:gd name="T29" fmla="*/ T28 w 102"/>
                              <a:gd name="T30" fmla="+- 0 1858 1792"/>
                              <a:gd name="T31" fmla="*/ 1858 h 128"/>
                              <a:gd name="T32" fmla="+- 0 3164 3089"/>
                              <a:gd name="T33" fmla="*/ T32 w 102"/>
                              <a:gd name="T34" fmla="+- 0 1857 1792"/>
                              <a:gd name="T35" fmla="*/ 1857 h 128"/>
                              <a:gd name="T36" fmla="+- 0 3159 3089"/>
                              <a:gd name="T37" fmla="*/ T36 w 102"/>
                              <a:gd name="T38" fmla="+- 0 1856 1792"/>
                              <a:gd name="T39" fmla="*/ 1856 h 128"/>
                              <a:gd name="T40" fmla="+- 0 3165 3089"/>
                              <a:gd name="T41" fmla="*/ T40 w 102"/>
                              <a:gd name="T42" fmla="+- 0 1855 1792"/>
                              <a:gd name="T43" fmla="*/ 1855 h 128"/>
                              <a:gd name="T44" fmla="+- 0 3171 3089"/>
                              <a:gd name="T45" fmla="*/ T44 w 102"/>
                              <a:gd name="T46" fmla="+- 0 1853 1792"/>
                              <a:gd name="T47" fmla="*/ 1853 h 128"/>
                              <a:gd name="T48" fmla="+- 0 3177 3089"/>
                              <a:gd name="T49" fmla="*/ T48 w 102"/>
                              <a:gd name="T50" fmla="+- 0 1849 1792"/>
                              <a:gd name="T51" fmla="*/ 1849 h 128"/>
                              <a:gd name="T52" fmla="+- 0 3116 3089"/>
                              <a:gd name="T53" fmla="*/ T52 w 102"/>
                              <a:gd name="T54" fmla="+- 0 1849 1792"/>
                              <a:gd name="T55" fmla="*/ 1849 h 128"/>
                              <a:gd name="T56" fmla="+- 0 3116 3089"/>
                              <a:gd name="T57" fmla="*/ T56 w 102"/>
                              <a:gd name="T58" fmla="+- 0 1812 1792"/>
                              <a:gd name="T59" fmla="*/ 1812 h 128"/>
                              <a:gd name="T60" fmla="+- 0 3186 3089"/>
                              <a:gd name="T61" fmla="*/ T60 w 102"/>
                              <a:gd name="T62" fmla="+- 0 1812 1792"/>
                              <a:gd name="T63" fmla="*/ 1812 h 128"/>
                              <a:gd name="T64" fmla="+- 0 3184 3089"/>
                              <a:gd name="T65" fmla="*/ T64 w 102"/>
                              <a:gd name="T66" fmla="+- 0 1807 1792"/>
                              <a:gd name="T67" fmla="*/ 1807 h 128"/>
                              <a:gd name="T68" fmla="+- 0 3168 3089"/>
                              <a:gd name="T69" fmla="*/ T68 w 102"/>
                              <a:gd name="T70" fmla="+- 0 1795 1792"/>
                              <a:gd name="T71" fmla="*/ 1795 h 128"/>
                              <a:gd name="T72" fmla="+- 0 3156 3089"/>
                              <a:gd name="T73" fmla="*/ T72 w 102"/>
                              <a:gd name="T74" fmla="+- 0 1792 1792"/>
                              <a:gd name="T75" fmla="*/ 1792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2" h="128">
                                <a:moveTo>
                                  <a:pt x="67" y="0"/>
                                </a:moveTo>
                                <a:lnTo>
                                  <a:pt x="0" y="0"/>
                                </a:lnTo>
                                <a:lnTo>
                                  <a:pt x="0" y="129"/>
                                </a:lnTo>
                                <a:lnTo>
                                  <a:pt x="27" y="129"/>
                                </a:lnTo>
                                <a:lnTo>
                                  <a:pt x="27" y="77"/>
                                </a:lnTo>
                                <a:lnTo>
                                  <a:pt x="92" y="77"/>
                                </a:lnTo>
                                <a:lnTo>
                                  <a:pt x="89" y="71"/>
                                </a:lnTo>
                                <a:lnTo>
                                  <a:pt x="79" y="66"/>
                                </a:lnTo>
                                <a:lnTo>
                                  <a:pt x="75" y="65"/>
                                </a:lnTo>
                                <a:lnTo>
                                  <a:pt x="70" y="64"/>
                                </a:lnTo>
                                <a:lnTo>
                                  <a:pt x="76" y="63"/>
                                </a:lnTo>
                                <a:lnTo>
                                  <a:pt x="82" y="61"/>
                                </a:lnTo>
                                <a:lnTo>
                                  <a:pt x="88" y="57"/>
                                </a:lnTo>
                                <a:lnTo>
                                  <a:pt x="27" y="57"/>
                                </a:lnTo>
                                <a:lnTo>
                                  <a:pt x="27" y="20"/>
                                </a:lnTo>
                                <a:lnTo>
                                  <a:pt x="97" y="20"/>
                                </a:lnTo>
                                <a:lnTo>
                                  <a:pt x="95" y="15"/>
                                </a:lnTo>
                                <a:lnTo>
                                  <a:pt x="79" y="3"/>
                                </a:lnTo>
                                <a:lnTo>
                                  <a:pt x="6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7" name="Freeform 101"/>
                        <wps:cNvSpPr>
                          <a:spLocks/>
                        </wps:cNvSpPr>
                        <wps:spPr bwMode="auto">
                          <a:xfrm>
                            <a:off x="3089" y="1792"/>
                            <a:ext cx="102" cy="128"/>
                          </a:xfrm>
                          <a:custGeom>
                            <a:avLst/>
                            <a:gdLst>
                              <a:gd name="T0" fmla="+- 0 3181 3089"/>
                              <a:gd name="T1" fmla="*/ T0 w 102"/>
                              <a:gd name="T2" fmla="+- 0 1869 1792"/>
                              <a:gd name="T3" fmla="*/ 1869 h 128"/>
                              <a:gd name="T4" fmla="+- 0 3146 3089"/>
                              <a:gd name="T5" fmla="*/ T4 w 102"/>
                              <a:gd name="T6" fmla="+- 0 1869 1792"/>
                              <a:gd name="T7" fmla="*/ 1869 h 128"/>
                              <a:gd name="T8" fmla="+- 0 3150 3089"/>
                              <a:gd name="T9" fmla="*/ T8 w 102"/>
                              <a:gd name="T10" fmla="+- 0 1870 1792"/>
                              <a:gd name="T11" fmla="*/ 1870 h 128"/>
                              <a:gd name="T12" fmla="+- 0 3155 3089"/>
                              <a:gd name="T13" fmla="*/ T12 w 102"/>
                              <a:gd name="T14" fmla="+- 0 1875 1792"/>
                              <a:gd name="T15" fmla="*/ 1875 h 128"/>
                              <a:gd name="T16" fmla="+- 0 3157 3089"/>
                              <a:gd name="T17" fmla="*/ T16 w 102"/>
                              <a:gd name="T18" fmla="+- 0 1881 1792"/>
                              <a:gd name="T19" fmla="*/ 1881 h 128"/>
                              <a:gd name="T20" fmla="+- 0 3159 3089"/>
                              <a:gd name="T21" fmla="*/ T20 w 102"/>
                              <a:gd name="T22" fmla="+- 0 1901 1792"/>
                              <a:gd name="T23" fmla="*/ 1901 h 128"/>
                              <a:gd name="T24" fmla="+- 0 3160 3089"/>
                              <a:gd name="T25" fmla="*/ T24 w 102"/>
                              <a:gd name="T26" fmla="+- 0 1906 1792"/>
                              <a:gd name="T27" fmla="*/ 1906 h 128"/>
                              <a:gd name="T28" fmla="+- 0 3161 3089"/>
                              <a:gd name="T29" fmla="*/ T28 w 102"/>
                              <a:gd name="T30" fmla="+- 0 1911 1792"/>
                              <a:gd name="T31" fmla="*/ 1911 h 128"/>
                              <a:gd name="T32" fmla="+- 0 3162 3089"/>
                              <a:gd name="T33" fmla="*/ T32 w 102"/>
                              <a:gd name="T34" fmla="+- 0 1917 1792"/>
                              <a:gd name="T35" fmla="*/ 1917 h 128"/>
                              <a:gd name="T36" fmla="+- 0 3162 3089"/>
                              <a:gd name="T37" fmla="*/ T36 w 102"/>
                              <a:gd name="T38" fmla="+- 0 1919 1792"/>
                              <a:gd name="T39" fmla="*/ 1919 h 128"/>
                              <a:gd name="T40" fmla="+- 0 3163 3089"/>
                              <a:gd name="T41" fmla="*/ T40 w 102"/>
                              <a:gd name="T42" fmla="+- 0 1921 1792"/>
                              <a:gd name="T43" fmla="*/ 1921 h 128"/>
                              <a:gd name="T44" fmla="+- 0 3191 3089"/>
                              <a:gd name="T45" fmla="*/ T44 w 102"/>
                              <a:gd name="T46" fmla="+- 0 1921 1792"/>
                              <a:gd name="T47" fmla="*/ 1921 h 128"/>
                              <a:gd name="T48" fmla="+- 0 3190 3089"/>
                              <a:gd name="T49" fmla="*/ T48 w 102"/>
                              <a:gd name="T50" fmla="+- 0 1918 1792"/>
                              <a:gd name="T51" fmla="*/ 1918 h 128"/>
                              <a:gd name="T52" fmla="+- 0 3189 3089"/>
                              <a:gd name="T53" fmla="*/ T52 w 102"/>
                              <a:gd name="T54" fmla="+- 0 1915 1792"/>
                              <a:gd name="T55" fmla="*/ 1915 h 128"/>
                              <a:gd name="T56" fmla="+- 0 3181 3089"/>
                              <a:gd name="T57" fmla="*/ T56 w 102"/>
                              <a:gd name="T58" fmla="+- 0 1869 1792"/>
                              <a:gd name="T59" fmla="*/ 1869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2" h="128">
                                <a:moveTo>
                                  <a:pt x="92" y="77"/>
                                </a:moveTo>
                                <a:lnTo>
                                  <a:pt x="57" y="77"/>
                                </a:lnTo>
                                <a:lnTo>
                                  <a:pt x="61" y="78"/>
                                </a:lnTo>
                                <a:lnTo>
                                  <a:pt x="66" y="83"/>
                                </a:lnTo>
                                <a:lnTo>
                                  <a:pt x="68" y="89"/>
                                </a:lnTo>
                                <a:lnTo>
                                  <a:pt x="70" y="109"/>
                                </a:lnTo>
                                <a:lnTo>
                                  <a:pt x="71" y="114"/>
                                </a:lnTo>
                                <a:lnTo>
                                  <a:pt x="72" y="119"/>
                                </a:lnTo>
                                <a:lnTo>
                                  <a:pt x="73" y="125"/>
                                </a:lnTo>
                                <a:lnTo>
                                  <a:pt x="73" y="127"/>
                                </a:lnTo>
                                <a:lnTo>
                                  <a:pt x="74" y="129"/>
                                </a:lnTo>
                                <a:lnTo>
                                  <a:pt x="102" y="129"/>
                                </a:lnTo>
                                <a:lnTo>
                                  <a:pt x="101" y="126"/>
                                </a:lnTo>
                                <a:lnTo>
                                  <a:pt x="100" y="123"/>
                                </a:lnTo>
                                <a:lnTo>
                                  <a:pt x="92" y="7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8" name="Freeform 100"/>
                        <wps:cNvSpPr>
                          <a:spLocks/>
                        </wps:cNvSpPr>
                        <wps:spPr bwMode="auto">
                          <a:xfrm>
                            <a:off x="3089" y="1792"/>
                            <a:ext cx="102" cy="128"/>
                          </a:xfrm>
                          <a:custGeom>
                            <a:avLst/>
                            <a:gdLst>
                              <a:gd name="T0" fmla="+- 0 3186 3089"/>
                              <a:gd name="T1" fmla="*/ T0 w 102"/>
                              <a:gd name="T2" fmla="+- 0 1812 1792"/>
                              <a:gd name="T3" fmla="*/ 1812 h 128"/>
                              <a:gd name="T4" fmla="+- 0 3144 3089"/>
                              <a:gd name="T5" fmla="*/ T4 w 102"/>
                              <a:gd name="T6" fmla="+- 0 1812 1792"/>
                              <a:gd name="T7" fmla="*/ 1812 h 128"/>
                              <a:gd name="T8" fmla="+- 0 3150 3089"/>
                              <a:gd name="T9" fmla="*/ T8 w 102"/>
                              <a:gd name="T10" fmla="+- 0 1814 1792"/>
                              <a:gd name="T11" fmla="*/ 1814 h 128"/>
                              <a:gd name="T12" fmla="+- 0 3159 3089"/>
                              <a:gd name="T13" fmla="*/ T12 w 102"/>
                              <a:gd name="T14" fmla="+- 0 1820 1792"/>
                              <a:gd name="T15" fmla="*/ 1820 h 128"/>
                              <a:gd name="T16" fmla="+- 0 3162 3089"/>
                              <a:gd name="T17" fmla="*/ T16 w 102"/>
                              <a:gd name="T18" fmla="+- 0 1825 1792"/>
                              <a:gd name="T19" fmla="*/ 1825 h 128"/>
                              <a:gd name="T20" fmla="+- 0 3161 3089"/>
                              <a:gd name="T21" fmla="*/ T20 w 102"/>
                              <a:gd name="T22" fmla="+- 0 1837 1792"/>
                              <a:gd name="T23" fmla="*/ 1837 h 128"/>
                              <a:gd name="T24" fmla="+- 0 3159 3089"/>
                              <a:gd name="T25" fmla="*/ T24 w 102"/>
                              <a:gd name="T26" fmla="+- 0 1841 1792"/>
                              <a:gd name="T27" fmla="*/ 1841 h 128"/>
                              <a:gd name="T28" fmla="+- 0 3149 3089"/>
                              <a:gd name="T29" fmla="*/ T28 w 102"/>
                              <a:gd name="T30" fmla="+- 0 1847 1792"/>
                              <a:gd name="T31" fmla="*/ 1847 h 128"/>
                              <a:gd name="T32" fmla="+- 0 3142 3089"/>
                              <a:gd name="T33" fmla="*/ T32 w 102"/>
                              <a:gd name="T34" fmla="+- 0 1849 1792"/>
                              <a:gd name="T35" fmla="*/ 1849 h 128"/>
                              <a:gd name="T36" fmla="+- 0 3177 3089"/>
                              <a:gd name="T37" fmla="*/ T36 w 102"/>
                              <a:gd name="T38" fmla="+- 0 1849 1792"/>
                              <a:gd name="T39" fmla="*/ 1849 h 128"/>
                              <a:gd name="T40" fmla="+- 0 3183 3089"/>
                              <a:gd name="T41" fmla="*/ T40 w 102"/>
                              <a:gd name="T42" fmla="+- 0 1845 1792"/>
                              <a:gd name="T43" fmla="*/ 1845 h 128"/>
                              <a:gd name="T44" fmla="+- 0 3188 3089"/>
                              <a:gd name="T45" fmla="*/ T44 w 102"/>
                              <a:gd name="T46" fmla="+- 0 1837 1792"/>
                              <a:gd name="T47" fmla="*/ 1837 h 128"/>
                              <a:gd name="T48" fmla="+- 0 3188 3089"/>
                              <a:gd name="T49" fmla="*/ T48 w 102"/>
                              <a:gd name="T50" fmla="+- 0 1815 1792"/>
                              <a:gd name="T51" fmla="*/ 1815 h 128"/>
                              <a:gd name="T52" fmla="+- 0 3186 3089"/>
                              <a:gd name="T53" fmla="*/ T52 w 102"/>
                              <a:gd name="T54" fmla="+- 0 1812 1792"/>
                              <a:gd name="T55" fmla="*/ 1812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2" h="128">
                                <a:moveTo>
                                  <a:pt x="97" y="20"/>
                                </a:moveTo>
                                <a:lnTo>
                                  <a:pt x="55" y="20"/>
                                </a:lnTo>
                                <a:lnTo>
                                  <a:pt x="61" y="22"/>
                                </a:lnTo>
                                <a:lnTo>
                                  <a:pt x="70" y="28"/>
                                </a:lnTo>
                                <a:lnTo>
                                  <a:pt x="73" y="33"/>
                                </a:lnTo>
                                <a:lnTo>
                                  <a:pt x="72" y="45"/>
                                </a:lnTo>
                                <a:lnTo>
                                  <a:pt x="70" y="49"/>
                                </a:lnTo>
                                <a:lnTo>
                                  <a:pt x="60" y="55"/>
                                </a:lnTo>
                                <a:lnTo>
                                  <a:pt x="53" y="57"/>
                                </a:lnTo>
                                <a:lnTo>
                                  <a:pt x="88" y="57"/>
                                </a:lnTo>
                                <a:lnTo>
                                  <a:pt x="94" y="53"/>
                                </a:lnTo>
                                <a:lnTo>
                                  <a:pt x="99" y="45"/>
                                </a:lnTo>
                                <a:lnTo>
                                  <a:pt x="99" y="23"/>
                                </a:lnTo>
                                <a:lnTo>
                                  <a:pt x="97" y="2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59" name="Group 95"/>
                      <wpg:cNvGrpSpPr>
                        <a:grpSpLocks/>
                      </wpg:cNvGrpSpPr>
                      <wpg:grpSpPr bwMode="auto">
                        <a:xfrm>
                          <a:off x="2036618" y="1156855"/>
                          <a:ext cx="53336" cy="60304"/>
                          <a:chOff x="3223" y="1829"/>
                          <a:chExt cx="84" cy="95"/>
                        </a:xfrm>
                      </wpg:grpSpPr>
                      <wps:wsp>
                        <wps:cNvPr id="260" name="Freeform 98"/>
                        <wps:cNvSpPr>
                          <a:spLocks/>
                        </wps:cNvSpPr>
                        <wps:spPr bwMode="auto">
                          <a:xfrm>
                            <a:off x="3223" y="1829"/>
                            <a:ext cx="84" cy="95"/>
                          </a:xfrm>
                          <a:custGeom>
                            <a:avLst/>
                            <a:gdLst>
                              <a:gd name="T0" fmla="+- 0 3279 3223"/>
                              <a:gd name="T1" fmla="*/ T0 w 84"/>
                              <a:gd name="T2" fmla="+- 0 1829 1829"/>
                              <a:gd name="T3" fmla="*/ 1829 h 95"/>
                              <a:gd name="T4" fmla="+- 0 3253 3223"/>
                              <a:gd name="T5" fmla="*/ T4 w 84"/>
                              <a:gd name="T6" fmla="+- 0 1829 1829"/>
                              <a:gd name="T7" fmla="*/ 1829 h 95"/>
                              <a:gd name="T8" fmla="+- 0 3242 3223"/>
                              <a:gd name="T9" fmla="*/ T8 w 84"/>
                              <a:gd name="T10" fmla="+- 0 1833 1829"/>
                              <a:gd name="T11" fmla="*/ 1833 h 95"/>
                              <a:gd name="T12" fmla="+- 0 3227 3223"/>
                              <a:gd name="T13" fmla="*/ T12 w 84"/>
                              <a:gd name="T14" fmla="+- 0 1851 1829"/>
                              <a:gd name="T15" fmla="*/ 1851 h 95"/>
                              <a:gd name="T16" fmla="+- 0 3223 3223"/>
                              <a:gd name="T17" fmla="*/ T16 w 84"/>
                              <a:gd name="T18" fmla="+- 0 1862 1829"/>
                              <a:gd name="T19" fmla="*/ 1862 h 95"/>
                              <a:gd name="T20" fmla="+- 0 3223 3223"/>
                              <a:gd name="T21" fmla="*/ T20 w 84"/>
                              <a:gd name="T22" fmla="+- 0 1891 1829"/>
                              <a:gd name="T23" fmla="*/ 1891 h 95"/>
                              <a:gd name="T24" fmla="+- 0 3227 3223"/>
                              <a:gd name="T25" fmla="*/ T24 w 84"/>
                              <a:gd name="T26" fmla="+- 0 1903 1829"/>
                              <a:gd name="T27" fmla="*/ 1903 h 95"/>
                              <a:gd name="T28" fmla="+- 0 3241 3223"/>
                              <a:gd name="T29" fmla="*/ T28 w 84"/>
                              <a:gd name="T30" fmla="+- 0 1919 1829"/>
                              <a:gd name="T31" fmla="*/ 1919 h 95"/>
                              <a:gd name="T32" fmla="+- 0 3252 3223"/>
                              <a:gd name="T33" fmla="*/ T32 w 84"/>
                              <a:gd name="T34" fmla="+- 0 1923 1829"/>
                              <a:gd name="T35" fmla="*/ 1923 h 95"/>
                              <a:gd name="T36" fmla="+- 0 3277 3223"/>
                              <a:gd name="T37" fmla="*/ T36 w 84"/>
                              <a:gd name="T38" fmla="+- 0 1923 1829"/>
                              <a:gd name="T39" fmla="*/ 1923 h 95"/>
                              <a:gd name="T40" fmla="+- 0 3286 3223"/>
                              <a:gd name="T41" fmla="*/ T40 w 84"/>
                              <a:gd name="T42" fmla="+- 0 1921 1829"/>
                              <a:gd name="T43" fmla="*/ 1921 h 95"/>
                              <a:gd name="T44" fmla="+- 0 3301 3223"/>
                              <a:gd name="T45" fmla="*/ T44 w 84"/>
                              <a:gd name="T46" fmla="+- 0 1910 1829"/>
                              <a:gd name="T47" fmla="*/ 1910 h 95"/>
                              <a:gd name="T48" fmla="+- 0 3302 3223"/>
                              <a:gd name="T49" fmla="*/ T48 w 84"/>
                              <a:gd name="T50" fmla="+- 0 1907 1829"/>
                              <a:gd name="T51" fmla="*/ 1907 h 95"/>
                              <a:gd name="T52" fmla="+- 0 3259 3223"/>
                              <a:gd name="T53" fmla="*/ T52 w 84"/>
                              <a:gd name="T54" fmla="+- 0 1907 1829"/>
                              <a:gd name="T55" fmla="*/ 1907 h 95"/>
                              <a:gd name="T56" fmla="+- 0 3254 3223"/>
                              <a:gd name="T57" fmla="*/ T56 w 84"/>
                              <a:gd name="T58" fmla="+- 0 1905 1829"/>
                              <a:gd name="T59" fmla="*/ 1905 h 95"/>
                              <a:gd name="T60" fmla="+- 0 3249 3223"/>
                              <a:gd name="T61" fmla="*/ T60 w 84"/>
                              <a:gd name="T62" fmla="+- 0 1897 1829"/>
                              <a:gd name="T63" fmla="*/ 1897 h 95"/>
                              <a:gd name="T64" fmla="+- 0 3247 3223"/>
                              <a:gd name="T65" fmla="*/ T64 w 84"/>
                              <a:gd name="T66" fmla="+- 0 1890 1829"/>
                              <a:gd name="T67" fmla="*/ 1890 h 95"/>
                              <a:gd name="T68" fmla="+- 0 3247 3223"/>
                              <a:gd name="T69" fmla="*/ T68 w 84"/>
                              <a:gd name="T70" fmla="+- 0 1882 1829"/>
                              <a:gd name="T71" fmla="*/ 1882 h 95"/>
                              <a:gd name="T72" fmla="+- 0 3307 3223"/>
                              <a:gd name="T73" fmla="*/ T72 w 84"/>
                              <a:gd name="T74" fmla="+- 0 1882 1829"/>
                              <a:gd name="T75" fmla="*/ 1882 h 95"/>
                              <a:gd name="T76" fmla="+- 0 3307 3223"/>
                              <a:gd name="T77" fmla="*/ T76 w 84"/>
                              <a:gd name="T78" fmla="+- 0 1876 1829"/>
                              <a:gd name="T79" fmla="*/ 1876 h 95"/>
                              <a:gd name="T80" fmla="+- 0 3307 3223"/>
                              <a:gd name="T81" fmla="*/ T80 w 84"/>
                              <a:gd name="T82" fmla="+- 0 1866 1829"/>
                              <a:gd name="T83" fmla="*/ 1866 h 95"/>
                              <a:gd name="T84" fmla="+- 0 3248 3223"/>
                              <a:gd name="T85" fmla="*/ T84 w 84"/>
                              <a:gd name="T86" fmla="+- 0 1866 1829"/>
                              <a:gd name="T87" fmla="*/ 1866 h 95"/>
                              <a:gd name="T88" fmla="+- 0 3248 3223"/>
                              <a:gd name="T89" fmla="*/ T88 w 84"/>
                              <a:gd name="T90" fmla="+- 0 1860 1829"/>
                              <a:gd name="T91" fmla="*/ 1860 h 95"/>
                              <a:gd name="T92" fmla="+- 0 3250 3223"/>
                              <a:gd name="T93" fmla="*/ T92 w 84"/>
                              <a:gd name="T94" fmla="+- 0 1856 1829"/>
                              <a:gd name="T95" fmla="*/ 1856 h 95"/>
                              <a:gd name="T96" fmla="+- 0 3254 3223"/>
                              <a:gd name="T97" fmla="*/ T96 w 84"/>
                              <a:gd name="T98" fmla="+- 0 1847 1829"/>
                              <a:gd name="T99" fmla="*/ 1847 h 95"/>
                              <a:gd name="T100" fmla="+- 0 3259 3223"/>
                              <a:gd name="T101" fmla="*/ T100 w 84"/>
                              <a:gd name="T102" fmla="+- 0 1845 1829"/>
                              <a:gd name="T103" fmla="*/ 1845 h 95"/>
                              <a:gd name="T104" fmla="+- 0 3301 3223"/>
                              <a:gd name="T105" fmla="*/ T104 w 84"/>
                              <a:gd name="T106" fmla="+- 0 1845 1829"/>
                              <a:gd name="T107" fmla="*/ 1845 h 95"/>
                              <a:gd name="T108" fmla="+- 0 3290 3223"/>
                              <a:gd name="T109" fmla="*/ T108 w 84"/>
                              <a:gd name="T110" fmla="+- 0 1833 1829"/>
                              <a:gd name="T111" fmla="*/ 1833 h 95"/>
                              <a:gd name="T112" fmla="+- 0 3279 3223"/>
                              <a:gd name="T113" fmla="*/ T112 w 84"/>
                              <a:gd name="T114" fmla="+- 0 1829 1829"/>
                              <a:gd name="T115"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4" h="95">
                                <a:moveTo>
                                  <a:pt x="56" y="0"/>
                                </a:moveTo>
                                <a:lnTo>
                                  <a:pt x="30" y="0"/>
                                </a:lnTo>
                                <a:lnTo>
                                  <a:pt x="19" y="4"/>
                                </a:lnTo>
                                <a:lnTo>
                                  <a:pt x="4" y="22"/>
                                </a:lnTo>
                                <a:lnTo>
                                  <a:pt x="0" y="33"/>
                                </a:lnTo>
                                <a:lnTo>
                                  <a:pt x="0" y="62"/>
                                </a:lnTo>
                                <a:lnTo>
                                  <a:pt x="4"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47"/>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1" name="Freeform 97"/>
                        <wps:cNvSpPr>
                          <a:spLocks/>
                        </wps:cNvSpPr>
                        <wps:spPr bwMode="auto">
                          <a:xfrm>
                            <a:off x="3223" y="1829"/>
                            <a:ext cx="84" cy="95"/>
                          </a:xfrm>
                          <a:custGeom>
                            <a:avLst/>
                            <a:gdLst>
                              <a:gd name="T0" fmla="+- 0 3306 3223"/>
                              <a:gd name="T1" fmla="*/ T0 w 84"/>
                              <a:gd name="T2" fmla="+- 0 1893 1829"/>
                              <a:gd name="T3" fmla="*/ 1893 h 95"/>
                              <a:gd name="T4" fmla="+- 0 3281 3223"/>
                              <a:gd name="T5" fmla="*/ T4 w 84"/>
                              <a:gd name="T6" fmla="+- 0 1893 1829"/>
                              <a:gd name="T7" fmla="*/ 1893 h 95"/>
                              <a:gd name="T8" fmla="+- 0 3281 3223"/>
                              <a:gd name="T9" fmla="*/ T8 w 84"/>
                              <a:gd name="T10" fmla="+- 0 1898 1829"/>
                              <a:gd name="T11" fmla="*/ 1898 h 95"/>
                              <a:gd name="T12" fmla="+- 0 3280 3223"/>
                              <a:gd name="T13" fmla="*/ T12 w 84"/>
                              <a:gd name="T14" fmla="+- 0 1901 1829"/>
                              <a:gd name="T15" fmla="*/ 1901 h 95"/>
                              <a:gd name="T16" fmla="+- 0 3274 3223"/>
                              <a:gd name="T17" fmla="*/ T16 w 84"/>
                              <a:gd name="T18" fmla="+- 0 1906 1829"/>
                              <a:gd name="T19" fmla="*/ 1906 h 95"/>
                              <a:gd name="T20" fmla="+- 0 3270 3223"/>
                              <a:gd name="T21" fmla="*/ T20 w 84"/>
                              <a:gd name="T22" fmla="+- 0 1907 1829"/>
                              <a:gd name="T23" fmla="*/ 1907 h 95"/>
                              <a:gd name="T24" fmla="+- 0 3302 3223"/>
                              <a:gd name="T25" fmla="*/ T24 w 84"/>
                              <a:gd name="T26" fmla="+- 0 1907 1829"/>
                              <a:gd name="T27" fmla="*/ 1907 h 95"/>
                              <a:gd name="T28" fmla="+- 0 3305 3223"/>
                              <a:gd name="T29" fmla="*/ T28 w 84"/>
                              <a:gd name="T30" fmla="+- 0 1903 1829"/>
                              <a:gd name="T31" fmla="*/ 1903 h 95"/>
                              <a:gd name="T32" fmla="+- 0 3306 3223"/>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8" y="64"/>
                                </a:lnTo>
                                <a:lnTo>
                                  <a:pt x="58" y="69"/>
                                </a:lnTo>
                                <a:lnTo>
                                  <a:pt x="57" y="72"/>
                                </a:lnTo>
                                <a:lnTo>
                                  <a:pt x="51" y="77"/>
                                </a:lnTo>
                                <a:lnTo>
                                  <a:pt x="47" y="78"/>
                                </a:lnTo>
                                <a:lnTo>
                                  <a:pt x="79" y="78"/>
                                </a:lnTo>
                                <a:lnTo>
                                  <a:pt x="82" y="74"/>
                                </a:lnTo>
                                <a:lnTo>
                                  <a:pt x="83"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2" name="Freeform 96"/>
                        <wps:cNvSpPr>
                          <a:spLocks/>
                        </wps:cNvSpPr>
                        <wps:spPr bwMode="auto">
                          <a:xfrm>
                            <a:off x="3223" y="1829"/>
                            <a:ext cx="84" cy="95"/>
                          </a:xfrm>
                          <a:custGeom>
                            <a:avLst/>
                            <a:gdLst>
                              <a:gd name="T0" fmla="+- 0 3301 3223"/>
                              <a:gd name="T1" fmla="*/ T0 w 84"/>
                              <a:gd name="T2" fmla="+- 0 1845 1829"/>
                              <a:gd name="T3" fmla="*/ 1845 h 95"/>
                              <a:gd name="T4" fmla="+- 0 3273 3223"/>
                              <a:gd name="T5" fmla="*/ T4 w 84"/>
                              <a:gd name="T6" fmla="+- 0 1845 1829"/>
                              <a:gd name="T7" fmla="*/ 1845 h 95"/>
                              <a:gd name="T8" fmla="+- 0 3277 3223"/>
                              <a:gd name="T9" fmla="*/ T8 w 84"/>
                              <a:gd name="T10" fmla="+- 0 1847 1829"/>
                              <a:gd name="T11" fmla="*/ 1847 h 95"/>
                              <a:gd name="T12" fmla="+- 0 3280 3223"/>
                              <a:gd name="T13" fmla="*/ T12 w 84"/>
                              <a:gd name="T14" fmla="+- 0 1852 1829"/>
                              <a:gd name="T15" fmla="*/ 1852 h 95"/>
                              <a:gd name="T16" fmla="+- 0 3282 3223"/>
                              <a:gd name="T17" fmla="*/ T16 w 84"/>
                              <a:gd name="T18" fmla="+- 0 1855 1829"/>
                              <a:gd name="T19" fmla="*/ 1855 h 95"/>
                              <a:gd name="T20" fmla="+- 0 3283 3223"/>
                              <a:gd name="T21" fmla="*/ T20 w 84"/>
                              <a:gd name="T22" fmla="+- 0 1859 1829"/>
                              <a:gd name="T23" fmla="*/ 1859 h 95"/>
                              <a:gd name="T24" fmla="+- 0 3283 3223"/>
                              <a:gd name="T25" fmla="*/ T24 w 84"/>
                              <a:gd name="T26" fmla="+- 0 1866 1829"/>
                              <a:gd name="T27" fmla="*/ 1866 h 95"/>
                              <a:gd name="T28" fmla="+- 0 3307 3223"/>
                              <a:gd name="T29" fmla="*/ T28 w 84"/>
                              <a:gd name="T30" fmla="+- 0 1866 1829"/>
                              <a:gd name="T31" fmla="*/ 1866 h 95"/>
                              <a:gd name="T32" fmla="+- 0 3307 3223"/>
                              <a:gd name="T33" fmla="*/ T32 w 84"/>
                              <a:gd name="T34" fmla="+- 0 1859 1829"/>
                              <a:gd name="T35" fmla="*/ 1859 h 95"/>
                              <a:gd name="T36" fmla="+- 0 3304 3223"/>
                              <a:gd name="T37" fmla="*/ T36 w 84"/>
                              <a:gd name="T38" fmla="+- 0 1848 1829"/>
                              <a:gd name="T39" fmla="*/ 1848 h 95"/>
                              <a:gd name="T40" fmla="+- 0 3301 3223"/>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63" name="Group 91"/>
                      <wpg:cNvGrpSpPr>
                        <a:grpSpLocks/>
                      </wpg:cNvGrpSpPr>
                      <wpg:grpSpPr bwMode="auto">
                        <a:xfrm>
                          <a:off x="2112818" y="1156855"/>
                          <a:ext cx="52701" cy="60304"/>
                          <a:chOff x="3343" y="1829"/>
                          <a:chExt cx="83" cy="95"/>
                        </a:xfrm>
                      </wpg:grpSpPr>
                      <wps:wsp>
                        <wps:cNvPr id="264" name="Freeform 94"/>
                        <wps:cNvSpPr>
                          <a:spLocks/>
                        </wps:cNvSpPr>
                        <wps:spPr bwMode="auto">
                          <a:xfrm>
                            <a:off x="3343" y="1829"/>
                            <a:ext cx="83" cy="95"/>
                          </a:xfrm>
                          <a:custGeom>
                            <a:avLst/>
                            <a:gdLst>
                              <a:gd name="T0" fmla="+- 0 3400 3343"/>
                              <a:gd name="T1" fmla="*/ T0 w 83"/>
                              <a:gd name="T2" fmla="+- 0 1829 1829"/>
                              <a:gd name="T3" fmla="*/ 1829 h 95"/>
                              <a:gd name="T4" fmla="+- 0 3374 3343"/>
                              <a:gd name="T5" fmla="*/ T4 w 83"/>
                              <a:gd name="T6" fmla="+- 0 1829 1829"/>
                              <a:gd name="T7" fmla="*/ 1829 h 95"/>
                              <a:gd name="T8" fmla="+- 0 3363 3343"/>
                              <a:gd name="T9" fmla="*/ T8 w 83"/>
                              <a:gd name="T10" fmla="+- 0 1833 1829"/>
                              <a:gd name="T11" fmla="*/ 1833 h 95"/>
                              <a:gd name="T12" fmla="+- 0 3347 3343"/>
                              <a:gd name="T13" fmla="*/ T12 w 83"/>
                              <a:gd name="T14" fmla="+- 0 1850 1829"/>
                              <a:gd name="T15" fmla="*/ 1850 h 95"/>
                              <a:gd name="T16" fmla="+- 0 3343 3343"/>
                              <a:gd name="T17" fmla="*/ T16 w 83"/>
                              <a:gd name="T18" fmla="+- 0 1861 1829"/>
                              <a:gd name="T19" fmla="*/ 1861 h 95"/>
                              <a:gd name="T20" fmla="+- 0 3343 3343"/>
                              <a:gd name="T21" fmla="*/ T20 w 83"/>
                              <a:gd name="T22" fmla="+- 0 1891 1829"/>
                              <a:gd name="T23" fmla="*/ 1891 h 95"/>
                              <a:gd name="T24" fmla="+- 0 3347 3343"/>
                              <a:gd name="T25" fmla="*/ T24 w 83"/>
                              <a:gd name="T26" fmla="+- 0 1903 1829"/>
                              <a:gd name="T27" fmla="*/ 1903 h 95"/>
                              <a:gd name="T28" fmla="+- 0 3362 3343"/>
                              <a:gd name="T29" fmla="*/ T28 w 83"/>
                              <a:gd name="T30" fmla="+- 0 1919 1829"/>
                              <a:gd name="T31" fmla="*/ 1919 h 95"/>
                              <a:gd name="T32" fmla="+- 0 3373 3343"/>
                              <a:gd name="T33" fmla="*/ T32 w 83"/>
                              <a:gd name="T34" fmla="+- 0 1923 1829"/>
                              <a:gd name="T35" fmla="*/ 1923 h 95"/>
                              <a:gd name="T36" fmla="+- 0 3399 3343"/>
                              <a:gd name="T37" fmla="*/ T36 w 83"/>
                              <a:gd name="T38" fmla="+- 0 1923 1829"/>
                              <a:gd name="T39" fmla="*/ 1923 h 95"/>
                              <a:gd name="T40" fmla="+- 0 3409 3343"/>
                              <a:gd name="T41" fmla="*/ T40 w 83"/>
                              <a:gd name="T42" fmla="+- 0 1920 1829"/>
                              <a:gd name="T43" fmla="*/ 1920 h 95"/>
                              <a:gd name="T44" fmla="+- 0 3423 3343"/>
                              <a:gd name="T45" fmla="*/ T44 w 83"/>
                              <a:gd name="T46" fmla="+- 0 1908 1829"/>
                              <a:gd name="T47" fmla="*/ 1908 h 95"/>
                              <a:gd name="T48" fmla="+- 0 3423 3343"/>
                              <a:gd name="T49" fmla="*/ T48 w 83"/>
                              <a:gd name="T50" fmla="+- 0 1907 1829"/>
                              <a:gd name="T51" fmla="*/ 1907 h 95"/>
                              <a:gd name="T52" fmla="+- 0 3380 3343"/>
                              <a:gd name="T53" fmla="*/ T52 w 83"/>
                              <a:gd name="T54" fmla="+- 0 1907 1829"/>
                              <a:gd name="T55" fmla="*/ 1907 h 95"/>
                              <a:gd name="T56" fmla="+- 0 3375 3343"/>
                              <a:gd name="T57" fmla="*/ T56 w 83"/>
                              <a:gd name="T58" fmla="+- 0 1905 1829"/>
                              <a:gd name="T59" fmla="*/ 1905 h 95"/>
                              <a:gd name="T60" fmla="+- 0 3369 3343"/>
                              <a:gd name="T61" fmla="*/ T60 w 83"/>
                              <a:gd name="T62" fmla="+- 0 1894 1829"/>
                              <a:gd name="T63" fmla="*/ 1894 h 95"/>
                              <a:gd name="T64" fmla="+- 0 3367 3343"/>
                              <a:gd name="T65" fmla="*/ T64 w 83"/>
                              <a:gd name="T66" fmla="+- 0 1887 1829"/>
                              <a:gd name="T67" fmla="*/ 1887 h 95"/>
                              <a:gd name="T68" fmla="+- 0 3367 3343"/>
                              <a:gd name="T69" fmla="*/ T68 w 83"/>
                              <a:gd name="T70" fmla="+- 0 1866 1829"/>
                              <a:gd name="T71" fmla="*/ 1866 h 95"/>
                              <a:gd name="T72" fmla="+- 0 3369 3343"/>
                              <a:gd name="T73" fmla="*/ T72 w 83"/>
                              <a:gd name="T74" fmla="+- 0 1858 1829"/>
                              <a:gd name="T75" fmla="*/ 1858 h 95"/>
                              <a:gd name="T76" fmla="+- 0 3375 3343"/>
                              <a:gd name="T77" fmla="*/ T76 w 83"/>
                              <a:gd name="T78" fmla="+- 0 1847 1829"/>
                              <a:gd name="T79" fmla="*/ 1847 h 95"/>
                              <a:gd name="T80" fmla="+- 0 3380 3343"/>
                              <a:gd name="T81" fmla="*/ T80 w 83"/>
                              <a:gd name="T82" fmla="+- 0 1845 1829"/>
                              <a:gd name="T83" fmla="*/ 1845 h 95"/>
                              <a:gd name="T84" fmla="+- 0 3423 3343"/>
                              <a:gd name="T85" fmla="*/ T84 w 83"/>
                              <a:gd name="T86" fmla="+- 0 1845 1829"/>
                              <a:gd name="T87" fmla="*/ 1845 h 95"/>
                              <a:gd name="T88" fmla="+- 0 3422 3343"/>
                              <a:gd name="T89" fmla="*/ T88 w 83"/>
                              <a:gd name="T90" fmla="+- 0 1843 1829"/>
                              <a:gd name="T91" fmla="*/ 1843 h 95"/>
                              <a:gd name="T92" fmla="+- 0 3410 3343"/>
                              <a:gd name="T93" fmla="*/ T92 w 83"/>
                              <a:gd name="T94" fmla="+- 0 1832 1829"/>
                              <a:gd name="T95" fmla="*/ 1832 h 95"/>
                              <a:gd name="T96" fmla="+- 0 3400 3343"/>
                              <a:gd name="T97" fmla="*/ T96 w 83"/>
                              <a:gd name="T98" fmla="+- 0 1829 1829"/>
                              <a:gd name="T9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3" h="95">
                                <a:moveTo>
                                  <a:pt x="57" y="0"/>
                                </a:moveTo>
                                <a:lnTo>
                                  <a:pt x="31" y="0"/>
                                </a:lnTo>
                                <a:lnTo>
                                  <a:pt x="20" y="4"/>
                                </a:lnTo>
                                <a:lnTo>
                                  <a:pt x="4" y="21"/>
                                </a:lnTo>
                                <a:lnTo>
                                  <a:pt x="0" y="32"/>
                                </a:lnTo>
                                <a:lnTo>
                                  <a:pt x="0" y="62"/>
                                </a:lnTo>
                                <a:lnTo>
                                  <a:pt x="4" y="74"/>
                                </a:lnTo>
                                <a:lnTo>
                                  <a:pt x="19" y="90"/>
                                </a:lnTo>
                                <a:lnTo>
                                  <a:pt x="30" y="94"/>
                                </a:lnTo>
                                <a:lnTo>
                                  <a:pt x="56" y="94"/>
                                </a:lnTo>
                                <a:lnTo>
                                  <a:pt x="66" y="91"/>
                                </a:lnTo>
                                <a:lnTo>
                                  <a:pt x="80" y="79"/>
                                </a:lnTo>
                                <a:lnTo>
                                  <a:pt x="80" y="78"/>
                                </a:lnTo>
                                <a:lnTo>
                                  <a:pt x="37" y="78"/>
                                </a:lnTo>
                                <a:lnTo>
                                  <a:pt x="32" y="76"/>
                                </a:lnTo>
                                <a:lnTo>
                                  <a:pt x="26" y="65"/>
                                </a:lnTo>
                                <a:lnTo>
                                  <a:pt x="24" y="58"/>
                                </a:lnTo>
                                <a:lnTo>
                                  <a:pt x="24" y="37"/>
                                </a:lnTo>
                                <a:lnTo>
                                  <a:pt x="26" y="29"/>
                                </a:lnTo>
                                <a:lnTo>
                                  <a:pt x="32" y="18"/>
                                </a:lnTo>
                                <a:lnTo>
                                  <a:pt x="37" y="16"/>
                                </a:lnTo>
                                <a:lnTo>
                                  <a:pt x="80" y="16"/>
                                </a:lnTo>
                                <a:lnTo>
                                  <a:pt x="79" y="14"/>
                                </a:lnTo>
                                <a:lnTo>
                                  <a:pt x="67" y="3"/>
                                </a:lnTo>
                                <a:lnTo>
                                  <a:pt x="5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5" name="Freeform 93"/>
                        <wps:cNvSpPr>
                          <a:spLocks/>
                        </wps:cNvSpPr>
                        <wps:spPr bwMode="auto">
                          <a:xfrm>
                            <a:off x="3343" y="1829"/>
                            <a:ext cx="83" cy="95"/>
                          </a:xfrm>
                          <a:custGeom>
                            <a:avLst/>
                            <a:gdLst>
                              <a:gd name="T0" fmla="+- 0 3426 3343"/>
                              <a:gd name="T1" fmla="*/ T0 w 83"/>
                              <a:gd name="T2" fmla="+- 0 1889 1829"/>
                              <a:gd name="T3" fmla="*/ 1889 h 95"/>
                              <a:gd name="T4" fmla="+- 0 3402 3343"/>
                              <a:gd name="T5" fmla="*/ T4 w 83"/>
                              <a:gd name="T6" fmla="+- 0 1889 1829"/>
                              <a:gd name="T7" fmla="*/ 1889 h 95"/>
                              <a:gd name="T8" fmla="+- 0 3402 3343"/>
                              <a:gd name="T9" fmla="*/ T8 w 83"/>
                              <a:gd name="T10" fmla="+- 0 1895 1829"/>
                              <a:gd name="T11" fmla="*/ 1895 h 95"/>
                              <a:gd name="T12" fmla="+- 0 3401 3343"/>
                              <a:gd name="T13" fmla="*/ T12 w 83"/>
                              <a:gd name="T14" fmla="+- 0 1899 1829"/>
                              <a:gd name="T15" fmla="*/ 1899 h 95"/>
                              <a:gd name="T16" fmla="+- 0 3396 3343"/>
                              <a:gd name="T17" fmla="*/ T16 w 83"/>
                              <a:gd name="T18" fmla="+- 0 1906 1829"/>
                              <a:gd name="T19" fmla="*/ 1906 h 95"/>
                              <a:gd name="T20" fmla="+- 0 3392 3343"/>
                              <a:gd name="T21" fmla="*/ T20 w 83"/>
                              <a:gd name="T22" fmla="+- 0 1907 1829"/>
                              <a:gd name="T23" fmla="*/ 1907 h 95"/>
                              <a:gd name="T24" fmla="+- 0 3423 3343"/>
                              <a:gd name="T25" fmla="*/ T24 w 83"/>
                              <a:gd name="T26" fmla="+- 0 1907 1829"/>
                              <a:gd name="T27" fmla="*/ 1907 h 95"/>
                              <a:gd name="T28" fmla="+- 0 3426 3343"/>
                              <a:gd name="T29" fmla="*/ T28 w 83"/>
                              <a:gd name="T30" fmla="+- 0 1900 1829"/>
                              <a:gd name="T31" fmla="*/ 1900 h 95"/>
                              <a:gd name="T32" fmla="+- 0 3426 3343"/>
                              <a:gd name="T33" fmla="*/ T32 w 83"/>
                              <a:gd name="T34" fmla="+- 0 1889 1829"/>
                              <a:gd name="T35" fmla="*/ 188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3" y="60"/>
                                </a:moveTo>
                                <a:lnTo>
                                  <a:pt x="59" y="60"/>
                                </a:lnTo>
                                <a:lnTo>
                                  <a:pt x="59" y="66"/>
                                </a:lnTo>
                                <a:lnTo>
                                  <a:pt x="58" y="70"/>
                                </a:lnTo>
                                <a:lnTo>
                                  <a:pt x="53" y="77"/>
                                </a:lnTo>
                                <a:lnTo>
                                  <a:pt x="49" y="78"/>
                                </a:lnTo>
                                <a:lnTo>
                                  <a:pt x="80" y="78"/>
                                </a:lnTo>
                                <a:lnTo>
                                  <a:pt x="83" y="71"/>
                                </a:lnTo>
                                <a:lnTo>
                                  <a:pt x="83" y="6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6" name="Freeform 92"/>
                        <wps:cNvSpPr>
                          <a:spLocks/>
                        </wps:cNvSpPr>
                        <wps:spPr bwMode="auto">
                          <a:xfrm>
                            <a:off x="3343" y="1829"/>
                            <a:ext cx="83" cy="95"/>
                          </a:xfrm>
                          <a:custGeom>
                            <a:avLst/>
                            <a:gdLst>
                              <a:gd name="T0" fmla="+- 0 3423 3343"/>
                              <a:gd name="T1" fmla="*/ T0 w 83"/>
                              <a:gd name="T2" fmla="+- 0 1845 1829"/>
                              <a:gd name="T3" fmla="*/ 1845 h 95"/>
                              <a:gd name="T4" fmla="+- 0 3391 3343"/>
                              <a:gd name="T5" fmla="*/ T4 w 83"/>
                              <a:gd name="T6" fmla="+- 0 1845 1829"/>
                              <a:gd name="T7" fmla="*/ 1845 h 95"/>
                              <a:gd name="T8" fmla="+- 0 3395 3343"/>
                              <a:gd name="T9" fmla="*/ T8 w 83"/>
                              <a:gd name="T10" fmla="+- 0 1846 1829"/>
                              <a:gd name="T11" fmla="*/ 1846 h 95"/>
                              <a:gd name="T12" fmla="+- 0 3401 3343"/>
                              <a:gd name="T13" fmla="*/ T12 w 83"/>
                              <a:gd name="T14" fmla="+- 0 1852 1829"/>
                              <a:gd name="T15" fmla="*/ 1852 h 95"/>
                              <a:gd name="T16" fmla="+- 0 3402 3343"/>
                              <a:gd name="T17" fmla="*/ T16 w 83"/>
                              <a:gd name="T18" fmla="+- 0 1857 1829"/>
                              <a:gd name="T19" fmla="*/ 1857 h 95"/>
                              <a:gd name="T20" fmla="+- 0 3402 3343"/>
                              <a:gd name="T21" fmla="*/ T20 w 83"/>
                              <a:gd name="T22" fmla="+- 0 1862 1829"/>
                              <a:gd name="T23" fmla="*/ 1862 h 95"/>
                              <a:gd name="T24" fmla="+- 0 3426 3343"/>
                              <a:gd name="T25" fmla="*/ T24 w 83"/>
                              <a:gd name="T26" fmla="+- 0 1862 1829"/>
                              <a:gd name="T27" fmla="*/ 1862 h 95"/>
                              <a:gd name="T28" fmla="+- 0 3426 3343"/>
                              <a:gd name="T29" fmla="*/ T28 w 83"/>
                              <a:gd name="T30" fmla="+- 0 1851 1829"/>
                              <a:gd name="T31" fmla="*/ 1851 h 95"/>
                              <a:gd name="T32" fmla="+- 0 3423 3343"/>
                              <a:gd name="T33" fmla="*/ T32 w 83"/>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0" y="16"/>
                                </a:moveTo>
                                <a:lnTo>
                                  <a:pt x="48" y="16"/>
                                </a:lnTo>
                                <a:lnTo>
                                  <a:pt x="52" y="17"/>
                                </a:lnTo>
                                <a:lnTo>
                                  <a:pt x="58" y="23"/>
                                </a:lnTo>
                                <a:lnTo>
                                  <a:pt x="59" y="28"/>
                                </a:lnTo>
                                <a:lnTo>
                                  <a:pt x="59" y="33"/>
                                </a:lnTo>
                                <a:lnTo>
                                  <a:pt x="83" y="33"/>
                                </a:lnTo>
                                <a:lnTo>
                                  <a:pt x="83" y="22"/>
                                </a:lnTo>
                                <a:lnTo>
                                  <a:pt x="80"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67" name="Group 88"/>
                      <wpg:cNvGrpSpPr>
                        <a:grpSpLocks/>
                      </wpg:cNvGrpSpPr>
                      <wpg:grpSpPr bwMode="auto">
                        <a:xfrm>
                          <a:off x="2189018" y="1156855"/>
                          <a:ext cx="57145" cy="60304"/>
                          <a:chOff x="3460" y="1829"/>
                          <a:chExt cx="90" cy="95"/>
                        </a:xfrm>
                      </wpg:grpSpPr>
                      <wps:wsp>
                        <wps:cNvPr id="268" name="Freeform 90"/>
                        <wps:cNvSpPr>
                          <a:spLocks/>
                        </wps:cNvSpPr>
                        <wps:spPr bwMode="auto">
                          <a:xfrm>
                            <a:off x="3460" y="1829"/>
                            <a:ext cx="90" cy="95"/>
                          </a:xfrm>
                          <a:custGeom>
                            <a:avLst/>
                            <a:gdLst>
                              <a:gd name="T0" fmla="+- 0 3520 3460"/>
                              <a:gd name="T1" fmla="*/ T0 w 90"/>
                              <a:gd name="T2" fmla="+- 0 1829 1829"/>
                              <a:gd name="T3" fmla="*/ 1829 h 95"/>
                              <a:gd name="T4" fmla="+- 0 3491 3460"/>
                              <a:gd name="T5" fmla="*/ T4 w 90"/>
                              <a:gd name="T6" fmla="+- 0 1829 1829"/>
                              <a:gd name="T7" fmla="*/ 1829 h 95"/>
                              <a:gd name="T8" fmla="+- 0 3480 3460"/>
                              <a:gd name="T9" fmla="*/ T8 w 90"/>
                              <a:gd name="T10" fmla="+- 0 1833 1829"/>
                              <a:gd name="T11" fmla="*/ 1833 h 95"/>
                              <a:gd name="T12" fmla="+- 0 3464 3460"/>
                              <a:gd name="T13" fmla="*/ T12 w 90"/>
                              <a:gd name="T14" fmla="+- 0 1850 1829"/>
                              <a:gd name="T15" fmla="*/ 1850 h 95"/>
                              <a:gd name="T16" fmla="+- 0 3460 3460"/>
                              <a:gd name="T17" fmla="*/ T16 w 90"/>
                              <a:gd name="T18" fmla="+- 0 1861 1829"/>
                              <a:gd name="T19" fmla="*/ 1861 h 95"/>
                              <a:gd name="T20" fmla="+- 0 3460 3460"/>
                              <a:gd name="T21" fmla="*/ T20 w 90"/>
                              <a:gd name="T22" fmla="+- 0 1891 1829"/>
                              <a:gd name="T23" fmla="*/ 1891 h 95"/>
                              <a:gd name="T24" fmla="+- 0 3464 3460"/>
                              <a:gd name="T25" fmla="*/ T24 w 90"/>
                              <a:gd name="T26" fmla="+- 0 1903 1829"/>
                              <a:gd name="T27" fmla="*/ 1903 h 95"/>
                              <a:gd name="T28" fmla="+- 0 3480 3460"/>
                              <a:gd name="T29" fmla="*/ T28 w 90"/>
                              <a:gd name="T30" fmla="+- 0 1919 1829"/>
                              <a:gd name="T31" fmla="*/ 1919 h 95"/>
                              <a:gd name="T32" fmla="+- 0 3491 3460"/>
                              <a:gd name="T33" fmla="*/ T32 w 90"/>
                              <a:gd name="T34" fmla="+- 0 1923 1829"/>
                              <a:gd name="T35" fmla="*/ 1923 h 95"/>
                              <a:gd name="T36" fmla="+- 0 3520 3460"/>
                              <a:gd name="T37" fmla="*/ T36 w 90"/>
                              <a:gd name="T38" fmla="+- 0 1923 1829"/>
                              <a:gd name="T39" fmla="*/ 1923 h 95"/>
                              <a:gd name="T40" fmla="+- 0 3531 3460"/>
                              <a:gd name="T41" fmla="*/ T40 w 90"/>
                              <a:gd name="T42" fmla="+- 0 1919 1829"/>
                              <a:gd name="T43" fmla="*/ 1919 h 95"/>
                              <a:gd name="T44" fmla="+- 0 3542 3460"/>
                              <a:gd name="T45" fmla="*/ T44 w 90"/>
                              <a:gd name="T46" fmla="+- 0 1907 1829"/>
                              <a:gd name="T47" fmla="*/ 1907 h 95"/>
                              <a:gd name="T48" fmla="+- 0 3498 3460"/>
                              <a:gd name="T49" fmla="*/ T48 w 90"/>
                              <a:gd name="T50" fmla="+- 0 1907 1829"/>
                              <a:gd name="T51" fmla="*/ 1907 h 95"/>
                              <a:gd name="T52" fmla="+- 0 3493 3460"/>
                              <a:gd name="T53" fmla="*/ T52 w 90"/>
                              <a:gd name="T54" fmla="+- 0 1905 1829"/>
                              <a:gd name="T55" fmla="*/ 1905 h 95"/>
                              <a:gd name="T56" fmla="+- 0 3486 3460"/>
                              <a:gd name="T57" fmla="*/ T56 w 90"/>
                              <a:gd name="T58" fmla="+- 0 1895 1829"/>
                              <a:gd name="T59" fmla="*/ 1895 h 95"/>
                              <a:gd name="T60" fmla="+- 0 3485 3460"/>
                              <a:gd name="T61" fmla="*/ T60 w 90"/>
                              <a:gd name="T62" fmla="+- 0 1887 1829"/>
                              <a:gd name="T63" fmla="*/ 1887 h 95"/>
                              <a:gd name="T64" fmla="+- 0 3485 3460"/>
                              <a:gd name="T65" fmla="*/ T64 w 90"/>
                              <a:gd name="T66" fmla="+- 0 1866 1829"/>
                              <a:gd name="T67" fmla="*/ 1866 h 95"/>
                              <a:gd name="T68" fmla="+- 0 3486 3460"/>
                              <a:gd name="T69" fmla="*/ T68 w 90"/>
                              <a:gd name="T70" fmla="+- 0 1858 1829"/>
                              <a:gd name="T71" fmla="*/ 1858 h 95"/>
                              <a:gd name="T72" fmla="+- 0 3493 3460"/>
                              <a:gd name="T73" fmla="*/ T72 w 90"/>
                              <a:gd name="T74" fmla="+- 0 1847 1829"/>
                              <a:gd name="T75" fmla="*/ 1847 h 95"/>
                              <a:gd name="T76" fmla="+- 0 3499 3460"/>
                              <a:gd name="T77" fmla="*/ T76 w 90"/>
                              <a:gd name="T78" fmla="+- 0 1845 1829"/>
                              <a:gd name="T79" fmla="*/ 1845 h 95"/>
                              <a:gd name="T80" fmla="+- 0 3542 3460"/>
                              <a:gd name="T81" fmla="*/ T80 w 90"/>
                              <a:gd name="T82" fmla="+- 0 1845 1829"/>
                              <a:gd name="T83" fmla="*/ 1845 h 95"/>
                              <a:gd name="T84" fmla="+- 0 3531 3460"/>
                              <a:gd name="T85" fmla="*/ T84 w 90"/>
                              <a:gd name="T86" fmla="+- 0 1833 1829"/>
                              <a:gd name="T87" fmla="*/ 1833 h 95"/>
                              <a:gd name="T88" fmla="+- 0 3520 3460"/>
                              <a:gd name="T89" fmla="*/ T88 w 90"/>
                              <a:gd name="T90" fmla="+- 0 1829 1829"/>
                              <a:gd name="T9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90" h="95">
                                <a:moveTo>
                                  <a:pt x="60" y="0"/>
                                </a:moveTo>
                                <a:lnTo>
                                  <a:pt x="31" y="0"/>
                                </a:lnTo>
                                <a:lnTo>
                                  <a:pt x="20" y="4"/>
                                </a:lnTo>
                                <a:lnTo>
                                  <a:pt x="4" y="21"/>
                                </a:lnTo>
                                <a:lnTo>
                                  <a:pt x="0" y="32"/>
                                </a:lnTo>
                                <a:lnTo>
                                  <a:pt x="0" y="62"/>
                                </a:lnTo>
                                <a:lnTo>
                                  <a:pt x="4" y="74"/>
                                </a:lnTo>
                                <a:lnTo>
                                  <a:pt x="20" y="90"/>
                                </a:lnTo>
                                <a:lnTo>
                                  <a:pt x="31" y="94"/>
                                </a:lnTo>
                                <a:lnTo>
                                  <a:pt x="60" y="94"/>
                                </a:lnTo>
                                <a:lnTo>
                                  <a:pt x="71" y="90"/>
                                </a:lnTo>
                                <a:lnTo>
                                  <a:pt x="82" y="78"/>
                                </a:lnTo>
                                <a:lnTo>
                                  <a:pt x="38" y="78"/>
                                </a:lnTo>
                                <a:lnTo>
                                  <a:pt x="33" y="76"/>
                                </a:lnTo>
                                <a:lnTo>
                                  <a:pt x="26" y="66"/>
                                </a:lnTo>
                                <a:lnTo>
                                  <a:pt x="25" y="58"/>
                                </a:lnTo>
                                <a:lnTo>
                                  <a:pt x="25" y="37"/>
                                </a:lnTo>
                                <a:lnTo>
                                  <a:pt x="26" y="29"/>
                                </a:lnTo>
                                <a:lnTo>
                                  <a:pt x="33" y="18"/>
                                </a:lnTo>
                                <a:lnTo>
                                  <a:pt x="39" y="16"/>
                                </a:lnTo>
                                <a:lnTo>
                                  <a:pt x="82" y="16"/>
                                </a:lnTo>
                                <a:lnTo>
                                  <a:pt x="71" y="4"/>
                                </a:lnTo>
                                <a:lnTo>
                                  <a:pt x="6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9" name="Freeform 89"/>
                        <wps:cNvSpPr>
                          <a:spLocks/>
                        </wps:cNvSpPr>
                        <wps:spPr bwMode="auto">
                          <a:xfrm>
                            <a:off x="3460" y="1829"/>
                            <a:ext cx="90" cy="95"/>
                          </a:xfrm>
                          <a:custGeom>
                            <a:avLst/>
                            <a:gdLst>
                              <a:gd name="T0" fmla="+- 0 3542 3460"/>
                              <a:gd name="T1" fmla="*/ T0 w 90"/>
                              <a:gd name="T2" fmla="+- 0 1845 1829"/>
                              <a:gd name="T3" fmla="*/ 1845 h 95"/>
                              <a:gd name="T4" fmla="+- 0 3512 3460"/>
                              <a:gd name="T5" fmla="*/ T4 w 90"/>
                              <a:gd name="T6" fmla="+- 0 1845 1829"/>
                              <a:gd name="T7" fmla="*/ 1845 h 95"/>
                              <a:gd name="T8" fmla="+- 0 3517 3460"/>
                              <a:gd name="T9" fmla="*/ T8 w 90"/>
                              <a:gd name="T10" fmla="+- 0 1847 1829"/>
                              <a:gd name="T11" fmla="*/ 1847 h 95"/>
                              <a:gd name="T12" fmla="+- 0 3525 3460"/>
                              <a:gd name="T13" fmla="*/ T12 w 90"/>
                              <a:gd name="T14" fmla="+- 0 1858 1829"/>
                              <a:gd name="T15" fmla="*/ 1858 h 95"/>
                              <a:gd name="T16" fmla="+- 0 3526 3460"/>
                              <a:gd name="T17" fmla="*/ T16 w 90"/>
                              <a:gd name="T18" fmla="+- 0 1866 1829"/>
                              <a:gd name="T19" fmla="*/ 1866 h 95"/>
                              <a:gd name="T20" fmla="+- 0 3526 3460"/>
                              <a:gd name="T21" fmla="*/ T20 w 90"/>
                              <a:gd name="T22" fmla="+- 0 1887 1829"/>
                              <a:gd name="T23" fmla="*/ 1887 h 95"/>
                              <a:gd name="T24" fmla="+- 0 3524 3460"/>
                              <a:gd name="T25" fmla="*/ T24 w 90"/>
                              <a:gd name="T26" fmla="+- 0 1894 1829"/>
                              <a:gd name="T27" fmla="*/ 1894 h 95"/>
                              <a:gd name="T28" fmla="+- 0 3517 3460"/>
                              <a:gd name="T29" fmla="*/ T28 w 90"/>
                              <a:gd name="T30" fmla="+- 0 1905 1829"/>
                              <a:gd name="T31" fmla="*/ 1905 h 95"/>
                              <a:gd name="T32" fmla="+- 0 3512 3460"/>
                              <a:gd name="T33" fmla="*/ T32 w 90"/>
                              <a:gd name="T34" fmla="+- 0 1907 1829"/>
                              <a:gd name="T35" fmla="*/ 1907 h 95"/>
                              <a:gd name="T36" fmla="+- 0 3542 3460"/>
                              <a:gd name="T37" fmla="*/ T36 w 90"/>
                              <a:gd name="T38" fmla="+- 0 1907 1829"/>
                              <a:gd name="T39" fmla="*/ 1907 h 95"/>
                              <a:gd name="T40" fmla="+- 0 3547 3460"/>
                              <a:gd name="T41" fmla="*/ T40 w 90"/>
                              <a:gd name="T42" fmla="+- 0 1903 1829"/>
                              <a:gd name="T43" fmla="*/ 1903 h 95"/>
                              <a:gd name="T44" fmla="+- 0 3551 3460"/>
                              <a:gd name="T45" fmla="*/ T44 w 90"/>
                              <a:gd name="T46" fmla="+- 0 1891 1829"/>
                              <a:gd name="T47" fmla="*/ 1891 h 95"/>
                              <a:gd name="T48" fmla="+- 0 3551 3460"/>
                              <a:gd name="T49" fmla="*/ T48 w 90"/>
                              <a:gd name="T50" fmla="+- 0 1861 1829"/>
                              <a:gd name="T51" fmla="*/ 1861 h 95"/>
                              <a:gd name="T52" fmla="+- 0 3547 3460"/>
                              <a:gd name="T53" fmla="*/ T52 w 90"/>
                              <a:gd name="T54" fmla="+- 0 1850 1829"/>
                              <a:gd name="T55" fmla="*/ 1850 h 95"/>
                              <a:gd name="T56" fmla="+- 0 3542 3460"/>
                              <a:gd name="T57" fmla="*/ T56 w 90"/>
                              <a:gd name="T58" fmla="+- 0 1845 1829"/>
                              <a:gd name="T59"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0" h="95">
                                <a:moveTo>
                                  <a:pt x="82" y="16"/>
                                </a:moveTo>
                                <a:lnTo>
                                  <a:pt x="52" y="16"/>
                                </a:lnTo>
                                <a:lnTo>
                                  <a:pt x="57" y="18"/>
                                </a:lnTo>
                                <a:lnTo>
                                  <a:pt x="65" y="29"/>
                                </a:lnTo>
                                <a:lnTo>
                                  <a:pt x="66" y="37"/>
                                </a:lnTo>
                                <a:lnTo>
                                  <a:pt x="66" y="58"/>
                                </a:lnTo>
                                <a:lnTo>
                                  <a:pt x="64" y="65"/>
                                </a:lnTo>
                                <a:lnTo>
                                  <a:pt x="57" y="76"/>
                                </a:lnTo>
                                <a:lnTo>
                                  <a:pt x="52" y="78"/>
                                </a:lnTo>
                                <a:lnTo>
                                  <a:pt x="82" y="78"/>
                                </a:lnTo>
                                <a:lnTo>
                                  <a:pt x="87" y="74"/>
                                </a:lnTo>
                                <a:lnTo>
                                  <a:pt x="91" y="62"/>
                                </a:lnTo>
                                <a:lnTo>
                                  <a:pt x="91" y="32"/>
                                </a:lnTo>
                                <a:lnTo>
                                  <a:pt x="87" y="21"/>
                                </a:lnTo>
                                <a:lnTo>
                                  <a:pt x="82"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0" name="Group 84"/>
                      <wpg:cNvGrpSpPr>
                        <a:grpSpLocks/>
                      </wpg:cNvGrpSpPr>
                      <wpg:grpSpPr bwMode="auto">
                        <a:xfrm>
                          <a:off x="2265218" y="1163782"/>
                          <a:ext cx="59685" cy="57130"/>
                          <a:chOff x="3582" y="1831"/>
                          <a:chExt cx="94" cy="90"/>
                        </a:xfrm>
                      </wpg:grpSpPr>
                      <wps:wsp>
                        <wps:cNvPr id="271" name="Freeform 87"/>
                        <wps:cNvSpPr>
                          <a:spLocks/>
                        </wps:cNvSpPr>
                        <wps:spPr bwMode="auto">
                          <a:xfrm>
                            <a:off x="3582" y="1831"/>
                            <a:ext cx="94" cy="90"/>
                          </a:xfrm>
                          <a:custGeom>
                            <a:avLst/>
                            <a:gdLst>
                              <a:gd name="T0" fmla="+- 0 3610 3582"/>
                              <a:gd name="T1" fmla="*/ T0 w 94"/>
                              <a:gd name="T2" fmla="+- 0 1831 1831"/>
                              <a:gd name="T3" fmla="*/ 1831 h 90"/>
                              <a:gd name="T4" fmla="+- 0 3582 3582"/>
                              <a:gd name="T5" fmla="*/ T4 w 94"/>
                              <a:gd name="T6" fmla="+- 0 1831 1831"/>
                              <a:gd name="T7" fmla="*/ 1831 h 90"/>
                              <a:gd name="T8" fmla="+- 0 3614 3582"/>
                              <a:gd name="T9" fmla="*/ T8 w 94"/>
                              <a:gd name="T10" fmla="+- 0 1921 1831"/>
                              <a:gd name="T11" fmla="*/ 1921 h 90"/>
                              <a:gd name="T12" fmla="+- 0 3644 3582"/>
                              <a:gd name="T13" fmla="*/ T12 w 94"/>
                              <a:gd name="T14" fmla="+- 0 1921 1831"/>
                              <a:gd name="T15" fmla="*/ 1921 h 90"/>
                              <a:gd name="T16" fmla="+- 0 3652 3582"/>
                              <a:gd name="T17" fmla="*/ T16 w 94"/>
                              <a:gd name="T18" fmla="+- 0 1899 1831"/>
                              <a:gd name="T19" fmla="*/ 1899 h 90"/>
                              <a:gd name="T20" fmla="+- 0 3630 3582"/>
                              <a:gd name="T21" fmla="*/ T20 w 94"/>
                              <a:gd name="T22" fmla="+- 0 1899 1831"/>
                              <a:gd name="T23" fmla="*/ 1899 h 90"/>
                              <a:gd name="T24" fmla="+- 0 3610 3582"/>
                              <a:gd name="T25" fmla="*/ T24 w 94"/>
                              <a:gd name="T26" fmla="+- 0 1831 1831"/>
                              <a:gd name="T27" fmla="*/ 1831 h 90"/>
                            </a:gdLst>
                            <a:ahLst/>
                            <a:cxnLst>
                              <a:cxn ang="0">
                                <a:pos x="T1" y="T3"/>
                              </a:cxn>
                              <a:cxn ang="0">
                                <a:pos x="T5" y="T7"/>
                              </a:cxn>
                              <a:cxn ang="0">
                                <a:pos x="T9" y="T11"/>
                              </a:cxn>
                              <a:cxn ang="0">
                                <a:pos x="T13" y="T15"/>
                              </a:cxn>
                              <a:cxn ang="0">
                                <a:pos x="T17" y="T19"/>
                              </a:cxn>
                              <a:cxn ang="0">
                                <a:pos x="T21" y="T23"/>
                              </a:cxn>
                              <a:cxn ang="0">
                                <a:pos x="T25" y="T27"/>
                              </a:cxn>
                            </a:cxnLst>
                            <a:rect l="0" t="0" r="r" b="b"/>
                            <a:pathLst>
                              <a:path w="94" h="90">
                                <a:moveTo>
                                  <a:pt x="28" y="0"/>
                                </a:moveTo>
                                <a:lnTo>
                                  <a:pt x="0" y="0"/>
                                </a:lnTo>
                                <a:lnTo>
                                  <a:pt x="32" y="90"/>
                                </a:lnTo>
                                <a:lnTo>
                                  <a:pt x="62" y="90"/>
                                </a:lnTo>
                                <a:lnTo>
                                  <a:pt x="70" y="68"/>
                                </a:lnTo>
                                <a:lnTo>
                                  <a:pt x="48" y="68"/>
                                </a:lnTo>
                                <a:lnTo>
                                  <a:pt x="28"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2" name="Freeform 86"/>
                        <wps:cNvSpPr>
                          <a:spLocks/>
                        </wps:cNvSpPr>
                        <wps:spPr bwMode="auto">
                          <a:xfrm>
                            <a:off x="3582" y="1831"/>
                            <a:ext cx="94" cy="90"/>
                          </a:xfrm>
                          <a:custGeom>
                            <a:avLst/>
                            <a:gdLst>
                              <a:gd name="T0" fmla="+- 0 3630 3582"/>
                              <a:gd name="T1" fmla="*/ T0 w 94"/>
                              <a:gd name="T2" fmla="+- 0 1899 1831"/>
                              <a:gd name="T3" fmla="*/ 1899 h 90"/>
                              <a:gd name="T4" fmla="+- 0 3630 3582"/>
                              <a:gd name="T5" fmla="*/ T4 w 94"/>
                              <a:gd name="T6" fmla="+- 0 1899 1831"/>
                              <a:gd name="T7" fmla="*/ 1899 h 90"/>
                            </a:gdLst>
                            <a:ahLst/>
                            <a:cxnLst>
                              <a:cxn ang="0">
                                <a:pos x="T1" y="T3"/>
                              </a:cxn>
                              <a:cxn ang="0">
                                <a:pos x="T5" y="T7"/>
                              </a:cxn>
                            </a:cxnLst>
                            <a:rect l="0" t="0" r="r" b="b"/>
                            <a:pathLst>
                              <a:path w="94" h="90">
                                <a:moveTo>
                                  <a:pt x="48" y="68"/>
                                </a:moveTo>
                                <a:lnTo>
                                  <a:pt x="48" y="6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3" name="Freeform 85"/>
                        <wps:cNvSpPr>
                          <a:spLocks/>
                        </wps:cNvSpPr>
                        <wps:spPr bwMode="auto">
                          <a:xfrm>
                            <a:off x="3582" y="1831"/>
                            <a:ext cx="94" cy="90"/>
                          </a:xfrm>
                          <a:custGeom>
                            <a:avLst/>
                            <a:gdLst>
                              <a:gd name="T0" fmla="+- 0 3676 3582"/>
                              <a:gd name="T1" fmla="*/ T0 w 94"/>
                              <a:gd name="T2" fmla="+- 0 1831 1831"/>
                              <a:gd name="T3" fmla="*/ 1831 h 90"/>
                              <a:gd name="T4" fmla="+- 0 3652 3582"/>
                              <a:gd name="T5" fmla="*/ T4 w 94"/>
                              <a:gd name="T6" fmla="+- 0 1831 1831"/>
                              <a:gd name="T7" fmla="*/ 1831 h 90"/>
                              <a:gd name="T8" fmla="+- 0 3630 3582"/>
                              <a:gd name="T9" fmla="*/ T8 w 94"/>
                              <a:gd name="T10" fmla="+- 0 1899 1831"/>
                              <a:gd name="T11" fmla="*/ 1899 h 90"/>
                              <a:gd name="T12" fmla="+- 0 3652 3582"/>
                              <a:gd name="T13" fmla="*/ T12 w 94"/>
                              <a:gd name="T14" fmla="+- 0 1899 1831"/>
                              <a:gd name="T15" fmla="*/ 1899 h 90"/>
                              <a:gd name="T16" fmla="+- 0 3676 3582"/>
                              <a:gd name="T17" fmla="*/ T16 w 94"/>
                              <a:gd name="T18" fmla="+- 0 1831 1831"/>
                              <a:gd name="T19" fmla="*/ 1831 h 90"/>
                            </a:gdLst>
                            <a:ahLst/>
                            <a:cxnLst>
                              <a:cxn ang="0">
                                <a:pos x="T1" y="T3"/>
                              </a:cxn>
                              <a:cxn ang="0">
                                <a:pos x="T5" y="T7"/>
                              </a:cxn>
                              <a:cxn ang="0">
                                <a:pos x="T9" y="T11"/>
                              </a:cxn>
                              <a:cxn ang="0">
                                <a:pos x="T13" y="T15"/>
                              </a:cxn>
                              <a:cxn ang="0">
                                <a:pos x="T17" y="T19"/>
                              </a:cxn>
                            </a:cxnLst>
                            <a:rect l="0" t="0" r="r" b="b"/>
                            <a:pathLst>
                              <a:path w="94" h="90">
                                <a:moveTo>
                                  <a:pt x="94" y="0"/>
                                </a:moveTo>
                                <a:lnTo>
                                  <a:pt x="70" y="0"/>
                                </a:lnTo>
                                <a:lnTo>
                                  <a:pt x="48" y="68"/>
                                </a:lnTo>
                                <a:lnTo>
                                  <a:pt x="70" y="68"/>
                                </a:lnTo>
                                <a:lnTo>
                                  <a:pt x="9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4" name="Group 80"/>
                      <wpg:cNvGrpSpPr>
                        <a:grpSpLocks/>
                      </wpg:cNvGrpSpPr>
                      <wpg:grpSpPr bwMode="auto">
                        <a:xfrm>
                          <a:off x="2348345" y="1156855"/>
                          <a:ext cx="53336" cy="60304"/>
                          <a:chOff x="3707" y="1829"/>
                          <a:chExt cx="84" cy="95"/>
                        </a:xfrm>
                      </wpg:grpSpPr>
                      <wps:wsp>
                        <wps:cNvPr id="275" name="Freeform 83"/>
                        <wps:cNvSpPr>
                          <a:spLocks/>
                        </wps:cNvSpPr>
                        <wps:spPr bwMode="auto">
                          <a:xfrm>
                            <a:off x="3707" y="1829"/>
                            <a:ext cx="84" cy="95"/>
                          </a:xfrm>
                          <a:custGeom>
                            <a:avLst/>
                            <a:gdLst>
                              <a:gd name="T0" fmla="+- 0 3764 3707"/>
                              <a:gd name="T1" fmla="*/ T0 w 84"/>
                              <a:gd name="T2" fmla="+- 0 1829 1829"/>
                              <a:gd name="T3" fmla="*/ 1829 h 95"/>
                              <a:gd name="T4" fmla="+- 0 3737 3707"/>
                              <a:gd name="T5" fmla="*/ T4 w 84"/>
                              <a:gd name="T6" fmla="+- 0 1829 1829"/>
                              <a:gd name="T7" fmla="*/ 1829 h 95"/>
                              <a:gd name="T8" fmla="+- 0 3727 3707"/>
                              <a:gd name="T9" fmla="*/ T8 w 84"/>
                              <a:gd name="T10" fmla="+- 0 1833 1829"/>
                              <a:gd name="T11" fmla="*/ 1833 h 95"/>
                              <a:gd name="T12" fmla="+- 0 3711 3707"/>
                              <a:gd name="T13" fmla="*/ T12 w 84"/>
                              <a:gd name="T14" fmla="+- 0 1851 1829"/>
                              <a:gd name="T15" fmla="*/ 1851 h 95"/>
                              <a:gd name="T16" fmla="+- 0 3707 3707"/>
                              <a:gd name="T17" fmla="*/ T16 w 84"/>
                              <a:gd name="T18" fmla="+- 0 1862 1829"/>
                              <a:gd name="T19" fmla="*/ 1862 h 95"/>
                              <a:gd name="T20" fmla="+- 0 3707 3707"/>
                              <a:gd name="T21" fmla="*/ T20 w 84"/>
                              <a:gd name="T22" fmla="+- 0 1891 1829"/>
                              <a:gd name="T23" fmla="*/ 1891 h 95"/>
                              <a:gd name="T24" fmla="+- 0 3711 3707"/>
                              <a:gd name="T25" fmla="*/ T24 w 84"/>
                              <a:gd name="T26" fmla="+- 0 1903 1829"/>
                              <a:gd name="T27" fmla="*/ 1903 h 95"/>
                              <a:gd name="T28" fmla="+- 0 3726 3707"/>
                              <a:gd name="T29" fmla="*/ T28 w 84"/>
                              <a:gd name="T30" fmla="+- 0 1919 1829"/>
                              <a:gd name="T31" fmla="*/ 1919 h 95"/>
                              <a:gd name="T32" fmla="+- 0 3736 3707"/>
                              <a:gd name="T33" fmla="*/ T32 w 84"/>
                              <a:gd name="T34" fmla="+- 0 1923 1829"/>
                              <a:gd name="T35" fmla="*/ 1923 h 95"/>
                              <a:gd name="T36" fmla="+- 0 3761 3707"/>
                              <a:gd name="T37" fmla="*/ T36 w 84"/>
                              <a:gd name="T38" fmla="+- 0 1923 1829"/>
                              <a:gd name="T39" fmla="*/ 1923 h 95"/>
                              <a:gd name="T40" fmla="+- 0 3771 3707"/>
                              <a:gd name="T41" fmla="*/ T40 w 84"/>
                              <a:gd name="T42" fmla="+- 0 1921 1829"/>
                              <a:gd name="T43" fmla="*/ 1921 h 95"/>
                              <a:gd name="T44" fmla="+- 0 3785 3707"/>
                              <a:gd name="T45" fmla="*/ T44 w 84"/>
                              <a:gd name="T46" fmla="+- 0 1910 1829"/>
                              <a:gd name="T47" fmla="*/ 1910 h 95"/>
                              <a:gd name="T48" fmla="+- 0 3787 3707"/>
                              <a:gd name="T49" fmla="*/ T48 w 84"/>
                              <a:gd name="T50" fmla="+- 0 1907 1829"/>
                              <a:gd name="T51" fmla="*/ 1907 h 95"/>
                              <a:gd name="T52" fmla="+- 0 3743 3707"/>
                              <a:gd name="T53" fmla="*/ T52 w 84"/>
                              <a:gd name="T54" fmla="+- 0 1907 1829"/>
                              <a:gd name="T55" fmla="*/ 1907 h 95"/>
                              <a:gd name="T56" fmla="+- 0 3739 3707"/>
                              <a:gd name="T57" fmla="*/ T56 w 84"/>
                              <a:gd name="T58" fmla="+- 0 1905 1829"/>
                              <a:gd name="T59" fmla="*/ 1905 h 95"/>
                              <a:gd name="T60" fmla="+- 0 3733 3707"/>
                              <a:gd name="T61" fmla="*/ T60 w 84"/>
                              <a:gd name="T62" fmla="+- 0 1897 1829"/>
                              <a:gd name="T63" fmla="*/ 1897 h 95"/>
                              <a:gd name="T64" fmla="+- 0 3732 3707"/>
                              <a:gd name="T65" fmla="*/ T64 w 84"/>
                              <a:gd name="T66" fmla="+- 0 1890 1829"/>
                              <a:gd name="T67" fmla="*/ 1890 h 95"/>
                              <a:gd name="T68" fmla="+- 0 3732 3707"/>
                              <a:gd name="T69" fmla="*/ T68 w 84"/>
                              <a:gd name="T70" fmla="+- 0 1882 1829"/>
                              <a:gd name="T71" fmla="*/ 1882 h 95"/>
                              <a:gd name="T72" fmla="+- 0 3792 3707"/>
                              <a:gd name="T73" fmla="*/ T72 w 84"/>
                              <a:gd name="T74" fmla="+- 0 1882 1829"/>
                              <a:gd name="T75" fmla="*/ 1882 h 95"/>
                              <a:gd name="T76" fmla="+- 0 3792 3707"/>
                              <a:gd name="T77" fmla="*/ T76 w 84"/>
                              <a:gd name="T78" fmla="+- 0 1866 1829"/>
                              <a:gd name="T79" fmla="*/ 1866 h 95"/>
                              <a:gd name="T80" fmla="+- 0 3732 3707"/>
                              <a:gd name="T81" fmla="*/ T80 w 84"/>
                              <a:gd name="T82" fmla="+- 0 1866 1829"/>
                              <a:gd name="T83" fmla="*/ 1866 h 95"/>
                              <a:gd name="T84" fmla="+- 0 3733 3707"/>
                              <a:gd name="T85" fmla="*/ T84 w 84"/>
                              <a:gd name="T86" fmla="+- 0 1860 1829"/>
                              <a:gd name="T87" fmla="*/ 1860 h 95"/>
                              <a:gd name="T88" fmla="+- 0 3734 3707"/>
                              <a:gd name="T89" fmla="*/ T88 w 84"/>
                              <a:gd name="T90" fmla="+- 0 1856 1829"/>
                              <a:gd name="T91" fmla="*/ 1856 h 95"/>
                              <a:gd name="T92" fmla="+- 0 3739 3707"/>
                              <a:gd name="T93" fmla="*/ T92 w 84"/>
                              <a:gd name="T94" fmla="+- 0 1847 1829"/>
                              <a:gd name="T95" fmla="*/ 1847 h 95"/>
                              <a:gd name="T96" fmla="+- 0 3744 3707"/>
                              <a:gd name="T97" fmla="*/ T96 w 84"/>
                              <a:gd name="T98" fmla="+- 0 1845 1829"/>
                              <a:gd name="T99" fmla="*/ 1845 h 95"/>
                              <a:gd name="T100" fmla="+- 0 3785 3707"/>
                              <a:gd name="T101" fmla="*/ T100 w 84"/>
                              <a:gd name="T102" fmla="+- 0 1845 1829"/>
                              <a:gd name="T103" fmla="*/ 1845 h 95"/>
                              <a:gd name="T104" fmla="+- 0 3774 3707"/>
                              <a:gd name="T105" fmla="*/ T104 w 84"/>
                              <a:gd name="T106" fmla="+- 0 1833 1829"/>
                              <a:gd name="T107" fmla="*/ 1833 h 95"/>
                              <a:gd name="T108" fmla="+- 0 3764 3707"/>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7" y="0"/>
                                </a:moveTo>
                                <a:lnTo>
                                  <a:pt x="30" y="0"/>
                                </a:lnTo>
                                <a:lnTo>
                                  <a:pt x="20" y="4"/>
                                </a:lnTo>
                                <a:lnTo>
                                  <a:pt x="4" y="22"/>
                                </a:lnTo>
                                <a:lnTo>
                                  <a:pt x="0" y="33"/>
                                </a:lnTo>
                                <a:lnTo>
                                  <a:pt x="0" y="62"/>
                                </a:lnTo>
                                <a:lnTo>
                                  <a:pt x="4" y="74"/>
                                </a:lnTo>
                                <a:lnTo>
                                  <a:pt x="19" y="90"/>
                                </a:lnTo>
                                <a:lnTo>
                                  <a:pt x="29" y="94"/>
                                </a:lnTo>
                                <a:lnTo>
                                  <a:pt x="54" y="94"/>
                                </a:lnTo>
                                <a:lnTo>
                                  <a:pt x="64" y="92"/>
                                </a:lnTo>
                                <a:lnTo>
                                  <a:pt x="78" y="81"/>
                                </a:lnTo>
                                <a:lnTo>
                                  <a:pt x="80" y="78"/>
                                </a:lnTo>
                                <a:lnTo>
                                  <a:pt x="36" y="78"/>
                                </a:lnTo>
                                <a:lnTo>
                                  <a:pt x="32" y="76"/>
                                </a:lnTo>
                                <a:lnTo>
                                  <a:pt x="26" y="68"/>
                                </a:lnTo>
                                <a:lnTo>
                                  <a:pt x="25" y="61"/>
                                </a:lnTo>
                                <a:lnTo>
                                  <a:pt x="25" y="53"/>
                                </a:lnTo>
                                <a:lnTo>
                                  <a:pt x="85" y="53"/>
                                </a:lnTo>
                                <a:lnTo>
                                  <a:pt x="85" y="37"/>
                                </a:lnTo>
                                <a:lnTo>
                                  <a:pt x="25" y="37"/>
                                </a:lnTo>
                                <a:lnTo>
                                  <a:pt x="26" y="31"/>
                                </a:lnTo>
                                <a:lnTo>
                                  <a:pt x="27" y="27"/>
                                </a:lnTo>
                                <a:lnTo>
                                  <a:pt x="32" y="18"/>
                                </a:lnTo>
                                <a:lnTo>
                                  <a:pt x="37" y="16"/>
                                </a:lnTo>
                                <a:lnTo>
                                  <a:pt x="78" y="16"/>
                                </a:lnTo>
                                <a:lnTo>
                                  <a:pt x="67" y="4"/>
                                </a:lnTo>
                                <a:lnTo>
                                  <a:pt x="5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6" name="Freeform 82"/>
                        <wps:cNvSpPr>
                          <a:spLocks/>
                        </wps:cNvSpPr>
                        <wps:spPr bwMode="auto">
                          <a:xfrm>
                            <a:off x="3707" y="1829"/>
                            <a:ext cx="84" cy="95"/>
                          </a:xfrm>
                          <a:custGeom>
                            <a:avLst/>
                            <a:gdLst>
                              <a:gd name="T0" fmla="+- 0 3790 3707"/>
                              <a:gd name="T1" fmla="*/ T0 w 84"/>
                              <a:gd name="T2" fmla="+- 0 1893 1829"/>
                              <a:gd name="T3" fmla="*/ 1893 h 95"/>
                              <a:gd name="T4" fmla="+- 0 3766 3707"/>
                              <a:gd name="T5" fmla="*/ T4 w 84"/>
                              <a:gd name="T6" fmla="+- 0 1893 1829"/>
                              <a:gd name="T7" fmla="*/ 1893 h 95"/>
                              <a:gd name="T8" fmla="+- 0 3766 3707"/>
                              <a:gd name="T9" fmla="*/ T8 w 84"/>
                              <a:gd name="T10" fmla="+- 0 1898 1829"/>
                              <a:gd name="T11" fmla="*/ 1898 h 95"/>
                              <a:gd name="T12" fmla="+- 0 3764 3707"/>
                              <a:gd name="T13" fmla="*/ T12 w 84"/>
                              <a:gd name="T14" fmla="+- 0 1901 1829"/>
                              <a:gd name="T15" fmla="*/ 1901 h 95"/>
                              <a:gd name="T16" fmla="+- 0 3759 3707"/>
                              <a:gd name="T17" fmla="*/ T16 w 84"/>
                              <a:gd name="T18" fmla="+- 0 1906 1829"/>
                              <a:gd name="T19" fmla="*/ 1906 h 95"/>
                              <a:gd name="T20" fmla="+- 0 3755 3707"/>
                              <a:gd name="T21" fmla="*/ T20 w 84"/>
                              <a:gd name="T22" fmla="+- 0 1907 1829"/>
                              <a:gd name="T23" fmla="*/ 1907 h 95"/>
                              <a:gd name="T24" fmla="+- 0 3787 3707"/>
                              <a:gd name="T25" fmla="*/ T24 w 84"/>
                              <a:gd name="T26" fmla="+- 0 1907 1829"/>
                              <a:gd name="T27" fmla="*/ 1907 h 95"/>
                              <a:gd name="T28" fmla="+- 0 3789 3707"/>
                              <a:gd name="T29" fmla="*/ T28 w 84"/>
                              <a:gd name="T30" fmla="+- 0 1903 1829"/>
                              <a:gd name="T31" fmla="*/ 1903 h 95"/>
                              <a:gd name="T32" fmla="+- 0 3790 3707"/>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9" y="64"/>
                                </a:lnTo>
                                <a:lnTo>
                                  <a:pt x="59" y="69"/>
                                </a:lnTo>
                                <a:lnTo>
                                  <a:pt x="57" y="72"/>
                                </a:lnTo>
                                <a:lnTo>
                                  <a:pt x="52" y="77"/>
                                </a:lnTo>
                                <a:lnTo>
                                  <a:pt x="48" y="78"/>
                                </a:lnTo>
                                <a:lnTo>
                                  <a:pt x="80" y="78"/>
                                </a:lnTo>
                                <a:lnTo>
                                  <a:pt x="82" y="74"/>
                                </a:lnTo>
                                <a:lnTo>
                                  <a:pt x="83"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7" name="Freeform 81"/>
                        <wps:cNvSpPr>
                          <a:spLocks/>
                        </wps:cNvSpPr>
                        <wps:spPr bwMode="auto">
                          <a:xfrm>
                            <a:off x="3707" y="1829"/>
                            <a:ext cx="84" cy="95"/>
                          </a:xfrm>
                          <a:custGeom>
                            <a:avLst/>
                            <a:gdLst>
                              <a:gd name="T0" fmla="+- 0 3785 3707"/>
                              <a:gd name="T1" fmla="*/ T0 w 84"/>
                              <a:gd name="T2" fmla="+- 0 1845 1829"/>
                              <a:gd name="T3" fmla="*/ 1845 h 95"/>
                              <a:gd name="T4" fmla="+- 0 3757 3707"/>
                              <a:gd name="T5" fmla="*/ T4 w 84"/>
                              <a:gd name="T6" fmla="+- 0 1845 1829"/>
                              <a:gd name="T7" fmla="*/ 1845 h 95"/>
                              <a:gd name="T8" fmla="+- 0 3762 3707"/>
                              <a:gd name="T9" fmla="*/ T8 w 84"/>
                              <a:gd name="T10" fmla="+- 0 1847 1829"/>
                              <a:gd name="T11" fmla="*/ 1847 h 95"/>
                              <a:gd name="T12" fmla="+- 0 3764 3707"/>
                              <a:gd name="T13" fmla="*/ T12 w 84"/>
                              <a:gd name="T14" fmla="+- 0 1852 1829"/>
                              <a:gd name="T15" fmla="*/ 1852 h 95"/>
                              <a:gd name="T16" fmla="+- 0 3766 3707"/>
                              <a:gd name="T17" fmla="*/ T16 w 84"/>
                              <a:gd name="T18" fmla="+- 0 1855 1829"/>
                              <a:gd name="T19" fmla="*/ 1855 h 95"/>
                              <a:gd name="T20" fmla="+- 0 3767 3707"/>
                              <a:gd name="T21" fmla="*/ T20 w 84"/>
                              <a:gd name="T22" fmla="+- 0 1859 1829"/>
                              <a:gd name="T23" fmla="*/ 1859 h 95"/>
                              <a:gd name="T24" fmla="+- 0 3768 3707"/>
                              <a:gd name="T25" fmla="*/ T24 w 84"/>
                              <a:gd name="T26" fmla="+- 0 1866 1829"/>
                              <a:gd name="T27" fmla="*/ 1866 h 95"/>
                              <a:gd name="T28" fmla="+- 0 3792 3707"/>
                              <a:gd name="T29" fmla="*/ T28 w 84"/>
                              <a:gd name="T30" fmla="+- 0 1866 1829"/>
                              <a:gd name="T31" fmla="*/ 1866 h 95"/>
                              <a:gd name="T32" fmla="+- 0 3792 3707"/>
                              <a:gd name="T33" fmla="*/ T32 w 84"/>
                              <a:gd name="T34" fmla="+- 0 1859 1829"/>
                              <a:gd name="T35" fmla="*/ 1859 h 95"/>
                              <a:gd name="T36" fmla="+- 0 3788 3707"/>
                              <a:gd name="T37" fmla="*/ T36 w 84"/>
                              <a:gd name="T38" fmla="+- 0 1848 1829"/>
                              <a:gd name="T39" fmla="*/ 1848 h 95"/>
                              <a:gd name="T40" fmla="+- 0 3785 3707"/>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5" y="18"/>
                                </a:lnTo>
                                <a:lnTo>
                                  <a:pt x="57" y="23"/>
                                </a:lnTo>
                                <a:lnTo>
                                  <a:pt x="59" y="26"/>
                                </a:lnTo>
                                <a:lnTo>
                                  <a:pt x="60" y="30"/>
                                </a:lnTo>
                                <a:lnTo>
                                  <a:pt x="61" y="37"/>
                                </a:lnTo>
                                <a:lnTo>
                                  <a:pt x="85" y="37"/>
                                </a:lnTo>
                                <a:lnTo>
                                  <a:pt x="85"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8" name="Group 77"/>
                      <wpg:cNvGrpSpPr>
                        <a:grpSpLocks/>
                      </wpg:cNvGrpSpPr>
                      <wpg:grpSpPr bwMode="auto">
                        <a:xfrm>
                          <a:off x="2424545" y="1156855"/>
                          <a:ext cx="31747" cy="58400"/>
                          <a:chOff x="3829" y="1829"/>
                          <a:chExt cx="50" cy="92"/>
                        </a:xfrm>
                      </wpg:grpSpPr>
                      <wps:wsp>
                        <wps:cNvPr id="279" name="Freeform 79"/>
                        <wps:cNvSpPr>
                          <a:spLocks/>
                        </wps:cNvSpPr>
                        <wps:spPr bwMode="auto">
                          <a:xfrm>
                            <a:off x="3829" y="1829"/>
                            <a:ext cx="50" cy="92"/>
                          </a:xfrm>
                          <a:custGeom>
                            <a:avLst/>
                            <a:gdLst>
                              <a:gd name="T0" fmla="+- 0 3853 3829"/>
                              <a:gd name="T1" fmla="*/ T0 w 50"/>
                              <a:gd name="T2" fmla="+- 0 1831 1829"/>
                              <a:gd name="T3" fmla="*/ 1831 h 92"/>
                              <a:gd name="T4" fmla="+- 0 3829 3829"/>
                              <a:gd name="T5" fmla="*/ T4 w 50"/>
                              <a:gd name="T6" fmla="+- 0 1831 1829"/>
                              <a:gd name="T7" fmla="*/ 1831 h 92"/>
                              <a:gd name="T8" fmla="+- 0 3829 3829"/>
                              <a:gd name="T9" fmla="*/ T8 w 50"/>
                              <a:gd name="T10" fmla="+- 0 1921 1829"/>
                              <a:gd name="T11" fmla="*/ 1921 h 92"/>
                              <a:gd name="T12" fmla="+- 0 3854 3829"/>
                              <a:gd name="T13" fmla="*/ T12 w 50"/>
                              <a:gd name="T14" fmla="+- 0 1921 1829"/>
                              <a:gd name="T15" fmla="*/ 1921 h 92"/>
                              <a:gd name="T16" fmla="+- 0 3854 3829"/>
                              <a:gd name="T17" fmla="*/ T16 w 50"/>
                              <a:gd name="T18" fmla="+- 0 1868 1829"/>
                              <a:gd name="T19" fmla="*/ 1868 h 92"/>
                              <a:gd name="T20" fmla="+- 0 3856 3829"/>
                              <a:gd name="T21" fmla="*/ T20 w 50"/>
                              <a:gd name="T22" fmla="+- 0 1862 1829"/>
                              <a:gd name="T23" fmla="*/ 1862 h 92"/>
                              <a:gd name="T24" fmla="+- 0 3865 3829"/>
                              <a:gd name="T25" fmla="*/ T24 w 50"/>
                              <a:gd name="T26" fmla="+- 0 1854 1829"/>
                              <a:gd name="T27" fmla="*/ 1854 h 92"/>
                              <a:gd name="T28" fmla="+- 0 3871 3829"/>
                              <a:gd name="T29" fmla="*/ T28 w 50"/>
                              <a:gd name="T30" fmla="+- 0 1852 1829"/>
                              <a:gd name="T31" fmla="*/ 1852 h 92"/>
                              <a:gd name="T32" fmla="+- 0 3879 3829"/>
                              <a:gd name="T33" fmla="*/ T32 w 50"/>
                              <a:gd name="T34" fmla="+- 0 1852 1829"/>
                              <a:gd name="T35" fmla="*/ 1852 h 92"/>
                              <a:gd name="T36" fmla="+- 0 3879 3829"/>
                              <a:gd name="T37" fmla="*/ T36 w 50"/>
                              <a:gd name="T38" fmla="+- 0 1846 1829"/>
                              <a:gd name="T39" fmla="*/ 1846 h 92"/>
                              <a:gd name="T40" fmla="+- 0 3853 3829"/>
                              <a:gd name="T41" fmla="*/ T40 w 50"/>
                              <a:gd name="T42" fmla="+- 0 1846 1829"/>
                              <a:gd name="T43" fmla="*/ 1846 h 92"/>
                              <a:gd name="T44" fmla="+- 0 3853 3829"/>
                              <a:gd name="T45" fmla="*/ T44 w 50"/>
                              <a:gd name="T46" fmla="+- 0 1831 1829"/>
                              <a:gd name="T47"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0" h="92">
                                <a:moveTo>
                                  <a:pt x="24" y="2"/>
                                </a:moveTo>
                                <a:lnTo>
                                  <a:pt x="0" y="2"/>
                                </a:lnTo>
                                <a:lnTo>
                                  <a:pt x="0" y="92"/>
                                </a:lnTo>
                                <a:lnTo>
                                  <a:pt x="25" y="92"/>
                                </a:lnTo>
                                <a:lnTo>
                                  <a:pt x="25" y="39"/>
                                </a:lnTo>
                                <a:lnTo>
                                  <a:pt x="27" y="33"/>
                                </a:lnTo>
                                <a:lnTo>
                                  <a:pt x="36" y="25"/>
                                </a:lnTo>
                                <a:lnTo>
                                  <a:pt x="42" y="23"/>
                                </a:lnTo>
                                <a:lnTo>
                                  <a:pt x="50" y="23"/>
                                </a:lnTo>
                                <a:lnTo>
                                  <a:pt x="50"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0" name="Freeform 78"/>
                        <wps:cNvSpPr>
                          <a:spLocks/>
                        </wps:cNvSpPr>
                        <wps:spPr bwMode="auto">
                          <a:xfrm>
                            <a:off x="3829" y="1829"/>
                            <a:ext cx="50" cy="92"/>
                          </a:xfrm>
                          <a:custGeom>
                            <a:avLst/>
                            <a:gdLst>
                              <a:gd name="T0" fmla="+- 0 3879 3829"/>
                              <a:gd name="T1" fmla="*/ T0 w 50"/>
                              <a:gd name="T2" fmla="+- 0 1829 1829"/>
                              <a:gd name="T3" fmla="*/ 1829 h 92"/>
                              <a:gd name="T4" fmla="+- 0 3869 3829"/>
                              <a:gd name="T5" fmla="*/ T4 w 50"/>
                              <a:gd name="T6" fmla="+- 0 1829 1829"/>
                              <a:gd name="T7" fmla="*/ 1829 h 92"/>
                              <a:gd name="T8" fmla="+- 0 3861 3829"/>
                              <a:gd name="T9" fmla="*/ T8 w 50"/>
                              <a:gd name="T10" fmla="+- 0 1833 1829"/>
                              <a:gd name="T11" fmla="*/ 1833 h 92"/>
                              <a:gd name="T12" fmla="+- 0 3856 3829"/>
                              <a:gd name="T13" fmla="*/ T12 w 50"/>
                              <a:gd name="T14" fmla="+- 0 1842 1829"/>
                              <a:gd name="T15" fmla="*/ 1842 h 92"/>
                              <a:gd name="T16" fmla="+- 0 3853 3829"/>
                              <a:gd name="T17" fmla="*/ T16 w 50"/>
                              <a:gd name="T18" fmla="+- 0 1846 1829"/>
                              <a:gd name="T19" fmla="*/ 1846 h 92"/>
                              <a:gd name="T20" fmla="+- 0 3879 3829"/>
                              <a:gd name="T21" fmla="*/ T20 w 50"/>
                              <a:gd name="T22" fmla="+- 0 1846 1829"/>
                              <a:gd name="T23" fmla="*/ 1846 h 92"/>
                              <a:gd name="T24" fmla="+- 0 3879 3829"/>
                              <a:gd name="T25" fmla="*/ T24 w 50"/>
                              <a:gd name="T26" fmla="+- 0 1829 1829"/>
                              <a:gd name="T27" fmla="*/ 1829 h 92"/>
                            </a:gdLst>
                            <a:ahLst/>
                            <a:cxnLst>
                              <a:cxn ang="0">
                                <a:pos x="T1" y="T3"/>
                              </a:cxn>
                              <a:cxn ang="0">
                                <a:pos x="T5" y="T7"/>
                              </a:cxn>
                              <a:cxn ang="0">
                                <a:pos x="T9" y="T11"/>
                              </a:cxn>
                              <a:cxn ang="0">
                                <a:pos x="T13" y="T15"/>
                              </a:cxn>
                              <a:cxn ang="0">
                                <a:pos x="T17" y="T19"/>
                              </a:cxn>
                              <a:cxn ang="0">
                                <a:pos x="T21" y="T23"/>
                              </a:cxn>
                              <a:cxn ang="0">
                                <a:pos x="T25" y="T27"/>
                              </a:cxn>
                            </a:cxnLst>
                            <a:rect l="0" t="0" r="r" b="b"/>
                            <a:pathLst>
                              <a:path w="50" h="92">
                                <a:moveTo>
                                  <a:pt x="50" y="0"/>
                                </a:moveTo>
                                <a:lnTo>
                                  <a:pt x="40" y="0"/>
                                </a:lnTo>
                                <a:lnTo>
                                  <a:pt x="32" y="4"/>
                                </a:lnTo>
                                <a:lnTo>
                                  <a:pt x="27" y="13"/>
                                </a:lnTo>
                                <a:lnTo>
                                  <a:pt x="24" y="17"/>
                                </a:lnTo>
                                <a:lnTo>
                                  <a:pt x="50" y="17"/>
                                </a:lnTo>
                                <a:lnTo>
                                  <a:pt x="5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81" name="Group 74"/>
                      <wpg:cNvGrpSpPr>
                        <a:grpSpLocks/>
                      </wpg:cNvGrpSpPr>
                      <wpg:grpSpPr bwMode="auto">
                        <a:xfrm>
                          <a:off x="2479963" y="1136073"/>
                          <a:ext cx="15874" cy="81252"/>
                          <a:chOff x="3911" y="1792"/>
                          <a:chExt cx="25" cy="128"/>
                        </a:xfrm>
                      </wpg:grpSpPr>
                      <wps:wsp>
                        <wps:cNvPr id="282" name="Freeform 76"/>
                        <wps:cNvSpPr>
                          <a:spLocks/>
                        </wps:cNvSpPr>
                        <wps:spPr bwMode="auto">
                          <a:xfrm>
                            <a:off x="3911" y="1792"/>
                            <a:ext cx="25" cy="128"/>
                          </a:xfrm>
                          <a:custGeom>
                            <a:avLst/>
                            <a:gdLst>
                              <a:gd name="T0" fmla="+- 0 3937 3911"/>
                              <a:gd name="T1" fmla="*/ T0 w 25"/>
                              <a:gd name="T2" fmla="+- 0 1831 1792"/>
                              <a:gd name="T3" fmla="*/ 1831 h 128"/>
                              <a:gd name="T4" fmla="+- 0 3912 3911"/>
                              <a:gd name="T5" fmla="*/ T4 w 25"/>
                              <a:gd name="T6" fmla="+- 0 1831 1792"/>
                              <a:gd name="T7" fmla="*/ 1831 h 128"/>
                              <a:gd name="T8" fmla="+- 0 3912 3911"/>
                              <a:gd name="T9" fmla="*/ T8 w 25"/>
                              <a:gd name="T10" fmla="+- 0 1921 1792"/>
                              <a:gd name="T11" fmla="*/ 1921 h 128"/>
                              <a:gd name="T12" fmla="+- 0 3937 3911"/>
                              <a:gd name="T13" fmla="*/ T12 w 25"/>
                              <a:gd name="T14" fmla="+- 0 1921 1792"/>
                              <a:gd name="T15" fmla="*/ 1921 h 128"/>
                              <a:gd name="T16" fmla="+- 0 3937 3911"/>
                              <a:gd name="T17" fmla="*/ T16 w 25"/>
                              <a:gd name="T18" fmla="+- 0 1831 1792"/>
                              <a:gd name="T19" fmla="*/ 1831 h 128"/>
                            </a:gdLst>
                            <a:ahLst/>
                            <a:cxnLst>
                              <a:cxn ang="0">
                                <a:pos x="T1" y="T3"/>
                              </a:cxn>
                              <a:cxn ang="0">
                                <a:pos x="T5" y="T7"/>
                              </a:cxn>
                              <a:cxn ang="0">
                                <a:pos x="T9" y="T11"/>
                              </a:cxn>
                              <a:cxn ang="0">
                                <a:pos x="T13" y="T15"/>
                              </a:cxn>
                              <a:cxn ang="0">
                                <a:pos x="T17" y="T19"/>
                              </a:cxn>
                            </a:cxnLst>
                            <a:rect l="0" t="0" r="r" b="b"/>
                            <a:pathLst>
                              <a:path w="25" h="128">
                                <a:moveTo>
                                  <a:pt x="26" y="39"/>
                                </a:moveTo>
                                <a:lnTo>
                                  <a:pt x="1" y="39"/>
                                </a:lnTo>
                                <a:lnTo>
                                  <a:pt x="1" y="129"/>
                                </a:lnTo>
                                <a:lnTo>
                                  <a:pt x="26" y="129"/>
                                </a:lnTo>
                                <a:lnTo>
                                  <a:pt x="26" y="3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3" name="Freeform 75"/>
                        <wps:cNvSpPr>
                          <a:spLocks/>
                        </wps:cNvSpPr>
                        <wps:spPr bwMode="auto">
                          <a:xfrm>
                            <a:off x="3911" y="1792"/>
                            <a:ext cx="25" cy="128"/>
                          </a:xfrm>
                          <a:custGeom>
                            <a:avLst/>
                            <a:gdLst>
                              <a:gd name="T0" fmla="+- 0 3938 3911"/>
                              <a:gd name="T1" fmla="*/ T0 w 25"/>
                              <a:gd name="T2" fmla="+- 0 1792 1792"/>
                              <a:gd name="T3" fmla="*/ 1792 h 128"/>
                              <a:gd name="T4" fmla="+- 0 3911 3911"/>
                              <a:gd name="T5" fmla="*/ T4 w 25"/>
                              <a:gd name="T6" fmla="+- 0 1792 1792"/>
                              <a:gd name="T7" fmla="*/ 1792 h 128"/>
                              <a:gd name="T8" fmla="+- 0 3911 3911"/>
                              <a:gd name="T9" fmla="*/ T8 w 25"/>
                              <a:gd name="T10" fmla="+- 0 1816 1792"/>
                              <a:gd name="T11" fmla="*/ 1816 h 128"/>
                              <a:gd name="T12" fmla="+- 0 3938 3911"/>
                              <a:gd name="T13" fmla="*/ T12 w 25"/>
                              <a:gd name="T14" fmla="+- 0 1816 1792"/>
                              <a:gd name="T15" fmla="*/ 1816 h 128"/>
                              <a:gd name="T16" fmla="+- 0 3938 3911"/>
                              <a:gd name="T17" fmla="*/ T16 w 25"/>
                              <a:gd name="T18" fmla="+- 0 1792 1792"/>
                              <a:gd name="T19" fmla="*/ 1792 h 128"/>
                            </a:gdLst>
                            <a:ahLst/>
                            <a:cxnLst>
                              <a:cxn ang="0">
                                <a:pos x="T1" y="T3"/>
                              </a:cxn>
                              <a:cxn ang="0">
                                <a:pos x="T5" y="T7"/>
                              </a:cxn>
                              <a:cxn ang="0">
                                <a:pos x="T9" y="T11"/>
                              </a:cxn>
                              <a:cxn ang="0">
                                <a:pos x="T13" y="T15"/>
                              </a:cxn>
                              <a:cxn ang="0">
                                <a:pos x="T17" y="T19"/>
                              </a:cxn>
                            </a:cxnLst>
                            <a:rect l="0" t="0" r="r" b="b"/>
                            <a:pathLst>
                              <a:path w="25" h="128">
                                <a:moveTo>
                                  <a:pt x="27" y="0"/>
                                </a:moveTo>
                                <a:lnTo>
                                  <a:pt x="0" y="0"/>
                                </a:lnTo>
                                <a:lnTo>
                                  <a:pt x="0" y="24"/>
                                </a:lnTo>
                                <a:lnTo>
                                  <a:pt x="27" y="24"/>
                                </a:lnTo>
                                <a:lnTo>
                                  <a:pt x="2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84" name="Group 70"/>
                      <wpg:cNvGrpSpPr>
                        <a:grpSpLocks/>
                      </wpg:cNvGrpSpPr>
                      <wpg:grpSpPr bwMode="auto">
                        <a:xfrm>
                          <a:off x="2521527" y="1156855"/>
                          <a:ext cx="53971" cy="58400"/>
                          <a:chOff x="3977" y="1829"/>
                          <a:chExt cx="85" cy="92"/>
                        </a:xfrm>
                      </wpg:grpSpPr>
                      <wps:wsp>
                        <wps:cNvPr id="285" name="Freeform 73"/>
                        <wps:cNvSpPr>
                          <a:spLocks/>
                        </wps:cNvSpPr>
                        <wps:spPr bwMode="auto">
                          <a:xfrm>
                            <a:off x="3977" y="1829"/>
                            <a:ext cx="85" cy="92"/>
                          </a:xfrm>
                          <a:custGeom>
                            <a:avLst/>
                            <a:gdLst>
                              <a:gd name="T0" fmla="+- 0 4001 3977"/>
                              <a:gd name="T1" fmla="*/ T0 w 85"/>
                              <a:gd name="T2" fmla="+- 0 1831 1829"/>
                              <a:gd name="T3" fmla="*/ 1831 h 92"/>
                              <a:gd name="T4" fmla="+- 0 3977 3977"/>
                              <a:gd name="T5" fmla="*/ T4 w 85"/>
                              <a:gd name="T6" fmla="+- 0 1831 1829"/>
                              <a:gd name="T7" fmla="*/ 1831 h 92"/>
                              <a:gd name="T8" fmla="+- 0 3977 3977"/>
                              <a:gd name="T9" fmla="*/ T8 w 85"/>
                              <a:gd name="T10" fmla="+- 0 1921 1829"/>
                              <a:gd name="T11" fmla="*/ 1921 h 92"/>
                              <a:gd name="T12" fmla="+- 0 4001 3977"/>
                              <a:gd name="T13" fmla="*/ T12 w 85"/>
                              <a:gd name="T14" fmla="+- 0 1921 1829"/>
                              <a:gd name="T15" fmla="*/ 1921 h 92"/>
                              <a:gd name="T16" fmla="+- 0 4001 3977"/>
                              <a:gd name="T17" fmla="*/ T16 w 85"/>
                              <a:gd name="T18" fmla="+- 0 1862 1829"/>
                              <a:gd name="T19" fmla="*/ 1862 h 92"/>
                              <a:gd name="T20" fmla="+- 0 4002 3977"/>
                              <a:gd name="T21" fmla="*/ T20 w 85"/>
                              <a:gd name="T22" fmla="+- 0 1855 1829"/>
                              <a:gd name="T23" fmla="*/ 1855 h 92"/>
                              <a:gd name="T24" fmla="+- 0 4009 3977"/>
                              <a:gd name="T25" fmla="*/ T24 w 85"/>
                              <a:gd name="T26" fmla="+- 0 1847 1829"/>
                              <a:gd name="T27" fmla="*/ 1847 h 92"/>
                              <a:gd name="T28" fmla="+- 0 4012 3977"/>
                              <a:gd name="T29" fmla="*/ T28 w 85"/>
                              <a:gd name="T30" fmla="+- 0 1846 1829"/>
                              <a:gd name="T31" fmla="*/ 1846 h 92"/>
                              <a:gd name="T32" fmla="+- 0 4001 3977"/>
                              <a:gd name="T33" fmla="*/ T32 w 85"/>
                              <a:gd name="T34" fmla="+- 0 1846 1829"/>
                              <a:gd name="T35" fmla="*/ 1846 h 92"/>
                              <a:gd name="T36" fmla="+- 0 4001 3977"/>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5" y="26"/>
                                </a:lnTo>
                                <a:lnTo>
                                  <a:pt x="32" y="18"/>
                                </a:lnTo>
                                <a:lnTo>
                                  <a:pt x="35"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6" name="Freeform 72"/>
                        <wps:cNvSpPr>
                          <a:spLocks/>
                        </wps:cNvSpPr>
                        <wps:spPr bwMode="auto">
                          <a:xfrm>
                            <a:off x="3977" y="1829"/>
                            <a:ext cx="85" cy="92"/>
                          </a:xfrm>
                          <a:custGeom>
                            <a:avLst/>
                            <a:gdLst>
                              <a:gd name="T0" fmla="+- 0 4059 3977"/>
                              <a:gd name="T1" fmla="*/ T0 w 85"/>
                              <a:gd name="T2" fmla="+- 0 1845 1829"/>
                              <a:gd name="T3" fmla="*/ 1845 h 92"/>
                              <a:gd name="T4" fmla="+- 0 4025 3977"/>
                              <a:gd name="T5" fmla="*/ T4 w 85"/>
                              <a:gd name="T6" fmla="+- 0 1845 1829"/>
                              <a:gd name="T7" fmla="*/ 1845 h 92"/>
                              <a:gd name="T8" fmla="+- 0 4029 3977"/>
                              <a:gd name="T9" fmla="*/ T8 w 85"/>
                              <a:gd name="T10" fmla="+- 0 1847 1829"/>
                              <a:gd name="T11" fmla="*/ 1847 h 92"/>
                              <a:gd name="T12" fmla="+- 0 4035 3977"/>
                              <a:gd name="T13" fmla="*/ T12 w 85"/>
                              <a:gd name="T14" fmla="+- 0 1854 1829"/>
                              <a:gd name="T15" fmla="*/ 1854 h 92"/>
                              <a:gd name="T16" fmla="+- 0 4037 3977"/>
                              <a:gd name="T17" fmla="*/ T16 w 85"/>
                              <a:gd name="T18" fmla="+- 0 1858 1829"/>
                              <a:gd name="T19" fmla="*/ 1858 h 92"/>
                              <a:gd name="T20" fmla="+- 0 4037 3977"/>
                              <a:gd name="T21" fmla="*/ T20 w 85"/>
                              <a:gd name="T22" fmla="+- 0 1921 1829"/>
                              <a:gd name="T23" fmla="*/ 1921 h 92"/>
                              <a:gd name="T24" fmla="+- 0 4061 3977"/>
                              <a:gd name="T25" fmla="*/ T24 w 85"/>
                              <a:gd name="T26" fmla="+- 0 1921 1829"/>
                              <a:gd name="T27" fmla="*/ 1921 h 92"/>
                              <a:gd name="T28" fmla="+- 0 4061 3977"/>
                              <a:gd name="T29" fmla="*/ T28 w 85"/>
                              <a:gd name="T30" fmla="+- 0 1853 1829"/>
                              <a:gd name="T31" fmla="*/ 1853 h 92"/>
                              <a:gd name="T32" fmla="+- 0 4059 3977"/>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8" y="16"/>
                                </a:lnTo>
                                <a:lnTo>
                                  <a:pt x="52" y="18"/>
                                </a:lnTo>
                                <a:lnTo>
                                  <a:pt x="58" y="25"/>
                                </a:lnTo>
                                <a:lnTo>
                                  <a:pt x="60" y="29"/>
                                </a:lnTo>
                                <a:lnTo>
                                  <a:pt x="60" y="92"/>
                                </a:lnTo>
                                <a:lnTo>
                                  <a:pt x="84" y="92"/>
                                </a:lnTo>
                                <a:lnTo>
                                  <a:pt x="84" y="24"/>
                                </a:lnTo>
                                <a:lnTo>
                                  <a:pt x="82"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7" name="Freeform 71"/>
                        <wps:cNvSpPr>
                          <a:spLocks/>
                        </wps:cNvSpPr>
                        <wps:spPr bwMode="auto">
                          <a:xfrm>
                            <a:off x="3977" y="1829"/>
                            <a:ext cx="85" cy="92"/>
                          </a:xfrm>
                          <a:custGeom>
                            <a:avLst/>
                            <a:gdLst>
                              <a:gd name="T0" fmla="+- 0 4040 3977"/>
                              <a:gd name="T1" fmla="*/ T0 w 85"/>
                              <a:gd name="T2" fmla="+- 0 1829 1829"/>
                              <a:gd name="T3" fmla="*/ 1829 h 92"/>
                              <a:gd name="T4" fmla="+- 0 4018 3977"/>
                              <a:gd name="T5" fmla="*/ T4 w 85"/>
                              <a:gd name="T6" fmla="+- 0 1829 1829"/>
                              <a:gd name="T7" fmla="*/ 1829 h 92"/>
                              <a:gd name="T8" fmla="+- 0 4010 3977"/>
                              <a:gd name="T9" fmla="*/ T8 w 85"/>
                              <a:gd name="T10" fmla="+- 0 1832 1829"/>
                              <a:gd name="T11" fmla="*/ 1832 h 92"/>
                              <a:gd name="T12" fmla="+- 0 4003 3977"/>
                              <a:gd name="T13" fmla="*/ T12 w 85"/>
                              <a:gd name="T14" fmla="+- 0 1841 1829"/>
                              <a:gd name="T15" fmla="*/ 1841 h 92"/>
                              <a:gd name="T16" fmla="+- 0 4002 3977"/>
                              <a:gd name="T17" fmla="*/ T16 w 85"/>
                              <a:gd name="T18" fmla="+- 0 1843 1829"/>
                              <a:gd name="T19" fmla="*/ 1843 h 92"/>
                              <a:gd name="T20" fmla="+- 0 4001 3977"/>
                              <a:gd name="T21" fmla="*/ T20 w 85"/>
                              <a:gd name="T22" fmla="+- 0 1846 1829"/>
                              <a:gd name="T23" fmla="*/ 1846 h 92"/>
                              <a:gd name="T24" fmla="+- 0 4012 3977"/>
                              <a:gd name="T25" fmla="*/ T24 w 85"/>
                              <a:gd name="T26" fmla="+- 0 1846 1829"/>
                              <a:gd name="T27" fmla="*/ 1846 h 92"/>
                              <a:gd name="T28" fmla="+- 0 4014 3977"/>
                              <a:gd name="T29" fmla="*/ T28 w 85"/>
                              <a:gd name="T30" fmla="+- 0 1845 1829"/>
                              <a:gd name="T31" fmla="*/ 1845 h 92"/>
                              <a:gd name="T32" fmla="+- 0 4059 3977"/>
                              <a:gd name="T33" fmla="*/ T32 w 85"/>
                              <a:gd name="T34" fmla="+- 0 1845 1829"/>
                              <a:gd name="T35" fmla="*/ 1845 h 92"/>
                              <a:gd name="T36" fmla="+- 0 4059 3977"/>
                              <a:gd name="T37" fmla="*/ T36 w 85"/>
                              <a:gd name="T38" fmla="+- 0 1844 1829"/>
                              <a:gd name="T39" fmla="*/ 1844 h 92"/>
                              <a:gd name="T40" fmla="+- 0 4048 3977"/>
                              <a:gd name="T41" fmla="*/ T40 w 85"/>
                              <a:gd name="T42" fmla="+- 0 1832 1829"/>
                              <a:gd name="T43" fmla="*/ 1832 h 92"/>
                              <a:gd name="T44" fmla="+- 0 4040 3977"/>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3" y="0"/>
                                </a:moveTo>
                                <a:lnTo>
                                  <a:pt x="41" y="0"/>
                                </a:lnTo>
                                <a:lnTo>
                                  <a:pt x="33" y="3"/>
                                </a:lnTo>
                                <a:lnTo>
                                  <a:pt x="26" y="12"/>
                                </a:lnTo>
                                <a:lnTo>
                                  <a:pt x="25" y="14"/>
                                </a:lnTo>
                                <a:lnTo>
                                  <a:pt x="24" y="17"/>
                                </a:lnTo>
                                <a:lnTo>
                                  <a:pt x="35" y="17"/>
                                </a:lnTo>
                                <a:lnTo>
                                  <a:pt x="37" y="16"/>
                                </a:lnTo>
                                <a:lnTo>
                                  <a:pt x="82" y="16"/>
                                </a:lnTo>
                                <a:lnTo>
                                  <a:pt x="82" y="15"/>
                                </a:lnTo>
                                <a:lnTo>
                                  <a:pt x="71" y="3"/>
                                </a:lnTo>
                                <a:lnTo>
                                  <a:pt x="63"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88" name="Group 64"/>
                      <wpg:cNvGrpSpPr>
                        <a:grpSpLocks/>
                      </wpg:cNvGrpSpPr>
                      <wpg:grpSpPr bwMode="auto">
                        <a:xfrm>
                          <a:off x="2597727" y="1156855"/>
                          <a:ext cx="55876" cy="82521"/>
                          <a:chOff x="4099" y="1829"/>
                          <a:chExt cx="88" cy="130"/>
                        </a:xfrm>
                      </wpg:grpSpPr>
                      <wps:wsp>
                        <wps:cNvPr id="289" name="Freeform 69"/>
                        <wps:cNvSpPr>
                          <a:spLocks/>
                        </wps:cNvSpPr>
                        <wps:spPr bwMode="auto">
                          <a:xfrm>
                            <a:off x="4099" y="1829"/>
                            <a:ext cx="88" cy="130"/>
                          </a:xfrm>
                          <a:custGeom>
                            <a:avLst/>
                            <a:gdLst>
                              <a:gd name="T0" fmla="+- 0 4128 4099"/>
                              <a:gd name="T1" fmla="*/ T0 w 88"/>
                              <a:gd name="T2" fmla="+- 0 1929 1829"/>
                              <a:gd name="T3" fmla="*/ 1929 h 130"/>
                              <a:gd name="T4" fmla="+- 0 4103 4099"/>
                              <a:gd name="T5" fmla="*/ T4 w 88"/>
                              <a:gd name="T6" fmla="+- 0 1929 1829"/>
                              <a:gd name="T7" fmla="*/ 1929 h 130"/>
                              <a:gd name="T8" fmla="+- 0 4103 4099"/>
                              <a:gd name="T9" fmla="*/ T8 w 88"/>
                              <a:gd name="T10" fmla="+- 0 1938 1829"/>
                              <a:gd name="T11" fmla="*/ 1938 h 130"/>
                              <a:gd name="T12" fmla="+- 0 4107 4099"/>
                              <a:gd name="T13" fmla="*/ T12 w 88"/>
                              <a:gd name="T14" fmla="+- 0 1946 1829"/>
                              <a:gd name="T15" fmla="*/ 1946 h 130"/>
                              <a:gd name="T16" fmla="+- 0 4121 4099"/>
                              <a:gd name="T17" fmla="*/ T16 w 88"/>
                              <a:gd name="T18" fmla="+- 0 1956 1829"/>
                              <a:gd name="T19" fmla="*/ 1956 h 130"/>
                              <a:gd name="T20" fmla="+- 0 4131 4099"/>
                              <a:gd name="T21" fmla="*/ T20 w 88"/>
                              <a:gd name="T22" fmla="+- 0 1959 1829"/>
                              <a:gd name="T23" fmla="*/ 1959 h 130"/>
                              <a:gd name="T24" fmla="+- 0 4159 4099"/>
                              <a:gd name="T25" fmla="*/ T24 w 88"/>
                              <a:gd name="T26" fmla="+- 0 1959 1829"/>
                              <a:gd name="T27" fmla="*/ 1959 h 130"/>
                              <a:gd name="T28" fmla="+- 0 4170 4099"/>
                              <a:gd name="T29" fmla="*/ T28 w 88"/>
                              <a:gd name="T30" fmla="+- 0 1955 1829"/>
                              <a:gd name="T31" fmla="*/ 1955 h 130"/>
                              <a:gd name="T32" fmla="+- 0 4183 4099"/>
                              <a:gd name="T33" fmla="*/ T32 w 88"/>
                              <a:gd name="T34" fmla="+- 0 1943 1829"/>
                              <a:gd name="T35" fmla="*/ 1943 h 130"/>
                              <a:gd name="T36" fmla="+- 0 4138 4099"/>
                              <a:gd name="T37" fmla="*/ T36 w 88"/>
                              <a:gd name="T38" fmla="+- 0 1943 1829"/>
                              <a:gd name="T39" fmla="*/ 1943 h 130"/>
                              <a:gd name="T40" fmla="+- 0 4134 4099"/>
                              <a:gd name="T41" fmla="*/ T40 w 88"/>
                              <a:gd name="T42" fmla="+- 0 1942 1829"/>
                              <a:gd name="T43" fmla="*/ 1942 h 130"/>
                              <a:gd name="T44" fmla="+- 0 4129 4099"/>
                              <a:gd name="T45" fmla="*/ T44 w 88"/>
                              <a:gd name="T46" fmla="+- 0 1937 1829"/>
                              <a:gd name="T47" fmla="*/ 1937 h 130"/>
                              <a:gd name="T48" fmla="+- 0 4128 4099"/>
                              <a:gd name="T49" fmla="*/ T48 w 88"/>
                              <a:gd name="T50" fmla="+- 0 1933 1829"/>
                              <a:gd name="T51" fmla="*/ 1933 h 130"/>
                              <a:gd name="T52" fmla="+- 0 4128 4099"/>
                              <a:gd name="T53" fmla="*/ T52 w 88"/>
                              <a:gd name="T54" fmla="+- 0 1929 1829"/>
                              <a:gd name="T55" fmla="*/ 1929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8" h="130">
                                <a:moveTo>
                                  <a:pt x="29" y="100"/>
                                </a:moveTo>
                                <a:lnTo>
                                  <a:pt x="4" y="100"/>
                                </a:lnTo>
                                <a:lnTo>
                                  <a:pt x="4" y="109"/>
                                </a:lnTo>
                                <a:lnTo>
                                  <a:pt x="8" y="117"/>
                                </a:lnTo>
                                <a:lnTo>
                                  <a:pt x="22" y="127"/>
                                </a:lnTo>
                                <a:lnTo>
                                  <a:pt x="32" y="130"/>
                                </a:lnTo>
                                <a:lnTo>
                                  <a:pt x="60" y="130"/>
                                </a:lnTo>
                                <a:lnTo>
                                  <a:pt x="71" y="126"/>
                                </a:lnTo>
                                <a:lnTo>
                                  <a:pt x="84" y="114"/>
                                </a:lnTo>
                                <a:lnTo>
                                  <a:pt x="39" y="114"/>
                                </a:lnTo>
                                <a:lnTo>
                                  <a:pt x="35" y="113"/>
                                </a:lnTo>
                                <a:lnTo>
                                  <a:pt x="30" y="108"/>
                                </a:lnTo>
                                <a:lnTo>
                                  <a:pt x="29" y="104"/>
                                </a:lnTo>
                                <a:lnTo>
                                  <a:pt x="29" y="10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0" name="Freeform 68"/>
                        <wps:cNvSpPr>
                          <a:spLocks/>
                        </wps:cNvSpPr>
                        <wps:spPr bwMode="auto">
                          <a:xfrm>
                            <a:off x="4099" y="1829"/>
                            <a:ext cx="88" cy="130"/>
                          </a:xfrm>
                          <a:custGeom>
                            <a:avLst/>
                            <a:gdLst>
                              <a:gd name="T0" fmla="+- 0 4187 4099"/>
                              <a:gd name="T1" fmla="*/ T0 w 88"/>
                              <a:gd name="T2" fmla="+- 0 1908 1829"/>
                              <a:gd name="T3" fmla="*/ 1908 h 130"/>
                              <a:gd name="T4" fmla="+- 0 4163 4099"/>
                              <a:gd name="T5" fmla="*/ T4 w 88"/>
                              <a:gd name="T6" fmla="+- 0 1908 1829"/>
                              <a:gd name="T7" fmla="*/ 1908 h 130"/>
                              <a:gd name="T8" fmla="+- 0 4163 4099"/>
                              <a:gd name="T9" fmla="*/ T8 w 88"/>
                              <a:gd name="T10" fmla="+- 0 1928 1829"/>
                              <a:gd name="T11" fmla="*/ 1928 h 130"/>
                              <a:gd name="T12" fmla="+- 0 4161 4099"/>
                              <a:gd name="T13" fmla="*/ T12 w 88"/>
                              <a:gd name="T14" fmla="+- 0 1933 1829"/>
                              <a:gd name="T15" fmla="*/ 1933 h 130"/>
                              <a:gd name="T16" fmla="+- 0 4154 4099"/>
                              <a:gd name="T17" fmla="*/ T16 w 88"/>
                              <a:gd name="T18" fmla="+- 0 1941 1829"/>
                              <a:gd name="T19" fmla="*/ 1941 h 130"/>
                              <a:gd name="T20" fmla="+- 0 4149 4099"/>
                              <a:gd name="T21" fmla="*/ T20 w 88"/>
                              <a:gd name="T22" fmla="+- 0 1943 1829"/>
                              <a:gd name="T23" fmla="*/ 1943 h 130"/>
                              <a:gd name="T24" fmla="+- 0 4183 4099"/>
                              <a:gd name="T25" fmla="*/ T24 w 88"/>
                              <a:gd name="T26" fmla="+- 0 1943 1829"/>
                              <a:gd name="T27" fmla="*/ 1943 h 130"/>
                              <a:gd name="T28" fmla="+- 0 4184 4099"/>
                              <a:gd name="T29" fmla="*/ T28 w 88"/>
                              <a:gd name="T30" fmla="+- 0 1942 1829"/>
                              <a:gd name="T31" fmla="*/ 1942 h 130"/>
                              <a:gd name="T32" fmla="+- 0 4187 4099"/>
                              <a:gd name="T33" fmla="*/ T32 w 88"/>
                              <a:gd name="T34" fmla="+- 0 1931 1829"/>
                              <a:gd name="T35" fmla="*/ 1931 h 130"/>
                              <a:gd name="T36" fmla="+- 0 4187 4099"/>
                              <a:gd name="T37" fmla="*/ T36 w 88"/>
                              <a:gd name="T38" fmla="+- 0 1908 1829"/>
                              <a:gd name="T39" fmla="*/ 1908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8" h="130">
                                <a:moveTo>
                                  <a:pt x="88" y="79"/>
                                </a:moveTo>
                                <a:lnTo>
                                  <a:pt x="64" y="79"/>
                                </a:lnTo>
                                <a:lnTo>
                                  <a:pt x="64" y="99"/>
                                </a:lnTo>
                                <a:lnTo>
                                  <a:pt x="62" y="104"/>
                                </a:lnTo>
                                <a:lnTo>
                                  <a:pt x="55" y="112"/>
                                </a:lnTo>
                                <a:lnTo>
                                  <a:pt x="50" y="114"/>
                                </a:lnTo>
                                <a:lnTo>
                                  <a:pt x="84" y="114"/>
                                </a:lnTo>
                                <a:lnTo>
                                  <a:pt x="85" y="113"/>
                                </a:lnTo>
                                <a:lnTo>
                                  <a:pt x="88" y="102"/>
                                </a:lnTo>
                                <a:lnTo>
                                  <a:pt x="88" y="7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1" name="Freeform 67"/>
                        <wps:cNvSpPr>
                          <a:spLocks/>
                        </wps:cNvSpPr>
                        <wps:spPr bwMode="auto">
                          <a:xfrm>
                            <a:off x="4099" y="1829"/>
                            <a:ext cx="88" cy="130"/>
                          </a:xfrm>
                          <a:custGeom>
                            <a:avLst/>
                            <a:gdLst>
                              <a:gd name="T0" fmla="+- 0 4149 4099"/>
                              <a:gd name="T1" fmla="*/ T0 w 88"/>
                              <a:gd name="T2" fmla="+- 0 1829 1829"/>
                              <a:gd name="T3" fmla="*/ 1829 h 130"/>
                              <a:gd name="T4" fmla="+- 0 4127 4099"/>
                              <a:gd name="T5" fmla="*/ T4 w 88"/>
                              <a:gd name="T6" fmla="+- 0 1829 1829"/>
                              <a:gd name="T7" fmla="*/ 1829 h 130"/>
                              <a:gd name="T8" fmla="+- 0 4117 4099"/>
                              <a:gd name="T9" fmla="*/ T8 w 88"/>
                              <a:gd name="T10" fmla="+- 0 1833 1829"/>
                              <a:gd name="T11" fmla="*/ 1833 h 130"/>
                              <a:gd name="T12" fmla="+- 0 4103 4099"/>
                              <a:gd name="T13" fmla="*/ T12 w 88"/>
                              <a:gd name="T14" fmla="+- 0 1850 1829"/>
                              <a:gd name="T15" fmla="*/ 1850 h 130"/>
                              <a:gd name="T16" fmla="+- 0 4099 4099"/>
                              <a:gd name="T17" fmla="*/ T16 w 88"/>
                              <a:gd name="T18" fmla="+- 0 1861 1829"/>
                              <a:gd name="T19" fmla="*/ 1861 h 130"/>
                              <a:gd name="T20" fmla="+- 0 4099 4099"/>
                              <a:gd name="T21" fmla="*/ T20 w 88"/>
                              <a:gd name="T22" fmla="+- 0 1889 1829"/>
                              <a:gd name="T23" fmla="*/ 1889 h 130"/>
                              <a:gd name="T24" fmla="+- 0 4103 4099"/>
                              <a:gd name="T25" fmla="*/ T24 w 88"/>
                              <a:gd name="T26" fmla="+- 0 1900 1829"/>
                              <a:gd name="T27" fmla="*/ 1900 h 130"/>
                              <a:gd name="T28" fmla="+- 0 4117 4099"/>
                              <a:gd name="T29" fmla="*/ T28 w 88"/>
                              <a:gd name="T30" fmla="+- 0 1917 1829"/>
                              <a:gd name="T31" fmla="*/ 1917 h 130"/>
                              <a:gd name="T32" fmla="+- 0 4126 4099"/>
                              <a:gd name="T33" fmla="*/ T32 w 88"/>
                              <a:gd name="T34" fmla="+- 0 1921 1829"/>
                              <a:gd name="T35" fmla="*/ 1921 h 130"/>
                              <a:gd name="T36" fmla="+- 0 4148 4099"/>
                              <a:gd name="T37" fmla="*/ T36 w 88"/>
                              <a:gd name="T38" fmla="+- 0 1921 1829"/>
                              <a:gd name="T39" fmla="*/ 1921 h 130"/>
                              <a:gd name="T40" fmla="+- 0 4156 4099"/>
                              <a:gd name="T41" fmla="*/ T40 w 88"/>
                              <a:gd name="T42" fmla="+- 0 1917 1829"/>
                              <a:gd name="T43" fmla="*/ 1917 h 130"/>
                              <a:gd name="T44" fmla="+- 0 4162 4099"/>
                              <a:gd name="T45" fmla="*/ T44 w 88"/>
                              <a:gd name="T46" fmla="+- 0 1909 1829"/>
                              <a:gd name="T47" fmla="*/ 1909 h 130"/>
                              <a:gd name="T48" fmla="+- 0 4163 4099"/>
                              <a:gd name="T49" fmla="*/ T48 w 88"/>
                              <a:gd name="T50" fmla="+- 0 1908 1829"/>
                              <a:gd name="T51" fmla="*/ 1908 h 130"/>
                              <a:gd name="T52" fmla="+- 0 4187 4099"/>
                              <a:gd name="T53" fmla="*/ T52 w 88"/>
                              <a:gd name="T54" fmla="+- 0 1908 1829"/>
                              <a:gd name="T55" fmla="*/ 1908 h 130"/>
                              <a:gd name="T56" fmla="+- 0 4187 4099"/>
                              <a:gd name="T57" fmla="*/ T56 w 88"/>
                              <a:gd name="T58" fmla="+- 0 1905 1829"/>
                              <a:gd name="T59" fmla="*/ 1905 h 130"/>
                              <a:gd name="T60" fmla="+- 0 4137 4099"/>
                              <a:gd name="T61" fmla="*/ T60 w 88"/>
                              <a:gd name="T62" fmla="+- 0 1905 1829"/>
                              <a:gd name="T63" fmla="*/ 1905 h 130"/>
                              <a:gd name="T64" fmla="+- 0 4132 4099"/>
                              <a:gd name="T65" fmla="*/ T64 w 88"/>
                              <a:gd name="T66" fmla="+- 0 1902 1829"/>
                              <a:gd name="T67" fmla="*/ 1902 h 130"/>
                              <a:gd name="T68" fmla="+- 0 4125 4099"/>
                              <a:gd name="T69" fmla="*/ T68 w 88"/>
                              <a:gd name="T70" fmla="+- 0 1892 1829"/>
                              <a:gd name="T71" fmla="*/ 1892 h 130"/>
                              <a:gd name="T72" fmla="+- 0 4123 4099"/>
                              <a:gd name="T73" fmla="*/ T72 w 88"/>
                              <a:gd name="T74" fmla="+- 0 1884 1829"/>
                              <a:gd name="T75" fmla="*/ 1884 h 130"/>
                              <a:gd name="T76" fmla="+- 0 4124 4099"/>
                              <a:gd name="T77" fmla="*/ T76 w 88"/>
                              <a:gd name="T78" fmla="+- 0 1865 1829"/>
                              <a:gd name="T79" fmla="*/ 1865 h 130"/>
                              <a:gd name="T80" fmla="+- 0 4125 4099"/>
                              <a:gd name="T81" fmla="*/ T80 w 88"/>
                              <a:gd name="T82" fmla="+- 0 1858 1829"/>
                              <a:gd name="T83" fmla="*/ 1858 h 130"/>
                              <a:gd name="T84" fmla="+- 0 4132 4099"/>
                              <a:gd name="T85" fmla="*/ T84 w 88"/>
                              <a:gd name="T86" fmla="+- 0 1847 1829"/>
                              <a:gd name="T87" fmla="*/ 1847 h 130"/>
                              <a:gd name="T88" fmla="+- 0 4137 4099"/>
                              <a:gd name="T89" fmla="*/ T88 w 88"/>
                              <a:gd name="T90" fmla="+- 0 1845 1829"/>
                              <a:gd name="T91" fmla="*/ 1845 h 130"/>
                              <a:gd name="T92" fmla="+- 0 4187 4099"/>
                              <a:gd name="T93" fmla="*/ T92 w 88"/>
                              <a:gd name="T94" fmla="+- 0 1845 1829"/>
                              <a:gd name="T95" fmla="*/ 1845 h 130"/>
                              <a:gd name="T96" fmla="+- 0 4187 4099"/>
                              <a:gd name="T97" fmla="*/ T96 w 88"/>
                              <a:gd name="T98" fmla="+- 0 1840 1829"/>
                              <a:gd name="T99" fmla="*/ 1840 h 130"/>
                              <a:gd name="T100" fmla="+- 0 4163 4099"/>
                              <a:gd name="T101" fmla="*/ T100 w 88"/>
                              <a:gd name="T102" fmla="+- 0 1840 1829"/>
                              <a:gd name="T103" fmla="*/ 1840 h 130"/>
                              <a:gd name="T104" fmla="+- 0 4157 4099"/>
                              <a:gd name="T105" fmla="*/ T104 w 88"/>
                              <a:gd name="T106" fmla="+- 0 1832 1829"/>
                              <a:gd name="T107" fmla="*/ 1832 h 130"/>
                              <a:gd name="T108" fmla="+- 0 4149 4099"/>
                              <a:gd name="T109" fmla="*/ T108 w 88"/>
                              <a:gd name="T110" fmla="+- 0 1829 1829"/>
                              <a:gd name="T111" fmla="*/ 1829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8" h="130">
                                <a:moveTo>
                                  <a:pt x="50" y="0"/>
                                </a:moveTo>
                                <a:lnTo>
                                  <a:pt x="28" y="0"/>
                                </a:lnTo>
                                <a:lnTo>
                                  <a:pt x="18" y="4"/>
                                </a:lnTo>
                                <a:lnTo>
                                  <a:pt x="4" y="21"/>
                                </a:lnTo>
                                <a:lnTo>
                                  <a:pt x="0" y="32"/>
                                </a:lnTo>
                                <a:lnTo>
                                  <a:pt x="0" y="60"/>
                                </a:lnTo>
                                <a:lnTo>
                                  <a:pt x="4" y="71"/>
                                </a:lnTo>
                                <a:lnTo>
                                  <a:pt x="18" y="88"/>
                                </a:lnTo>
                                <a:lnTo>
                                  <a:pt x="27" y="92"/>
                                </a:lnTo>
                                <a:lnTo>
                                  <a:pt x="49" y="92"/>
                                </a:lnTo>
                                <a:lnTo>
                                  <a:pt x="57" y="88"/>
                                </a:lnTo>
                                <a:lnTo>
                                  <a:pt x="63" y="80"/>
                                </a:lnTo>
                                <a:lnTo>
                                  <a:pt x="64" y="79"/>
                                </a:lnTo>
                                <a:lnTo>
                                  <a:pt x="88" y="79"/>
                                </a:lnTo>
                                <a:lnTo>
                                  <a:pt x="88" y="76"/>
                                </a:lnTo>
                                <a:lnTo>
                                  <a:pt x="38" y="76"/>
                                </a:lnTo>
                                <a:lnTo>
                                  <a:pt x="33" y="73"/>
                                </a:lnTo>
                                <a:lnTo>
                                  <a:pt x="26" y="63"/>
                                </a:lnTo>
                                <a:lnTo>
                                  <a:pt x="24" y="55"/>
                                </a:lnTo>
                                <a:lnTo>
                                  <a:pt x="25" y="36"/>
                                </a:lnTo>
                                <a:lnTo>
                                  <a:pt x="26" y="29"/>
                                </a:lnTo>
                                <a:lnTo>
                                  <a:pt x="33" y="18"/>
                                </a:lnTo>
                                <a:lnTo>
                                  <a:pt x="38" y="16"/>
                                </a:lnTo>
                                <a:lnTo>
                                  <a:pt x="88" y="16"/>
                                </a:lnTo>
                                <a:lnTo>
                                  <a:pt x="88" y="11"/>
                                </a:lnTo>
                                <a:lnTo>
                                  <a:pt x="64" y="11"/>
                                </a:lnTo>
                                <a:lnTo>
                                  <a:pt x="58" y="3"/>
                                </a:lnTo>
                                <a:lnTo>
                                  <a:pt x="5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2" name="Freeform 66"/>
                        <wps:cNvSpPr>
                          <a:spLocks/>
                        </wps:cNvSpPr>
                        <wps:spPr bwMode="auto">
                          <a:xfrm>
                            <a:off x="4099" y="1829"/>
                            <a:ext cx="88" cy="130"/>
                          </a:xfrm>
                          <a:custGeom>
                            <a:avLst/>
                            <a:gdLst>
                              <a:gd name="T0" fmla="+- 0 4187 4099"/>
                              <a:gd name="T1" fmla="*/ T0 w 88"/>
                              <a:gd name="T2" fmla="+- 0 1845 1829"/>
                              <a:gd name="T3" fmla="*/ 1845 h 130"/>
                              <a:gd name="T4" fmla="+- 0 4150 4099"/>
                              <a:gd name="T5" fmla="*/ T4 w 88"/>
                              <a:gd name="T6" fmla="+- 0 1845 1829"/>
                              <a:gd name="T7" fmla="*/ 1845 h 130"/>
                              <a:gd name="T8" fmla="+- 0 4155 4099"/>
                              <a:gd name="T9" fmla="*/ T8 w 88"/>
                              <a:gd name="T10" fmla="+- 0 1847 1829"/>
                              <a:gd name="T11" fmla="*/ 1847 h 130"/>
                              <a:gd name="T12" fmla="+- 0 4162 4099"/>
                              <a:gd name="T13" fmla="*/ T12 w 88"/>
                              <a:gd name="T14" fmla="+- 0 1858 1829"/>
                              <a:gd name="T15" fmla="*/ 1858 h 130"/>
                              <a:gd name="T16" fmla="+- 0 4164 4099"/>
                              <a:gd name="T17" fmla="*/ T16 w 88"/>
                              <a:gd name="T18" fmla="+- 0 1865 1829"/>
                              <a:gd name="T19" fmla="*/ 1865 h 130"/>
                              <a:gd name="T20" fmla="+- 0 4164 4099"/>
                              <a:gd name="T21" fmla="*/ T20 w 88"/>
                              <a:gd name="T22" fmla="+- 0 1884 1829"/>
                              <a:gd name="T23" fmla="*/ 1884 h 130"/>
                              <a:gd name="T24" fmla="+- 0 4162 4099"/>
                              <a:gd name="T25" fmla="*/ T24 w 88"/>
                              <a:gd name="T26" fmla="+- 0 1892 1829"/>
                              <a:gd name="T27" fmla="*/ 1892 h 130"/>
                              <a:gd name="T28" fmla="+- 0 4155 4099"/>
                              <a:gd name="T29" fmla="*/ T28 w 88"/>
                              <a:gd name="T30" fmla="+- 0 1902 1829"/>
                              <a:gd name="T31" fmla="*/ 1902 h 130"/>
                              <a:gd name="T32" fmla="+- 0 4150 4099"/>
                              <a:gd name="T33" fmla="*/ T32 w 88"/>
                              <a:gd name="T34" fmla="+- 0 1905 1829"/>
                              <a:gd name="T35" fmla="*/ 1905 h 130"/>
                              <a:gd name="T36" fmla="+- 0 4187 4099"/>
                              <a:gd name="T37" fmla="*/ T36 w 88"/>
                              <a:gd name="T38" fmla="+- 0 1905 1829"/>
                              <a:gd name="T39" fmla="*/ 1905 h 130"/>
                              <a:gd name="T40" fmla="+- 0 4187 4099"/>
                              <a:gd name="T41" fmla="*/ T40 w 88"/>
                              <a:gd name="T42" fmla="+- 0 1845 1829"/>
                              <a:gd name="T43" fmla="*/ 1845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0">
                                <a:moveTo>
                                  <a:pt x="88" y="16"/>
                                </a:moveTo>
                                <a:lnTo>
                                  <a:pt x="51" y="16"/>
                                </a:lnTo>
                                <a:lnTo>
                                  <a:pt x="56" y="18"/>
                                </a:lnTo>
                                <a:lnTo>
                                  <a:pt x="63" y="29"/>
                                </a:lnTo>
                                <a:lnTo>
                                  <a:pt x="65" y="36"/>
                                </a:lnTo>
                                <a:lnTo>
                                  <a:pt x="65" y="55"/>
                                </a:lnTo>
                                <a:lnTo>
                                  <a:pt x="63" y="63"/>
                                </a:lnTo>
                                <a:lnTo>
                                  <a:pt x="56" y="73"/>
                                </a:lnTo>
                                <a:lnTo>
                                  <a:pt x="51" y="76"/>
                                </a:lnTo>
                                <a:lnTo>
                                  <a:pt x="88" y="76"/>
                                </a:lnTo>
                                <a:lnTo>
                                  <a:pt x="8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3" name="Freeform 65"/>
                        <wps:cNvSpPr>
                          <a:spLocks/>
                        </wps:cNvSpPr>
                        <wps:spPr bwMode="auto">
                          <a:xfrm>
                            <a:off x="4099" y="1829"/>
                            <a:ext cx="88" cy="130"/>
                          </a:xfrm>
                          <a:custGeom>
                            <a:avLst/>
                            <a:gdLst>
                              <a:gd name="T0" fmla="+- 0 4187 4099"/>
                              <a:gd name="T1" fmla="*/ T0 w 88"/>
                              <a:gd name="T2" fmla="+- 0 1831 1829"/>
                              <a:gd name="T3" fmla="*/ 1831 h 130"/>
                              <a:gd name="T4" fmla="+- 0 4163 4099"/>
                              <a:gd name="T5" fmla="*/ T4 w 88"/>
                              <a:gd name="T6" fmla="+- 0 1831 1829"/>
                              <a:gd name="T7" fmla="*/ 1831 h 130"/>
                              <a:gd name="T8" fmla="+- 0 4163 4099"/>
                              <a:gd name="T9" fmla="*/ T8 w 88"/>
                              <a:gd name="T10" fmla="+- 0 1840 1829"/>
                              <a:gd name="T11" fmla="*/ 1840 h 130"/>
                              <a:gd name="T12" fmla="+- 0 4187 4099"/>
                              <a:gd name="T13" fmla="*/ T12 w 88"/>
                              <a:gd name="T14" fmla="+- 0 1840 1829"/>
                              <a:gd name="T15" fmla="*/ 1840 h 130"/>
                              <a:gd name="T16" fmla="+- 0 4187 4099"/>
                              <a:gd name="T17" fmla="*/ T16 w 88"/>
                              <a:gd name="T18" fmla="+- 0 1831 1829"/>
                              <a:gd name="T19" fmla="*/ 1831 h 130"/>
                            </a:gdLst>
                            <a:ahLst/>
                            <a:cxnLst>
                              <a:cxn ang="0">
                                <a:pos x="T1" y="T3"/>
                              </a:cxn>
                              <a:cxn ang="0">
                                <a:pos x="T5" y="T7"/>
                              </a:cxn>
                              <a:cxn ang="0">
                                <a:pos x="T9" y="T11"/>
                              </a:cxn>
                              <a:cxn ang="0">
                                <a:pos x="T13" y="T15"/>
                              </a:cxn>
                              <a:cxn ang="0">
                                <a:pos x="T17" y="T19"/>
                              </a:cxn>
                            </a:cxnLst>
                            <a:rect l="0" t="0" r="r" b="b"/>
                            <a:pathLst>
                              <a:path w="88" h="130">
                                <a:moveTo>
                                  <a:pt x="88" y="2"/>
                                </a:moveTo>
                                <a:lnTo>
                                  <a:pt x="64" y="2"/>
                                </a:lnTo>
                                <a:lnTo>
                                  <a:pt x="64" y="11"/>
                                </a:lnTo>
                                <a:lnTo>
                                  <a:pt x="88" y="11"/>
                                </a:lnTo>
                                <a:lnTo>
                                  <a:pt x="88"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94" name="Group 61"/>
                      <wpg:cNvGrpSpPr>
                        <a:grpSpLocks/>
                      </wpg:cNvGrpSpPr>
                      <wpg:grpSpPr bwMode="auto">
                        <a:xfrm>
                          <a:off x="2729345" y="1136073"/>
                          <a:ext cx="67940" cy="83156"/>
                          <a:chOff x="4310" y="1792"/>
                          <a:chExt cx="107" cy="131"/>
                        </a:xfrm>
                      </wpg:grpSpPr>
                      <wps:wsp>
                        <wps:cNvPr id="295" name="Freeform 63"/>
                        <wps:cNvSpPr>
                          <a:spLocks/>
                        </wps:cNvSpPr>
                        <wps:spPr bwMode="auto">
                          <a:xfrm>
                            <a:off x="4310" y="1792"/>
                            <a:ext cx="107" cy="131"/>
                          </a:xfrm>
                          <a:custGeom>
                            <a:avLst/>
                            <a:gdLst>
                              <a:gd name="T0" fmla="+- 0 4336 4310"/>
                              <a:gd name="T1" fmla="*/ T0 w 107"/>
                              <a:gd name="T2" fmla="+- 0 1792 1792"/>
                              <a:gd name="T3" fmla="*/ 1792 h 131"/>
                              <a:gd name="T4" fmla="+- 0 4310 4310"/>
                              <a:gd name="T5" fmla="*/ T4 w 107"/>
                              <a:gd name="T6" fmla="+- 0 1792 1792"/>
                              <a:gd name="T7" fmla="*/ 1792 h 131"/>
                              <a:gd name="T8" fmla="+- 0 4310 4310"/>
                              <a:gd name="T9" fmla="*/ T8 w 107"/>
                              <a:gd name="T10" fmla="+- 0 1877 1792"/>
                              <a:gd name="T11" fmla="*/ 1877 h 131"/>
                              <a:gd name="T12" fmla="+- 0 4315 4310"/>
                              <a:gd name="T13" fmla="*/ T12 w 107"/>
                              <a:gd name="T14" fmla="+- 0 1897 1792"/>
                              <a:gd name="T15" fmla="*/ 1897 h 131"/>
                              <a:gd name="T16" fmla="+- 0 4327 4310"/>
                              <a:gd name="T17" fmla="*/ T16 w 107"/>
                              <a:gd name="T18" fmla="+- 0 1913 1792"/>
                              <a:gd name="T19" fmla="*/ 1913 h 131"/>
                              <a:gd name="T20" fmla="+- 0 4344 4310"/>
                              <a:gd name="T21" fmla="*/ T20 w 107"/>
                              <a:gd name="T22" fmla="+- 0 1921 1792"/>
                              <a:gd name="T23" fmla="*/ 1921 h 131"/>
                              <a:gd name="T24" fmla="+- 0 4368 4310"/>
                              <a:gd name="T25" fmla="*/ T24 w 107"/>
                              <a:gd name="T26" fmla="+- 0 1923 1792"/>
                              <a:gd name="T27" fmla="*/ 1923 h 131"/>
                              <a:gd name="T28" fmla="+- 0 4388 4310"/>
                              <a:gd name="T29" fmla="*/ T28 w 107"/>
                              <a:gd name="T30" fmla="+- 0 1919 1792"/>
                              <a:gd name="T31" fmla="*/ 1919 h 131"/>
                              <a:gd name="T32" fmla="+- 0 4404 4310"/>
                              <a:gd name="T33" fmla="*/ T32 w 107"/>
                              <a:gd name="T34" fmla="+- 0 1908 1792"/>
                              <a:gd name="T35" fmla="*/ 1908 h 131"/>
                              <a:gd name="T36" fmla="+- 0 4407 4310"/>
                              <a:gd name="T37" fmla="*/ T36 w 107"/>
                              <a:gd name="T38" fmla="+- 0 1904 1792"/>
                              <a:gd name="T39" fmla="*/ 1904 h 131"/>
                              <a:gd name="T40" fmla="+- 0 4354 4310"/>
                              <a:gd name="T41" fmla="*/ T40 w 107"/>
                              <a:gd name="T42" fmla="+- 0 1904 1792"/>
                              <a:gd name="T43" fmla="*/ 1904 h 131"/>
                              <a:gd name="T44" fmla="+- 0 4348 4310"/>
                              <a:gd name="T45" fmla="*/ T44 w 107"/>
                              <a:gd name="T46" fmla="+- 0 1901 1792"/>
                              <a:gd name="T47" fmla="*/ 1901 h 131"/>
                              <a:gd name="T48" fmla="+- 0 4338 4310"/>
                              <a:gd name="T49" fmla="*/ T48 w 107"/>
                              <a:gd name="T50" fmla="+- 0 1892 1792"/>
                              <a:gd name="T51" fmla="*/ 1892 h 131"/>
                              <a:gd name="T52" fmla="+- 0 4336 4310"/>
                              <a:gd name="T53" fmla="*/ T52 w 107"/>
                              <a:gd name="T54" fmla="+- 0 1885 1792"/>
                              <a:gd name="T55" fmla="*/ 1885 h 131"/>
                              <a:gd name="T56" fmla="+- 0 4336 4310"/>
                              <a:gd name="T57" fmla="*/ T56 w 107"/>
                              <a:gd name="T58" fmla="+- 0 1792 1792"/>
                              <a:gd name="T59" fmla="*/ 1792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7" h="131">
                                <a:moveTo>
                                  <a:pt x="26" y="0"/>
                                </a:moveTo>
                                <a:lnTo>
                                  <a:pt x="0" y="0"/>
                                </a:lnTo>
                                <a:lnTo>
                                  <a:pt x="0" y="85"/>
                                </a:lnTo>
                                <a:lnTo>
                                  <a:pt x="5" y="105"/>
                                </a:lnTo>
                                <a:lnTo>
                                  <a:pt x="17" y="121"/>
                                </a:lnTo>
                                <a:lnTo>
                                  <a:pt x="34" y="129"/>
                                </a:lnTo>
                                <a:lnTo>
                                  <a:pt x="58" y="131"/>
                                </a:lnTo>
                                <a:lnTo>
                                  <a:pt x="78" y="127"/>
                                </a:lnTo>
                                <a:lnTo>
                                  <a:pt x="94" y="116"/>
                                </a:lnTo>
                                <a:lnTo>
                                  <a:pt x="97" y="112"/>
                                </a:lnTo>
                                <a:lnTo>
                                  <a:pt x="44" y="112"/>
                                </a:lnTo>
                                <a:lnTo>
                                  <a:pt x="38" y="109"/>
                                </a:lnTo>
                                <a:lnTo>
                                  <a:pt x="28" y="100"/>
                                </a:lnTo>
                                <a:lnTo>
                                  <a:pt x="26" y="93"/>
                                </a:lnTo>
                                <a:lnTo>
                                  <a:pt x="2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6" name="Freeform 62"/>
                        <wps:cNvSpPr>
                          <a:spLocks/>
                        </wps:cNvSpPr>
                        <wps:spPr bwMode="auto">
                          <a:xfrm>
                            <a:off x="4310" y="1792"/>
                            <a:ext cx="107" cy="131"/>
                          </a:xfrm>
                          <a:custGeom>
                            <a:avLst/>
                            <a:gdLst>
                              <a:gd name="T0" fmla="+- 0 4417 4310"/>
                              <a:gd name="T1" fmla="*/ T0 w 107"/>
                              <a:gd name="T2" fmla="+- 0 1792 1792"/>
                              <a:gd name="T3" fmla="*/ 1792 h 131"/>
                              <a:gd name="T4" fmla="+- 0 4390 4310"/>
                              <a:gd name="T5" fmla="*/ T4 w 107"/>
                              <a:gd name="T6" fmla="+- 0 1792 1792"/>
                              <a:gd name="T7" fmla="*/ 1792 h 131"/>
                              <a:gd name="T8" fmla="+- 0 4390 4310"/>
                              <a:gd name="T9" fmla="*/ T8 w 107"/>
                              <a:gd name="T10" fmla="+- 0 1885 1792"/>
                              <a:gd name="T11" fmla="*/ 1885 h 131"/>
                              <a:gd name="T12" fmla="+- 0 4388 4310"/>
                              <a:gd name="T13" fmla="*/ T12 w 107"/>
                              <a:gd name="T14" fmla="+- 0 1892 1792"/>
                              <a:gd name="T15" fmla="*/ 1892 h 131"/>
                              <a:gd name="T16" fmla="+- 0 4379 4310"/>
                              <a:gd name="T17" fmla="*/ T16 w 107"/>
                              <a:gd name="T18" fmla="+- 0 1901 1792"/>
                              <a:gd name="T19" fmla="*/ 1901 h 131"/>
                              <a:gd name="T20" fmla="+- 0 4372 4310"/>
                              <a:gd name="T21" fmla="*/ T20 w 107"/>
                              <a:gd name="T22" fmla="+- 0 1904 1792"/>
                              <a:gd name="T23" fmla="*/ 1904 h 131"/>
                              <a:gd name="T24" fmla="+- 0 4407 4310"/>
                              <a:gd name="T25" fmla="*/ T24 w 107"/>
                              <a:gd name="T26" fmla="+- 0 1904 1792"/>
                              <a:gd name="T27" fmla="*/ 1904 h 131"/>
                              <a:gd name="T28" fmla="+- 0 4414 4310"/>
                              <a:gd name="T29" fmla="*/ T28 w 107"/>
                              <a:gd name="T30" fmla="+- 0 1892 1792"/>
                              <a:gd name="T31" fmla="*/ 1892 h 131"/>
                              <a:gd name="T32" fmla="+- 0 4417 4310"/>
                              <a:gd name="T33" fmla="*/ T32 w 107"/>
                              <a:gd name="T34" fmla="+- 0 1870 1792"/>
                              <a:gd name="T35" fmla="*/ 1870 h 131"/>
                              <a:gd name="T36" fmla="+- 0 4417 4310"/>
                              <a:gd name="T37" fmla="*/ T36 w 107"/>
                              <a:gd name="T38" fmla="+- 0 1792 1792"/>
                              <a:gd name="T39" fmla="*/ 1792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7" h="131">
                                <a:moveTo>
                                  <a:pt x="107" y="0"/>
                                </a:moveTo>
                                <a:lnTo>
                                  <a:pt x="80" y="0"/>
                                </a:lnTo>
                                <a:lnTo>
                                  <a:pt x="80" y="93"/>
                                </a:lnTo>
                                <a:lnTo>
                                  <a:pt x="78" y="100"/>
                                </a:lnTo>
                                <a:lnTo>
                                  <a:pt x="69" y="109"/>
                                </a:lnTo>
                                <a:lnTo>
                                  <a:pt x="62" y="112"/>
                                </a:lnTo>
                                <a:lnTo>
                                  <a:pt x="97" y="112"/>
                                </a:lnTo>
                                <a:lnTo>
                                  <a:pt x="104" y="100"/>
                                </a:lnTo>
                                <a:lnTo>
                                  <a:pt x="107" y="78"/>
                                </a:lnTo>
                                <a:lnTo>
                                  <a:pt x="10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97" name="Group 57"/>
                      <wpg:cNvGrpSpPr>
                        <a:grpSpLocks/>
                      </wpg:cNvGrpSpPr>
                      <wpg:grpSpPr bwMode="auto">
                        <a:xfrm>
                          <a:off x="2826327" y="1156855"/>
                          <a:ext cx="53971" cy="58400"/>
                          <a:chOff x="4461" y="1829"/>
                          <a:chExt cx="85" cy="92"/>
                        </a:xfrm>
                      </wpg:grpSpPr>
                      <wps:wsp>
                        <wps:cNvPr id="298" name="Freeform 60"/>
                        <wps:cNvSpPr>
                          <a:spLocks/>
                        </wps:cNvSpPr>
                        <wps:spPr bwMode="auto">
                          <a:xfrm>
                            <a:off x="4461" y="1829"/>
                            <a:ext cx="85" cy="92"/>
                          </a:xfrm>
                          <a:custGeom>
                            <a:avLst/>
                            <a:gdLst>
                              <a:gd name="T0" fmla="+- 0 4485 4461"/>
                              <a:gd name="T1" fmla="*/ T0 w 85"/>
                              <a:gd name="T2" fmla="+- 0 1831 1829"/>
                              <a:gd name="T3" fmla="*/ 1831 h 92"/>
                              <a:gd name="T4" fmla="+- 0 4461 4461"/>
                              <a:gd name="T5" fmla="*/ T4 w 85"/>
                              <a:gd name="T6" fmla="+- 0 1831 1829"/>
                              <a:gd name="T7" fmla="*/ 1831 h 92"/>
                              <a:gd name="T8" fmla="+- 0 4461 4461"/>
                              <a:gd name="T9" fmla="*/ T8 w 85"/>
                              <a:gd name="T10" fmla="+- 0 1921 1829"/>
                              <a:gd name="T11" fmla="*/ 1921 h 92"/>
                              <a:gd name="T12" fmla="+- 0 4485 4461"/>
                              <a:gd name="T13" fmla="*/ T12 w 85"/>
                              <a:gd name="T14" fmla="+- 0 1921 1829"/>
                              <a:gd name="T15" fmla="*/ 1921 h 92"/>
                              <a:gd name="T16" fmla="+- 0 4485 4461"/>
                              <a:gd name="T17" fmla="*/ T16 w 85"/>
                              <a:gd name="T18" fmla="+- 0 1862 1829"/>
                              <a:gd name="T19" fmla="*/ 1862 h 92"/>
                              <a:gd name="T20" fmla="+- 0 4487 4461"/>
                              <a:gd name="T21" fmla="*/ T20 w 85"/>
                              <a:gd name="T22" fmla="+- 0 1855 1829"/>
                              <a:gd name="T23" fmla="*/ 1855 h 92"/>
                              <a:gd name="T24" fmla="+- 0 4493 4461"/>
                              <a:gd name="T25" fmla="*/ T24 w 85"/>
                              <a:gd name="T26" fmla="+- 0 1847 1829"/>
                              <a:gd name="T27" fmla="*/ 1847 h 92"/>
                              <a:gd name="T28" fmla="+- 0 4497 4461"/>
                              <a:gd name="T29" fmla="*/ T28 w 85"/>
                              <a:gd name="T30" fmla="+- 0 1846 1829"/>
                              <a:gd name="T31" fmla="*/ 1846 h 92"/>
                              <a:gd name="T32" fmla="+- 0 4485 4461"/>
                              <a:gd name="T33" fmla="*/ T32 w 85"/>
                              <a:gd name="T34" fmla="+- 0 1846 1829"/>
                              <a:gd name="T35" fmla="*/ 1846 h 92"/>
                              <a:gd name="T36" fmla="+- 0 4485 4461"/>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6" y="26"/>
                                </a:lnTo>
                                <a:lnTo>
                                  <a:pt x="32" y="18"/>
                                </a:lnTo>
                                <a:lnTo>
                                  <a:pt x="36"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9" name="Freeform 59"/>
                        <wps:cNvSpPr>
                          <a:spLocks/>
                        </wps:cNvSpPr>
                        <wps:spPr bwMode="auto">
                          <a:xfrm>
                            <a:off x="4461" y="1829"/>
                            <a:ext cx="85" cy="92"/>
                          </a:xfrm>
                          <a:custGeom>
                            <a:avLst/>
                            <a:gdLst>
                              <a:gd name="T0" fmla="+- 0 4543 4461"/>
                              <a:gd name="T1" fmla="*/ T0 w 85"/>
                              <a:gd name="T2" fmla="+- 0 1845 1829"/>
                              <a:gd name="T3" fmla="*/ 1845 h 92"/>
                              <a:gd name="T4" fmla="+- 0 4510 4461"/>
                              <a:gd name="T5" fmla="*/ T4 w 85"/>
                              <a:gd name="T6" fmla="+- 0 1845 1829"/>
                              <a:gd name="T7" fmla="*/ 1845 h 92"/>
                              <a:gd name="T8" fmla="+- 0 4514 4461"/>
                              <a:gd name="T9" fmla="*/ T8 w 85"/>
                              <a:gd name="T10" fmla="+- 0 1847 1829"/>
                              <a:gd name="T11" fmla="*/ 1847 h 92"/>
                              <a:gd name="T12" fmla="+- 0 4520 4461"/>
                              <a:gd name="T13" fmla="*/ T12 w 85"/>
                              <a:gd name="T14" fmla="+- 0 1854 1829"/>
                              <a:gd name="T15" fmla="*/ 1854 h 92"/>
                              <a:gd name="T16" fmla="+- 0 4521 4461"/>
                              <a:gd name="T17" fmla="*/ T16 w 85"/>
                              <a:gd name="T18" fmla="+- 0 1858 1829"/>
                              <a:gd name="T19" fmla="*/ 1858 h 92"/>
                              <a:gd name="T20" fmla="+- 0 4521 4461"/>
                              <a:gd name="T21" fmla="*/ T20 w 85"/>
                              <a:gd name="T22" fmla="+- 0 1921 1829"/>
                              <a:gd name="T23" fmla="*/ 1921 h 92"/>
                              <a:gd name="T24" fmla="+- 0 4546 4461"/>
                              <a:gd name="T25" fmla="*/ T24 w 85"/>
                              <a:gd name="T26" fmla="+- 0 1921 1829"/>
                              <a:gd name="T27" fmla="*/ 1921 h 92"/>
                              <a:gd name="T28" fmla="+- 0 4546 4461"/>
                              <a:gd name="T29" fmla="*/ T28 w 85"/>
                              <a:gd name="T30" fmla="+- 0 1853 1829"/>
                              <a:gd name="T31" fmla="*/ 1853 h 92"/>
                              <a:gd name="T32" fmla="+- 0 4543 4461"/>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9" y="16"/>
                                </a:lnTo>
                                <a:lnTo>
                                  <a:pt x="53" y="18"/>
                                </a:lnTo>
                                <a:lnTo>
                                  <a:pt x="59" y="25"/>
                                </a:lnTo>
                                <a:lnTo>
                                  <a:pt x="60" y="29"/>
                                </a:lnTo>
                                <a:lnTo>
                                  <a:pt x="60" y="92"/>
                                </a:lnTo>
                                <a:lnTo>
                                  <a:pt x="85" y="92"/>
                                </a:lnTo>
                                <a:lnTo>
                                  <a:pt x="85" y="24"/>
                                </a:lnTo>
                                <a:lnTo>
                                  <a:pt x="82"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0" name="Freeform 58"/>
                        <wps:cNvSpPr>
                          <a:spLocks/>
                        </wps:cNvSpPr>
                        <wps:spPr bwMode="auto">
                          <a:xfrm>
                            <a:off x="4461" y="1829"/>
                            <a:ext cx="85" cy="92"/>
                          </a:xfrm>
                          <a:custGeom>
                            <a:avLst/>
                            <a:gdLst>
                              <a:gd name="T0" fmla="+- 0 4525 4461"/>
                              <a:gd name="T1" fmla="*/ T0 w 85"/>
                              <a:gd name="T2" fmla="+- 0 1829 1829"/>
                              <a:gd name="T3" fmla="*/ 1829 h 92"/>
                              <a:gd name="T4" fmla="+- 0 4503 4461"/>
                              <a:gd name="T5" fmla="*/ T4 w 85"/>
                              <a:gd name="T6" fmla="+- 0 1829 1829"/>
                              <a:gd name="T7" fmla="*/ 1829 h 92"/>
                              <a:gd name="T8" fmla="+- 0 4495 4461"/>
                              <a:gd name="T9" fmla="*/ T8 w 85"/>
                              <a:gd name="T10" fmla="+- 0 1832 1829"/>
                              <a:gd name="T11" fmla="*/ 1832 h 92"/>
                              <a:gd name="T12" fmla="+- 0 4488 4461"/>
                              <a:gd name="T13" fmla="*/ T12 w 85"/>
                              <a:gd name="T14" fmla="+- 0 1841 1829"/>
                              <a:gd name="T15" fmla="*/ 1841 h 92"/>
                              <a:gd name="T16" fmla="+- 0 4486 4461"/>
                              <a:gd name="T17" fmla="*/ T16 w 85"/>
                              <a:gd name="T18" fmla="+- 0 1843 1829"/>
                              <a:gd name="T19" fmla="*/ 1843 h 92"/>
                              <a:gd name="T20" fmla="+- 0 4485 4461"/>
                              <a:gd name="T21" fmla="*/ T20 w 85"/>
                              <a:gd name="T22" fmla="+- 0 1846 1829"/>
                              <a:gd name="T23" fmla="*/ 1846 h 92"/>
                              <a:gd name="T24" fmla="+- 0 4497 4461"/>
                              <a:gd name="T25" fmla="*/ T24 w 85"/>
                              <a:gd name="T26" fmla="+- 0 1846 1829"/>
                              <a:gd name="T27" fmla="*/ 1846 h 92"/>
                              <a:gd name="T28" fmla="+- 0 4498 4461"/>
                              <a:gd name="T29" fmla="*/ T28 w 85"/>
                              <a:gd name="T30" fmla="+- 0 1845 1829"/>
                              <a:gd name="T31" fmla="*/ 1845 h 92"/>
                              <a:gd name="T32" fmla="+- 0 4543 4461"/>
                              <a:gd name="T33" fmla="*/ T32 w 85"/>
                              <a:gd name="T34" fmla="+- 0 1845 1829"/>
                              <a:gd name="T35" fmla="*/ 1845 h 92"/>
                              <a:gd name="T36" fmla="+- 0 4543 4461"/>
                              <a:gd name="T37" fmla="*/ T36 w 85"/>
                              <a:gd name="T38" fmla="+- 0 1844 1829"/>
                              <a:gd name="T39" fmla="*/ 1844 h 92"/>
                              <a:gd name="T40" fmla="+- 0 4533 4461"/>
                              <a:gd name="T41" fmla="*/ T40 w 85"/>
                              <a:gd name="T42" fmla="+- 0 1832 1829"/>
                              <a:gd name="T43" fmla="*/ 1832 h 92"/>
                              <a:gd name="T44" fmla="+- 0 4525 4461"/>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4" y="0"/>
                                </a:moveTo>
                                <a:lnTo>
                                  <a:pt x="42" y="0"/>
                                </a:lnTo>
                                <a:lnTo>
                                  <a:pt x="34" y="3"/>
                                </a:lnTo>
                                <a:lnTo>
                                  <a:pt x="27" y="12"/>
                                </a:lnTo>
                                <a:lnTo>
                                  <a:pt x="25" y="14"/>
                                </a:lnTo>
                                <a:lnTo>
                                  <a:pt x="24" y="17"/>
                                </a:lnTo>
                                <a:lnTo>
                                  <a:pt x="36" y="17"/>
                                </a:lnTo>
                                <a:lnTo>
                                  <a:pt x="37" y="16"/>
                                </a:lnTo>
                                <a:lnTo>
                                  <a:pt x="82" y="16"/>
                                </a:lnTo>
                                <a:lnTo>
                                  <a:pt x="82" y="15"/>
                                </a:lnTo>
                                <a:lnTo>
                                  <a:pt x="72" y="3"/>
                                </a:lnTo>
                                <a:lnTo>
                                  <a:pt x="6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01" name="Group 53"/>
                      <wpg:cNvGrpSpPr>
                        <a:grpSpLocks/>
                      </wpg:cNvGrpSpPr>
                      <wpg:grpSpPr bwMode="auto">
                        <a:xfrm>
                          <a:off x="2902527" y="1156855"/>
                          <a:ext cx="52701" cy="60304"/>
                          <a:chOff x="4585" y="1829"/>
                          <a:chExt cx="83" cy="95"/>
                        </a:xfrm>
                      </wpg:grpSpPr>
                      <wps:wsp>
                        <wps:cNvPr id="302" name="Freeform 56"/>
                        <wps:cNvSpPr>
                          <a:spLocks/>
                        </wps:cNvSpPr>
                        <wps:spPr bwMode="auto">
                          <a:xfrm>
                            <a:off x="4585" y="1829"/>
                            <a:ext cx="83" cy="95"/>
                          </a:xfrm>
                          <a:custGeom>
                            <a:avLst/>
                            <a:gdLst>
                              <a:gd name="T0" fmla="+- 0 4642 4585"/>
                              <a:gd name="T1" fmla="*/ T0 w 83"/>
                              <a:gd name="T2" fmla="+- 0 1829 1829"/>
                              <a:gd name="T3" fmla="*/ 1829 h 95"/>
                              <a:gd name="T4" fmla="+- 0 4616 4585"/>
                              <a:gd name="T5" fmla="*/ T4 w 83"/>
                              <a:gd name="T6" fmla="+- 0 1829 1829"/>
                              <a:gd name="T7" fmla="*/ 1829 h 95"/>
                              <a:gd name="T8" fmla="+- 0 4605 4585"/>
                              <a:gd name="T9" fmla="*/ T8 w 83"/>
                              <a:gd name="T10" fmla="+- 0 1833 1829"/>
                              <a:gd name="T11" fmla="*/ 1833 h 95"/>
                              <a:gd name="T12" fmla="+- 0 4589 4585"/>
                              <a:gd name="T13" fmla="*/ T12 w 83"/>
                              <a:gd name="T14" fmla="+- 0 1850 1829"/>
                              <a:gd name="T15" fmla="*/ 1850 h 95"/>
                              <a:gd name="T16" fmla="+- 0 4585 4585"/>
                              <a:gd name="T17" fmla="*/ T16 w 83"/>
                              <a:gd name="T18" fmla="+- 0 1861 1829"/>
                              <a:gd name="T19" fmla="*/ 1861 h 95"/>
                              <a:gd name="T20" fmla="+- 0 4585 4585"/>
                              <a:gd name="T21" fmla="*/ T20 w 83"/>
                              <a:gd name="T22" fmla="+- 0 1891 1829"/>
                              <a:gd name="T23" fmla="*/ 1891 h 95"/>
                              <a:gd name="T24" fmla="+- 0 4589 4585"/>
                              <a:gd name="T25" fmla="*/ T24 w 83"/>
                              <a:gd name="T26" fmla="+- 0 1903 1829"/>
                              <a:gd name="T27" fmla="*/ 1903 h 95"/>
                              <a:gd name="T28" fmla="+- 0 4604 4585"/>
                              <a:gd name="T29" fmla="*/ T28 w 83"/>
                              <a:gd name="T30" fmla="+- 0 1919 1829"/>
                              <a:gd name="T31" fmla="*/ 1919 h 95"/>
                              <a:gd name="T32" fmla="+- 0 4615 4585"/>
                              <a:gd name="T33" fmla="*/ T32 w 83"/>
                              <a:gd name="T34" fmla="+- 0 1923 1829"/>
                              <a:gd name="T35" fmla="*/ 1923 h 95"/>
                              <a:gd name="T36" fmla="+- 0 4641 4585"/>
                              <a:gd name="T37" fmla="*/ T36 w 83"/>
                              <a:gd name="T38" fmla="+- 0 1923 1829"/>
                              <a:gd name="T39" fmla="*/ 1923 h 95"/>
                              <a:gd name="T40" fmla="+- 0 4651 4585"/>
                              <a:gd name="T41" fmla="*/ T40 w 83"/>
                              <a:gd name="T42" fmla="+- 0 1920 1829"/>
                              <a:gd name="T43" fmla="*/ 1920 h 95"/>
                              <a:gd name="T44" fmla="+- 0 4665 4585"/>
                              <a:gd name="T45" fmla="*/ T44 w 83"/>
                              <a:gd name="T46" fmla="+- 0 1908 1829"/>
                              <a:gd name="T47" fmla="*/ 1908 h 95"/>
                              <a:gd name="T48" fmla="+- 0 4665 4585"/>
                              <a:gd name="T49" fmla="*/ T48 w 83"/>
                              <a:gd name="T50" fmla="+- 0 1907 1829"/>
                              <a:gd name="T51" fmla="*/ 1907 h 95"/>
                              <a:gd name="T52" fmla="+- 0 4622 4585"/>
                              <a:gd name="T53" fmla="*/ T52 w 83"/>
                              <a:gd name="T54" fmla="+- 0 1907 1829"/>
                              <a:gd name="T55" fmla="*/ 1907 h 95"/>
                              <a:gd name="T56" fmla="+- 0 4617 4585"/>
                              <a:gd name="T57" fmla="*/ T56 w 83"/>
                              <a:gd name="T58" fmla="+- 0 1905 1829"/>
                              <a:gd name="T59" fmla="*/ 1905 h 95"/>
                              <a:gd name="T60" fmla="+- 0 4611 4585"/>
                              <a:gd name="T61" fmla="*/ T60 w 83"/>
                              <a:gd name="T62" fmla="+- 0 1894 1829"/>
                              <a:gd name="T63" fmla="*/ 1894 h 95"/>
                              <a:gd name="T64" fmla="+- 0 4609 4585"/>
                              <a:gd name="T65" fmla="*/ T64 w 83"/>
                              <a:gd name="T66" fmla="+- 0 1887 1829"/>
                              <a:gd name="T67" fmla="*/ 1887 h 95"/>
                              <a:gd name="T68" fmla="+- 0 4609 4585"/>
                              <a:gd name="T69" fmla="*/ T68 w 83"/>
                              <a:gd name="T70" fmla="+- 0 1866 1829"/>
                              <a:gd name="T71" fmla="*/ 1866 h 95"/>
                              <a:gd name="T72" fmla="+- 0 4611 4585"/>
                              <a:gd name="T73" fmla="*/ T72 w 83"/>
                              <a:gd name="T74" fmla="+- 0 1858 1829"/>
                              <a:gd name="T75" fmla="*/ 1858 h 95"/>
                              <a:gd name="T76" fmla="+- 0 4617 4585"/>
                              <a:gd name="T77" fmla="*/ T76 w 83"/>
                              <a:gd name="T78" fmla="+- 0 1847 1829"/>
                              <a:gd name="T79" fmla="*/ 1847 h 95"/>
                              <a:gd name="T80" fmla="+- 0 4622 4585"/>
                              <a:gd name="T81" fmla="*/ T80 w 83"/>
                              <a:gd name="T82" fmla="+- 0 1845 1829"/>
                              <a:gd name="T83" fmla="*/ 1845 h 95"/>
                              <a:gd name="T84" fmla="+- 0 4665 4585"/>
                              <a:gd name="T85" fmla="*/ T84 w 83"/>
                              <a:gd name="T86" fmla="+- 0 1845 1829"/>
                              <a:gd name="T87" fmla="*/ 1845 h 95"/>
                              <a:gd name="T88" fmla="+- 0 4664 4585"/>
                              <a:gd name="T89" fmla="*/ T88 w 83"/>
                              <a:gd name="T90" fmla="+- 0 1843 1829"/>
                              <a:gd name="T91" fmla="*/ 1843 h 95"/>
                              <a:gd name="T92" fmla="+- 0 4652 4585"/>
                              <a:gd name="T93" fmla="*/ T92 w 83"/>
                              <a:gd name="T94" fmla="+- 0 1832 1829"/>
                              <a:gd name="T95" fmla="*/ 1832 h 95"/>
                              <a:gd name="T96" fmla="+- 0 4642 4585"/>
                              <a:gd name="T97" fmla="*/ T96 w 83"/>
                              <a:gd name="T98" fmla="+- 0 1829 1829"/>
                              <a:gd name="T9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3" h="95">
                                <a:moveTo>
                                  <a:pt x="57" y="0"/>
                                </a:moveTo>
                                <a:lnTo>
                                  <a:pt x="31" y="0"/>
                                </a:lnTo>
                                <a:lnTo>
                                  <a:pt x="20" y="4"/>
                                </a:lnTo>
                                <a:lnTo>
                                  <a:pt x="4" y="21"/>
                                </a:lnTo>
                                <a:lnTo>
                                  <a:pt x="0" y="32"/>
                                </a:lnTo>
                                <a:lnTo>
                                  <a:pt x="0" y="62"/>
                                </a:lnTo>
                                <a:lnTo>
                                  <a:pt x="4" y="74"/>
                                </a:lnTo>
                                <a:lnTo>
                                  <a:pt x="19" y="90"/>
                                </a:lnTo>
                                <a:lnTo>
                                  <a:pt x="30" y="94"/>
                                </a:lnTo>
                                <a:lnTo>
                                  <a:pt x="56" y="94"/>
                                </a:lnTo>
                                <a:lnTo>
                                  <a:pt x="66" y="91"/>
                                </a:lnTo>
                                <a:lnTo>
                                  <a:pt x="80" y="79"/>
                                </a:lnTo>
                                <a:lnTo>
                                  <a:pt x="80" y="78"/>
                                </a:lnTo>
                                <a:lnTo>
                                  <a:pt x="37" y="78"/>
                                </a:lnTo>
                                <a:lnTo>
                                  <a:pt x="32" y="76"/>
                                </a:lnTo>
                                <a:lnTo>
                                  <a:pt x="26" y="65"/>
                                </a:lnTo>
                                <a:lnTo>
                                  <a:pt x="24" y="58"/>
                                </a:lnTo>
                                <a:lnTo>
                                  <a:pt x="24" y="37"/>
                                </a:lnTo>
                                <a:lnTo>
                                  <a:pt x="26" y="29"/>
                                </a:lnTo>
                                <a:lnTo>
                                  <a:pt x="32" y="18"/>
                                </a:lnTo>
                                <a:lnTo>
                                  <a:pt x="37" y="16"/>
                                </a:lnTo>
                                <a:lnTo>
                                  <a:pt x="80" y="16"/>
                                </a:lnTo>
                                <a:lnTo>
                                  <a:pt x="79" y="14"/>
                                </a:lnTo>
                                <a:lnTo>
                                  <a:pt x="67" y="3"/>
                                </a:lnTo>
                                <a:lnTo>
                                  <a:pt x="5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3" name="Freeform 55"/>
                        <wps:cNvSpPr>
                          <a:spLocks/>
                        </wps:cNvSpPr>
                        <wps:spPr bwMode="auto">
                          <a:xfrm>
                            <a:off x="4585" y="1829"/>
                            <a:ext cx="83" cy="95"/>
                          </a:xfrm>
                          <a:custGeom>
                            <a:avLst/>
                            <a:gdLst>
                              <a:gd name="T0" fmla="+- 0 4668 4585"/>
                              <a:gd name="T1" fmla="*/ T0 w 83"/>
                              <a:gd name="T2" fmla="+- 0 1889 1829"/>
                              <a:gd name="T3" fmla="*/ 1889 h 95"/>
                              <a:gd name="T4" fmla="+- 0 4644 4585"/>
                              <a:gd name="T5" fmla="*/ T4 w 83"/>
                              <a:gd name="T6" fmla="+- 0 1889 1829"/>
                              <a:gd name="T7" fmla="*/ 1889 h 95"/>
                              <a:gd name="T8" fmla="+- 0 4644 4585"/>
                              <a:gd name="T9" fmla="*/ T8 w 83"/>
                              <a:gd name="T10" fmla="+- 0 1895 1829"/>
                              <a:gd name="T11" fmla="*/ 1895 h 95"/>
                              <a:gd name="T12" fmla="+- 0 4643 4585"/>
                              <a:gd name="T13" fmla="*/ T12 w 83"/>
                              <a:gd name="T14" fmla="+- 0 1899 1829"/>
                              <a:gd name="T15" fmla="*/ 1899 h 95"/>
                              <a:gd name="T16" fmla="+- 0 4638 4585"/>
                              <a:gd name="T17" fmla="*/ T16 w 83"/>
                              <a:gd name="T18" fmla="+- 0 1906 1829"/>
                              <a:gd name="T19" fmla="*/ 1906 h 95"/>
                              <a:gd name="T20" fmla="+- 0 4634 4585"/>
                              <a:gd name="T21" fmla="*/ T20 w 83"/>
                              <a:gd name="T22" fmla="+- 0 1907 1829"/>
                              <a:gd name="T23" fmla="*/ 1907 h 95"/>
                              <a:gd name="T24" fmla="+- 0 4665 4585"/>
                              <a:gd name="T25" fmla="*/ T24 w 83"/>
                              <a:gd name="T26" fmla="+- 0 1907 1829"/>
                              <a:gd name="T27" fmla="*/ 1907 h 95"/>
                              <a:gd name="T28" fmla="+- 0 4668 4585"/>
                              <a:gd name="T29" fmla="*/ T28 w 83"/>
                              <a:gd name="T30" fmla="+- 0 1900 1829"/>
                              <a:gd name="T31" fmla="*/ 1900 h 95"/>
                              <a:gd name="T32" fmla="+- 0 4668 4585"/>
                              <a:gd name="T33" fmla="*/ T32 w 83"/>
                              <a:gd name="T34" fmla="+- 0 1889 1829"/>
                              <a:gd name="T35" fmla="*/ 188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3" y="60"/>
                                </a:moveTo>
                                <a:lnTo>
                                  <a:pt x="59" y="60"/>
                                </a:lnTo>
                                <a:lnTo>
                                  <a:pt x="59" y="66"/>
                                </a:lnTo>
                                <a:lnTo>
                                  <a:pt x="58" y="70"/>
                                </a:lnTo>
                                <a:lnTo>
                                  <a:pt x="53" y="77"/>
                                </a:lnTo>
                                <a:lnTo>
                                  <a:pt x="49" y="78"/>
                                </a:lnTo>
                                <a:lnTo>
                                  <a:pt x="80" y="78"/>
                                </a:lnTo>
                                <a:lnTo>
                                  <a:pt x="83" y="71"/>
                                </a:lnTo>
                                <a:lnTo>
                                  <a:pt x="83" y="6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4" name="Freeform 54"/>
                        <wps:cNvSpPr>
                          <a:spLocks/>
                        </wps:cNvSpPr>
                        <wps:spPr bwMode="auto">
                          <a:xfrm>
                            <a:off x="4585" y="1829"/>
                            <a:ext cx="83" cy="95"/>
                          </a:xfrm>
                          <a:custGeom>
                            <a:avLst/>
                            <a:gdLst>
                              <a:gd name="T0" fmla="+- 0 4665 4585"/>
                              <a:gd name="T1" fmla="*/ T0 w 83"/>
                              <a:gd name="T2" fmla="+- 0 1845 1829"/>
                              <a:gd name="T3" fmla="*/ 1845 h 95"/>
                              <a:gd name="T4" fmla="+- 0 4633 4585"/>
                              <a:gd name="T5" fmla="*/ T4 w 83"/>
                              <a:gd name="T6" fmla="+- 0 1845 1829"/>
                              <a:gd name="T7" fmla="*/ 1845 h 95"/>
                              <a:gd name="T8" fmla="+- 0 4637 4585"/>
                              <a:gd name="T9" fmla="*/ T8 w 83"/>
                              <a:gd name="T10" fmla="+- 0 1846 1829"/>
                              <a:gd name="T11" fmla="*/ 1846 h 95"/>
                              <a:gd name="T12" fmla="+- 0 4643 4585"/>
                              <a:gd name="T13" fmla="*/ T12 w 83"/>
                              <a:gd name="T14" fmla="+- 0 1852 1829"/>
                              <a:gd name="T15" fmla="*/ 1852 h 95"/>
                              <a:gd name="T16" fmla="+- 0 4644 4585"/>
                              <a:gd name="T17" fmla="*/ T16 w 83"/>
                              <a:gd name="T18" fmla="+- 0 1857 1829"/>
                              <a:gd name="T19" fmla="*/ 1857 h 95"/>
                              <a:gd name="T20" fmla="+- 0 4644 4585"/>
                              <a:gd name="T21" fmla="*/ T20 w 83"/>
                              <a:gd name="T22" fmla="+- 0 1862 1829"/>
                              <a:gd name="T23" fmla="*/ 1862 h 95"/>
                              <a:gd name="T24" fmla="+- 0 4668 4585"/>
                              <a:gd name="T25" fmla="*/ T24 w 83"/>
                              <a:gd name="T26" fmla="+- 0 1862 1829"/>
                              <a:gd name="T27" fmla="*/ 1862 h 95"/>
                              <a:gd name="T28" fmla="+- 0 4668 4585"/>
                              <a:gd name="T29" fmla="*/ T28 w 83"/>
                              <a:gd name="T30" fmla="+- 0 1851 1829"/>
                              <a:gd name="T31" fmla="*/ 1851 h 95"/>
                              <a:gd name="T32" fmla="+- 0 4665 4585"/>
                              <a:gd name="T33" fmla="*/ T32 w 83"/>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0" y="16"/>
                                </a:moveTo>
                                <a:lnTo>
                                  <a:pt x="48" y="16"/>
                                </a:lnTo>
                                <a:lnTo>
                                  <a:pt x="52" y="17"/>
                                </a:lnTo>
                                <a:lnTo>
                                  <a:pt x="58" y="23"/>
                                </a:lnTo>
                                <a:lnTo>
                                  <a:pt x="59" y="28"/>
                                </a:lnTo>
                                <a:lnTo>
                                  <a:pt x="59" y="33"/>
                                </a:lnTo>
                                <a:lnTo>
                                  <a:pt x="83" y="33"/>
                                </a:lnTo>
                                <a:lnTo>
                                  <a:pt x="83" y="22"/>
                                </a:lnTo>
                                <a:lnTo>
                                  <a:pt x="80"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05" name="Group 51"/>
                      <wpg:cNvGrpSpPr>
                        <a:grpSpLocks/>
                      </wpg:cNvGrpSpPr>
                      <wpg:grpSpPr bwMode="auto">
                        <a:xfrm>
                          <a:off x="2985654" y="1136073"/>
                          <a:ext cx="1270" cy="81252"/>
                          <a:chOff x="4716" y="1792"/>
                          <a:chExt cx="2" cy="128"/>
                        </a:xfrm>
                      </wpg:grpSpPr>
                      <wps:wsp>
                        <wps:cNvPr id="306" name="Freeform 52"/>
                        <wps:cNvSpPr>
                          <a:spLocks/>
                        </wps:cNvSpPr>
                        <wps:spPr bwMode="auto">
                          <a:xfrm>
                            <a:off x="4716" y="1792"/>
                            <a:ext cx="2" cy="128"/>
                          </a:xfrm>
                          <a:custGeom>
                            <a:avLst/>
                            <a:gdLst>
                              <a:gd name="T0" fmla="+- 0 1792 1792"/>
                              <a:gd name="T1" fmla="*/ 1792 h 128"/>
                              <a:gd name="T2" fmla="+- 0 1921 1792"/>
                              <a:gd name="T3" fmla="*/ 1921 h 128"/>
                            </a:gdLst>
                            <a:ahLst/>
                            <a:cxnLst>
                              <a:cxn ang="0">
                                <a:pos x="0" y="T1"/>
                              </a:cxn>
                              <a:cxn ang="0">
                                <a:pos x="0" y="T3"/>
                              </a:cxn>
                            </a:cxnLst>
                            <a:rect l="0" t="0" r="r" b="b"/>
                            <a:pathLst>
                              <a:path h="128">
                                <a:moveTo>
                                  <a:pt x="0" y="0"/>
                                </a:moveTo>
                                <a:lnTo>
                                  <a:pt x="0" y="129"/>
                                </a:lnTo>
                              </a:path>
                            </a:pathLst>
                          </a:custGeom>
                          <a:noFill/>
                          <a:ln w="167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wps:spPr>
                        <wps:bodyPr rot="0" vert="horz" wrap="square" lIns="91440" tIns="45720" rIns="91440" bIns="45720" anchor="t" anchorCtr="0" upright="1">
                          <a:noAutofit/>
                        </wps:bodyPr>
                      </wps:wsp>
                    </wpg:grpSp>
                    <wpg:grpSp>
                      <wpg:cNvPr id="307" name="Group 46"/>
                      <wpg:cNvGrpSpPr>
                        <a:grpSpLocks/>
                      </wpg:cNvGrpSpPr>
                      <wpg:grpSpPr bwMode="auto">
                        <a:xfrm>
                          <a:off x="3020291" y="1156855"/>
                          <a:ext cx="53336" cy="60304"/>
                          <a:chOff x="4765" y="1829"/>
                          <a:chExt cx="84" cy="95"/>
                        </a:xfrm>
                      </wpg:grpSpPr>
                      <wps:wsp>
                        <wps:cNvPr id="308" name="Freeform 50"/>
                        <wps:cNvSpPr>
                          <a:spLocks/>
                        </wps:cNvSpPr>
                        <wps:spPr bwMode="auto">
                          <a:xfrm>
                            <a:off x="4765" y="1829"/>
                            <a:ext cx="84" cy="95"/>
                          </a:xfrm>
                          <a:custGeom>
                            <a:avLst/>
                            <a:gdLst>
                              <a:gd name="T0" fmla="+- 0 4844 4765"/>
                              <a:gd name="T1" fmla="*/ T0 w 84"/>
                              <a:gd name="T2" fmla="+- 0 1845 1829"/>
                              <a:gd name="T3" fmla="*/ 1845 h 95"/>
                              <a:gd name="T4" fmla="+- 0 4812 4765"/>
                              <a:gd name="T5" fmla="*/ T4 w 84"/>
                              <a:gd name="T6" fmla="+- 0 1845 1829"/>
                              <a:gd name="T7" fmla="*/ 1845 h 95"/>
                              <a:gd name="T8" fmla="+- 0 4816 4765"/>
                              <a:gd name="T9" fmla="*/ T8 w 84"/>
                              <a:gd name="T10" fmla="+- 0 1846 1829"/>
                              <a:gd name="T11" fmla="*/ 1846 h 95"/>
                              <a:gd name="T12" fmla="+- 0 4822 4765"/>
                              <a:gd name="T13" fmla="*/ T12 w 84"/>
                              <a:gd name="T14" fmla="+- 0 1851 1829"/>
                              <a:gd name="T15" fmla="*/ 1851 h 95"/>
                              <a:gd name="T16" fmla="+- 0 4823 4765"/>
                              <a:gd name="T17" fmla="*/ T16 w 84"/>
                              <a:gd name="T18" fmla="+- 0 1854 1829"/>
                              <a:gd name="T19" fmla="*/ 1854 h 95"/>
                              <a:gd name="T20" fmla="+- 0 4823 4765"/>
                              <a:gd name="T21" fmla="*/ T20 w 84"/>
                              <a:gd name="T22" fmla="+- 0 1864 1829"/>
                              <a:gd name="T23" fmla="*/ 1864 h 95"/>
                              <a:gd name="T24" fmla="+- 0 4796 4765"/>
                              <a:gd name="T25" fmla="*/ T24 w 84"/>
                              <a:gd name="T26" fmla="+- 0 1864 1829"/>
                              <a:gd name="T27" fmla="*/ 1864 h 95"/>
                              <a:gd name="T28" fmla="+- 0 4785 4765"/>
                              <a:gd name="T29" fmla="*/ T28 w 84"/>
                              <a:gd name="T30" fmla="+- 0 1866 1829"/>
                              <a:gd name="T31" fmla="*/ 1866 h 95"/>
                              <a:gd name="T32" fmla="+- 0 4769 4765"/>
                              <a:gd name="T33" fmla="*/ T32 w 84"/>
                              <a:gd name="T34" fmla="+- 0 1877 1829"/>
                              <a:gd name="T35" fmla="*/ 1877 h 95"/>
                              <a:gd name="T36" fmla="+- 0 4766 4765"/>
                              <a:gd name="T37" fmla="*/ T36 w 84"/>
                              <a:gd name="T38" fmla="+- 0 1885 1829"/>
                              <a:gd name="T39" fmla="*/ 1885 h 95"/>
                              <a:gd name="T40" fmla="+- 0 4765 4765"/>
                              <a:gd name="T41" fmla="*/ T40 w 84"/>
                              <a:gd name="T42" fmla="+- 0 1905 1829"/>
                              <a:gd name="T43" fmla="*/ 1905 h 95"/>
                              <a:gd name="T44" fmla="+- 0 4768 4765"/>
                              <a:gd name="T45" fmla="*/ T44 w 84"/>
                              <a:gd name="T46" fmla="+- 0 1911 1829"/>
                              <a:gd name="T47" fmla="*/ 1911 h 95"/>
                              <a:gd name="T48" fmla="+- 0 4779 4765"/>
                              <a:gd name="T49" fmla="*/ T48 w 84"/>
                              <a:gd name="T50" fmla="+- 0 1921 1829"/>
                              <a:gd name="T51" fmla="*/ 1921 h 95"/>
                              <a:gd name="T52" fmla="+- 0 4787 4765"/>
                              <a:gd name="T53" fmla="*/ T52 w 84"/>
                              <a:gd name="T54" fmla="+- 0 1923 1829"/>
                              <a:gd name="T55" fmla="*/ 1923 h 95"/>
                              <a:gd name="T56" fmla="+- 0 4807 4765"/>
                              <a:gd name="T57" fmla="*/ T56 w 84"/>
                              <a:gd name="T58" fmla="+- 0 1923 1829"/>
                              <a:gd name="T59" fmla="*/ 1923 h 95"/>
                              <a:gd name="T60" fmla="+- 0 4816 4765"/>
                              <a:gd name="T61" fmla="*/ T60 w 84"/>
                              <a:gd name="T62" fmla="+- 0 1920 1829"/>
                              <a:gd name="T63" fmla="*/ 1920 h 95"/>
                              <a:gd name="T64" fmla="+- 0 4822 4765"/>
                              <a:gd name="T65" fmla="*/ T64 w 84"/>
                              <a:gd name="T66" fmla="+- 0 1913 1829"/>
                              <a:gd name="T67" fmla="*/ 1913 h 95"/>
                              <a:gd name="T68" fmla="+- 0 4824 4765"/>
                              <a:gd name="T69" fmla="*/ T68 w 84"/>
                              <a:gd name="T70" fmla="+- 0 1910 1829"/>
                              <a:gd name="T71" fmla="*/ 1910 h 95"/>
                              <a:gd name="T72" fmla="+- 0 4848 4765"/>
                              <a:gd name="T73" fmla="*/ T72 w 84"/>
                              <a:gd name="T74" fmla="+- 0 1910 1829"/>
                              <a:gd name="T75" fmla="*/ 1910 h 95"/>
                              <a:gd name="T76" fmla="+- 0 4847 4765"/>
                              <a:gd name="T77" fmla="*/ T76 w 84"/>
                              <a:gd name="T78" fmla="+- 0 1907 1829"/>
                              <a:gd name="T79" fmla="*/ 1907 h 95"/>
                              <a:gd name="T80" fmla="+- 0 4800 4765"/>
                              <a:gd name="T81" fmla="*/ T80 w 84"/>
                              <a:gd name="T82" fmla="+- 0 1907 1829"/>
                              <a:gd name="T83" fmla="*/ 1907 h 95"/>
                              <a:gd name="T84" fmla="+- 0 4796 4765"/>
                              <a:gd name="T85" fmla="*/ T84 w 84"/>
                              <a:gd name="T86" fmla="+- 0 1906 1829"/>
                              <a:gd name="T87" fmla="*/ 1906 h 95"/>
                              <a:gd name="T88" fmla="+- 0 4791 4765"/>
                              <a:gd name="T89" fmla="*/ T88 w 84"/>
                              <a:gd name="T90" fmla="+- 0 1902 1829"/>
                              <a:gd name="T91" fmla="*/ 1902 h 95"/>
                              <a:gd name="T92" fmla="+- 0 4789 4765"/>
                              <a:gd name="T93" fmla="*/ T92 w 84"/>
                              <a:gd name="T94" fmla="+- 0 1899 1829"/>
                              <a:gd name="T95" fmla="*/ 1899 h 95"/>
                              <a:gd name="T96" fmla="+- 0 4789 4765"/>
                              <a:gd name="T97" fmla="*/ T96 w 84"/>
                              <a:gd name="T98" fmla="+- 0 1889 1829"/>
                              <a:gd name="T99" fmla="*/ 1889 h 95"/>
                              <a:gd name="T100" fmla="+- 0 4792 4765"/>
                              <a:gd name="T101" fmla="*/ T100 w 84"/>
                              <a:gd name="T102" fmla="+- 0 1885 1829"/>
                              <a:gd name="T103" fmla="*/ 1885 h 95"/>
                              <a:gd name="T104" fmla="+- 0 4801 4765"/>
                              <a:gd name="T105" fmla="*/ T104 w 84"/>
                              <a:gd name="T106" fmla="+- 0 1879 1829"/>
                              <a:gd name="T107" fmla="*/ 1879 h 95"/>
                              <a:gd name="T108" fmla="+- 0 4808 4765"/>
                              <a:gd name="T109" fmla="*/ T108 w 84"/>
                              <a:gd name="T110" fmla="+- 0 1878 1829"/>
                              <a:gd name="T111" fmla="*/ 1878 h 95"/>
                              <a:gd name="T112" fmla="+- 0 4847 4765"/>
                              <a:gd name="T113" fmla="*/ T112 w 84"/>
                              <a:gd name="T114" fmla="+- 0 1878 1829"/>
                              <a:gd name="T115" fmla="*/ 1878 h 95"/>
                              <a:gd name="T116" fmla="+- 0 4847 4765"/>
                              <a:gd name="T117" fmla="*/ T116 w 84"/>
                              <a:gd name="T118" fmla="+- 0 1851 1829"/>
                              <a:gd name="T119" fmla="*/ 1851 h 95"/>
                              <a:gd name="T120" fmla="+- 0 4844 4765"/>
                              <a:gd name="T121" fmla="*/ T120 w 84"/>
                              <a:gd name="T122" fmla="+- 0 1845 1829"/>
                              <a:gd name="T12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4" h="95">
                                <a:moveTo>
                                  <a:pt x="79" y="16"/>
                                </a:moveTo>
                                <a:lnTo>
                                  <a:pt x="47" y="16"/>
                                </a:lnTo>
                                <a:lnTo>
                                  <a:pt x="51" y="17"/>
                                </a:lnTo>
                                <a:lnTo>
                                  <a:pt x="57" y="22"/>
                                </a:lnTo>
                                <a:lnTo>
                                  <a:pt x="58" y="25"/>
                                </a:lnTo>
                                <a:lnTo>
                                  <a:pt x="58" y="35"/>
                                </a:lnTo>
                                <a:lnTo>
                                  <a:pt x="31" y="35"/>
                                </a:lnTo>
                                <a:lnTo>
                                  <a:pt x="20" y="37"/>
                                </a:lnTo>
                                <a:lnTo>
                                  <a:pt x="4" y="48"/>
                                </a:lnTo>
                                <a:lnTo>
                                  <a:pt x="1" y="56"/>
                                </a:lnTo>
                                <a:lnTo>
                                  <a:pt x="0" y="76"/>
                                </a:lnTo>
                                <a:lnTo>
                                  <a:pt x="3" y="82"/>
                                </a:lnTo>
                                <a:lnTo>
                                  <a:pt x="14" y="92"/>
                                </a:lnTo>
                                <a:lnTo>
                                  <a:pt x="22" y="94"/>
                                </a:lnTo>
                                <a:lnTo>
                                  <a:pt x="42" y="94"/>
                                </a:lnTo>
                                <a:lnTo>
                                  <a:pt x="51" y="91"/>
                                </a:lnTo>
                                <a:lnTo>
                                  <a:pt x="57" y="84"/>
                                </a:lnTo>
                                <a:lnTo>
                                  <a:pt x="59" y="81"/>
                                </a:lnTo>
                                <a:lnTo>
                                  <a:pt x="83" y="81"/>
                                </a:lnTo>
                                <a:lnTo>
                                  <a:pt x="82" y="78"/>
                                </a:lnTo>
                                <a:lnTo>
                                  <a:pt x="35" y="78"/>
                                </a:lnTo>
                                <a:lnTo>
                                  <a:pt x="31" y="77"/>
                                </a:lnTo>
                                <a:lnTo>
                                  <a:pt x="26" y="73"/>
                                </a:lnTo>
                                <a:lnTo>
                                  <a:pt x="24" y="70"/>
                                </a:lnTo>
                                <a:lnTo>
                                  <a:pt x="24" y="60"/>
                                </a:lnTo>
                                <a:lnTo>
                                  <a:pt x="27" y="56"/>
                                </a:lnTo>
                                <a:lnTo>
                                  <a:pt x="36" y="50"/>
                                </a:lnTo>
                                <a:lnTo>
                                  <a:pt x="43" y="49"/>
                                </a:lnTo>
                                <a:lnTo>
                                  <a:pt x="82" y="49"/>
                                </a:lnTo>
                                <a:lnTo>
                                  <a:pt x="82" y="22"/>
                                </a:lnTo>
                                <a:lnTo>
                                  <a:pt x="79"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9" name="Freeform 49"/>
                        <wps:cNvSpPr>
                          <a:spLocks/>
                        </wps:cNvSpPr>
                        <wps:spPr bwMode="auto">
                          <a:xfrm>
                            <a:off x="4765" y="1829"/>
                            <a:ext cx="84" cy="95"/>
                          </a:xfrm>
                          <a:custGeom>
                            <a:avLst/>
                            <a:gdLst>
                              <a:gd name="T0" fmla="+- 0 4848 4765"/>
                              <a:gd name="T1" fmla="*/ T0 w 84"/>
                              <a:gd name="T2" fmla="+- 0 1910 1829"/>
                              <a:gd name="T3" fmla="*/ 1910 h 95"/>
                              <a:gd name="T4" fmla="+- 0 4824 4765"/>
                              <a:gd name="T5" fmla="*/ T4 w 84"/>
                              <a:gd name="T6" fmla="+- 0 1910 1829"/>
                              <a:gd name="T7" fmla="*/ 1910 h 95"/>
                              <a:gd name="T8" fmla="+- 0 4826 4765"/>
                              <a:gd name="T9" fmla="*/ T8 w 84"/>
                              <a:gd name="T10" fmla="+- 0 1921 1829"/>
                              <a:gd name="T11" fmla="*/ 1921 h 95"/>
                              <a:gd name="T12" fmla="+- 0 4849 4765"/>
                              <a:gd name="T13" fmla="*/ T12 w 84"/>
                              <a:gd name="T14" fmla="+- 0 1921 1829"/>
                              <a:gd name="T15" fmla="*/ 1921 h 95"/>
                              <a:gd name="T16" fmla="+- 0 4849 4765"/>
                              <a:gd name="T17" fmla="*/ T16 w 84"/>
                              <a:gd name="T18" fmla="+- 0 1919 1829"/>
                              <a:gd name="T19" fmla="*/ 1919 h 95"/>
                              <a:gd name="T20" fmla="+- 0 4848 4765"/>
                              <a:gd name="T21" fmla="*/ T20 w 84"/>
                              <a:gd name="T22" fmla="+- 0 1916 1829"/>
                              <a:gd name="T23" fmla="*/ 1916 h 95"/>
                              <a:gd name="T24" fmla="+- 0 4848 4765"/>
                              <a:gd name="T25" fmla="*/ T24 w 84"/>
                              <a:gd name="T26" fmla="+- 0 1910 1829"/>
                              <a:gd name="T27" fmla="*/ 1910 h 95"/>
                            </a:gdLst>
                            <a:ahLst/>
                            <a:cxnLst>
                              <a:cxn ang="0">
                                <a:pos x="T1" y="T3"/>
                              </a:cxn>
                              <a:cxn ang="0">
                                <a:pos x="T5" y="T7"/>
                              </a:cxn>
                              <a:cxn ang="0">
                                <a:pos x="T9" y="T11"/>
                              </a:cxn>
                              <a:cxn ang="0">
                                <a:pos x="T13" y="T15"/>
                              </a:cxn>
                              <a:cxn ang="0">
                                <a:pos x="T17" y="T19"/>
                              </a:cxn>
                              <a:cxn ang="0">
                                <a:pos x="T21" y="T23"/>
                              </a:cxn>
                              <a:cxn ang="0">
                                <a:pos x="T25" y="T27"/>
                              </a:cxn>
                            </a:cxnLst>
                            <a:rect l="0" t="0" r="r" b="b"/>
                            <a:pathLst>
                              <a:path w="84" h="95">
                                <a:moveTo>
                                  <a:pt x="83" y="81"/>
                                </a:moveTo>
                                <a:lnTo>
                                  <a:pt x="59" y="81"/>
                                </a:lnTo>
                                <a:lnTo>
                                  <a:pt x="61" y="92"/>
                                </a:lnTo>
                                <a:lnTo>
                                  <a:pt x="84" y="92"/>
                                </a:lnTo>
                                <a:lnTo>
                                  <a:pt x="84" y="90"/>
                                </a:lnTo>
                                <a:lnTo>
                                  <a:pt x="83" y="87"/>
                                </a:lnTo>
                                <a:lnTo>
                                  <a:pt x="83" y="8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0" name="Freeform 48"/>
                        <wps:cNvSpPr>
                          <a:spLocks/>
                        </wps:cNvSpPr>
                        <wps:spPr bwMode="auto">
                          <a:xfrm>
                            <a:off x="4765" y="1829"/>
                            <a:ext cx="84" cy="95"/>
                          </a:xfrm>
                          <a:custGeom>
                            <a:avLst/>
                            <a:gdLst>
                              <a:gd name="T0" fmla="+- 0 4847 4765"/>
                              <a:gd name="T1" fmla="*/ T0 w 84"/>
                              <a:gd name="T2" fmla="+- 0 1878 1829"/>
                              <a:gd name="T3" fmla="*/ 1878 h 95"/>
                              <a:gd name="T4" fmla="+- 0 4823 4765"/>
                              <a:gd name="T5" fmla="*/ T4 w 84"/>
                              <a:gd name="T6" fmla="+- 0 1878 1829"/>
                              <a:gd name="T7" fmla="*/ 1878 h 95"/>
                              <a:gd name="T8" fmla="+- 0 4823 4765"/>
                              <a:gd name="T9" fmla="*/ T8 w 84"/>
                              <a:gd name="T10" fmla="+- 0 1885 1829"/>
                              <a:gd name="T11" fmla="*/ 1885 h 95"/>
                              <a:gd name="T12" fmla="+- 0 4822 4765"/>
                              <a:gd name="T13" fmla="*/ T12 w 84"/>
                              <a:gd name="T14" fmla="+- 0 1892 1829"/>
                              <a:gd name="T15" fmla="*/ 1892 h 95"/>
                              <a:gd name="T16" fmla="+- 0 4821 4765"/>
                              <a:gd name="T17" fmla="*/ T16 w 84"/>
                              <a:gd name="T18" fmla="+- 0 1898 1829"/>
                              <a:gd name="T19" fmla="*/ 1898 h 95"/>
                              <a:gd name="T20" fmla="+- 0 4815 4765"/>
                              <a:gd name="T21" fmla="*/ T20 w 84"/>
                              <a:gd name="T22" fmla="+- 0 1906 1829"/>
                              <a:gd name="T23" fmla="*/ 1906 h 95"/>
                              <a:gd name="T24" fmla="+- 0 4810 4765"/>
                              <a:gd name="T25" fmla="*/ T24 w 84"/>
                              <a:gd name="T26" fmla="+- 0 1907 1829"/>
                              <a:gd name="T27" fmla="*/ 1907 h 95"/>
                              <a:gd name="T28" fmla="+- 0 4847 4765"/>
                              <a:gd name="T29" fmla="*/ T28 w 84"/>
                              <a:gd name="T30" fmla="+- 0 1907 1829"/>
                              <a:gd name="T31" fmla="*/ 1907 h 95"/>
                              <a:gd name="T32" fmla="+- 0 4847 4765"/>
                              <a:gd name="T33" fmla="*/ T32 w 84"/>
                              <a:gd name="T34" fmla="+- 0 1878 1829"/>
                              <a:gd name="T35" fmla="*/ 1878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49"/>
                                </a:moveTo>
                                <a:lnTo>
                                  <a:pt x="58" y="49"/>
                                </a:lnTo>
                                <a:lnTo>
                                  <a:pt x="58" y="56"/>
                                </a:lnTo>
                                <a:lnTo>
                                  <a:pt x="57" y="63"/>
                                </a:lnTo>
                                <a:lnTo>
                                  <a:pt x="56" y="69"/>
                                </a:lnTo>
                                <a:lnTo>
                                  <a:pt x="50" y="77"/>
                                </a:lnTo>
                                <a:lnTo>
                                  <a:pt x="45" y="78"/>
                                </a:lnTo>
                                <a:lnTo>
                                  <a:pt x="82" y="78"/>
                                </a:lnTo>
                                <a:lnTo>
                                  <a:pt x="82" y="4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1" name="Freeform 47"/>
                        <wps:cNvSpPr>
                          <a:spLocks/>
                        </wps:cNvSpPr>
                        <wps:spPr bwMode="auto">
                          <a:xfrm>
                            <a:off x="4765" y="1829"/>
                            <a:ext cx="84" cy="95"/>
                          </a:xfrm>
                          <a:custGeom>
                            <a:avLst/>
                            <a:gdLst>
                              <a:gd name="T0" fmla="+- 0 4820 4765"/>
                              <a:gd name="T1" fmla="*/ T0 w 84"/>
                              <a:gd name="T2" fmla="+- 0 1829 1829"/>
                              <a:gd name="T3" fmla="*/ 1829 h 95"/>
                              <a:gd name="T4" fmla="+- 0 4794 4765"/>
                              <a:gd name="T5" fmla="*/ T4 w 84"/>
                              <a:gd name="T6" fmla="+- 0 1829 1829"/>
                              <a:gd name="T7" fmla="*/ 1829 h 95"/>
                              <a:gd name="T8" fmla="+- 0 4785 4765"/>
                              <a:gd name="T9" fmla="*/ T8 w 84"/>
                              <a:gd name="T10" fmla="+- 0 1831 1829"/>
                              <a:gd name="T11" fmla="*/ 1831 h 95"/>
                              <a:gd name="T12" fmla="+- 0 4773 4765"/>
                              <a:gd name="T13" fmla="*/ T12 w 84"/>
                              <a:gd name="T14" fmla="+- 0 1840 1829"/>
                              <a:gd name="T15" fmla="*/ 1840 h 95"/>
                              <a:gd name="T16" fmla="+- 0 4770 4765"/>
                              <a:gd name="T17" fmla="*/ T16 w 84"/>
                              <a:gd name="T18" fmla="+- 0 1847 1829"/>
                              <a:gd name="T19" fmla="*/ 1847 h 95"/>
                              <a:gd name="T20" fmla="+- 0 4769 4765"/>
                              <a:gd name="T21" fmla="*/ T20 w 84"/>
                              <a:gd name="T22" fmla="+- 0 1856 1829"/>
                              <a:gd name="T23" fmla="*/ 1856 h 95"/>
                              <a:gd name="T24" fmla="+- 0 4793 4765"/>
                              <a:gd name="T25" fmla="*/ T24 w 84"/>
                              <a:gd name="T26" fmla="+- 0 1856 1829"/>
                              <a:gd name="T27" fmla="*/ 1856 h 95"/>
                              <a:gd name="T28" fmla="+- 0 4793 4765"/>
                              <a:gd name="T29" fmla="*/ T28 w 84"/>
                              <a:gd name="T30" fmla="+- 0 1852 1829"/>
                              <a:gd name="T31" fmla="*/ 1852 h 95"/>
                              <a:gd name="T32" fmla="+- 0 4795 4765"/>
                              <a:gd name="T33" fmla="*/ T32 w 84"/>
                              <a:gd name="T34" fmla="+- 0 1849 1829"/>
                              <a:gd name="T35" fmla="*/ 1849 h 95"/>
                              <a:gd name="T36" fmla="+- 0 4799 4765"/>
                              <a:gd name="T37" fmla="*/ T36 w 84"/>
                              <a:gd name="T38" fmla="+- 0 1846 1829"/>
                              <a:gd name="T39" fmla="*/ 1846 h 95"/>
                              <a:gd name="T40" fmla="+- 0 4802 4765"/>
                              <a:gd name="T41" fmla="*/ T40 w 84"/>
                              <a:gd name="T42" fmla="+- 0 1845 1829"/>
                              <a:gd name="T43" fmla="*/ 1845 h 95"/>
                              <a:gd name="T44" fmla="+- 0 4844 4765"/>
                              <a:gd name="T45" fmla="*/ T44 w 84"/>
                              <a:gd name="T46" fmla="+- 0 1845 1829"/>
                              <a:gd name="T47" fmla="*/ 1845 h 95"/>
                              <a:gd name="T48" fmla="+- 0 4844 4765"/>
                              <a:gd name="T49" fmla="*/ T48 w 84"/>
                              <a:gd name="T50" fmla="+- 0 1843 1829"/>
                              <a:gd name="T51" fmla="*/ 1843 h 95"/>
                              <a:gd name="T52" fmla="+- 0 4830 4765"/>
                              <a:gd name="T53" fmla="*/ T52 w 84"/>
                              <a:gd name="T54" fmla="+- 0 1832 1829"/>
                              <a:gd name="T55" fmla="*/ 1832 h 95"/>
                              <a:gd name="T56" fmla="+- 0 4820 4765"/>
                              <a:gd name="T57" fmla="*/ T56 w 84"/>
                              <a:gd name="T58" fmla="+- 0 1829 1829"/>
                              <a:gd name="T5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4" h="95">
                                <a:moveTo>
                                  <a:pt x="55" y="0"/>
                                </a:moveTo>
                                <a:lnTo>
                                  <a:pt x="29" y="0"/>
                                </a:lnTo>
                                <a:lnTo>
                                  <a:pt x="20" y="2"/>
                                </a:lnTo>
                                <a:lnTo>
                                  <a:pt x="8" y="11"/>
                                </a:lnTo>
                                <a:lnTo>
                                  <a:pt x="5" y="18"/>
                                </a:lnTo>
                                <a:lnTo>
                                  <a:pt x="4" y="27"/>
                                </a:lnTo>
                                <a:lnTo>
                                  <a:pt x="28" y="27"/>
                                </a:lnTo>
                                <a:lnTo>
                                  <a:pt x="28" y="23"/>
                                </a:lnTo>
                                <a:lnTo>
                                  <a:pt x="30" y="20"/>
                                </a:lnTo>
                                <a:lnTo>
                                  <a:pt x="34" y="17"/>
                                </a:lnTo>
                                <a:lnTo>
                                  <a:pt x="37" y="16"/>
                                </a:lnTo>
                                <a:lnTo>
                                  <a:pt x="79" y="16"/>
                                </a:lnTo>
                                <a:lnTo>
                                  <a:pt x="79" y="14"/>
                                </a:lnTo>
                                <a:lnTo>
                                  <a:pt x="65" y="3"/>
                                </a:lnTo>
                                <a:lnTo>
                                  <a:pt x="55"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12" name="Group 43"/>
                      <wpg:cNvGrpSpPr>
                        <a:grpSpLocks/>
                      </wpg:cNvGrpSpPr>
                      <wpg:grpSpPr bwMode="auto">
                        <a:xfrm>
                          <a:off x="3096491" y="1136073"/>
                          <a:ext cx="15874" cy="81252"/>
                          <a:chOff x="4885" y="1792"/>
                          <a:chExt cx="25" cy="128"/>
                        </a:xfrm>
                      </wpg:grpSpPr>
                      <wps:wsp>
                        <wps:cNvPr id="313" name="Freeform 45"/>
                        <wps:cNvSpPr>
                          <a:spLocks/>
                        </wps:cNvSpPr>
                        <wps:spPr bwMode="auto">
                          <a:xfrm>
                            <a:off x="4885" y="1792"/>
                            <a:ext cx="25" cy="128"/>
                          </a:xfrm>
                          <a:custGeom>
                            <a:avLst/>
                            <a:gdLst>
                              <a:gd name="T0" fmla="+- 0 4911 4885"/>
                              <a:gd name="T1" fmla="*/ T0 w 25"/>
                              <a:gd name="T2" fmla="+- 0 1831 1792"/>
                              <a:gd name="T3" fmla="*/ 1831 h 128"/>
                              <a:gd name="T4" fmla="+- 0 4886 4885"/>
                              <a:gd name="T5" fmla="*/ T4 w 25"/>
                              <a:gd name="T6" fmla="+- 0 1831 1792"/>
                              <a:gd name="T7" fmla="*/ 1831 h 128"/>
                              <a:gd name="T8" fmla="+- 0 4886 4885"/>
                              <a:gd name="T9" fmla="*/ T8 w 25"/>
                              <a:gd name="T10" fmla="+- 0 1921 1792"/>
                              <a:gd name="T11" fmla="*/ 1921 h 128"/>
                              <a:gd name="T12" fmla="+- 0 4911 4885"/>
                              <a:gd name="T13" fmla="*/ T12 w 25"/>
                              <a:gd name="T14" fmla="+- 0 1921 1792"/>
                              <a:gd name="T15" fmla="*/ 1921 h 128"/>
                              <a:gd name="T16" fmla="+- 0 4911 4885"/>
                              <a:gd name="T17" fmla="*/ T16 w 25"/>
                              <a:gd name="T18" fmla="+- 0 1831 1792"/>
                              <a:gd name="T19" fmla="*/ 1831 h 128"/>
                            </a:gdLst>
                            <a:ahLst/>
                            <a:cxnLst>
                              <a:cxn ang="0">
                                <a:pos x="T1" y="T3"/>
                              </a:cxn>
                              <a:cxn ang="0">
                                <a:pos x="T5" y="T7"/>
                              </a:cxn>
                              <a:cxn ang="0">
                                <a:pos x="T9" y="T11"/>
                              </a:cxn>
                              <a:cxn ang="0">
                                <a:pos x="T13" y="T15"/>
                              </a:cxn>
                              <a:cxn ang="0">
                                <a:pos x="T17" y="T19"/>
                              </a:cxn>
                            </a:cxnLst>
                            <a:rect l="0" t="0" r="r" b="b"/>
                            <a:pathLst>
                              <a:path w="25" h="128">
                                <a:moveTo>
                                  <a:pt x="26" y="39"/>
                                </a:moveTo>
                                <a:lnTo>
                                  <a:pt x="1" y="39"/>
                                </a:lnTo>
                                <a:lnTo>
                                  <a:pt x="1" y="129"/>
                                </a:lnTo>
                                <a:lnTo>
                                  <a:pt x="26" y="129"/>
                                </a:lnTo>
                                <a:lnTo>
                                  <a:pt x="26" y="3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4" name="Freeform 44"/>
                        <wps:cNvSpPr>
                          <a:spLocks/>
                        </wps:cNvSpPr>
                        <wps:spPr bwMode="auto">
                          <a:xfrm>
                            <a:off x="4885" y="1792"/>
                            <a:ext cx="25" cy="128"/>
                          </a:xfrm>
                          <a:custGeom>
                            <a:avLst/>
                            <a:gdLst>
                              <a:gd name="T0" fmla="+- 0 4912 4885"/>
                              <a:gd name="T1" fmla="*/ T0 w 25"/>
                              <a:gd name="T2" fmla="+- 0 1792 1792"/>
                              <a:gd name="T3" fmla="*/ 1792 h 128"/>
                              <a:gd name="T4" fmla="+- 0 4885 4885"/>
                              <a:gd name="T5" fmla="*/ T4 w 25"/>
                              <a:gd name="T6" fmla="+- 0 1792 1792"/>
                              <a:gd name="T7" fmla="*/ 1792 h 128"/>
                              <a:gd name="T8" fmla="+- 0 4885 4885"/>
                              <a:gd name="T9" fmla="*/ T8 w 25"/>
                              <a:gd name="T10" fmla="+- 0 1816 1792"/>
                              <a:gd name="T11" fmla="*/ 1816 h 128"/>
                              <a:gd name="T12" fmla="+- 0 4912 4885"/>
                              <a:gd name="T13" fmla="*/ T12 w 25"/>
                              <a:gd name="T14" fmla="+- 0 1816 1792"/>
                              <a:gd name="T15" fmla="*/ 1816 h 128"/>
                              <a:gd name="T16" fmla="+- 0 4912 4885"/>
                              <a:gd name="T17" fmla="*/ T16 w 25"/>
                              <a:gd name="T18" fmla="+- 0 1792 1792"/>
                              <a:gd name="T19" fmla="*/ 1792 h 128"/>
                            </a:gdLst>
                            <a:ahLst/>
                            <a:cxnLst>
                              <a:cxn ang="0">
                                <a:pos x="T1" y="T3"/>
                              </a:cxn>
                              <a:cxn ang="0">
                                <a:pos x="T5" y="T7"/>
                              </a:cxn>
                              <a:cxn ang="0">
                                <a:pos x="T9" y="T11"/>
                              </a:cxn>
                              <a:cxn ang="0">
                                <a:pos x="T13" y="T15"/>
                              </a:cxn>
                              <a:cxn ang="0">
                                <a:pos x="T17" y="T19"/>
                              </a:cxn>
                            </a:cxnLst>
                            <a:rect l="0" t="0" r="r" b="b"/>
                            <a:pathLst>
                              <a:path w="25" h="128">
                                <a:moveTo>
                                  <a:pt x="27" y="0"/>
                                </a:moveTo>
                                <a:lnTo>
                                  <a:pt x="0" y="0"/>
                                </a:lnTo>
                                <a:lnTo>
                                  <a:pt x="0" y="24"/>
                                </a:lnTo>
                                <a:lnTo>
                                  <a:pt x="27" y="24"/>
                                </a:lnTo>
                                <a:lnTo>
                                  <a:pt x="2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15" name="Group 37"/>
                      <wpg:cNvGrpSpPr>
                        <a:grpSpLocks/>
                      </wpg:cNvGrpSpPr>
                      <wpg:grpSpPr bwMode="auto">
                        <a:xfrm>
                          <a:off x="3138054" y="1156855"/>
                          <a:ext cx="88893" cy="58400"/>
                          <a:chOff x="4951" y="1829"/>
                          <a:chExt cx="140" cy="92"/>
                        </a:xfrm>
                      </wpg:grpSpPr>
                      <wps:wsp>
                        <wps:cNvPr id="316" name="Freeform 42"/>
                        <wps:cNvSpPr>
                          <a:spLocks/>
                        </wps:cNvSpPr>
                        <wps:spPr bwMode="auto">
                          <a:xfrm>
                            <a:off x="4951" y="1829"/>
                            <a:ext cx="140" cy="92"/>
                          </a:xfrm>
                          <a:custGeom>
                            <a:avLst/>
                            <a:gdLst>
                              <a:gd name="T0" fmla="+- 0 4975 4951"/>
                              <a:gd name="T1" fmla="*/ T0 w 140"/>
                              <a:gd name="T2" fmla="+- 0 1831 1829"/>
                              <a:gd name="T3" fmla="*/ 1831 h 92"/>
                              <a:gd name="T4" fmla="+- 0 4951 4951"/>
                              <a:gd name="T5" fmla="*/ T4 w 140"/>
                              <a:gd name="T6" fmla="+- 0 1831 1829"/>
                              <a:gd name="T7" fmla="*/ 1831 h 92"/>
                              <a:gd name="T8" fmla="+- 0 4951 4951"/>
                              <a:gd name="T9" fmla="*/ T8 w 140"/>
                              <a:gd name="T10" fmla="+- 0 1921 1829"/>
                              <a:gd name="T11" fmla="*/ 1921 h 92"/>
                              <a:gd name="T12" fmla="+- 0 4975 4951"/>
                              <a:gd name="T13" fmla="*/ T12 w 140"/>
                              <a:gd name="T14" fmla="+- 0 1921 1829"/>
                              <a:gd name="T15" fmla="*/ 1921 h 92"/>
                              <a:gd name="T16" fmla="+- 0 4975 4951"/>
                              <a:gd name="T17" fmla="*/ T16 w 140"/>
                              <a:gd name="T18" fmla="+- 0 1862 1829"/>
                              <a:gd name="T19" fmla="*/ 1862 h 92"/>
                              <a:gd name="T20" fmla="+- 0 4977 4951"/>
                              <a:gd name="T21" fmla="*/ T20 w 140"/>
                              <a:gd name="T22" fmla="+- 0 1856 1829"/>
                              <a:gd name="T23" fmla="*/ 1856 h 92"/>
                              <a:gd name="T24" fmla="+- 0 4984 4951"/>
                              <a:gd name="T25" fmla="*/ T24 w 140"/>
                              <a:gd name="T26" fmla="+- 0 1847 1829"/>
                              <a:gd name="T27" fmla="*/ 1847 h 92"/>
                              <a:gd name="T28" fmla="+- 0 4987 4951"/>
                              <a:gd name="T29" fmla="*/ T28 w 140"/>
                              <a:gd name="T30" fmla="+- 0 1845 1829"/>
                              <a:gd name="T31" fmla="*/ 1845 h 92"/>
                              <a:gd name="T32" fmla="+- 0 4975 4951"/>
                              <a:gd name="T33" fmla="*/ T32 w 140"/>
                              <a:gd name="T34" fmla="+- 0 1845 1829"/>
                              <a:gd name="T35" fmla="*/ 1845 h 92"/>
                              <a:gd name="T36" fmla="+- 0 4975 4951"/>
                              <a:gd name="T37" fmla="*/ T36 w 140"/>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0" h="92">
                                <a:moveTo>
                                  <a:pt x="24" y="2"/>
                                </a:moveTo>
                                <a:lnTo>
                                  <a:pt x="0" y="2"/>
                                </a:lnTo>
                                <a:lnTo>
                                  <a:pt x="0" y="92"/>
                                </a:lnTo>
                                <a:lnTo>
                                  <a:pt x="24" y="92"/>
                                </a:lnTo>
                                <a:lnTo>
                                  <a:pt x="24" y="33"/>
                                </a:lnTo>
                                <a:lnTo>
                                  <a:pt x="26" y="27"/>
                                </a:lnTo>
                                <a:lnTo>
                                  <a:pt x="33" y="18"/>
                                </a:lnTo>
                                <a:lnTo>
                                  <a:pt x="36" y="16"/>
                                </a:lnTo>
                                <a:lnTo>
                                  <a:pt x="24" y="16"/>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7" name="Freeform 41"/>
                        <wps:cNvSpPr>
                          <a:spLocks/>
                        </wps:cNvSpPr>
                        <wps:spPr bwMode="auto">
                          <a:xfrm>
                            <a:off x="4951" y="1829"/>
                            <a:ext cx="140" cy="92"/>
                          </a:xfrm>
                          <a:custGeom>
                            <a:avLst/>
                            <a:gdLst>
                              <a:gd name="T0" fmla="+- 0 5031 4951"/>
                              <a:gd name="T1" fmla="*/ T0 w 140"/>
                              <a:gd name="T2" fmla="+- 0 1845 1829"/>
                              <a:gd name="T3" fmla="*/ 1845 h 92"/>
                              <a:gd name="T4" fmla="+- 0 4998 4951"/>
                              <a:gd name="T5" fmla="*/ T4 w 140"/>
                              <a:gd name="T6" fmla="+- 0 1845 1829"/>
                              <a:gd name="T7" fmla="*/ 1845 h 92"/>
                              <a:gd name="T8" fmla="+- 0 5002 4951"/>
                              <a:gd name="T9" fmla="*/ T8 w 140"/>
                              <a:gd name="T10" fmla="+- 0 1846 1829"/>
                              <a:gd name="T11" fmla="*/ 1846 h 92"/>
                              <a:gd name="T12" fmla="+- 0 5007 4951"/>
                              <a:gd name="T13" fmla="*/ T12 w 140"/>
                              <a:gd name="T14" fmla="+- 0 1853 1829"/>
                              <a:gd name="T15" fmla="*/ 1853 h 92"/>
                              <a:gd name="T16" fmla="+- 0 5009 4951"/>
                              <a:gd name="T17" fmla="*/ T16 w 140"/>
                              <a:gd name="T18" fmla="+- 0 1857 1829"/>
                              <a:gd name="T19" fmla="*/ 1857 h 92"/>
                              <a:gd name="T20" fmla="+- 0 5009 4951"/>
                              <a:gd name="T21" fmla="*/ T20 w 140"/>
                              <a:gd name="T22" fmla="+- 0 1921 1829"/>
                              <a:gd name="T23" fmla="*/ 1921 h 92"/>
                              <a:gd name="T24" fmla="+- 0 5033 4951"/>
                              <a:gd name="T25" fmla="*/ T24 w 140"/>
                              <a:gd name="T26" fmla="+- 0 1921 1829"/>
                              <a:gd name="T27" fmla="*/ 1921 h 92"/>
                              <a:gd name="T28" fmla="+- 0 5033 4951"/>
                              <a:gd name="T29" fmla="*/ T28 w 140"/>
                              <a:gd name="T30" fmla="+- 0 1862 1829"/>
                              <a:gd name="T31" fmla="*/ 1862 h 92"/>
                              <a:gd name="T32" fmla="+- 0 5035 4951"/>
                              <a:gd name="T33" fmla="*/ T32 w 140"/>
                              <a:gd name="T34" fmla="+- 0 1856 1829"/>
                              <a:gd name="T35" fmla="*/ 1856 h 92"/>
                              <a:gd name="T36" fmla="+- 0 5041 4951"/>
                              <a:gd name="T37" fmla="*/ T36 w 140"/>
                              <a:gd name="T38" fmla="+- 0 1847 1829"/>
                              <a:gd name="T39" fmla="*/ 1847 h 92"/>
                              <a:gd name="T40" fmla="+- 0 5044 4951"/>
                              <a:gd name="T41" fmla="*/ T40 w 140"/>
                              <a:gd name="T42" fmla="+- 0 1845 1829"/>
                              <a:gd name="T43" fmla="*/ 1845 h 92"/>
                              <a:gd name="T44" fmla="+- 0 5032 4951"/>
                              <a:gd name="T45" fmla="*/ T44 w 140"/>
                              <a:gd name="T46" fmla="+- 0 1845 1829"/>
                              <a:gd name="T47" fmla="*/ 1845 h 92"/>
                              <a:gd name="T48" fmla="+- 0 5031 4951"/>
                              <a:gd name="T49" fmla="*/ T48 w 140"/>
                              <a:gd name="T50" fmla="+- 0 1845 1829"/>
                              <a:gd name="T51"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40" h="92">
                                <a:moveTo>
                                  <a:pt x="80" y="16"/>
                                </a:moveTo>
                                <a:lnTo>
                                  <a:pt x="47" y="16"/>
                                </a:lnTo>
                                <a:lnTo>
                                  <a:pt x="51" y="17"/>
                                </a:lnTo>
                                <a:lnTo>
                                  <a:pt x="56" y="24"/>
                                </a:lnTo>
                                <a:lnTo>
                                  <a:pt x="58" y="28"/>
                                </a:lnTo>
                                <a:lnTo>
                                  <a:pt x="58" y="92"/>
                                </a:lnTo>
                                <a:lnTo>
                                  <a:pt x="82" y="92"/>
                                </a:lnTo>
                                <a:lnTo>
                                  <a:pt x="82" y="33"/>
                                </a:lnTo>
                                <a:lnTo>
                                  <a:pt x="84" y="27"/>
                                </a:lnTo>
                                <a:lnTo>
                                  <a:pt x="90" y="18"/>
                                </a:lnTo>
                                <a:lnTo>
                                  <a:pt x="93" y="16"/>
                                </a:lnTo>
                                <a:lnTo>
                                  <a:pt x="81" y="16"/>
                                </a:lnTo>
                                <a:lnTo>
                                  <a:pt x="80"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8" name="Freeform 40"/>
                        <wps:cNvSpPr>
                          <a:spLocks/>
                        </wps:cNvSpPr>
                        <wps:spPr bwMode="auto">
                          <a:xfrm>
                            <a:off x="4951" y="1829"/>
                            <a:ext cx="140" cy="92"/>
                          </a:xfrm>
                          <a:custGeom>
                            <a:avLst/>
                            <a:gdLst>
                              <a:gd name="T0" fmla="+- 0 5088 4951"/>
                              <a:gd name="T1" fmla="*/ T0 w 140"/>
                              <a:gd name="T2" fmla="+- 0 1845 1829"/>
                              <a:gd name="T3" fmla="*/ 1845 h 92"/>
                              <a:gd name="T4" fmla="+- 0 5056 4951"/>
                              <a:gd name="T5" fmla="*/ T4 w 140"/>
                              <a:gd name="T6" fmla="+- 0 1845 1829"/>
                              <a:gd name="T7" fmla="*/ 1845 h 92"/>
                              <a:gd name="T8" fmla="+- 0 5059 4951"/>
                              <a:gd name="T9" fmla="*/ T8 w 140"/>
                              <a:gd name="T10" fmla="+- 0 1846 1829"/>
                              <a:gd name="T11" fmla="*/ 1846 h 92"/>
                              <a:gd name="T12" fmla="+- 0 5065 4951"/>
                              <a:gd name="T13" fmla="*/ T12 w 140"/>
                              <a:gd name="T14" fmla="+- 0 1853 1829"/>
                              <a:gd name="T15" fmla="*/ 1853 h 92"/>
                              <a:gd name="T16" fmla="+- 0 5066 4951"/>
                              <a:gd name="T17" fmla="*/ T16 w 140"/>
                              <a:gd name="T18" fmla="+- 0 1857 1829"/>
                              <a:gd name="T19" fmla="*/ 1857 h 92"/>
                              <a:gd name="T20" fmla="+- 0 5066 4951"/>
                              <a:gd name="T21" fmla="*/ T20 w 140"/>
                              <a:gd name="T22" fmla="+- 0 1921 1829"/>
                              <a:gd name="T23" fmla="*/ 1921 h 92"/>
                              <a:gd name="T24" fmla="+- 0 5091 4951"/>
                              <a:gd name="T25" fmla="*/ T24 w 140"/>
                              <a:gd name="T26" fmla="+- 0 1921 1829"/>
                              <a:gd name="T27" fmla="*/ 1921 h 92"/>
                              <a:gd name="T28" fmla="+- 0 5091 4951"/>
                              <a:gd name="T29" fmla="*/ T28 w 140"/>
                              <a:gd name="T30" fmla="+- 0 1852 1829"/>
                              <a:gd name="T31" fmla="*/ 1852 h 92"/>
                              <a:gd name="T32" fmla="+- 0 5088 4951"/>
                              <a:gd name="T33" fmla="*/ T32 w 140"/>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0" h="92">
                                <a:moveTo>
                                  <a:pt x="137" y="16"/>
                                </a:moveTo>
                                <a:lnTo>
                                  <a:pt x="105" y="16"/>
                                </a:lnTo>
                                <a:lnTo>
                                  <a:pt x="108" y="17"/>
                                </a:lnTo>
                                <a:lnTo>
                                  <a:pt x="114" y="24"/>
                                </a:lnTo>
                                <a:lnTo>
                                  <a:pt x="115" y="28"/>
                                </a:lnTo>
                                <a:lnTo>
                                  <a:pt x="115" y="92"/>
                                </a:lnTo>
                                <a:lnTo>
                                  <a:pt x="140" y="92"/>
                                </a:lnTo>
                                <a:lnTo>
                                  <a:pt x="140" y="23"/>
                                </a:lnTo>
                                <a:lnTo>
                                  <a:pt x="137"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9" name="Freeform 39"/>
                        <wps:cNvSpPr>
                          <a:spLocks/>
                        </wps:cNvSpPr>
                        <wps:spPr bwMode="auto">
                          <a:xfrm>
                            <a:off x="4951" y="1829"/>
                            <a:ext cx="140" cy="92"/>
                          </a:xfrm>
                          <a:custGeom>
                            <a:avLst/>
                            <a:gdLst>
                              <a:gd name="T0" fmla="+- 0 5070 4951"/>
                              <a:gd name="T1" fmla="*/ T0 w 140"/>
                              <a:gd name="T2" fmla="+- 0 1829 1829"/>
                              <a:gd name="T3" fmla="*/ 1829 h 92"/>
                              <a:gd name="T4" fmla="+- 0 5049 4951"/>
                              <a:gd name="T5" fmla="*/ T4 w 140"/>
                              <a:gd name="T6" fmla="+- 0 1829 1829"/>
                              <a:gd name="T7" fmla="*/ 1829 h 92"/>
                              <a:gd name="T8" fmla="+- 0 5041 4951"/>
                              <a:gd name="T9" fmla="*/ T8 w 140"/>
                              <a:gd name="T10" fmla="+- 0 1832 1829"/>
                              <a:gd name="T11" fmla="*/ 1832 h 92"/>
                              <a:gd name="T12" fmla="+- 0 5034 4951"/>
                              <a:gd name="T13" fmla="*/ T12 w 140"/>
                              <a:gd name="T14" fmla="+- 0 1841 1829"/>
                              <a:gd name="T15" fmla="*/ 1841 h 92"/>
                              <a:gd name="T16" fmla="+- 0 5033 4951"/>
                              <a:gd name="T17" fmla="*/ T16 w 140"/>
                              <a:gd name="T18" fmla="+- 0 1843 1829"/>
                              <a:gd name="T19" fmla="*/ 1843 h 92"/>
                              <a:gd name="T20" fmla="+- 0 5032 4951"/>
                              <a:gd name="T21" fmla="*/ T20 w 140"/>
                              <a:gd name="T22" fmla="+- 0 1845 1829"/>
                              <a:gd name="T23" fmla="*/ 1845 h 92"/>
                              <a:gd name="T24" fmla="+- 0 5044 4951"/>
                              <a:gd name="T25" fmla="*/ T24 w 140"/>
                              <a:gd name="T26" fmla="+- 0 1845 1829"/>
                              <a:gd name="T27" fmla="*/ 1845 h 92"/>
                              <a:gd name="T28" fmla="+- 0 5046 4951"/>
                              <a:gd name="T29" fmla="*/ T28 w 140"/>
                              <a:gd name="T30" fmla="+- 0 1845 1829"/>
                              <a:gd name="T31" fmla="*/ 1845 h 92"/>
                              <a:gd name="T32" fmla="+- 0 5088 4951"/>
                              <a:gd name="T33" fmla="*/ T32 w 140"/>
                              <a:gd name="T34" fmla="+- 0 1845 1829"/>
                              <a:gd name="T35" fmla="*/ 1845 h 92"/>
                              <a:gd name="T36" fmla="+- 0 5088 4951"/>
                              <a:gd name="T37" fmla="*/ T36 w 140"/>
                              <a:gd name="T38" fmla="+- 0 1843 1829"/>
                              <a:gd name="T39" fmla="*/ 1843 h 92"/>
                              <a:gd name="T40" fmla="+- 0 5078 4951"/>
                              <a:gd name="T41" fmla="*/ T40 w 140"/>
                              <a:gd name="T42" fmla="+- 0 1832 1829"/>
                              <a:gd name="T43" fmla="*/ 1832 h 92"/>
                              <a:gd name="T44" fmla="+- 0 5070 4951"/>
                              <a:gd name="T45" fmla="*/ T44 w 140"/>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0" h="92">
                                <a:moveTo>
                                  <a:pt x="119" y="0"/>
                                </a:moveTo>
                                <a:lnTo>
                                  <a:pt x="98" y="0"/>
                                </a:lnTo>
                                <a:lnTo>
                                  <a:pt x="90" y="3"/>
                                </a:lnTo>
                                <a:lnTo>
                                  <a:pt x="83" y="12"/>
                                </a:lnTo>
                                <a:lnTo>
                                  <a:pt x="82" y="14"/>
                                </a:lnTo>
                                <a:lnTo>
                                  <a:pt x="81" y="16"/>
                                </a:lnTo>
                                <a:lnTo>
                                  <a:pt x="93" y="16"/>
                                </a:lnTo>
                                <a:lnTo>
                                  <a:pt x="95" y="16"/>
                                </a:lnTo>
                                <a:lnTo>
                                  <a:pt x="137" y="16"/>
                                </a:lnTo>
                                <a:lnTo>
                                  <a:pt x="137" y="14"/>
                                </a:lnTo>
                                <a:lnTo>
                                  <a:pt x="127" y="3"/>
                                </a:lnTo>
                                <a:lnTo>
                                  <a:pt x="119"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0" name="Freeform 38"/>
                        <wps:cNvSpPr>
                          <a:spLocks/>
                        </wps:cNvSpPr>
                        <wps:spPr bwMode="auto">
                          <a:xfrm>
                            <a:off x="4951" y="1829"/>
                            <a:ext cx="140" cy="92"/>
                          </a:xfrm>
                          <a:custGeom>
                            <a:avLst/>
                            <a:gdLst>
                              <a:gd name="T0" fmla="+- 0 5011 4951"/>
                              <a:gd name="T1" fmla="*/ T0 w 140"/>
                              <a:gd name="T2" fmla="+- 0 1829 1829"/>
                              <a:gd name="T3" fmla="*/ 1829 h 92"/>
                              <a:gd name="T4" fmla="+- 0 4992 4951"/>
                              <a:gd name="T5" fmla="*/ T4 w 140"/>
                              <a:gd name="T6" fmla="+- 0 1829 1829"/>
                              <a:gd name="T7" fmla="*/ 1829 h 92"/>
                              <a:gd name="T8" fmla="+- 0 4984 4951"/>
                              <a:gd name="T9" fmla="*/ T8 w 140"/>
                              <a:gd name="T10" fmla="+- 0 1832 1829"/>
                              <a:gd name="T11" fmla="*/ 1832 h 92"/>
                              <a:gd name="T12" fmla="+- 0 4978 4951"/>
                              <a:gd name="T13" fmla="*/ T12 w 140"/>
                              <a:gd name="T14" fmla="+- 0 1841 1829"/>
                              <a:gd name="T15" fmla="*/ 1841 h 92"/>
                              <a:gd name="T16" fmla="+- 0 4976 4951"/>
                              <a:gd name="T17" fmla="*/ T16 w 140"/>
                              <a:gd name="T18" fmla="+- 0 1843 1829"/>
                              <a:gd name="T19" fmla="*/ 1843 h 92"/>
                              <a:gd name="T20" fmla="+- 0 4975 4951"/>
                              <a:gd name="T21" fmla="*/ T20 w 140"/>
                              <a:gd name="T22" fmla="+- 0 1845 1829"/>
                              <a:gd name="T23" fmla="*/ 1845 h 92"/>
                              <a:gd name="T24" fmla="+- 0 4987 4951"/>
                              <a:gd name="T25" fmla="*/ T24 w 140"/>
                              <a:gd name="T26" fmla="+- 0 1845 1829"/>
                              <a:gd name="T27" fmla="*/ 1845 h 92"/>
                              <a:gd name="T28" fmla="+- 0 4988 4951"/>
                              <a:gd name="T29" fmla="*/ T28 w 140"/>
                              <a:gd name="T30" fmla="+- 0 1845 1829"/>
                              <a:gd name="T31" fmla="*/ 1845 h 92"/>
                              <a:gd name="T32" fmla="+- 0 5031 4951"/>
                              <a:gd name="T33" fmla="*/ T32 w 140"/>
                              <a:gd name="T34" fmla="+- 0 1845 1829"/>
                              <a:gd name="T35" fmla="*/ 1845 h 92"/>
                              <a:gd name="T36" fmla="+- 0 5030 4951"/>
                              <a:gd name="T37" fmla="*/ T36 w 140"/>
                              <a:gd name="T38" fmla="+- 0 1842 1829"/>
                              <a:gd name="T39" fmla="*/ 1842 h 92"/>
                              <a:gd name="T40" fmla="+- 0 5028 4951"/>
                              <a:gd name="T41" fmla="*/ T40 w 140"/>
                              <a:gd name="T42" fmla="+- 0 1839 1829"/>
                              <a:gd name="T43" fmla="*/ 1839 h 92"/>
                              <a:gd name="T44" fmla="+- 0 5024 4951"/>
                              <a:gd name="T45" fmla="*/ T44 w 140"/>
                              <a:gd name="T46" fmla="+- 0 1836 1829"/>
                              <a:gd name="T47" fmla="*/ 1836 h 92"/>
                              <a:gd name="T48" fmla="+- 0 5018 4951"/>
                              <a:gd name="T49" fmla="*/ T48 w 140"/>
                              <a:gd name="T50" fmla="+- 0 1831 1829"/>
                              <a:gd name="T51" fmla="*/ 1831 h 92"/>
                              <a:gd name="T52" fmla="+- 0 5011 4951"/>
                              <a:gd name="T53" fmla="*/ T52 w 140"/>
                              <a:gd name="T54" fmla="+- 0 1829 1829"/>
                              <a:gd name="T55"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40" h="92">
                                <a:moveTo>
                                  <a:pt x="60" y="0"/>
                                </a:moveTo>
                                <a:lnTo>
                                  <a:pt x="41" y="0"/>
                                </a:lnTo>
                                <a:lnTo>
                                  <a:pt x="33" y="3"/>
                                </a:lnTo>
                                <a:lnTo>
                                  <a:pt x="27" y="12"/>
                                </a:lnTo>
                                <a:lnTo>
                                  <a:pt x="25" y="14"/>
                                </a:lnTo>
                                <a:lnTo>
                                  <a:pt x="24" y="16"/>
                                </a:lnTo>
                                <a:lnTo>
                                  <a:pt x="36" y="16"/>
                                </a:lnTo>
                                <a:lnTo>
                                  <a:pt x="37" y="16"/>
                                </a:lnTo>
                                <a:lnTo>
                                  <a:pt x="80" y="16"/>
                                </a:lnTo>
                                <a:lnTo>
                                  <a:pt x="79" y="13"/>
                                </a:lnTo>
                                <a:lnTo>
                                  <a:pt x="77" y="10"/>
                                </a:lnTo>
                                <a:lnTo>
                                  <a:pt x="73" y="7"/>
                                </a:lnTo>
                                <a:lnTo>
                                  <a:pt x="67" y="2"/>
                                </a:lnTo>
                                <a:lnTo>
                                  <a:pt x="6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21" name="Group 33"/>
                      <wpg:cNvGrpSpPr>
                        <a:grpSpLocks/>
                      </wpg:cNvGrpSpPr>
                      <wpg:grpSpPr bwMode="auto">
                        <a:xfrm>
                          <a:off x="3248891" y="1156855"/>
                          <a:ext cx="53336" cy="60304"/>
                          <a:chOff x="5128" y="1829"/>
                          <a:chExt cx="84" cy="95"/>
                        </a:xfrm>
                      </wpg:grpSpPr>
                      <wps:wsp>
                        <wps:cNvPr id="322" name="Freeform 36"/>
                        <wps:cNvSpPr>
                          <a:spLocks/>
                        </wps:cNvSpPr>
                        <wps:spPr bwMode="auto">
                          <a:xfrm>
                            <a:off x="5128" y="1829"/>
                            <a:ext cx="84" cy="95"/>
                          </a:xfrm>
                          <a:custGeom>
                            <a:avLst/>
                            <a:gdLst>
                              <a:gd name="T0" fmla="+- 0 5184 5128"/>
                              <a:gd name="T1" fmla="*/ T0 w 84"/>
                              <a:gd name="T2" fmla="+- 0 1829 1829"/>
                              <a:gd name="T3" fmla="*/ 1829 h 95"/>
                              <a:gd name="T4" fmla="+- 0 5158 5128"/>
                              <a:gd name="T5" fmla="*/ T4 w 84"/>
                              <a:gd name="T6" fmla="+- 0 1829 1829"/>
                              <a:gd name="T7" fmla="*/ 1829 h 95"/>
                              <a:gd name="T8" fmla="+- 0 5147 5128"/>
                              <a:gd name="T9" fmla="*/ T8 w 84"/>
                              <a:gd name="T10" fmla="+- 0 1833 1829"/>
                              <a:gd name="T11" fmla="*/ 1833 h 95"/>
                              <a:gd name="T12" fmla="+- 0 5132 5128"/>
                              <a:gd name="T13" fmla="*/ T12 w 84"/>
                              <a:gd name="T14" fmla="+- 0 1851 1829"/>
                              <a:gd name="T15" fmla="*/ 1851 h 95"/>
                              <a:gd name="T16" fmla="+- 0 5128 5128"/>
                              <a:gd name="T17" fmla="*/ T16 w 84"/>
                              <a:gd name="T18" fmla="+- 0 1862 1829"/>
                              <a:gd name="T19" fmla="*/ 1862 h 95"/>
                              <a:gd name="T20" fmla="+- 0 5128 5128"/>
                              <a:gd name="T21" fmla="*/ T20 w 84"/>
                              <a:gd name="T22" fmla="+- 0 1891 1829"/>
                              <a:gd name="T23" fmla="*/ 1891 h 95"/>
                              <a:gd name="T24" fmla="+- 0 5132 5128"/>
                              <a:gd name="T25" fmla="*/ T24 w 84"/>
                              <a:gd name="T26" fmla="+- 0 1903 1829"/>
                              <a:gd name="T27" fmla="*/ 1903 h 95"/>
                              <a:gd name="T28" fmla="+- 0 5146 5128"/>
                              <a:gd name="T29" fmla="*/ T28 w 84"/>
                              <a:gd name="T30" fmla="+- 0 1919 1829"/>
                              <a:gd name="T31" fmla="*/ 1919 h 95"/>
                              <a:gd name="T32" fmla="+- 0 5157 5128"/>
                              <a:gd name="T33" fmla="*/ T32 w 84"/>
                              <a:gd name="T34" fmla="+- 0 1923 1829"/>
                              <a:gd name="T35" fmla="*/ 1923 h 95"/>
                              <a:gd name="T36" fmla="+- 0 5182 5128"/>
                              <a:gd name="T37" fmla="*/ T36 w 84"/>
                              <a:gd name="T38" fmla="+- 0 1923 1829"/>
                              <a:gd name="T39" fmla="*/ 1923 h 95"/>
                              <a:gd name="T40" fmla="+- 0 5191 5128"/>
                              <a:gd name="T41" fmla="*/ T40 w 84"/>
                              <a:gd name="T42" fmla="+- 0 1921 1829"/>
                              <a:gd name="T43" fmla="*/ 1921 h 95"/>
                              <a:gd name="T44" fmla="+- 0 5206 5128"/>
                              <a:gd name="T45" fmla="*/ T44 w 84"/>
                              <a:gd name="T46" fmla="+- 0 1910 1829"/>
                              <a:gd name="T47" fmla="*/ 1910 h 95"/>
                              <a:gd name="T48" fmla="+- 0 5207 5128"/>
                              <a:gd name="T49" fmla="*/ T48 w 84"/>
                              <a:gd name="T50" fmla="+- 0 1907 1829"/>
                              <a:gd name="T51" fmla="*/ 1907 h 95"/>
                              <a:gd name="T52" fmla="+- 0 5164 5128"/>
                              <a:gd name="T53" fmla="*/ T52 w 84"/>
                              <a:gd name="T54" fmla="+- 0 1907 1829"/>
                              <a:gd name="T55" fmla="*/ 1907 h 95"/>
                              <a:gd name="T56" fmla="+- 0 5159 5128"/>
                              <a:gd name="T57" fmla="*/ T56 w 84"/>
                              <a:gd name="T58" fmla="+- 0 1905 1829"/>
                              <a:gd name="T59" fmla="*/ 1905 h 95"/>
                              <a:gd name="T60" fmla="+- 0 5154 5128"/>
                              <a:gd name="T61" fmla="*/ T60 w 84"/>
                              <a:gd name="T62" fmla="+- 0 1897 1829"/>
                              <a:gd name="T63" fmla="*/ 1897 h 95"/>
                              <a:gd name="T64" fmla="+- 0 5152 5128"/>
                              <a:gd name="T65" fmla="*/ T64 w 84"/>
                              <a:gd name="T66" fmla="+- 0 1890 1829"/>
                              <a:gd name="T67" fmla="*/ 1890 h 95"/>
                              <a:gd name="T68" fmla="+- 0 5152 5128"/>
                              <a:gd name="T69" fmla="*/ T68 w 84"/>
                              <a:gd name="T70" fmla="+- 0 1882 1829"/>
                              <a:gd name="T71" fmla="*/ 1882 h 95"/>
                              <a:gd name="T72" fmla="+- 0 5212 5128"/>
                              <a:gd name="T73" fmla="*/ T72 w 84"/>
                              <a:gd name="T74" fmla="+- 0 1882 1829"/>
                              <a:gd name="T75" fmla="*/ 1882 h 95"/>
                              <a:gd name="T76" fmla="+- 0 5212 5128"/>
                              <a:gd name="T77" fmla="*/ T76 w 84"/>
                              <a:gd name="T78" fmla="+- 0 1866 1829"/>
                              <a:gd name="T79" fmla="*/ 1866 h 95"/>
                              <a:gd name="T80" fmla="+- 0 5153 5128"/>
                              <a:gd name="T81" fmla="*/ T80 w 84"/>
                              <a:gd name="T82" fmla="+- 0 1866 1829"/>
                              <a:gd name="T83" fmla="*/ 1866 h 95"/>
                              <a:gd name="T84" fmla="+- 0 5153 5128"/>
                              <a:gd name="T85" fmla="*/ T84 w 84"/>
                              <a:gd name="T86" fmla="+- 0 1860 1829"/>
                              <a:gd name="T87" fmla="*/ 1860 h 95"/>
                              <a:gd name="T88" fmla="+- 0 5155 5128"/>
                              <a:gd name="T89" fmla="*/ T88 w 84"/>
                              <a:gd name="T90" fmla="+- 0 1856 1829"/>
                              <a:gd name="T91" fmla="*/ 1856 h 95"/>
                              <a:gd name="T92" fmla="+- 0 5159 5128"/>
                              <a:gd name="T93" fmla="*/ T92 w 84"/>
                              <a:gd name="T94" fmla="+- 0 1847 1829"/>
                              <a:gd name="T95" fmla="*/ 1847 h 95"/>
                              <a:gd name="T96" fmla="+- 0 5164 5128"/>
                              <a:gd name="T97" fmla="*/ T96 w 84"/>
                              <a:gd name="T98" fmla="+- 0 1845 1829"/>
                              <a:gd name="T99" fmla="*/ 1845 h 95"/>
                              <a:gd name="T100" fmla="+- 0 5206 5128"/>
                              <a:gd name="T101" fmla="*/ T100 w 84"/>
                              <a:gd name="T102" fmla="+- 0 1845 1829"/>
                              <a:gd name="T103" fmla="*/ 1845 h 95"/>
                              <a:gd name="T104" fmla="+- 0 5195 5128"/>
                              <a:gd name="T105" fmla="*/ T104 w 84"/>
                              <a:gd name="T106" fmla="+- 0 1833 1829"/>
                              <a:gd name="T107" fmla="*/ 1833 h 95"/>
                              <a:gd name="T108" fmla="+- 0 5184 5128"/>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6" y="0"/>
                                </a:moveTo>
                                <a:lnTo>
                                  <a:pt x="30" y="0"/>
                                </a:lnTo>
                                <a:lnTo>
                                  <a:pt x="19" y="4"/>
                                </a:lnTo>
                                <a:lnTo>
                                  <a:pt x="4" y="22"/>
                                </a:lnTo>
                                <a:lnTo>
                                  <a:pt x="0" y="33"/>
                                </a:lnTo>
                                <a:lnTo>
                                  <a:pt x="0" y="62"/>
                                </a:lnTo>
                                <a:lnTo>
                                  <a:pt x="4"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3" name="Freeform 35"/>
                        <wps:cNvSpPr>
                          <a:spLocks/>
                        </wps:cNvSpPr>
                        <wps:spPr bwMode="auto">
                          <a:xfrm>
                            <a:off x="5128" y="1829"/>
                            <a:ext cx="84" cy="95"/>
                          </a:xfrm>
                          <a:custGeom>
                            <a:avLst/>
                            <a:gdLst>
                              <a:gd name="T0" fmla="+- 0 5211 5128"/>
                              <a:gd name="T1" fmla="*/ T0 w 84"/>
                              <a:gd name="T2" fmla="+- 0 1893 1829"/>
                              <a:gd name="T3" fmla="*/ 1893 h 95"/>
                              <a:gd name="T4" fmla="+- 0 5186 5128"/>
                              <a:gd name="T5" fmla="*/ T4 w 84"/>
                              <a:gd name="T6" fmla="+- 0 1893 1829"/>
                              <a:gd name="T7" fmla="*/ 1893 h 95"/>
                              <a:gd name="T8" fmla="+- 0 5186 5128"/>
                              <a:gd name="T9" fmla="*/ T8 w 84"/>
                              <a:gd name="T10" fmla="+- 0 1898 1829"/>
                              <a:gd name="T11" fmla="*/ 1898 h 95"/>
                              <a:gd name="T12" fmla="+- 0 5185 5128"/>
                              <a:gd name="T13" fmla="*/ T12 w 84"/>
                              <a:gd name="T14" fmla="+- 0 1901 1829"/>
                              <a:gd name="T15" fmla="*/ 1901 h 95"/>
                              <a:gd name="T16" fmla="+- 0 5179 5128"/>
                              <a:gd name="T17" fmla="*/ T16 w 84"/>
                              <a:gd name="T18" fmla="+- 0 1906 1829"/>
                              <a:gd name="T19" fmla="*/ 1906 h 95"/>
                              <a:gd name="T20" fmla="+- 0 5175 5128"/>
                              <a:gd name="T21" fmla="*/ T20 w 84"/>
                              <a:gd name="T22" fmla="+- 0 1907 1829"/>
                              <a:gd name="T23" fmla="*/ 1907 h 95"/>
                              <a:gd name="T24" fmla="+- 0 5207 5128"/>
                              <a:gd name="T25" fmla="*/ T24 w 84"/>
                              <a:gd name="T26" fmla="+- 0 1907 1829"/>
                              <a:gd name="T27" fmla="*/ 1907 h 95"/>
                              <a:gd name="T28" fmla="+- 0 5210 5128"/>
                              <a:gd name="T29" fmla="*/ T28 w 84"/>
                              <a:gd name="T30" fmla="+- 0 1903 1829"/>
                              <a:gd name="T31" fmla="*/ 1903 h 95"/>
                              <a:gd name="T32" fmla="+- 0 5211 5128"/>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8" y="64"/>
                                </a:lnTo>
                                <a:lnTo>
                                  <a:pt x="58" y="69"/>
                                </a:lnTo>
                                <a:lnTo>
                                  <a:pt x="57" y="72"/>
                                </a:lnTo>
                                <a:lnTo>
                                  <a:pt x="51" y="77"/>
                                </a:lnTo>
                                <a:lnTo>
                                  <a:pt x="47" y="78"/>
                                </a:lnTo>
                                <a:lnTo>
                                  <a:pt x="79" y="78"/>
                                </a:lnTo>
                                <a:lnTo>
                                  <a:pt x="82" y="74"/>
                                </a:lnTo>
                                <a:lnTo>
                                  <a:pt x="83"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4" name="Freeform 34"/>
                        <wps:cNvSpPr>
                          <a:spLocks/>
                        </wps:cNvSpPr>
                        <wps:spPr bwMode="auto">
                          <a:xfrm>
                            <a:off x="5128" y="1829"/>
                            <a:ext cx="84" cy="95"/>
                          </a:xfrm>
                          <a:custGeom>
                            <a:avLst/>
                            <a:gdLst>
                              <a:gd name="T0" fmla="+- 0 5206 5128"/>
                              <a:gd name="T1" fmla="*/ T0 w 84"/>
                              <a:gd name="T2" fmla="+- 0 1845 1829"/>
                              <a:gd name="T3" fmla="*/ 1845 h 95"/>
                              <a:gd name="T4" fmla="+- 0 5178 5128"/>
                              <a:gd name="T5" fmla="*/ T4 w 84"/>
                              <a:gd name="T6" fmla="+- 0 1845 1829"/>
                              <a:gd name="T7" fmla="*/ 1845 h 95"/>
                              <a:gd name="T8" fmla="+- 0 5182 5128"/>
                              <a:gd name="T9" fmla="*/ T8 w 84"/>
                              <a:gd name="T10" fmla="+- 0 1847 1829"/>
                              <a:gd name="T11" fmla="*/ 1847 h 95"/>
                              <a:gd name="T12" fmla="+- 0 5185 5128"/>
                              <a:gd name="T13" fmla="*/ T12 w 84"/>
                              <a:gd name="T14" fmla="+- 0 1852 1829"/>
                              <a:gd name="T15" fmla="*/ 1852 h 95"/>
                              <a:gd name="T16" fmla="+- 0 5187 5128"/>
                              <a:gd name="T17" fmla="*/ T16 w 84"/>
                              <a:gd name="T18" fmla="+- 0 1855 1829"/>
                              <a:gd name="T19" fmla="*/ 1855 h 95"/>
                              <a:gd name="T20" fmla="+- 0 5188 5128"/>
                              <a:gd name="T21" fmla="*/ T20 w 84"/>
                              <a:gd name="T22" fmla="+- 0 1859 1829"/>
                              <a:gd name="T23" fmla="*/ 1859 h 95"/>
                              <a:gd name="T24" fmla="+- 0 5188 5128"/>
                              <a:gd name="T25" fmla="*/ T24 w 84"/>
                              <a:gd name="T26" fmla="+- 0 1866 1829"/>
                              <a:gd name="T27" fmla="*/ 1866 h 95"/>
                              <a:gd name="T28" fmla="+- 0 5212 5128"/>
                              <a:gd name="T29" fmla="*/ T28 w 84"/>
                              <a:gd name="T30" fmla="+- 0 1866 1829"/>
                              <a:gd name="T31" fmla="*/ 1866 h 95"/>
                              <a:gd name="T32" fmla="+- 0 5212 5128"/>
                              <a:gd name="T33" fmla="*/ T32 w 84"/>
                              <a:gd name="T34" fmla="+- 0 1859 1829"/>
                              <a:gd name="T35" fmla="*/ 1859 h 95"/>
                              <a:gd name="T36" fmla="+- 0 5209 5128"/>
                              <a:gd name="T37" fmla="*/ T36 w 84"/>
                              <a:gd name="T38" fmla="+- 0 1848 1829"/>
                              <a:gd name="T39" fmla="*/ 1848 h 95"/>
                              <a:gd name="T40" fmla="+- 0 5206 5128"/>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25" name="Group 28"/>
                      <wpg:cNvGrpSpPr>
                        <a:grpSpLocks/>
                      </wpg:cNvGrpSpPr>
                      <wpg:grpSpPr bwMode="auto">
                        <a:xfrm>
                          <a:off x="3325091" y="1136073"/>
                          <a:ext cx="55876" cy="83156"/>
                          <a:chOff x="5247" y="1792"/>
                          <a:chExt cx="88" cy="131"/>
                        </a:xfrm>
                      </wpg:grpSpPr>
                      <wps:wsp>
                        <wps:cNvPr id="326" name="Freeform 32"/>
                        <wps:cNvSpPr>
                          <a:spLocks/>
                        </wps:cNvSpPr>
                        <wps:spPr bwMode="auto">
                          <a:xfrm>
                            <a:off x="5247" y="1792"/>
                            <a:ext cx="88" cy="131"/>
                          </a:xfrm>
                          <a:custGeom>
                            <a:avLst/>
                            <a:gdLst>
                              <a:gd name="T0" fmla="+- 0 5296 5247"/>
                              <a:gd name="T1" fmla="*/ T0 w 88"/>
                              <a:gd name="T2" fmla="+- 0 1829 1792"/>
                              <a:gd name="T3" fmla="*/ 1829 h 131"/>
                              <a:gd name="T4" fmla="+- 0 5273 5247"/>
                              <a:gd name="T5" fmla="*/ T4 w 88"/>
                              <a:gd name="T6" fmla="+- 0 1829 1792"/>
                              <a:gd name="T7" fmla="*/ 1829 h 131"/>
                              <a:gd name="T8" fmla="+- 0 5264 5247"/>
                              <a:gd name="T9" fmla="*/ T8 w 88"/>
                              <a:gd name="T10" fmla="+- 0 1833 1792"/>
                              <a:gd name="T11" fmla="*/ 1833 h 131"/>
                              <a:gd name="T12" fmla="+- 0 5250 5247"/>
                              <a:gd name="T13" fmla="*/ T12 w 88"/>
                              <a:gd name="T14" fmla="+- 0 1850 1792"/>
                              <a:gd name="T15" fmla="*/ 1850 h 131"/>
                              <a:gd name="T16" fmla="+- 0 5247 5247"/>
                              <a:gd name="T17" fmla="*/ T16 w 88"/>
                              <a:gd name="T18" fmla="+- 0 1861 1792"/>
                              <a:gd name="T19" fmla="*/ 1861 h 131"/>
                              <a:gd name="T20" fmla="+- 0 5247 5247"/>
                              <a:gd name="T21" fmla="*/ T20 w 88"/>
                              <a:gd name="T22" fmla="+- 0 1891 1792"/>
                              <a:gd name="T23" fmla="*/ 1891 h 131"/>
                              <a:gd name="T24" fmla="+- 0 5250 5247"/>
                              <a:gd name="T25" fmla="*/ T24 w 88"/>
                              <a:gd name="T26" fmla="+- 0 1903 1792"/>
                              <a:gd name="T27" fmla="*/ 1903 h 131"/>
                              <a:gd name="T28" fmla="+- 0 5263 5247"/>
                              <a:gd name="T29" fmla="*/ T28 w 88"/>
                              <a:gd name="T30" fmla="+- 0 1919 1792"/>
                              <a:gd name="T31" fmla="*/ 1919 h 131"/>
                              <a:gd name="T32" fmla="+- 0 5272 5247"/>
                              <a:gd name="T33" fmla="*/ T32 w 88"/>
                              <a:gd name="T34" fmla="+- 0 1923 1792"/>
                              <a:gd name="T35" fmla="*/ 1923 h 131"/>
                              <a:gd name="T36" fmla="+- 0 5295 5247"/>
                              <a:gd name="T37" fmla="*/ T36 w 88"/>
                              <a:gd name="T38" fmla="+- 0 1923 1792"/>
                              <a:gd name="T39" fmla="*/ 1923 h 131"/>
                              <a:gd name="T40" fmla="+- 0 5304 5247"/>
                              <a:gd name="T41" fmla="*/ T40 w 88"/>
                              <a:gd name="T42" fmla="+- 0 1919 1792"/>
                              <a:gd name="T43" fmla="*/ 1919 h 131"/>
                              <a:gd name="T44" fmla="+- 0 5310 5247"/>
                              <a:gd name="T45" fmla="*/ T44 w 88"/>
                              <a:gd name="T46" fmla="+- 0 1911 1792"/>
                              <a:gd name="T47" fmla="*/ 1911 h 131"/>
                              <a:gd name="T48" fmla="+- 0 5310 5247"/>
                              <a:gd name="T49" fmla="*/ T48 w 88"/>
                              <a:gd name="T50" fmla="+- 0 1910 1792"/>
                              <a:gd name="T51" fmla="*/ 1910 h 131"/>
                              <a:gd name="T52" fmla="+- 0 5311 5247"/>
                              <a:gd name="T53" fmla="*/ T52 w 88"/>
                              <a:gd name="T54" fmla="+- 0 1909 1792"/>
                              <a:gd name="T55" fmla="*/ 1909 h 131"/>
                              <a:gd name="T56" fmla="+- 0 5311 5247"/>
                              <a:gd name="T57" fmla="*/ T56 w 88"/>
                              <a:gd name="T58" fmla="+- 0 1908 1792"/>
                              <a:gd name="T59" fmla="*/ 1908 h 131"/>
                              <a:gd name="T60" fmla="+- 0 5334 5247"/>
                              <a:gd name="T61" fmla="*/ T60 w 88"/>
                              <a:gd name="T62" fmla="+- 0 1908 1792"/>
                              <a:gd name="T63" fmla="*/ 1908 h 131"/>
                              <a:gd name="T64" fmla="+- 0 5334 5247"/>
                              <a:gd name="T65" fmla="*/ T64 w 88"/>
                              <a:gd name="T66" fmla="+- 0 1907 1792"/>
                              <a:gd name="T67" fmla="*/ 1907 h 131"/>
                              <a:gd name="T68" fmla="+- 0 5284 5247"/>
                              <a:gd name="T69" fmla="*/ T68 w 88"/>
                              <a:gd name="T70" fmla="+- 0 1907 1792"/>
                              <a:gd name="T71" fmla="*/ 1907 h 131"/>
                              <a:gd name="T72" fmla="+- 0 5279 5247"/>
                              <a:gd name="T73" fmla="*/ T72 w 88"/>
                              <a:gd name="T74" fmla="+- 0 1905 1792"/>
                              <a:gd name="T75" fmla="*/ 1905 h 131"/>
                              <a:gd name="T76" fmla="+- 0 5272 5247"/>
                              <a:gd name="T77" fmla="*/ T76 w 88"/>
                              <a:gd name="T78" fmla="+- 0 1895 1792"/>
                              <a:gd name="T79" fmla="*/ 1895 h 131"/>
                              <a:gd name="T80" fmla="+- 0 5271 5247"/>
                              <a:gd name="T81" fmla="*/ T80 w 88"/>
                              <a:gd name="T82" fmla="+- 0 1887 1792"/>
                              <a:gd name="T83" fmla="*/ 1887 h 131"/>
                              <a:gd name="T84" fmla="+- 0 5271 5247"/>
                              <a:gd name="T85" fmla="*/ T84 w 88"/>
                              <a:gd name="T86" fmla="+- 0 1866 1792"/>
                              <a:gd name="T87" fmla="*/ 1866 h 131"/>
                              <a:gd name="T88" fmla="+- 0 5272 5247"/>
                              <a:gd name="T89" fmla="*/ T88 w 88"/>
                              <a:gd name="T90" fmla="+- 0 1859 1792"/>
                              <a:gd name="T91" fmla="*/ 1859 h 131"/>
                              <a:gd name="T92" fmla="+- 0 5280 5247"/>
                              <a:gd name="T93" fmla="*/ T92 w 88"/>
                              <a:gd name="T94" fmla="+- 0 1847 1792"/>
                              <a:gd name="T95" fmla="*/ 1847 h 131"/>
                              <a:gd name="T96" fmla="+- 0 5285 5247"/>
                              <a:gd name="T97" fmla="*/ T96 w 88"/>
                              <a:gd name="T98" fmla="+- 0 1845 1792"/>
                              <a:gd name="T99" fmla="*/ 1845 h 131"/>
                              <a:gd name="T100" fmla="+- 0 5334 5247"/>
                              <a:gd name="T101" fmla="*/ T100 w 88"/>
                              <a:gd name="T102" fmla="+- 0 1845 1792"/>
                              <a:gd name="T103" fmla="*/ 1845 h 131"/>
                              <a:gd name="T104" fmla="+- 0 5334 5247"/>
                              <a:gd name="T105" fmla="*/ T104 w 88"/>
                              <a:gd name="T106" fmla="+- 0 1840 1792"/>
                              <a:gd name="T107" fmla="*/ 1840 h 131"/>
                              <a:gd name="T108" fmla="+- 0 5310 5247"/>
                              <a:gd name="T109" fmla="*/ T108 w 88"/>
                              <a:gd name="T110" fmla="+- 0 1840 1792"/>
                              <a:gd name="T111" fmla="*/ 1840 h 131"/>
                              <a:gd name="T112" fmla="+- 0 5304 5247"/>
                              <a:gd name="T113" fmla="*/ T112 w 88"/>
                              <a:gd name="T114" fmla="+- 0 1832 1792"/>
                              <a:gd name="T115" fmla="*/ 1832 h 131"/>
                              <a:gd name="T116" fmla="+- 0 5296 5247"/>
                              <a:gd name="T117" fmla="*/ T116 w 88"/>
                              <a:gd name="T118" fmla="+- 0 1829 1792"/>
                              <a:gd name="T119" fmla="*/ 1829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8" h="131">
                                <a:moveTo>
                                  <a:pt x="49" y="37"/>
                                </a:moveTo>
                                <a:lnTo>
                                  <a:pt x="26" y="37"/>
                                </a:lnTo>
                                <a:lnTo>
                                  <a:pt x="17" y="41"/>
                                </a:lnTo>
                                <a:lnTo>
                                  <a:pt x="3" y="58"/>
                                </a:lnTo>
                                <a:lnTo>
                                  <a:pt x="0" y="69"/>
                                </a:lnTo>
                                <a:lnTo>
                                  <a:pt x="0" y="99"/>
                                </a:lnTo>
                                <a:lnTo>
                                  <a:pt x="3" y="111"/>
                                </a:lnTo>
                                <a:lnTo>
                                  <a:pt x="16" y="127"/>
                                </a:lnTo>
                                <a:lnTo>
                                  <a:pt x="25" y="131"/>
                                </a:lnTo>
                                <a:lnTo>
                                  <a:pt x="48" y="131"/>
                                </a:lnTo>
                                <a:lnTo>
                                  <a:pt x="57" y="127"/>
                                </a:lnTo>
                                <a:lnTo>
                                  <a:pt x="63" y="119"/>
                                </a:lnTo>
                                <a:lnTo>
                                  <a:pt x="63" y="118"/>
                                </a:lnTo>
                                <a:lnTo>
                                  <a:pt x="64" y="117"/>
                                </a:lnTo>
                                <a:lnTo>
                                  <a:pt x="64" y="116"/>
                                </a:lnTo>
                                <a:lnTo>
                                  <a:pt x="87" y="116"/>
                                </a:lnTo>
                                <a:lnTo>
                                  <a:pt x="87" y="115"/>
                                </a:lnTo>
                                <a:lnTo>
                                  <a:pt x="37" y="115"/>
                                </a:lnTo>
                                <a:lnTo>
                                  <a:pt x="32" y="113"/>
                                </a:lnTo>
                                <a:lnTo>
                                  <a:pt x="25" y="103"/>
                                </a:lnTo>
                                <a:lnTo>
                                  <a:pt x="24" y="95"/>
                                </a:lnTo>
                                <a:lnTo>
                                  <a:pt x="24" y="74"/>
                                </a:lnTo>
                                <a:lnTo>
                                  <a:pt x="25" y="67"/>
                                </a:lnTo>
                                <a:lnTo>
                                  <a:pt x="33" y="55"/>
                                </a:lnTo>
                                <a:lnTo>
                                  <a:pt x="38" y="53"/>
                                </a:lnTo>
                                <a:lnTo>
                                  <a:pt x="87" y="53"/>
                                </a:lnTo>
                                <a:lnTo>
                                  <a:pt x="87" y="48"/>
                                </a:lnTo>
                                <a:lnTo>
                                  <a:pt x="63" y="48"/>
                                </a:lnTo>
                                <a:lnTo>
                                  <a:pt x="57" y="40"/>
                                </a:lnTo>
                                <a:lnTo>
                                  <a:pt x="49" y="3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7" name="Freeform 31"/>
                        <wps:cNvSpPr>
                          <a:spLocks/>
                        </wps:cNvSpPr>
                        <wps:spPr bwMode="auto">
                          <a:xfrm>
                            <a:off x="5247" y="1792"/>
                            <a:ext cx="88" cy="131"/>
                          </a:xfrm>
                          <a:custGeom>
                            <a:avLst/>
                            <a:gdLst>
                              <a:gd name="T0" fmla="+- 0 5334 5247"/>
                              <a:gd name="T1" fmla="*/ T0 w 88"/>
                              <a:gd name="T2" fmla="+- 0 1908 1792"/>
                              <a:gd name="T3" fmla="*/ 1908 h 131"/>
                              <a:gd name="T4" fmla="+- 0 5311 5247"/>
                              <a:gd name="T5" fmla="*/ T4 w 88"/>
                              <a:gd name="T6" fmla="+- 0 1908 1792"/>
                              <a:gd name="T7" fmla="*/ 1908 h 131"/>
                              <a:gd name="T8" fmla="+- 0 5311 5247"/>
                              <a:gd name="T9" fmla="*/ T8 w 88"/>
                              <a:gd name="T10" fmla="+- 0 1921 1792"/>
                              <a:gd name="T11" fmla="*/ 1921 h 131"/>
                              <a:gd name="T12" fmla="+- 0 5334 5247"/>
                              <a:gd name="T13" fmla="*/ T12 w 88"/>
                              <a:gd name="T14" fmla="+- 0 1921 1792"/>
                              <a:gd name="T15" fmla="*/ 1921 h 131"/>
                              <a:gd name="T16" fmla="+- 0 5334 5247"/>
                              <a:gd name="T17" fmla="*/ T16 w 88"/>
                              <a:gd name="T18" fmla="+- 0 1908 1792"/>
                              <a:gd name="T19" fmla="*/ 1908 h 131"/>
                            </a:gdLst>
                            <a:ahLst/>
                            <a:cxnLst>
                              <a:cxn ang="0">
                                <a:pos x="T1" y="T3"/>
                              </a:cxn>
                              <a:cxn ang="0">
                                <a:pos x="T5" y="T7"/>
                              </a:cxn>
                              <a:cxn ang="0">
                                <a:pos x="T9" y="T11"/>
                              </a:cxn>
                              <a:cxn ang="0">
                                <a:pos x="T13" y="T15"/>
                              </a:cxn>
                              <a:cxn ang="0">
                                <a:pos x="T17" y="T19"/>
                              </a:cxn>
                            </a:cxnLst>
                            <a:rect l="0" t="0" r="r" b="b"/>
                            <a:pathLst>
                              <a:path w="88" h="131">
                                <a:moveTo>
                                  <a:pt x="87" y="116"/>
                                </a:moveTo>
                                <a:lnTo>
                                  <a:pt x="64" y="116"/>
                                </a:lnTo>
                                <a:lnTo>
                                  <a:pt x="64" y="129"/>
                                </a:lnTo>
                                <a:lnTo>
                                  <a:pt x="87" y="129"/>
                                </a:lnTo>
                                <a:lnTo>
                                  <a:pt x="87" y="1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8" name="Freeform 30"/>
                        <wps:cNvSpPr>
                          <a:spLocks/>
                        </wps:cNvSpPr>
                        <wps:spPr bwMode="auto">
                          <a:xfrm>
                            <a:off x="5247" y="1792"/>
                            <a:ext cx="88" cy="131"/>
                          </a:xfrm>
                          <a:custGeom>
                            <a:avLst/>
                            <a:gdLst>
                              <a:gd name="T0" fmla="+- 0 5334 5247"/>
                              <a:gd name="T1" fmla="*/ T0 w 88"/>
                              <a:gd name="T2" fmla="+- 0 1845 1792"/>
                              <a:gd name="T3" fmla="*/ 1845 h 131"/>
                              <a:gd name="T4" fmla="+- 0 5298 5247"/>
                              <a:gd name="T5" fmla="*/ T4 w 88"/>
                              <a:gd name="T6" fmla="+- 0 1845 1792"/>
                              <a:gd name="T7" fmla="*/ 1845 h 131"/>
                              <a:gd name="T8" fmla="+- 0 5303 5247"/>
                              <a:gd name="T9" fmla="*/ T8 w 88"/>
                              <a:gd name="T10" fmla="+- 0 1847 1792"/>
                              <a:gd name="T11" fmla="*/ 1847 h 131"/>
                              <a:gd name="T12" fmla="+- 0 5309 5247"/>
                              <a:gd name="T13" fmla="*/ T12 w 88"/>
                              <a:gd name="T14" fmla="+- 0 1858 1792"/>
                              <a:gd name="T15" fmla="*/ 1858 h 131"/>
                              <a:gd name="T16" fmla="+- 0 5311 5247"/>
                              <a:gd name="T17" fmla="*/ T16 w 88"/>
                              <a:gd name="T18" fmla="+- 0 1866 1792"/>
                              <a:gd name="T19" fmla="*/ 1866 h 131"/>
                              <a:gd name="T20" fmla="+- 0 5311 5247"/>
                              <a:gd name="T21" fmla="*/ T20 w 88"/>
                              <a:gd name="T22" fmla="+- 0 1886 1792"/>
                              <a:gd name="T23" fmla="*/ 1886 h 131"/>
                              <a:gd name="T24" fmla="+- 0 5309 5247"/>
                              <a:gd name="T25" fmla="*/ T24 w 88"/>
                              <a:gd name="T26" fmla="+- 0 1894 1792"/>
                              <a:gd name="T27" fmla="*/ 1894 h 131"/>
                              <a:gd name="T28" fmla="+- 0 5302 5247"/>
                              <a:gd name="T29" fmla="*/ T28 w 88"/>
                              <a:gd name="T30" fmla="+- 0 1905 1792"/>
                              <a:gd name="T31" fmla="*/ 1905 h 131"/>
                              <a:gd name="T32" fmla="+- 0 5297 5247"/>
                              <a:gd name="T33" fmla="*/ T32 w 88"/>
                              <a:gd name="T34" fmla="+- 0 1907 1792"/>
                              <a:gd name="T35" fmla="*/ 1907 h 131"/>
                              <a:gd name="T36" fmla="+- 0 5334 5247"/>
                              <a:gd name="T37" fmla="*/ T36 w 88"/>
                              <a:gd name="T38" fmla="+- 0 1907 1792"/>
                              <a:gd name="T39" fmla="*/ 1907 h 131"/>
                              <a:gd name="T40" fmla="+- 0 5334 5247"/>
                              <a:gd name="T41" fmla="*/ T40 w 88"/>
                              <a:gd name="T42" fmla="+- 0 1845 1792"/>
                              <a:gd name="T43" fmla="*/ 1845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1">
                                <a:moveTo>
                                  <a:pt x="87" y="53"/>
                                </a:moveTo>
                                <a:lnTo>
                                  <a:pt x="51" y="53"/>
                                </a:lnTo>
                                <a:lnTo>
                                  <a:pt x="56" y="55"/>
                                </a:lnTo>
                                <a:lnTo>
                                  <a:pt x="62" y="66"/>
                                </a:lnTo>
                                <a:lnTo>
                                  <a:pt x="64" y="74"/>
                                </a:lnTo>
                                <a:lnTo>
                                  <a:pt x="64" y="94"/>
                                </a:lnTo>
                                <a:lnTo>
                                  <a:pt x="62" y="102"/>
                                </a:lnTo>
                                <a:lnTo>
                                  <a:pt x="55" y="113"/>
                                </a:lnTo>
                                <a:lnTo>
                                  <a:pt x="50" y="115"/>
                                </a:lnTo>
                                <a:lnTo>
                                  <a:pt x="87" y="115"/>
                                </a:lnTo>
                                <a:lnTo>
                                  <a:pt x="87" y="5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9" name="Freeform 29"/>
                        <wps:cNvSpPr>
                          <a:spLocks/>
                        </wps:cNvSpPr>
                        <wps:spPr bwMode="auto">
                          <a:xfrm>
                            <a:off x="5247" y="1792"/>
                            <a:ext cx="88" cy="131"/>
                          </a:xfrm>
                          <a:custGeom>
                            <a:avLst/>
                            <a:gdLst>
                              <a:gd name="T0" fmla="+- 0 5334 5247"/>
                              <a:gd name="T1" fmla="*/ T0 w 88"/>
                              <a:gd name="T2" fmla="+- 0 1792 1792"/>
                              <a:gd name="T3" fmla="*/ 1792 h 131"/>
                              <a:gd name="T4" fmla="+- 0 5310 5247"/>
                              <a:gd name="T5" fmla="*/ T4 w 88"/>
                              <a:gd name="T6" fmla="+- 0 1792 1792"/>
                              <a:gd name="T7" fmla="*/ 1792 h 131"/>
                              <a:gd name="T8" fmla="+- 0 5310 5247"/>
                              <a:gd name="T9" fmla="*/ T8 w 88"/>
                              <a:gd name="T10" fmla="+- 0 1840 1792"/>
                              <a:gd name="T11" fmla="*/ 1840 h 131"/>
                              <a:gd name="T12" fmla="+- 0 5334 5247"/>
                              <a:gd name="T13" fmla="*/ T12 w 88"/>
                              <a:gd name="T14" fmla="+- 0 1840 1792"/>
                              <a:gd name="T15" fmla="*/ 1840 h 131"/>
                              <a:gd name="T16" fmla="+- 0 5334 5247"/>
                              <a:gd name="T17" fmla="*/ T16 w 88"/>
                              <a:gd name="T18" fmla="+- 0 1792 1792"/>
                              <a:gd name="T19" fmla="*/ 1792 h 131"/>
                            </a:gdLst>
                            <a:ahLst/>
                            <a:cxnLst>
                              <a:cxn ang="0">
                                <a:pos x="T1" y="T3"/>
                              </a:cxn>
                              <a:cxn ang="0">
                                <a:pos x="T5" y="T7"/>
                              </a:cxn>
                              <a:cxn ang="0">
                                <a:pos x="T9" y="T11"/>
                              </a:cxn>
                              <a:cxn ang="0">
                                <a:pos x="T13" y="T15"/>
                              </a:cxn>
                              <a:cxn ang="0">
                                <a:pos x="T17" y="T19"/>
                              </a:cxn>
                            </a:cxnLst>
                            <a:rect l="0" t="0" r="r" b="b"/>
                            <a:pathLst>
                              <a:path w="88" h="131">
                                <a:moveTo>
                                  <a:pt x="87" y="0"/>
                                </a:moveTo>
                                <a:lnTo>
                                  <a:pt x="63" y="0"/>
                                </a:lnTo>
                                <a:lnTo>
                                  <a:pt x="63" y="48"/>
                                </a:lnTo>
                                <a:lnTo>
                                  <a:pt x="87" y="48"/>
                                </a:lnTo>
                                <a:lnTo>
                                  <a:pt x="8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30" name="Group 23"/>
                      <wpg:cNvGrpSpPr>
                        <a:grpSpLocks/>
                      </wpg:cNvGrpSpPr>
                      <wpg:grpSpPr bwMode="auto">
                        <a:xfrm>
                          <a:off x="3456709" y="1136073"/>
                          <a:ext cx="89528" cy="81252"/>
                          <a:chOff x="5458" y="1792"/>
                          <a:chExt cx="141" cy="128"/>
                        </a:xfrm>
                      </wpg:grpSpPr>
                      <wps:wsp>
                        <wps:cNvPr id="331" name="Freeform 27"/>
                        <wps:cNvSpPr>
                          <a:spLocks/>
                        </wps:cNvSpPr>
                        <wps:spPr bwMode="auto">
                          <a:xfrm>
                            <a:off x="5458" y="1792"/>
                            <a:ext cx="141" cy="128"/>
                          </a:xfrm>
                          <a:custGeom>
                            <a:avLst/>
                            <a:gdLst>
                              <a:gd name="T0" fmla="+- 0 5502 5458"/>
                              <a:gd name="T1" fmla="*/ T0 w 141"/>
                              <a:gd name="T2" fmla="+- 0 1792 1792"/>
                              <a:gd name="T3" fmla="*/ 1792 h 128"/>
                              <a:gd name="T4" fmla="+- 0 5458 5458"/>
                              <a:gd name="T5" fmla="*/ T4 w 141"/>
                              <a:gd name="T6" fmla="+- 0 1792 1792"/>
                              <a:gd name="T7" fmla="*/ 1792 h 128"/>
                              <a:gd name="T8" fmla="+- 0 5458 5458"/>
                              <a:gd name="T9" fmla="*/ T8 w 141"/>
                              <a:gd name="T10" fmla="+- 0 1921 1792"/>
                              <a:gd name="T11" fmla="*/ 1921 h 128"/>
                              <a:gd name="T12" fmla="+- 0 5482 5458"/>
                              <a:gd name="T13" fmla="*/ T12 w 141"/>
                              <a:gd name="T14" fmla="+- 0 1921 1792"/>
                              <a:gd name="T15" fmla="*/ 1921 h 128"/>
                              <a:gd name="T16" fmla="+- 0 5482 5458"/>
                              <a:gd name="T17" fmla="*/ T16 w 141"/>
                              <a:gd name="T18" fmla="+- 0 1803 1792"/>
                              <a:gd name="T19" fmla="*/ 1803 h 128"/>
                              <a:gd name="T20" fmla="+- 0 5505 5458"/>
                              <a:gd name="T21" fmla="*/ T20 w 141"/>
                              <a:gd name="T22" fmla="+- 0 1803 1792"/>
                              <a:gd name="T23" fmla="*/ 1803 h 128"/>
                              <a:gd name="T24" fmla="+- 0 5502 5458"/>
                              <a:gd name="T25" fmla="*/ T24 w 141"/>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44" y="0"/>
                                </a:moveTo>
                                <a:lnTo>
                                  <a:pt x="0" y="0"/>
                                </a:lnTo>
                                <a:lnTo>
                                  <a:pt x="0" y="129"/>
                                </a:lnTo>
                                <a:lnTo>
                                  <a:pt x="24" y="129"/>
                                </a:lnTo>
                                <a:lnTo>
                                  <a:pt x="24" y="11"/>
                                </a:lnTo>
                                <a:lnTo>
                                  <a:pt x="47" y="11"/>
                                </a:lnTo>
                                <a:lnTo>
                                  <a:pt x="4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2" name="Freeform 26"/>
                        <wps:cNvSpPr>
                          <a:spLocks/>
                        </wps:cNvSpPr>
                        <wps:spPr bwMode="auto">
                          <a:xfrm>
                            <a:off x="5458" y="1792"/>
                            <a:ext cx="141" cy="128"/>
                          </a:xfrm>
                          <a:custGeom>
                            <a:avLst/>
                            <a:gdLst>
                              <a:gd name="T0" fmla="+- 0 5505 5458"/>
                              <a:gd name="T1" fmla="*/ T0 w 141"/>
                              <a:gd name="T2" fmla="+- 0 1803 1792"/>
                              <a:gd name="T3" fmla="*/ 1803 h 128"/>
                              <a:gd name="T4" fmla="+- 0 5482 5458"/>
                              <a:gd name="T5" fmla="*/ T4 w 141"/>
                              <a:gd name="T6" fmla="+- 0 1803 1792"/>
                              <a:gd name="T7" fmla="*/ 1803 h 128"/>
                              <a:gd name="T8" fmla="+- 0 5514 5458"/>
                              <a:gd name="T9" fmla="*/ T8 w 141"/>
                              <a:gd name="T10" fmla="+- 0 1921 1792"/>
                              <a:gd name="T11" fmla="*/ 1921 h 128"/>
                              <a:gd name="T12" fmla="+- 0 5543 5458"/>
                              <a:gd name="T13" fmla="*/ T12 w 141"/>
                              <a:gd name="T14" fmla="+- 0 1921 1792"/>
                              <a:gd name="T15" fmla="*/ 1921 h 128"/>
                              <a:gd name="T16" fmla="+- 0 5550 5458"/>
                              <a:gd name="T17" fmla="*/ T16 w 141"/>
                              <a:gd name="T18" fmla="+- 0 1894 1792"/>
                              <a:gd name="T19" fmla="*/ 1894 h 128"/>
                              <a:gd name="T20" fmla="+- 0 5529 5458"/>
                              <a:gd name="T21" fmla="*/ T20 w 141"/>
                              <a:gd name="T22" fmla="+- 0 1894 1792"/>
                              <a:gd name="T23" fmla="*/ 1894 h 128"/>
                              <a:gd name="T24" fmla="+- 0 5505 5458"/>
                              <a:gd name="T25" fmla="*/ T24 w 141"/>
                              <a:gd name="T26" fmla="+- 0 1803 1792"/>
                              <a:gd name="T27" fmla="*/ 1803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47" y="11"/>
                                </a:moveTo>
                                <a:lnTo>
                                  <a:pt x="24" y="11"/>
                                </a:lnTo>
                                <a:lnTo>
                                  <a:pt x="56" y="129"/>
                                </a:lnTo>
                                <a:lnTo>
                                  <a:pt x="85" y="129"/>
                                </a:lnTo>
                                <a:lnTo>
                                  <a:pt x="92" y="102"/>
                                </a:lnTo>
                                <a:lnTo>
                                  <a:pt x="71" y="102"/>
                                </a:lnTo>
                                <a:lnTo>
                                  <a:pt x="47" y="1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3" name="Freeform 25"/>
                        <wps:cNvSpPr>
                          <a:spLocks/>
                        </wps:cNvSpPr>
                        <wps:spPr bwMode="auto">
                          <a:xfrm>
                            <a:off x="5458" y="1792"/>
                            <a:ext cx="141" cy="128"/>
                          </a:xfrm>
                          <a:custGeom>
                            <a:avLst/>
                            <a:gdLst>
                              <a:gd name="T0" fmla="+- 0 5599 5458"/>
                              <a:gd name="T1" fmla="*/ T0 w 141"/>
                              <a:gd name="T2" fmla="+- 0 1802 1792"/>
                              <a:gd name="T3" fmla="*/ 1802 h 128"/>
                              <a:gd name="T4" fmla="+- 0 5575 5458"/>
                              <a:gd name="T5" fmla="*/ T4 w 141"/>
                              <a:gd name="T6" fmla="+- 0 1802 1792"/>
                              <a:gd name="T7" fmla="*/ 1802 h 128"/>
                              <a:gd name="T8" fmla="+- 0 5575 5458"/>
                              <a:gd name="T9" fmla="*/ T8 w 141"/>
                              <a:gd name="T10" fmla="+- 0 1921 1792"/>
                              <a:gd name="T11" fmla="*/ 1921 h 128"/>
                              <a:gd name="T12" fmla="+- 0 5599 5458"/>
                              <a:gd name="T13" fmla="*/ T12 w 141"/>
                              <a:gd name="T14" fmla="+- 0 1921 1792"/>
                              <a:gd name="T15" fmla="*/ 1921 h 128"/>
                              <a:gd name="T16" fmla="+- 0 5599 5458"/>
                              <a:gd name="T17" fmla="*/ T16 w 141"/>
                              <a:gd name="T18" fmla="+- 0 1802 1792"/>
                              <a:gd name="T19" fmla="*/ 1802 h 128"/>
                            </a:gdLst>
                            <a:ahLst/>
                            <a:cxnLst>
                              <a:cxn ang="0">
                                <a:pos x="T1" y="T3"/>
                              </a:cxn>
                              <a:cxn ang="0">
                                <a:pos x="T5" y="T7"/>
                              </a:cxn>
                              <a:cxn ang="0">
                                <a:pos x="T9" y="T11"/>
                              </a:cxn>
                              <a:cxn ang="0">
                                <a:pos x="T13" y="T15"/>
                              </a:cxn>
                              <a:cxn ang="0">
                                <a:pos x="T17" y="T19"/>
                              </a:cxn>
                            </a:cxnLst>
                            <a:rect l="0" t="0" r="r" b="b"/>
                            <a:pathLst>
                              <a:path w="141" h="128">
                                <a:moveTo>
                                  <a:pt x="141" y="10"/>
                                </a:moveTo>
                                <a:lnTo>
                                  <a:pt x="117" y="10"/>
                                </a:lnTo>
                                <a:lnTo>
                                  <a:pt x="117" y="129"/>
                                </a:lnTo>
                                <a:lnTo>
                                  <a:pt x="141" y="129"/>
                                </a:lnTo>
                                <a:lnTo>
                                  <a:pt x="141" y="1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4" name="Freeform 24"/>
                        <wps:cNvSpPr>
                          <a:spLocks/>
                        </wps:cNvSpPr>
                        <wps:spPr bwMode="auto">
                          <a:xfrm>
                            <a:off x="5458" y="1792"/>
                            <a:ext cx="141" cy="128"/>
                          </a:xfrm>
                          <a:custGeom>
                            <a:avLst/>
                            <a:gdLst>
                              <a:gd name="T0" fmla="+- 0 5599 5458"/>
                              <a:gd name="T1" fmla="*/ T0 w 141"/>
                              <a:gd name="T2" fmla="+- 0 1792 1792"/>
                              <a:gd name="T3" fmla="*/ 1792 h 128"/>
                              <a:gd name="T4" fmla="+- 0 5555 5458"/>
                              <a:gd name="T5" fmla="*/ T4 w 141"/>
                              <a:gd name="T6" fmla="+- 0 1792 1792"/>
                              <a:gd name="T7" fmla="*/ 1792 h 128"/>
                              <a:gd name="T8" fmla="+- 0 5529 5458"/>
                              <a:gd name="T9" fmla="*/ T8 w 141"/>
                              <a:gd name="T10" fmla="+- 0 1894 1792"/>
                              <a:gd name="T11" fmla="*/ 1894 h 128"/>
                              <a:gd name="T12" fmla="+- 0 5550 5458"/>
                              <a:gd name="T13" fmla="*/ T12 w 141"/>
                              <a:gd name="T14" fmla="+- 0 1894 1792"/>
                              <a:gd name="T15" fmla="*/ 1894 h 128"/>
                              <a:gd name="T16" fmla="+- 0 5575 5458"/>
                              <a:gd name="T17" fmla="*/ T16 w 141"/>
                              <a:gd name="T18" fmla="+- 0 1802 1792"/>
                              <a:gd name="T19" fmla="*/ 1802 h 128"/>
                              <a:gd name="T20" fmla="+- 0 5599 5458"/>
                              <a:gd name="T21" fmla="*/ T20 w 141"/>
                              <a:gd name="T22" fmla="+- 0 1802 1792"/>
                              <a:gd name="T23" fmla="*/ 1802 h 128"/>
                              <a:gd name="T24" fmla="+- 0 5599 5458"/>
                              <a:gd name="T25" fmla="*/ T24 w 141"/>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141" y="0"/>
                                </a:moveTo>
                                <a:lnTo>
                                  <a:pt x="97" y="0"/>
                                </a:lnTo>
                                <a:lnTo>
                                  <a:pt x="71" y="102"/>
                                </a:lnTo>
                                <a:lnTo>
                                  <a:pt x="92" y="102"/>
                                </a:lnTo>
                                <a:lnTo>
                                  <a:pt x="117" y="10"/>
                                </a:lnTo>
                                <a:lnTo>
                                  <a:pt x="141" y="10"/>
                                </a:lnTo>
                                <a:lnTo>
                                  <a:pt x="141"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35" name="Group 20"/>
                      <wpg:cNvGrpSpPr>
                        <a:grpSpLocks/>
                      </wpg:cNvGrpSpPr>
                      <wpg:grpSpPr bwMode="auto">
                        <a:xfrm>
                          <a:off x="3574472" y="1156855"/>
                          <a:ext cx="57145" cy="60304"/>
                          <a:chOff x="5640" y="1829"/>
                          <a:chExt cx="90" cy="95"/>
                        </a:xfrm>
                      </wpg:grpSpPr>
                      <wps:wsp>
                        <wps:cNvPr id="336" name="Freeform 22"/>
                        <wps:cNvSpPr>
                          <a:spLocks/>
                        </wps:cNvSpPr>
                        <wps:spPr bwMode="auto">
                          <a:xfrm>
                            <a:off x="5640" y="1829"/>
                            <a:ext cx="90" cy="95"/>
                          </a:xfrm>
                          <a:custGeom>
                            <a:avLst/>
                            <a:gdLst>
                              <a:gd name="T0" fmla="+- 0 5700 5640"/>
                              <a:gd name="T1" fmla="*/ T0 w 90"/>
                              <a:gd name="T2" fmla="+- 0 1829 1829"/>
                              <a:gd name="T3" fmla="*/ 1829 h 95"/>
                              <a:gd name="T4" fmla="+- 0 5671 5640"/>
                              <a:gd name="T5" fmla="*/ T4 w 90"/>
                              <a:gd name="T6" fmla="+- 0 1829 1829"/>
                              <a:gd name="T7" fmla="*/ 1829 h 95"/>
                              <a:gd name="T8" fmla="+- 0 5660 5640"/>
                              <a:gd name="T9" fmla="*/ T8 w 90"/>
                              <a:gd name="T10" fmla="+- 0 1833 1829"/>
                              <a:gd name="T11" fmla="*/ 1833 h 95"/>
                              <a:gd name="T12" fmla="+- 0 5644 5640"/>
                              <a:gd name="T13" fmla="*/ T12 w 90"/>
                              <a:gd name="T14" fmla="+- 0 1850 1829"/>
                              <a:gd name="T15" fmla="*/ 1850 h 95"/>
                              <a:gd name="T16" fmla="+- 0 5640 5640"/>
                              <a:gd name="T17" fmla="*/ T16 w 90"/>
                              <a:gd name="T18" fmla="+- 0 1861 1829"/>
                              <a:gd name="T19" fmla="*/ 1861 h 95"/>
                              <a:gd name="T20" fmla="+- 0 5640 5640"/>
                              <a:gd name="T21" fmla="*/ T20 w 90"/>
                              <a:gd name="T22" fmla="+- 0 1891 1829"/>
                              <a:gd name="T23" fmla="*/ 1891 h 95"/>
                              <a:gd name="T24" fmla="+- 0 5644 5640"/>
                              <a:gd name="T25" fmla="*/ T24 w 90"/>
                              <a:gd name="T26" fmla="+- 0 1903 1829"/>
                              <a:gd name="T27" fmla="*/ 1903 h 95"/>
                              <a:gd name="T28" fmla="+- 0 5660 5640"/>
                              <a:gd name="T29" fmla="*/ T28 w 90"/>
                              <a:gd name="T30" fmla="+- 0 1919 1829"/>
                              <a:gd name="T31" fmla="*/ 1919 h 95"/>
                              <a:gd name="T32" fmla="+- 0 5671 5640"/>
                              <a:gd name="T33" fmla="*/ T32 w 90"/>
                              <a:gd name="T34" fmla="+- 0 1923 1829"/>
                              <a:gd name="T35" fmla="*/ 1923 h 95"/>
                              <a:gd name="T36" fmla="+- 0 5700 5640"/>
                              <a:gd name="T37" fmla="*/ T36 w 90"/>
                              <a:gd name="T38" fmla="+- 0 1923 1829"/>
                              <a:gd name="T39" fmla="*/ 1923 h 95"/>
                              <a:gd name="T40" fmla="+- 0 5711 5640"/>
                              <a:gd name="T41" fmla="*/ T40 w 90"/>
                              <a:gd name="T42" fmla="+- 0 1919 1829"/>
                              <a:gd name="T43" fmla="*/ 1919 h 95"/>
                              <a:gd name="T44" fmla="+- 0 5722 5640"/>
                              <a:gd name="T45" fmla="*/ T44 w 90"/>
                              <a:gd name="T46" fmla="+- 0 1907 1829"/>
                              <a:gd name="T47" fmla="*/ 1907 h 95"/>
                              <a:gd name="T48" fmla="+- 0 5678 5640"/>
                              <a:gd name="T49" fmla="*/ T48 w 90"/>
                              <a:gd name="T50" fmla="+- 0 1907 1829"/>
                              <a:gd name="T51" fmla="*/ 1907 h 95"/>
                              <a:gd name="T52" fmla="+- 0 5673 5640"/>
                              <a:gd name="T53" fmla="*/ T52 w 90"/>
                              <a:gd name="T54" fmla="+- 0 1905 1829"/>
                              <a:gd name="T55" fmla="*/ 1905 h 95"/>
                              <a:gd name="T56" fmla="+- 0 5666 5640"/>
                              <a:gd name="T57" fmla="*/ T56 w 90"/>
                              <a:gd name="T58" fmla="+- 0 1895 1829"/>
                              <a:gd name="T59" fmla="*/ 1895 h 95"/>
                              <a:gd name="T60" fmla="+- 0 5664 5640"/>
                              <a:gd name="T61" fmla="*/ T60 w 90"/>
                              <a:gd name="T62" fmla="+- 0 1887 1829"/>
                              <a:gd name="T63" fmla="*/ 1887 h 95"/>
                              <a:gd name="T64" fmla="+- 0 5665 5640"/>
                              <a:gd name="T65" fmla="*/ T64 w 90"/>
                              <a:gd name="T66" fmla="+- 0 1866 1829"/>
                              <a:gd name="T67" fmla="*/ 1866 h 95"/>
                              <a:gd name="T68" fmla="+- 0 5666 5640"/>
                              <a:gd name="T69" fmla="*/ T68 w 90"/>
                              <a:gd name="T70" fmla="+- 0 1858 1829"/>
                              <a:gd name="T71" fmla="*/ 1858 h 95"/>
                              <a:gd name="T72" fmla="+- 0 5673 5640"/>
                              <a:gd name="T73" fmla="*/ T72 w 90"/>
                              <a:gd name="T74" fmla="+- 0 1847 1829"/>
                              <a:gd name="T75" fmla="*/ 1847 h 95"/>
                              <a:gd name="T76" fmla="+- 0 5679 5640"/>
                              <a:gd name="T77" fmla="*/ T76 w 90"/>
                              <a:gd name="T78" fmla="+- 0 1845 1829"/>
                              <a:gd name="T79" fmla="*/ 1845 h 95"/>
                              <a:gd name="T80" fmla="+- 0 5722 5640"/>
                              <a:gd name="T81" fmla="*/ T80 w 90"/>
                              <a:gd name="T82" fmla="+- 0 1845 1829"/>
                              <a:gd name="T83" fmla="*/ 1845 h 95"/>
                              <a:gd name="T84" fmla="+- 0 5711 5640"/>
                              <a:gd name="T85" fmla="*/ T84 w 90"/>
                              <a:gd name="T86" fmla="+- 0 1833 1829"/>
                              <a:gd name="T87" fmla="*/ 1833 h 95"/>
                              <a:gd name="T88" fmla="+- 0 5700 5640"/>
                              <a:gd name="T89" fmla="*/ T88 w 90"/>
                              <a:gd name="T90" fmla="+- 0 1829 1829"/>
                              <a:gd name="T9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90" h="95">
                                <a:moveTo>
                                  <a:pt x="60" y="0"/>
                                </a:moveTo>
                                <a:lnTo>
                                  <a:pt x="31" y="0"/>
                                </a:lnTo>
                                <a:lnTo>
                                  <a:pt x="20" y="4"/>
                                </a:lnTo>
                                <a:lnTo>
                                  <a:pt x="4" y="21"/>
                                </a:lnTo>
                                <a:lnTo>
                                  <a:pt x="0" y="32"/>
                                </a:lnTo>
                                <a:lnTo>
                                  <a:pt x="0" y="62"/>
                                </a:lnTo>
                                <a:lnTo>
                                  <a:pt x="4" y="74"/>
                                </a:lnTo>
                                <a:lnTo>
                                  <a:pt x="20" y="90"/>
                                </a:lnTo>
                                <a:lnTo>
                                  <a:pt x="31" y="94"/>
                                </a:lnTo>
                                <a:lnTo>
                                  <a:pt x="60" y="94"/>
                                </a:lnTo>
                                <a:lnTo>
                                  <a:pt x="71" y="90"/>
                                </a:lnTo>
                                <a:lnTo>
                                  <a:pt x="82" y="78"/>
                                </a:lnTo>
                                <a:lnTo>
                                  <a:pt x="38" y="78"/>
                                </a:lnTo>
                                <a:lnTo>
                                  <a:pt x="33" y="76"/>
                                </a:lnTo>
                                <a:lnTo>
                                  <a:pt x="26" y="66"/>
                                </a:lnTo>
                                <a:lnTo>
                                  <a:pt x="24" y="58"/>
                                </a:lnTo>
                                <a:lnTo>
                                  <a:pt x="25" y="37"/>
                                </a:lnTo>
                                <a:lnTo>
                                  <a:pt x="26" y="29"/>
                                </a:lnTo>
                                <a:lnTo>
                                  <a:pt x="33" y="18"/>
                                </a:lnTo>
                                <a:lnTo>
                                  <a:pt x="39" y="16"/>
                                </a:lnTo>
                                <a:lnTo>
                                  <a:pt x="82" y="16"/>
                                </a:lnTo>
                                <a:lnTo>
                                  <a:pt x="71" y="4"/>
                                </a:lnTo>
                                <a:lnTo>
                                  <a:pt x="6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7" name="Freeform 21"/>
                        <wps:cNvSpPr>
                          <a:spLocks/>
                        </wps:cNvSpPr>
                        <wps:spPr bwMode="auto">
                          <a:xfrm>
                            <a:off x="5640" y="1829"/>
                            <a:ext cx="90" cy="95"/>
                          </a:xfrm>
                          <a:custGeom>
                            <a:avLst/>
                            <a:gdLst>
                              <a:gd name="T0" fmla="+- 0 5722 5640"/>
                              <a:gd name="T1" fmla="*/ T0 w 90"/>
                              <a:gd name="T2" fmla="+- 0 1845 1829"/>
                              <a:gd name="T3" fmla="*/ 1845 h 95"/>
                              <a:gd name="T4" fmla="+- 0 5692 5640"/>
                              <a:gd name="T5" fmla="*/ T4 w 90"/>
                              <a:gd name="T6" fmla="+- 0 1845 1829"/>
                              <a:gd name="T7" fmla="*/ 1845 h 95"/>
                              <a:gd name="T8" fmla="+- 0 5697 5640"/>
                              <a:gd name="T9" fmla="*/ T8 w 90"/>
                              <a:gd name="T10" fmla="+- 0 1847 1829"/>
                              <a:gd name="T11" fmla="*/ 1847 h 95"/>
                              <a:gd name="T12" fmla="+- 0 5704 5640"/>
                              <a:gd name="T13" fmla="*/ T12 w 90"/>
                              <a:gd name="T14" fmla="+- 0 1858 1829"/>
                              <a:gd name="T15" fmla="*/ 1858 h 95"/>
                              <a:gd name="T16" fmla="+- 0 5706 5640"/>
                              <a:gd name="T17" fmla="*/ T16 w 90"/>
                              <a:gd name="T18" fmla="+- 0 1866 1829"/>
                              <a:gd name="T19" fmla="*/ 1866 h 95"/>
                              <a:gd name="T20" fmla="+- 0 5706 5640"/>
                              <a:gd name="T21" fmla="*/ T20 w 90"/>
                              <a:gd name="T22" fmla="+- 0 1887 1829"/>
                              <a:gd name="T23" fmla="*/ 1887 h 95"/>
                              <a:gd name="T24" fmla="+- 0 5704 5640"/>
                              <a:gd name="T25" fmla="*/ T24 w 90"/>
                              <a:gd name="T26" fmla="+- 0 1894 1829"/>
                              <a:gd name="T27" fmla="*/ 1894 h 95"/>
                              <a:gd name="T28" fmla="+- 0 5697 5640"/>
                              <a:gd name="T29" fmla="*/ T28 w 90"/>
                              <a:gd name="T30" fmla="+- 0 1905 1829"/>
                              <a:gd name="T31" fmla="*/ 1905 h 95"/>
                              <a:gd name="T32" fmla="+- 0 5692 5640"/>
                              <a:gd name="T33" fmla="*/ T32 w 90"/>
                              <a:gd name="T34" fmla="+- 0 1907 1829"/>
                              <a:gd name="T35" fmla="*/ 1907 h 95"/>
                              <a:gd name="T36" fmla="+- 0 5722 5640"/>
                              <a:gd name="T37" fmla="*/ T36 w 90"/>
                              <a:gd name="T38" fmla="+- 0 1907 1829"/>
                              <a:gd name="T39" fmla="*/ 1907 h 95"/>
                              <a:gd name="T40" fmla="+- 0 5727 5640"/>
                              <a:gd name="T41" fmla="*/ T40 w 90"/>
                              <a:gd name="T42" fmla="+- 0 1903 1829"/>
                              <a:gd name="T43" fmla="*/ 1903 h 95"/>
                              <a:gd name="T44" fmla="+- 0 5731 5640"/>
                              <a:gd name="T45" fmla="*/ T44 w 90"/>
                              <a:gd name="T46" fmla="+- 0 1891 1829"/>
                              <a:gd name="T47" fmla="*/ 1891 h 95"/>
                              <a:gd name="T48" fmla="+- 0 5731 5640"/>
                              <a:gd name="T49" fmla="*/ T48 w 90"/>
                              <a:gd name="T50" fmla="+- 0 1861 1829"/>
                              <a:gd name="T51" fmla="*/ 1861 h 95"/>
                              <a:gd name="T52" fmla="+- 0 5727 5640"/>
                              <a:gd name="T53" fmla="*/ T52 w 90"/>
                              <a:gd name="T54" fmla="+- 0 1850 1829"/>
                              <a:gd name="T55" fmla="*/ 1850 h 95"/>
                              <a:gd name="T56" fmla="+- 0 5722 5640"/>
                              <a:gd name="T57" fmla="*/ T56 w 90"/>
                              <a:gd name="T58" fmla="+- 0 1845 1829"/>
                              <a:gd name="T59"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0" h="95">
                                <a:moveTo>
                                  <a:pt x="82" y="16"/>
                                </a:moveTo>
                                <a:lnTo>
                                  <a:pt x="52" y="16"/>
                                </a:lnTo>
                                <a:lnTo>
                                  <a:pt x="57" y="18"/>
                                </a:lnTo>
                                <a:lnTo>
                                  <a:pt x="64" y="29"/>
                                </a:lnTo>
                                <a:lnTo>
                                  <a:pt x="66" y="37"/>
                                </a:lnTo>
                                <a:lnTo>
                                  <a:pt x="66" y="58"/>
                                </a:lnTo>
                                <a:lnTo>
                                  <a:pt x="64" y="65"/>
                                </a:lnTo>
                                <a:lnTo>
                                  <a:pt x="57" y="76"/>
                                </a:lnTo>
                                <a:lnTo>
                                  <a:pt x="52" y="78"/>
                                </a:lnTo>
                                <a:lnTo>
                                  <a:pt x="82" y="78"/>
                                </a:lnTo>
                                <a:lnTo>
                                  <a:pt x="87" y="74"/>
                                </a:lnTo>
                                <a:lnTo>
                                  <a:pt x="91" y="62"/>
                                </a:lnTo>
                                <a:lnTo>
                                  <a:pt x="91" y="32"/>
                                </a:lnTo>
                                <a:lnTo>
                                  <a:pt x="87" y="21"/>
                                </a:lnTo>
                                <a:lnTo>
                                  <a:pt x="82"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38" name="Group 16"/>
                      <wpg:cNvGrpSpPr>
                        <a:grpSpLocks/>
                      </wpg:cNvGrpSpPr>
                      <wpg:grpSpPr bwMode="auto">
                        <a:xfrm>
                          <a:off x="3657600" y="1156855"/>
                          <a:ext cx="53971" cy="58400"/>
                          <a:chOff x="5768" y="1829"/>
                          <a:chExt cx="85" cy="92"/>
                        </a:xfrm>
                      </wpg:grpSpPr>
                      <wps:wsp>
                        <wps:cNvPr id="339" name="Freeform 19"/>
                        <wps:cNvSpPr>
                          <a:spLocks/>
                        </wps:cNvSpPr>
                        <wps:spPr bwMode="auto">
                          <a:xfrm>
                            <a:off x="5768" y="1829"/>
                            <a:ext cx="85" cy="92"/>
                          </a:xfrm>
                          <a:custGeom>
                            <a:avLst/>
                            <a:gdLst>
                              <a:gd name="T0" fmla="+- 0 5792 5768"/>
                              <a:gd name="T1" fmla="*/ T0 w 85"/>
                              <a:gd name="T2" fmla="+- 0 1831 1829"/>
                              <a:gd name="T3" fmla="*/ 1831 h 92"/>
                              <a:gd name="T4" fmla="+- 0 5768 5768"/>
                              <a:gd name="T5" fmla="*/ T4 w 85"/>
                              <a:gd name="T6" fmla="+- 0 1831 1829"/>
                              <a:gd name="T7" fmla="*/ 1831 h 92"/>
                              <a:gd name="T8" fmla="+- 0 5768 5768"/>
                              <a:gd name="T9" fmla="*/ T8 w 85"/>
                              <a:gd name="T10" fmla="+- 0 1921 1829"/>
                              <a:gd name="T11" fmla="*/ 1921 h 92"/>
                              <a:gd name="T12" fmla="+- 0 5792 5768"/>
                              <a:gd name="T13" fmla="*/ T12 w 85"/>
                              <a:gd name="T14" fmla="+- 0 1921 1829"/>
                              <a:gd name="T15" fmla="*/ 1921 h 92"/>
                              <a:gd name="T16" fmla="+- 0 5792 5768"/>
                              <a:gd name="T17" fmla="*/ T16 w 85"/>
                              <a:gd name="T18" fmla="+- 0 1862 1829"/>
                              <a:gd name="T19" fmla="*/ 1862 h 92"/>
                              <a:gd name="T20" fmla="+- 0 5794 5768"/>
                              <a:gd name="T21" fmla="*/ T20 w 85"/>
                              <a:gd name="T22" fmla="+- 0 1855 1829"/>
                              <a:gd name="T23" fmla="*/ 1855 h 92"/>
                              <a:gd name="T24" fmla="+- 0 5801 5768"/>
                              <a:gd name="T25" fmla="*/ T24 w 85"/>
                              <a:gd name="T26" fmla="+- 0 1847 1829"/>
                              <a:gd name="T27" fmla="*/ 1847 h 92"/>
                              <a:gd name="T28" fmla="+- 0 5804 5768"/>
                              <a:gd name="T29" fmla="*/ T28 w 85"/>
                              <a:gd name="T30" fmla="+- 0 1846 1829"/>
                              <a:gd name="T31" fmla="*/ 1846 h 92"/>
                              <a:gd name="T32" fmla="+- 0 5792 5768"/>
                              <a:gd name="T33" fmla="*/ T32 w 85"/>
                              <a:gd name="T34" fmla="+- 0 1846 1829"/>
                              <a:gd name="T35" fmla="*/ 1846 h 92"/>
                              <a:gd name="T36" fmla="+- 0 5792 5768"/>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6" y="26"/>
                                </a:lnTo>
                                <a:lnTo>
                                  <a:pt x="33" y="18"/>
                                </a:lnTo>
                                <a:lnTo>
                                  <a:pt x="36" y="17"/>
                                </a:lnTo>
                                <a:lnTo>
                                  <a:pt x="24" y="17"/>
                                </a:lnTo>
                                <a:lnTo>
                                  <a:pt x="24" y="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0" name="Freeform 18"/>
                        <wps:cNvSpPr>
                          <a:spLocks/>
                        </wps:cNvSpPr>
                        <wps:spPr bwMode="auto">
                          <a:xfrm>
                            <a:off x="5768" y="1829"/>
                            <a:ext cx="85" cy="92"/>
                          </a:xfrm>
                          <a:custGeom>
                            <a:avLst/>
                            <a:gdLst>
                              <a:gd name="T0" fmla="+- 0 5851 5768"/>
                              <a:gd name="T1" fmla="*/ T0 w 85"/>
                              <a:gd name="T2" fmla="+- 0 1845 1829"/>
                              <a:gd name="T3" fmla="*/ 1845 h 92"/>
                              <a:gd name="T4" fmla="+- 0 5817 5768"/>
                              <a:gd name="T5" fmla="*/ T4 w 85"/>
                              <a:gd name="T6" fmla="+- 0 1845 1829"/>
                              <a:gd name="T7" fmla="*/ 1845 h 92"/>
                              <a:gd name="T8" fmla="+- 0 5821 5768"/>
                              <a:gd name="T9" fmla="*/ T8 w 85"/>
                              <a:gd name="T10" fmla="+- 0 1847 1829"/>
                              <a:gd name="T11" fmla="*/ 1847 h 92"/>
                              <a:gd name="T12" fmla="+- 0 5827 5768"/>
                              <a:gd name="T13" fmla="*/ T12 w 85"/>
                              <a:gd name="T14" fmla="+- 0 1854 1829"/>
                              <a:gd name="T15" fmla="*/ 1854 h 92"/>
                              <a:gd name="T16" fmla="+- 0 5829 5768"/>
                              <a:gd name="T17" fmla="*/ T16 w 85"/>
                              <a:gd name="T18" fmla="+- 0 1858 1829"/>
                              <a:gd name="T19" fmla="*/ 1858 h 92"/>
                              <a:gd name="T20" fmla="+- 0 5829 5768"/>
                              <a:gd name="T21" fmla="*/ T20 w 85"/>
                              <a:gd name="T22" fmla="+- 0 1921 1829"/>
                              <a:gd name="T23" fmla="*/ 1921 h 92"/>
                              <a:gd name="T24" fmla="+- 0 5853 5768"/>
                              <a:gd name="T25" fmla="*/ T24 w 85"/>
                              <a:gd name="T26" fmla="+- 0 1921 1829"/>
                              <a:gd name="T27" fmla="*/ 1921 h 92"/>
                              <a:gd name="T28" fmla="+- 0 5853 5768"/>
                              <a:gd name="T29" fmla="*/ T28 w 85"/>
                              <a:gd name="T30" fmla="+- 0 1853 1829"/>
                              <a:gd name="T31" fmla="*/ 1853 h 92"/>
                              <a:gd name="T32" fmla="+- 0 5851 5768"/>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3" y="16"/>
                                </a:moveTo>
                                <a:lnTo>
                                  <a:pt x="49" y="16"/>
                                </a:lnTo>
                                <a:lnTo>
                                  <a:pt x="53" y="18"/>
                                </a:lnTo>
                                <a:lnTo>
                                  <a:pt x="59" y="25"/>
                                </a:lnTo>
                                <a:lnTo>
                                  <a:pt x="61" y="29"/>
                                </a:lnTo>
                                <a:lnTo>
                                  <a:pt x="61" y="92"/>
                                </a:lnTo>
                                <a:lnTo>
                                  <a:pt x="85" y="92"/>
                                </a:lnTo>
                                <a:lnTo>
                                  <a:pt x="85" y="24"/>
                                </a:lnTo>
                                <a:lnTo>
                                  <a:pt x="83"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1" name="Freeform 17"/>
                        <wps:cNvSpPr>
                          <a:spLocks/>
                        </wps:cNvSpPr>
                        <wps:spPr bwMode="auto">
                          <a:xfrm>
                            <a:off x="5768" y="1829"/>
                            <a:ext cx="85" cy="92"/>
                          </a:xfrm>
                          <a:custGeom>
                            <a:avLst/>
                            <a:gdLst>
                              <a:gd name="T0" fmla="+- 0 5832 5768"/>
                              <a:gd name="T1" fmla="*/ T0 w 85"/>
                              <a:gd name="T2" fmla="+- 0 1829 1829"/>
                              <a:gd name="T3" fmla="*/ 1829 h 92"/>
                              <a:gd name="T4" fmla="+- 0 5810 5768"/>
                              <a:gd name="T5" fmla="*/ T4 w 85"/>
                              <a:gd name="T6" fmla="+- 0 1829 1829"/>
                              <a:gd name="T7" fmla="*/ 1829 h 92"/>
                              <a:gd name="T8" fmla="+- 0 5802 5768"/>
                              <a:gd name="T9" fmla="*/ T8 w 85"/>
                              <a:gd name="T10" fmla="+- 0 1832 1829"/>
                              <a:gd name="T11" fmla="*/ 1832 h 92"/>
                              <a:gd name="T12" fmla="+- 0 5795 5768"/>
                              <a:gd name="T13" fmla="*/ T12 w 85"/>
                              <a:gd name="T14" fmla="+- 0 1841 1829"/>
                              <a:gd name="T15" fmla="*/ 1841 h 92"/>
                              <a:gd name="T16" fmla="+- 0 5794 5768"/>
                              <a:gd name="T17" fmla="*/ T16 w 85"/>
                              <a:gd name="T18" fmla="+- 0 1843 1829"/>
                              <a:gd name="T19" fmla="*/ 1843 h 92"/>
                              <a:gd name="T20" fmla="+- 0 5792 5768"/>
                              <a:gd name="T21" fmla="*/ T20 w 85"/>
                              <a:gd name="T22" fmla="+- 0 1846 1829"/>
                              <a:gd name="T23" fmla="*/ 1846 h 92"/>
                              <a:gd name="T24" fmla="+- 0 5804 5768"/>
                              <a:gd name="T25" fmla="*/ T24 w 85"/>
                              <a:gd name="T26" fmla="+- 0 1846 1829"/>
                              <a:gd name="T27" fmla="*/ 1846 h 92"/>
                              <a:gd name="T28" fmla="+- 0 5806 5768"/>
                              <a:gd name="T29" fmla="*/ T28 w 85"/>
                              <a:gd name="T30" fmla="+- 0 1845 1829"/>
                              <a:gd name="T31" fmla="*/ 1845 h 92"/>
                              <a:gd name="T32" fmla="+- 0 5851 5768"/>
                              <a:gd name="T33" fmla="*/ T32 w 85"/>
                              <a:gd name="T34" fmla="+- 0 1845 1829"/>
                              <a:gd name="T35" fmla="*/ 1845 h 92"/>
                              <a:gd name="T36" fmla="+- 0 5850 5768"/>
                              <a:gd name="T37" fmla="*/ T36 w 85"/>
                              <a:gd name="T38" fmla="+- 0 1844 1829"/>
                              <a:gd name="T39" fmla="*/ 1844 h 92"/>
                              <a:gd name="T40" fmla="+- 0 5840 5768"/>
                              <a:gd name="T41" fmla="*/ T40 w 85"/>
                              <a:gd name="T42" fmla="+- 0 1832 1829"/>
                              <a:gd name="T43" fmla="*/ 1832 h 92"/>
                              <a:gd name="T44" fmla="+- 0 5832 5768"/>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4" y="0"/>
                                </a:moveTo>
                                <a:lnTo>
                                  <a:pt x="42" y="0"/>
                                </a:lnTo>
                                <a:lnTo>
                                  <a:pt x="34" y="3"/>
                                </a:lnTo>
                                <a:lnTo>
                                  <a:pt x="27" y="12"/>
                                </a:lnTo>
                                <a:lnTo>
                                  <a:pt x="26" y="14"/>
                                </a:lnTo>
                                <a:lnTo>
                                  <a:pt x="24" y="17"/>
                                </a:lnTo>
                                <a:lnTo>
                                  <a:pt x="36" y="17"/>
                                </a:lnTo>
                                <a:lnTo>
                                  <a:pt x="38" y="16"/>
                                </a:lnTo>
                                <a:lnTo>
                                  <a:pt x="83" y="16"/>
                                </a:lnTo>
                                <a:lnTo>
                                  <a:pt x="82" y="15"/>
                                </a:lnTo>
                                <a:lnTo>
                                  <a:pt x="72" y="3"/>
                                </a:lnTo>
                                <a:lnTo>
                                  <a:pt x="6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42" name="Group 12"/>
                      <wpg:cNvGrpSpPr>
                        <a:grpSpLocks/>
                      </wpg:cNvGrpSpPr>
                      <wpg:grpSpPr bwMode="auto">
                        <a:xfrm>
                          <a:off x="3733800" y="1156855"/>
                          <a:ext cx="53336" cy="60304"/>
                          <a:chOff x="5891" y="1829"/>
                          <a:chExt cx="84" cy="95"/>
                        </a:xfrm>
                      </wpg:grpSpPr>
                      <wps:wsp>
                        <wps:cNvPr id="343" name="Freeform 15"/>
                        <wps:cNvSpPr>
                          <a:spLocks/>
                        </wps:cNvSpPr>
                        <wps:spPr bwMode="auto">
                          <a:xfrm>
                            <a:off x="5891" y="1829"/>
                            <a:ext cx="84" cy="95"/>
                          </a:xfrm>
                          <a:custGeom>
                            <a:avLst/>
                            <a:gdLst>
                              <a:gd name="T0" fmla="+- 0 5947 5891"/>
                              <a:gd name="T1" fmla="*/ T0 w 84"/>
                              <a:gd name="T2" fmla="+- 0 1829 1829"/>
                              <a:gd name="T3" fmla="*/ 1829 h 95"/>
                              <a:gd name="T4" fmla="+- 0 5921 5891"/>
                              <a:gd name="T5" fmla="*/ T4 w 84"/>
                              <a:gd name="T6" fmla="+- 0 1829 1829"/>
                              <a:gd name="T7" fmla="*/ 1829 h 95"/>
                              <a:gd name="T8" fmla="+- 0 5910 5891"/>
                              <a:gd name="T9" fmla="*/ T8 w 84"/>
                              <a:gd name="T10" fmla="+- 0 1833 1829"/>
                              <a:gd name="T11" fmla="*/ 1833 h 95"/>
                              <a:gd name="T12" fmla="+- 0 5895 5891"/>
                              <a:gd name="T13" fmla="*/ T12 w 84"/>
                              <a:gd name="T14" fmla="+- 0 1851 1829"/>
                              <a:gd name="T15" fmla="*/ 1851 h 95"/>
                              <a:gd name="T16" fmla="+- 0 5891 5891"/>
                              <a:gd name="T17" fmla="*/ T16 w 84"/>
                              <a:gd name="T18" fmla="+- 0 1862 1829"/>
                              <a:gd name="T19" fmla="*/ 1862 h 95"/>
                              <a:gd name="T20" fmla="+- 0 5891 5891"/>
                              <a:gd name="T21" fmla="*/ T20 w 84"/>
                              <a:gd name="T22" fmla="+- 0 1891 1829"/>
                              <a:gd name="T23" fmla="*/ 1891 h 95"/>
                              <a:gd name="T24" fmla="+- 0 5894 5891"/>
                              <a:gd name="T25" fmla="*/ T24 w 84"/>
                              <a:gd name="T26" fmla="+- 0 1903 1829"/>
                              <a:gd name="T27" fmla="*/ 1903 h 95"/>
                              <a:gd name="T28" fmla="+- 0 5909 5891"/>
                              <a:gd name="T29" fmla="*/ T28 w 84"/>
                              <a:gd name="T30" fmla="+- 0 1919 1829"/>
                              <a:gd name="T31" fmla="*/ 1919 h 95"/>
                              <a:gd name="T32" fmla="+- 0 5920 5891"/>
                              <a:gd name="T33" fmla="*/ T32 w 84"/>
                              <a:gd name="T34" fmla="+- 0 1923 1829"/>
                              <a:gd name="T35" fmla="*/ 1923 h 95"/>
                              <a:gd name="T36" fmla="+- 0 5945 5891"/>
                              <a:gd name="T37" fmla="*/ T36 w 84"/>
                              <a:gd name="T38" fmla="+- 0 1923 1829"/>
                              <a:gd name="T39" fmla="*/ 1923 h 95"/>
                              <a:gd name="T40" fmla="+- 0 5954 5891"/>
                              <a:gd name="T41" fmla="*/ T40 w 84"/>
                              <a:gd name="T42" fmla="+- 0 1921 1829"/>
                              <a:gd name="T43" fmla="*/ 1921 h 95"/>
                              <a:gd name="T44" fmla="+- 0 5969 5891"/>
                              <a:gd name="T45" fmla="*/ T44 w 84"/>
                              <a:gd name="T46" fmla="+- 0 1910 1829"/>
                              <a:gd name="T47" fmla="*/ 1910 h 95"/>
                              <a:gd name="T48" fmla="+- 0 5970 5891"/>
                              <a:gd name="T49" fmla="*/ T48 w 84"/>
                              <a:gd name="T50" fmla="+- 0 1907 1829"/>
                              <a:gd name="T51" fmla="*/ 1907 h 95"/>
                              <a:gd name="T52" fmla="+- 0 5927 5891"/>
                              <a:gd name="T53" fmla="*/ T52 w 84"/>
                              <a:gd name="T54" fmla="+- 0 1907 1829"/>
                              <a:gd name="T55" fmla="*/ 1907 h 95"/>
                              <a:gd name="T56" fmla="+- 0 5922 5891"/>
                              <a:gd name="T57" fmla="*/ T56 w 84"/>
                              <a:gd name="T58" fmla="+- 0 1905 1829"/>
                              <a:gd name="T59" fmla="*/ 1905 h 95"/>
                              <a:gd name="T60" fmla="+- 0 5917 5891"/>
                              <a:gd name="T61" fmla="*/ T60 w 84"/>
                              <a:gd name="T62" fmla="+- 0 1897 1829"/>
                              <a:gd name="T63" fmla="*/ 1897 h 95"/>
                              <a:gd name="T64" fmla="+- 0 5915 5891"/>
                              <a:gd name="T65" fmla="*/ T64 w 84"/>
                              <a:gd name="T66" fmla="+- 0 1890 1829"/>
                              <a:gd name="T67" fmla="*/ 1890 h 95"/>
                              <a:gd name="T68" fmla="+- 0 5915 5891"/>
                              <a:gd name="T69" fmla="*/ T68 w 84"/>
                              <a:gd name="T70" fmla="+- 0 1882 1829"/>
                              <a:gd name="T71" fmla="*/ 1882 h 95"/>
                              <a:gd name="T72" fmla="+- 0 5975 5891"/>
                              <a:gd name="T73" fmla="*/ T72 w 84"/>
                              <a:gd name="T74" fmla="+- 0 1882 1829"/>
                              <a:gd name="T75" fmla="*/ 1882 h 95"/>
                              <a:gd name="T76" fmla="+- 0 5975 5891"/>
                              <a:gd name="T77" fmla="*/ T76 w 84"/>
                              <a:gd name="T78" fmla="+- 0 1876 1829"/>
                              <a:gd name="T79" fmla="*/ 1876 h 95"/>
                              <a:gd name="T80" fmla="+- 0 5975 5891"/>
                              <a:gd name="T81" fmla="*/ T80 w 84"/>
                              <a:gd name="T82" fmla="+- 0 1866 1829"/>
                              <a:gd name="T83" fmla="*/ 1866 h 95"/>
                              <a:gd name="T84" fmla="+- 0 5916 5891"/>
                              <a:gd name="T85" fmla="*/ T84 w 84"/>
                              <a:gd name="T86" fmla="+- 0 1866 1829"/>
                              <a:gd name="T87" fmla="*/ 1866 h 95"/>
                              <a:gd name="T88" fmla="+- 0 5916 5891"/>
                              <a:gd name="T89" fmla="*/ T88 w 84"/>
                              <a:gd name="T90" fmla="+- 0 1860 1829"/>
                              <a:gd name="T91" fmla="*/ 1860 h 95"/>
                              <a:gd name="T92" fmla="+- 0 5918 5891"/>
                              <a:gd name="T93" fmla="*/ T92 w 84"/>
                              <a:gd name="T94" fmla="+- 0 1856 1829"/>
                              <a:gd name="T95" fmla="*/ 1856 h 95"/>
                              <a:gd name="T96" fmla="+- 0 5922 5891"/>
                              <a:gd name="T97" fmla="*/ T96 w 84"/>
                              <a:gd name="T98" fmla="+- 0 1847 1829"/>
                              <a:gd name="T99" fmla="*/ 1847 h 95"/>
                              <a:gd name="T100" fmla="+- 0 5927 5891"/>
                              <a:gd name="T101" fmla="*/ T100 w 84"/>
                              <a:gd name="T102" fmla="+- 0 1845 1829"/>
                              <a:gd name="T103" fmla="*/ 1845 h 95"/>
                              <a:gd name="T104" fmla="+- 0 5969 5891"/>
                              <a:gd name="T105" fmla="*/ T104 w 84"/>
                              <a:gd name="T106" fmla="+- 0 1845 1829"/>
                              <a:gd name="T107" fmla="*/ 1845 h 95"/>
                              <a:gd name="T108" fmla="+- 0 5958 5891"/>
                              <a:gd name="T109" fmla="*/ T108 w 84"/>
                              <a:gd name="T110" fmla="+- 0 1833 1829"/>
                              <a:gd name="T111" fmla="*/ 1833 h 95"/>
                              <a:gd name="T112" fmla="+- 0 5947 5891"/>
                              <a:gd name="T113" fmla="*/ T112 w 84"/>
                              <a:gd name="T114" fmla="+- 0 1829 1829"/>
                              <a:gd name="T115"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4" h="95">
                                <a:moveTo>
                                  <a:pt x="56" y="0"/>
                                </a:moveTo>
                                <a:lnTo>
                                  <a:pt x="30" y="0"/>
                                </a:lnTo>
                                <a:lnTo>
                                  <a:pt x="19" y="4"/>
                                </a:lnTo>
                                <a:lnTo>
                                  <a:pt x="4" y="22"/>
                                </a:lnTo>
                                <a:lnTo>
                                  <a:pt x="0" y="33"/>
                                </a:lnTo>
                                <a:lnTo>
                                  <a:pt x="0" y="62"/>
                                </a:lnTo>
                                <a:lnTo>
                                  <a:pt x="3"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47"/>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4" name="Freeform 14"/>
                        <wps:cNvSpPr>
                          <a:spLocks/>
                        </wps:cNvSpPr>
                        <wps:spPr bwMode="auto">
                          <a:xfrm>
                            <a:off x="5891" y="1829"/>
                            <a:ext cx="84" cy="95"/>
                          </a:xfrm>
                          <a:custGeom>
                            <a:avLst/>
                            <a:gdLst>
                              <a:gd name="T0" fmla="+- 0 5973 5891"/>
                              <a:gd name="T1" fmla="*/ T0 w 84"/>
                              <a:gd name="T2" fmla="+- 0 1893 1829"/>
                              <a:gd name="T3" fmla="*/ 1893 h 95"/>
                              <a:gd name="T4" fmla="+- 0 5949 5891"/>
                              <a:gd name="T5" fmla="*/ T4 w 84"/>
                              <a:gd name="T6" fmla="+- 0 1893 1829"/>
                              <a:gd name="T7" fmla="*/ 1893 h 95"/>
                              <a:gd name="T8" fmla="+- 0 5949 5891"/>
                              <a:gd name="T9" fmla="*/ T8 w 84"/>
                              <a:gd name="T10" fmla="+- 0 1898 1829"/>
                              <a:gd name="T11" fmla="*/ 1898 h 95"/>
                              <a:gd name="T12" fmla="+- 0 5948 5891"/>
                              <a:gd name="T13" fmla="*/ T12 w 84"/>
                              <a:gd name="T14" fmla="+- 0 1901 1829"/>
                              <a:gd name="T15" fmla="*/ 1901 h 95"/>
                              <a:gd name="T16" fmla="+- 0 5942 5891"/>
                              <a:gd name="T17" fmla="*/ T16 w 84"/>
                              <a:gd name="T18" fmla="+- 0 1906 1829"/>
                              <a:gd name="T19" fmla="*/ 1906 h 95"/>
                              <a:gd name="T20" fmla="+- 0 5938 5891"/>
                              <a:gd name="T21" fmla="*/ T20 w 84"/>
                              <a:gd name="T22" fmla="+- 0 1907 1829"/>
                              <a:gd name="T23" fmla="*/ 1907 h 95"/>
                              <a:gd name="T24" fmla="+- 0 5970 5891"/>
                              <a:gd name="T25" fmla="*/ T24 w 84"/>
                              <a:gd name="T26" fmla="+- 0 1907 1829"/>
                              <a:gd name="T27" fmla="*/ 1907 h 95"/>
                              <a:gd name="T28" fmla="+- 0 5973 5891"/>
                              <a:gd name="T29" fmla="*/ T28 w 84"/>
                              <a:gd name="T30" fmla="+- 0 1903 1829"/>
                              <a:gd name="T31" fmla="*/ 1903 h 95"/>
                              <a:gd name="T32" fmla="+- 0 5973 5891"/>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64"/>
                                </a:moveTo>
                                <a:lnTo>
                                  <a:pt x="58" y="64"/>
                                </a:lnTo>
                                <a:lnTo>
                                  <a:pt x="58" y="69"/>
                                </a:lnTo>
                                <a:lnTo>
                                  <a:pt x="57" y="72"/>
                                </a:lnTo>
                                <a:lnTo>
                                  <a:pt x="51" y="77"/>
                                </a:lnTo>
                                <a:lnTo>
                                  <a:pt x="47" y="78"/>
                                </a:lnTo>
                                <a:lnTo>
                                  <a:pt x="79" y="78"/>
                                </a:lnTo>
                                <a:lnTo>
                                  <a:pt x="82" y="74"/>
                                </a:lnTo>
                                <a:lnTo>
                                  <a:pt x="82" y="64"/>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5" name="Freeform 13"/>
                        <wps:cNvSpPr>
                          <a:spLocks/>
                        </wps:cNvSpPr>
                        <wps:spPr bwMode="auto">
                          <a:xfrm>
                            <a:off x="5891" y="1829"/>
                            <a:ext cx="84" cy="95"/>
                          </a:xfrm>
                          <a:custGeom>
                            <a:avLst/>
                            <a:gdLst>
                              <a:gd name="T0" fmla="+- 0 5969 5891"/>
                              <a:gd name="T1" fmla="*/ T0 w 84"/>
                              <a:gd name="T2" fmla="+- 0 1845 1829"/>
                              <a:gd name="T3" fmla="*/ 1845 h 95"/>
                              <a:gd name="T4" fmla="+- 0 5940 5891"/>
                              <a:gd name="T5" fmla="*/ T4 w 84"/>
                              <a:gd name="T6" fmla="+- 0 1845 1829"/>
                              <a:gd name="T7" fmla="*/ 1845 h 95"/>
                              <a:gd name="T8" fmla="+- 0 5945 5891"/>
                              <a:gd name="T9" fmla="*/ T8 w 84"/>
                              <a:gd name="T10" fmla="+- 0 1847 1829"/>
                              <a:gd name="T11" fmla="*/ 1847 h 95"/>
                              <a:gd name="T12" fmla="+- 0 5948 5891"/>
                              <a:gd name="T13" fmla="*/ T12 w 84"/>
                              <a:gd name="T14" fmla="+- 0 1852 1829"/>
                              <a:gd name="T15" fmla="*/ 1852 h 95"/>
                              <a:gd name="T16" fmla="+- 0 5950 5891"/>
                              <a:gd name="T17" fmla="*/ T16 w 84"/>
                              <a:gd name="T18" fmla="+- 0 1855 1829"/>
                              <a:gd name="T19" fmla="*/ 1855 h 95"/>
                              <a:gd name="T20" fmla="+- 0 5951 5891"/>
                              <a:gd name="T21" fmla="*/ T20 w 84"/>
                              <a:gd name="T22" fmla="+- 0 1859 1829"/>
                              <a:gd name="T23" fmla="*/ 1859 h 95"/>
                              <a:gd name="T24" fmla="+- 0 5951 5891"/>
                              <a:gd name="T25" fmla="*/ T24 w 84"/>
                              <a:gd name="T26" fmla="+- 0 1866 1829"/>
                              <a:gd name="T27" fmla="*/ 1866 h 95"/>
                              <a:gd name="T28" fmla="+- 0 5975 5891"/>
                              <a:gd name="T29" fmla="*/ T28 w 84"/>
                              <a:gd name="T30" fmla="+- 0 1866 1829"/>
                              <a:gd name="T31" fmla="*/ 1866 h 95"/>
                              <a:gd name="T32" fmla="+- 0 5975 5891"/>
                              <a:gd name="T33" fmla="*/ T32 w 84"/>
                              <a:gd name="T34" fmla="+- 0 1859 1829"/>
                              <a:gd name="T35" fmla="*/ 1859 h 95"/>
                              <a:gd name="T36" fmla="+- 0 5972 5891"/>
                              <a:gd name="T37" fmla="*/ T36 w 84"/>
                              <a:gd name="T38" fmla="+- 0 1848 1829"/>
                              <a:gd name="T39" fmla="*/ 1848 h 95"/>
                              <a:gd name="T40" fmla="+- 0 5969 5891"/>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49"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46" name="Group 6"/>
                      <wpg:cNvGrpSpPr>
                        <a:grpSpLocks/>
                      </wpg:cNvGrpSpPr>
                      <wpg:grpSpPr bwMode="auto">
                        <a:xfrm>
                          <a:off x="3810000" y="1163782"/>
                          <a:ext cx="59685" cy="78078"/>
                          <a:chOff x="6006" y="1831"/>
                          <a:chExt cx="94" cy="123"/>
                        </a:xfrm>
                      </wpg:grpSpPr>
                      <wps:wsp>
                        <wps:cNvPr id="347" name="Freeform 11"/>
                        <wps:cNvSpPr>
                          <a:spLocks/>
                        </wps:cNvSpPr>
                        <wps:spPr bwMode="auto">
                          <a:xfrm>
                            <a:off x="6006" y="1831"/>
                            <a:ext cx="94" cy="123"/>
                          </a:xfrm>
                          <a:custGeom>
                            <a:avLst/>
                            <a:gdLst>
                              <a:gd name="T0" fmla="+- 0 6064 6006"/>
                              <a:gd name="T1" fmla="*/ T0 w 94"/>
                              <a:gd name="T2" fmla="+- 0 1921 1831"/>
                              <a:gd name="T3" fmla="*/ 1921 h 123"/>
                              <a:gd name="T4" fmla="+- 0 6042 6006"/>
                              <a:gd name="T5" fmla="*/ T4 w 94"/>
                              <a:gd name="T6" fmla="+- 0 1921 1831"/>
                              <a:gd name="T7" fmla="*/ 1921 h 123"/>
                              <a:gd name="T8" fmla="+- 0 6028 6006"/>
                              <a:gd name="T9" fmla="*/ T8 w 94"/>
                              <a:gd name="T10" fmla="+- 0 1954 1831"/>
                              <a:gd name="T11" fmla="*/ 1954 h 123"/>
                              <a:gd name="T12" fmla="+- 0 6051 6006"/>
                              <a:gd name="T13" fmla="*/ T12 w 94"/>
                              <a:gd name="T14" fmla="+- 0 1954 1831"/>
                              <a:gd name="T15" fmla="*/ 1954 h 123"/>
                              <a:gd name="T16" fmla="+- 0 6064 6006"/>
                              <a:gd name="T17" fmla="*/ T16 w 94"/>
                              <a:gd name="T18" fmla="+- 0 1921 1831"/>
                              <a:gd name="T19" fmla="*/ 1921 h 123"/>
                            </a:gdLst>
                            <a:ahLst/>
                            <a:cxnLst>
                              <a:cxn ang="0">
                                <a:pos x="T1" y="T3"/>
                              </a:cxn>
                              <a:cxn ang="0">
                                <a:pos x="T5" y="T7"/>
                              </a:cxn>
                              <a:cxn ang="0">
                                <a:pos x="T9" y="T11"/>
                              </a:cxn>
                              <a:cxn ang="0">
                                <a:pos x="T13" y="T15"/>
                              </a:cxn>
                              <a:cxn ang="0">
                                <a:pos x="T17" y="T19"/>
                              </a:cxn>
                            </a:cxnLst>
                            <a:rect l="0" t="0" r="r" b="b"/>
                            <a:pathLst>
                              <a:path w="94" h="123">
                                <a:moveTo>
                                  <a:pt x="58" y="90"/>
                                </a:moveTo>
                                <a:lnTo>
                                  <a:pt x="36" y="90"/>
                                </a:lnTo>
                                <a:lnTo>
                                  <a:pt x="22" y="123"/>
                                </a:lnTo>
                                <a:lnTo>
                                  <a:pt x="45" y="123"/>
                                </a:lnTo>
                                <a:lnTo>
                                  <a:pt x="58" y="9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8" name="Freeform 10"/>
                        <wps:cNvSpPr>
                          <a:spLocks/>
                        </wps:cNvSpPr>
                        <wps:spPr bwMode="auto">
                          <a:xfrm>
                            <a:off x="6006" y="1831"/>
                            <a:ext cx="94" cy="123"/>
                          </a:xfrm>
                          <a:custGeom>
                            <a:avLst/>
                            <a:gdLst>
                              <a:gd name="T0" fmla="+- 0 6042 6006"/>
                              <a:gd name="T1" fmla="*/ T0 w 94"/>
                              <a:gd name="T2" fmla="+- 0 1921 1831"/>
                              <a:gd name="T3" fmla="*/ 1921 h 123"/>
                              <a:gd name="T4" fmla="+- 0 6042 6006"/>
                              <a:gd name="T5" fmla="*/ T4 w 94"/>
                              <a:gd name="T6" fmla="+- 0 1921 1831"/>
                              <a:gd name="T7" fmla="*/ 1921 h 123"/>
                            </a:gdLst>
                            <a:ahLst/>
                            <a:cxnLst>
                              <a:cxn ang="0">
                                <a:pos x="T1" y="T3"/>
                              </a:cxn>
                              <a:cxn ang="0">
                                <a:pos x="T5" y="T7"/>
                              </a:cxn>
                            </a:cxnLst>
                            <a:rect l="0" t="0" r="r" b="b"/>
                            <a:pathLst>
                              <a:path w="94" h="123">
                                <a:moveTo>
                                  <a:pt x="36" y="90"/>
                                </a:moveTo>
                                <a:lnTo>
                                  <a:pt x="36" y="9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9" name="Freeform 9"/>
                        <wps:cNvSpPr>
                          <a:spLocks/>
                        </wps:cNvSpPr>
                        <wps:spPr bwMode="auto">
                          <a:xfrm>
                            <a:off x="6006" y="1831"/>
                            <a:ext cx="94" cy="123"/>
                          </a:xfrm>
                          <a:custGeom>
                            <a:avLst/>
                            <a:gdLst>
                              <a:gd name="T0" fmla="+- 0 6033 6006"/>
                              <a:gd name="T1" fmla="*/ T0 w 94"/>
                              <a:gd name="T2" fmla="+- 0 1831 1831"/>
                              <a:gd name="T3" fmla="*/ 1831 h 123"/>
                              <a:gd name="T4" fmla="+- 0 6006 6006"/>
                              <a:gd name="T5" fmla="*/ T4 w 94"/>
                              <a:gd name="T6" fmla="+- 0 1831 1831"/>
                              <a:gd name="T7" fmla="*/ 1831 h 123"/>
                              <a:gd name="T8" fmla="+- 0 6042 6006"/>
                              <a:gd name="T9" fmla="*/ T8 w 94"/>
                              <a:gd name="T10" fmla="+- 0 1921 1831"/>
                              <a:gd name="T11" fmla="*/ 1921 h 123"/>
                              <a:gd name="T12" fmla="+- 0 6064 6006"/>
                              <a:gd name="T13" fmla="*/ T12 w 94"/>
                              <a:gd name="T14" fmla="+- 0 1921 1831"/>
                              <a:gd name="T15" fmla="*/ 1921 h 123"/>
                              <a:gd name="T16" fmla="+- 0 6077 6006"/>
                              <a:gd name="T17" fmla="*/ T16 w 94"/>
                              <a:gd name="T18" fmla="+- 0 1890 1831"/>
                              <a:gd name="T19" fmla="*/ 1890 h 123"/>
                              <a:gd name="T20" fmla="+- 0 6053 6006"/>
                              <a:gd name="T21" fmla="*/ T20 w 94"/>
                              <a:gd name="T22" fmla="+- 0 1890 1831"/>
                              <a:gd name="T23" fmla="*/ 1890 h 123"/>
                              <a:gd name="T24" fmla="+- 0 6033 6006"/>
                              <a:gd name="T25" fmla="*/ T24 w 94"/>
                              <a:gd name="T26" fmla="+- 0 1831 1831"/>
                              <a:gd name="T27" fmla="*/ 1831 h 123"/>
                            </a:gdLst>
                            <a:ahLst/>
                            <a:cxnLst>
                              <a:cxn ang="0">
                                <a:pos x="T1" y="T3"/>
                              </a:cxn>
                              <a:cxn ang="0">
                                <a:pos x="T5" y="T7"/>
                              </a:cxn>
                              <a:cxn ang="0">
                                <a:pos x="T9" y="T11"/>
                              </a:cxn>
                              <a:cxn ang="0">
                                <a:pos x="T13" y="T15"/>
                              </a:cxn>
                              <a:cxn ang="0">
                                <a:pos x="T17" y="T19"/>
                              </a:cxn>
                              <a:cxn ang="0">
                                <a:pos x="T21" y="T23"/>
                              </a:cxn>
                              <a:cxn ang="0">
                                <a:pos x="T25" y="T27"/>
                              </a:cxn>
                            </a:cxnLst>
                            <a:rect l="0" t="0" r="r" b="b"/>
                            <a:pathLst>
                              <a:path w="94" h="123">
                                <a:moveTo>
                                  <a:pt x="27" y="0"/>
                                </a:moveTo>
                                <a:lnTo>
                                  <a:pt x="0" y="0"/>
                                </a:lnTo>
                                <a:lnTo>
                                  <a:pt x="36" y="90"/>
                                </a:lnTo>
                                <a:lnTo>
                                  <a:pt x="58" y="90"/>
                                </a:lnTo>
                                <a:lnTo>
                                  <a:pt x="71" y="59"/>
                                </a:lnTo>
                                <a:lnTo>
                                  <a:pt x="47" y="59"/>
                                </a:lnTo>
                                <a:lnTo>
                                  <a:pt x="27"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50" name="Freeform 8"/>
                        <wps:cNvSpPr>
                          <a:spLocks/>
                        </wps:cNvSpPr>
                        <wps:spPr bwMode="auto">
                          <a:xfrm>
                            <a:off x="6006" y="1831"/>
                            <a:ext cx="94" cy="123"/>
                          </a:xfrm>
                          <a:custGeom>
                            <a:avLst/>
                            <a:gdLst>
                              <a:gd name="T0" fmla="+- 0 6100 6006"/>
                              <a:gd name="T1" fmla="*/ T0 w 94"/>
                              <a:gd name="T2" fmla="+- 0 1831 1831"/>
                              <a:gd name="T3" fmla="*/ 1831 h 123"/>
                              <a:gd name="T4" fmla="+- 0 6075 6006"/>
                              <a:gd name="T5" fmla="*/ T4 w 94"/>
                              <a:gd name="T6" fmla="+- 0 1831 1831"/>
                              <a:gd name="T7" fmla="*/ 1831 h 123"/>
                              <a:gd name="T8" fmla="+- 0 6053 6006"/>
                              <a:gd name="T9" fmla="*/ T8 w 94"/>
                              <a:gd name="T10" fmla="+- 0 1890 1831"/>
                              <a:gd name="T11" fmla="*/ 1890 h 123"/>
                              <a:gd name="T12" fmla="+- 0 6077 6006"/>
                              <a:gd name="T13" fmla="*/ T12 w 94"/>
                              <a:gd name="T14" fmla="+- 0 1890 1831"/>
                              <a:gd name="T15" fmla="*/ 1890 h 123"/>
                              <a:gd name="T16" fmla="+- 0 6100 6006"/>
                              <a:gd name="T17" fmla="*/ T16 w 94"/>
                              <a:gd name="T18" fmla="+- 0 1831 1831"/>
                              <a:gd name="T19" fmla="*/ 1831 h 123"/>
                            </a:gdLst>
                            <a:ahLst/>
                            <a:cxnLst>
                              <a:cxn ang="0">
                                <a:pos x="T1" y="T3"/>
                              </a:cxn>
                              <a:cxn ang="0">
                                <a:pos x="T5" y="T7"/>
                              </a:cxn>
                              <a:cxn ang="0">
                                <a:pos x="T9" y="T11"/>
                              </a:cxn>
                              <a:cxn ang="0">
                                <a:pos x="T13" y="T15"/>
                              </a:cxn>
                              <a:cxn ang="0">
                                <a:pos x="T17" y="T19"/>
                              </a:cxn>
                            </a:cxnLst>
                            <a:rect l="0" t="0" r="r" b="b"/>
                            <a:pathLst>
                              <a:path w="94" h="123">
                                <a:moveTo>
                                  <a:pt x="94" y="0"/>
                                </a:moveTo>
                                <a:lnTo>
                                  <a:pt x="69" y="0"/>
                                </a:lnTo>
                                <a:lnTo>
                                  <a:pt x="47" y="59"/>
                                </a:lnTo>
                                <a:lnTo>
                                  <a:pt x="71" y="59"/>
                                </a:lnTo>
                                <a:lnTo>
                                  <a:pt x="94"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wgp>
                </a:graphicData>
              </a:graphic>
            </wp:anchor>
          </w:drawing>
        </mc:Choice>
        <mc:Fallback>
          <w:pict>
            <v:group w14:anchorId="6729AE97" id="Group 352" o:spid="_x0000_s1027" style="position:absolute;left:0;text-align:left;margin-left:-8.25pt;margin-top:-6pt;width:629.55pt;height:134.65pt;z-index:251670528;mso-position-horizontal-relative:page" coordsize="79952,171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">
              <v:shapetype id="_x0000_t202" coordsize="21600,21600" o:spt="202" path="m,l,21600r21600,l21600,xe">
                <v:stroke joinstyle="miter"/>
                <v:path gradientshapeok="t" o:connecttype="rect"/>
              </v:shapetype>
              <v:shape id="Text Box 355" o:spid="_x0000_s1028" type="#_x0000_t202" style="position:absolute;left:60405;top:14893;width:11964;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n10sYA&#10;AADcAAAADwAAAGRycy9kb3ducmV2LnhtbESPQWsCMRSE7wX/Q3hCL0WzKsqyGkVahEJVqIp4fG6e&#10;m9XNy7JJdfvvm0Khx2FmvmFmi9ZW4k6NLx0rGPQTEMS50yUXCg77VS8F4QOyxsoxKfgmD4t552mG&#10;mXYP/qT7LhQiQthnqMCEUGdS+tyQRd93NXH0Lq6xGKJsCqkbfES4reQwSSbSYslxwWBNr4by2+7L&#10;KkjN5GVjN2/l6WN/3JqrTs/FYK3Uc7ddTkEEasN/+K/9rhWMxmP4PROP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n10sYAAADcAAAADwAAAAAAAAAAAAAAAACYAgAAZHJz&#10;L2Rvd25yZXYueG1sUEsFBgAAAAAEAAQA9QAAAIsDAAAAAA==&#10;" filled="f" stroked="f">
                <v:textbox style="mso-fit-shape-to-text:t" inset="0,,0">
                  <w:txbxContent>
                    <w:p w14:paraId="57AD4CE2" w14:textId="77777777" w:rsidR="005E48B6" w:rsidRPr="00554190" w:rsidRDefault="005E48B6" w:rsidP="005E48B6">
                      <w:pPr>
                        <w:spacing w:after="0" w:line="240" w:lineRule="auto"/>
                        <w:jc w:val="center"/>
                        <w:rPr>
                          <w:color w:val="3E4144" w:themeColor="accent2"/>
                          <w:sz w:val="18"/>
                        </w:rPr>
                      </w:pPr>
                      <w:r w:rsidRPr="00554190">
                        <w:rPr>
                          <w:color w:val="3E4144" w:themeColor="accent2"/>
                          <w:sz w:val="18"/>
                        </w:rPr>
                        <w:t>Alberto A Lopez, CEO</w:t>
                      </w:r>
                    </w:p>
                  </w:txbxContent>
                </v:textbox>
              </v:shape>
              <v:group id="Group 190" o:spid="_x0000_s1029" style="position:absolute;width:79952;height:3389" coordorigin="8" coordsize="12592,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192" o:spid="_x0000_s1030" style="position:absolute;left:8;width:12592;height:534;visibility:visible;mso-wrap-style:square;v-text-anchor:top" coordsize="12592,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DPH8YA&#10;AADaAAAADwAAAGRycy9kb3ducmV2LnhtbESP3WrCQBSE7wXfYTlCb0Q3tvWH1FWkpSIiBm0LvTxm&#10;T5Ng9mzIbk369m5B8HKYmW+Y+bI1pbhQ7QrLCkbDCARxanXBmYLPj/fBDITzyBpLy6TgjxwsF93O&#10;HGNtGz7Q5egzESDsYlSQe1/FUro0J4NuaCvi4P3Y2qAPss6krrEJcFPKxyiaSIMFh4UcK3rNKT0f&#10;f42CZDdbP2/3yddbY07fp/E06m/lWamHXrt6AeGp9ffwrb3RCp7g/0q4AX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UDPH8YAAADaAAAADwAAAAAAAAAAAAAAAACYAgAAZHJz&#10;L2Rvd25yZXYueG1sUEsFBgAAAAAEAAQA9QAAAIsDAAAAAA==&#10;" path="m,534r12592,l12592,,,,,534xe" fillcolor="#a7a9ac" stroked="f">
                  <v:path arrowok="t" o:connecttype="custom" o:connectlocs="0,534;12592,534;12592,0;0,0;0,534"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1" o:spid="_x0000_s1031" type="#_x0000_t75" style="position:absolute;left:8;top:410;width:12592;height:6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H3CvCAAAA2gAAAA8AAABkcnMvZG93bnJldi54bWxEj0FrAjEUhO8F/0N4Qm81a2lFtkbRFsGe&#10;xFVpj4/kdXd187Ikqa7/3giCx2FmvmEms8424kQ+1I4VDAcZCGLtTM2lgt12+TIGESKywcYxKbhQ&#10;gNm09zTB3Lgzb+hUxFIkCIccFVQxtrmUQVdkMQxcS5y8P+ctxiR9KY3Hc4LbRr5m2UharDktVNjS&#10;Z0X6WPxbBcU6Lnb0rT39XA4al6u3r8P+V6nnfjf/ABGpi4/wvb0yCt7hdiXdADm9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7B9wrwgAAANoAAAAPAAAAAAAAAAAAAAAAAJ8C&#10;AABkcnMvZG93bnJldi54bWxQSwUGAAAAAAQABAD3AAAAjgMAAAAA&#10;">
                  <v:imagedata r:id="rId17" o:title=""/>
                </v:shape>
              </v:group>
              <v:group id="Group 186" o:spid="_x0000_s1032" style="position:absolute;top:2840;width:79952;height:12" coordorigin="8,450" coordsize="125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189" o:spid="_x0000_s1033" style="position:absolute;left:8;top:450;width:12592;height:2;visibility:visible;mso-wrap-style:square;v-text-anchor:top" coordsize="125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1EsIA&#10;AADaAAAADwAAAGRycy9kb3ducmV2LnhtbESPQWsCMRSE70L/Q3hCb5rVQ5XVKFoseGpxu4ceH5vn&#10;ZnXzsmxSTf31piB4HGbmG2a5jrYVF+p941jBZJyBIK6cbrhWUH5/jOYgfEDW2DomBX/kYb16GSwx&#10;1+7KB7oUoRYJwj5HBSaELpfSV4Ys+rHriJN3dL3FkGRfS93jNcFtK6dZ9iYtNpwWDHb0bqg6F79W&#10;wTnjn6/jbSbDZ5wU260p96e4U+p1GDcLEIFieIYf7b1WMIP/K+kG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8DUSwgAAANoAAAAPAAAAAAAAAAAAAAAAAJgCAABkcnMvZG93&#10;bnJldi54bWxQSwUGAAAAAAQABAD1AAAAhwMAAAAA&#10;" path="m,l12592,e" filled="f" strokeweight="1.47567mm">
                  <v:path arrowok="t" o:connecttype="custom" o:connectlocs="0,0;12592,0" o:connectangles="0,0"/>
                </v:shape>
                <v:shape id="Picture 188" o:spid="_x0000_s1034" type="#_x0000_t75" style="position:absolute;left:695;top:716;width:1482;height:16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GDjfTAAAAA2gAAAA8AAABkcnMvZG93bnJldi54bWxETz1vwjAQ3SvxH6xD6lYcUIuigEGICrUL&#10;A5Ch49U+4kB8jmIXAr++HpAYn973fNm7RlyoC7VnBeNRBoJYe1NzpaA8bN5yECEiG2w8k4IbBVgu&#10;Bi9zLIy/8o4u+1iJFMKhQAU2xraQMmhLDsPIt8SJO/rOYUywq6Tp8JrCXSMnWTaVDmtODRZbWlvS&#10;5/2fU/B5y/Xk9PX7Ye/Z1uVej8uf941Sr8N+NQMRqY9P8cP9bRSkrelKugFy8Q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YON9MAAAADaAAAADwAAAAAAAAAAAAAAAACfAgAA&#10;ZHJzL2Rvd25yZXYueG1sUEsFBgAAAAAEAAQA9wAAAIwDAAAAAA==&#10;">
                  <v:imagedata r:id="rId18" o:title=""/>
                </v:shape>
                <v:shape id="Picture 187" o:spid="_x0000_s1035" type="#_x0000_t75" style="position:absolute;left:1304;top:1182;width:454;height:1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QqhzDAAAA2gAAAA8AAABkcnMvZG93bnJldi54bWxEj0FrwkAUhO+C/2F5gre6sRap0VWkEGLr&#10;SevB4yP7TKLZtzG7xvjv3ULB4zAz3zCLVWcq0VLjSssKxqMIBHFmdcm5gsNv8vYJwnlkjZVlUvAg&#10;B6tlv7fAWNs776jd+1wECLsYFRTe17GULivIoBvZmjh4J9sY9EE2udQN3gPcVPI9iqbSYMlhocCa&#10;vgrKLvubUZBm0SFNrpPtx0UmP8f2e3I+mVSp4aBbz0F46vwr/N/eaAUz+LsSboBcP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pCqHMMAAADaAAAADwAAAAAAAAAAAAAAAACf&#10;AgAAZHJzL2Rvd25yZXYueG1sUEsFBgAAAAAEAAQA9wAAAI8DAAAAAA==&#10;">
                  <v:imagedata r:id="rId19" o:title=""/>
                </v:shape>
              </v:group>
              <v:group id="Group 181" o:spid="_x0000_s1036" style="position:absolute;left:7897;top:8104;width:2273;height:2584" coordorigin="1256,1275" coordsize="358,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85" o:spid="_x0000_s1037" style="position:absolute;left:1256;top:1275;width:358;height:407;visibility:visible;mso-wrap-style:square;v-text-anchor:top" coordsize="358,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qYp8AA&#10;AADbAAAADwAAAGRycy9kb3ducmV2LnhtbERPTYvCMBC9C/sfwgjeNHUPol3TIrILXhS0XrwNzWxT&#10;bSalibX+e7Ow4G0e73PW+WAb0VPna8cK5rMEBHHpdM2VgnPxM12C8AFZY+OYFDzJQ559jNaYavfg&#10;I/WnUIkYwj5FBSaENpXSl4Ys+plriSP36zqLIcKukrrDRwy3jfxMkoW0WHNsMNjS1lB5O92tAt4V&#10;12XRX1ZJ6fc1fW/M8bAwSk3Gw+YLRKAhvMX/7p2O8+fw90s8QGY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RqYp8AAAADbAAAADwAAAAAAAAAAAAAAAACYAgAAZHJzL2Rvd25y&#10;ZXYueG1sUEsFBgAAAAAEAAQA9QAAAIUDAAAAAA==&#10;" path="m190,l115,16,63,51,27,99,5,157,,221r2,19l28,318r54,56l137,399r66,7l222,404r60,-19l318,361r-123,l175,358,116,313,92,253,87,189r1,-19l103,110,152,52,215,41r116,l331,27r-41,l280,21,262,13,242,7,230,4,211,1,190,xe" fillcolor="black" stroked="f">
                  <v:path arrowok="t" o:connecttype="custom" o:connectlocs="190,1275;115,1291;63,1326;27,1374;5,1432;0,1496;2,1515;28,1593;82,1649;137,1674;203,1681;222,1679;282,1660;318,1636;195,1636;175,1633;116,1588;92,1528;87,1464;88,1445;103,1385;152,1327;215,1316;331,1316;331,1302;290,1302;280,1296;262,1288;242,1282;230,1279;211,1276;190,1275" o:connectangles="0,0,0,0,0,0,0,0,0,0,0,0,0,0,0,0,0,0,0,0,0,0,0,0,0,0,0,0,0,0,0,0"/>
                </v:shape>
                <v:shape id="Freeform 184" o:spid="_x0000_s1038" style="position:absolute;left:1256;top:1275;width:358;height:407;visibility:visible;mso-wrap-style:square;v-text-anchor:top" coordsize="358,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G0L4A&#10;AADbAAAADwAAAGRycy9kb3ducmV2LnhtbERPTYvCMBC9C/6HMII3TfUgWo0iouDFBa0Xb0MzNt1t&#10;JqWJtf77jSB4m8f7nNWms5VoqfGlYwWTcQKCOHe65ELBNTuM5iB8QNZYOSYFL/KwWfd7K0y1e/KZ&#10;2ksoRAxhn6ICE0KdSulzQxb92NXEkbu7xmKIsCmkbvAZw20lp0kykxZLjg0Ga9oZyv8uD6uAj9nv&#10;PGtviyT3p5L2W3P+mRmlhoNuuwQRqAtf8cd91HH+FN6/xAPk+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nIBtC+AAAA2wAAAA8AAAAAAAAAAAAAAAAAmAIAAGRycy9kb3ducmV2&#10;LnhtbFBLBQYAAAAABAAEAPUAAACDAwAAAAA=&#10;" path="m320,306r-47,37l195,361r123,l329,351r14,-16l357,318,320,306xe" fillcolor="black" stroked="f">
                  <v:path arrowok="t" o:connecttype="custom" o:connectlocs="320,1581;273,1618;195,1636;318,1636;329,1626;343,1610;357,1593;320,1581" o:connectangles="0,0,0,0,0,0,0,0"/>
                </v:shape>
                <v:shape id="Freeform 183" o:spid="_x0000_s1039" style="position:absolute;left:1256;top:1275;width:358;height:407;visibility:visible;mso-wrap-style:square;v-text-anchor:top" coordsize="358,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SjS8EA&#10;AADbAAAADwAAAGRycy9kb3ducmV2LnhtbERPPWvDMBDdA/kP4gLZYrkthMSxbExpIUsLibNkO6yr&#10;5dY6GUt1nH9fFQrd7vE+Ly9n24uJRt85VvCQpCCIG6c7bhVc6tfNDoQPyBp7x6TgTh7KYrnIMdPu&#10;xieazqEVMYR9hgpMCEMmpW8MWfSJG4gj9+FGiyHCsZV6xFsMt718TNOttNhxbDA40LOh5uv8bRXw&#10;sf7c1dN1nzb+raOXypzet0ap9WquDiACzeFf/Oc+6jj/CX5/iQfI4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Eo0vBAAAA2wAAAA8AAAAAAAAAAAAAAAAAmAIAAGRycy9kb3du&#10;cmV2LnhtbFBLBQYAAAAABAAEAPUAAACGAwAAAAA=&#10;" path="m331,41r-116,l236,45r17,10l268,68r12,17l289,107r6,26l331,133r,-92xe" fillcolor="black" stroked="f">
                  <v:path arrowok="t" o:connecttype="custom" o:connectlocs="331,1316;215,1316;236,1320;253,1330;268,1343;280,1360;289,1382;295,1408;331,1408;331,1316" o:connectangles="0,0,0,0,0,0,0,0,0,0"/>
                </v:shape>
                <v:shape id="Freeform 182" o:spid="_x0000_s1040" style="position:absolute;left:1256;top:1275;width:358;height:407;visibility:visible;mso-wrap-style:square;v-text-anchor:top" coordsize="358,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07P8EA&#10;AADbAAAADwAAAGRycy9kb3ducmV2LnhtbERPPWvDMBDdA/kP4gLZYrmlhMSxbExpIUsLibNkO6yr&#10;5dY6GUt1nH9fFQrd7vE+Ly9n24uJRt85VvCQpCCIG6c7bhVc6tfNDoQPyBp7x6TgTh7KYrnIMdPu&#10;xieazqEVMYR9hgpMCEMmpW8MWfSJG4gj9+FGiyHCsZV6xFsMt718TNOttNhxbDA40LOh5uv8bRXw&#10;sf7c1dN1nzb+raOXypzet0ap9WquDiACzeFf/Oc+6jj/CX5/iQfI4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tOz/BAAAA2wAAAA8AAAAAAAAAAAAAAAAAmAIAAGRycy9kb3du&#10;cmV2LnhtbFBLBQYAAAAABAAEAPUAAACGAwAAAAA=&#10;" path="m331,3r-43,l290,27r41,l331,3xe" fillcolor="black" stroked="f">
                  <v:path arrowok="t" o:connecttype="custom" o:connectlocs="331,1278;288,1278;290,1302;331,1302;331,1278" o:connectangles="0,0,0,0,0"/>
                </v:shape>
              </v:group>
              <v:group id="Group 175" o:spid="_x0000_s1041" style="position:absolute;left:10321;top:8936;width:1613;height:1707" coordorigin="1636,1412" coordsize="254,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180" o:spid="_x0000_s1042" style="position:absolute;left:1636;top:1412;width:254;height:269;visibility:visible;mso-wrap-style:square;v-text-anchor:top" coordsize="2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APAsIA&#10;AADbAAAADwAAAGRycy9kb3ducmV2LnhtbERPTWvCQBC9C/6HZYTemk2lBonZiLQUCr3UtPY83R2T&#10;1OxsyK4a/70rFLzN431OsR5tJ040+NaxgqckBUGsnWm5VvD99fa4BOEDssHOMSm4kId1OZ0UmBt3&#10;5i2dqlCLGMI+RwVNCH0updcNWfSJ64kjt3eDxRDhUEsz4DmG207O0zSTFluODQ329NKQPlRHq+D1&#10;V+vxOdW7z8Xh4o9/ev7hNz9KPczGzQpEoDHcxf/udxPnZ3D7JR4gy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A8CwgAAANsAAAAPAAAAAAAAAAAAAAAAAJgCAABkcnMvZG93&#10;bnJldi54bWxQSwUGAAAAAAQABAD1AAAAhwMAAAAA&#10;" path="m208,38r-104,l131,41r13,15l148,82r-1,26l127,110r-19,3l31,141,,216r7,19l20,251r14,10l53,267r25,2l98,266r19,-6l135,250r16,-13l255,237r,-14l232,223r-12,-3l220,219r-123,l90,217,78,208r-3,-7l75,179r73,-35l222,144r1,-27l223,94,220,69,214,48,208,38xe" fillcolor="black" stroked="f">
                  <v:path arrowok="t" o:connecttype="custom" o:connectlocs="208,1450;104,1450;131,1453;144,1468;148,1494;147,1520;127,1522;108,1525;31,1553;0,1628;7,1647;20,1663;34,1673;53,1679;78,1681;98,1678;117,1672;135,1662;151,1649;255,1649;255,1635;232,1635;220,1632;220,1631;97,1631;90,1629;78,1620;75,1613;75,1591;148,1556;222,1556;223,1529;223,1506;220,1481;214,1460;208,1450" o:connectangles="0,0,0,0,0,0,0,0,0,0,0,0,0,0,0,0,0,0,0,0,0,0,0,0,0,0,0,0,0,0,0,0,0,0,0,0"/>
                </v:shape>
                <v:shape id="Freeform 179" o:spid="_x0000_s1043" style="position:absolute;left:1636;top:1412;width:254;height:269;visibility:visible;mso-wrap-style:square;v-text-anchor:top" coordsize="2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yqmcEA&#10;AADbAAAADwAAAGRycy9kb3ducmV2LnhtbERPS2vCQBC+C/6HZYTedNPQF6mrBKVQ6MVH63ncnSap&#10;2dmQXZP4712h4G0+vufMl4OtRUetrxwreJwlIIi1MxUXCr73H9M3ED4gG6wdk4ILeVguxqM5Zsb1&#10;vKVuFwoRQ9hnqKAMocmk9Loki37mGuLI/brWYoiwLaRpsY/htpZpkrxIixXHhhIbWpWkT7uzVbA+&#10;aj08Jfpn83y6+POfTr98flDqYTLk7yACDeEu/nd/mjj/FW6/xAPk4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8qpnBAAAA2wAAAA8AAAAAAAAAAAAAAAAAmAIAAGRycy9kb3du&#10;cmV2LnhtbFBLBQYAAAAABAAEAPUAAACGAwAAAAA=&#10;" path="m255,237r-103,l152,248r1,8l154,261r101,l255,237xe" fillcolor="black" stroked="f">
                  <v:path arrowok="t" o:connecttype="custom" o:connectlocs="255,1649;152,1649;152,1660;153,1668;154,1673;255,1673;255,1649" o:connectangles="0,0,0,0,0,0,0"/>
                </v:shape>
                <v:shape id="Freeform 178" o:spid="_x0000_s1044" style="position:absolute;left:1636;top:1412;width:254;height:269;visibility:visible;mso-wrap-style:square;v-text-anchor:top" coordsize="2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M+68QA&#10;AADbAAAADwAAAGRycy9kb3ducmV2LnhtbESPQWvCQBCF70L/wzKF3nRTqVJSN0FaBMGLVdvzdHea&#10;pGZnQ3bV+O+dQ8HbDO/Ne98sysG36kx9bAIbeJ5koIhtcA1XBg771fgVVEzIDtvAZOBKEcriYbTA&#10;3IULf9J5lyolIRxzNFCn1OVaR1uTxzgJHbFov6H3mGTtK+16vEi4b/U0y+baY8PSUGNH7zXZ4+7k&#10;DXz8WDu8ZPZrOzte4+nPTjdx+W3M0+OwfAOVaEh38//12gm+wMovMo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jPuvEAAAA2wAAAA8AAAAAAAAAAAAAAAAAmAIAAGRycy9k&#10;b3ducmV2LnhtbFBLBQYAAAAABAAEAPUAAACJAwAAAAA=&#10;" path="m255,222r-12,l232,223r23,l255,222xe" fillcolor="black" stroked="f">
                  <v:path arrowok="t" o:connecttype="custom" o:connectlocs="255,1634;243,1634;232,1635;255,1635;255,1634" o:connectangles="0,0,0,0,0"/>
                </v:shape>
                <v:shape id="Freeform 177" o:spid="_x0000_s1045" style="position:absolute;left:1636;top:1412;width:254;height:269;visibility:visible;mso-wrap-style:square;v-text-anchor:top" coordsize="2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bcMIA&#10;AADbAAAADwAAAGRycy9kb3ducmV2LnhtbERPS2vCQBC+C/6HZYTedNPQljZ1laAUCr34aD2Pu9Mk&#10;NTsbsmsS/70rFLzNx/ec+XKwteio9ZVjBY+zBASxdqbiQsH3/mP6CsIHZIO1Y1JwIQ/LxXg0x8y4&#10;nrfU7UIhYgj7DBWUITSZlF6XZNHPXEMcuV/XWgwRtoU0LfYx3NYyTZIXabHi2FBiQ6uS9Gl3tgrW&#10;R62Hp0T/bJ5PF3/+0+mXzw9KPUyG/B1EoCHcxf/uTxPnv8Htl3iAX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L5twwgAAANsAAAAPAAAAAAAAAAAAAAAAAJgCAABkcnMvZG93&#10;bnJldi54bWxQSwUGAAAAAAQABAD1AAAAhwMAAAAA&#10;" path="m222,144r-74,l143,205r-18,11l105,219r115,l222,200r,-21l222,144xe" fillcolor="black" stroked="f">
                  <v:path arrowok="t" o:connecttype="custom" o:connectlocs="222,1556;148,1556;143,1617;125,1628;105,1631;220,1631;222,1612;222,1591;222,1556" o:connectangles="0,0,0,0,0,0,0,0,0"/>
                </v:shape>
                <v:shape id="Freeform 176" o:spid="_x0000_s1046" style="position:absolute;left:1636;top:1412;width:254;height:269;visibility:visible;mso-wrap-style:square;v-text-anchor:top" coordsize="2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n4UL4A&#10;AADbAAAADwAAAGRycy9kb3ducmV2LnhtbERPy4rCMBTdD/gP4QruxtTiDFKNIooguPG9vibXttrc&#10;lCZq/fvJQpjl4bwns9ZW4kmNLx0rGPQTEMTamZJzBcfD6nsEwgdkg5VjUvAmD7Np52uCmXEv3tFz&#10;H3IRQ9hnqKAIoc6k9Logi77vauLIXV1jMUTY5NI0+IrhtpJpkvxKiyXHhgJrWhSk7/uHVbC8aN0O&#10;E33a/tzf/nHT6cbPz0r1uu18DCJQG/7FH/faKEjj+vgl/gA5/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V5+FC+AAAA2wAAAA8AAAAAAAAAAAAAAAAAmAIAAGRycy9kb3ducmV2&#10;LnhtbFBLBQYAAAAABAAEAPUAAACDAwAAAAA=&#10;" path="m118,l59,11,11,54r,23l14,85,26,98r9,3l56,101,74,50r4,-4l84,42r7,-2l104,38r104,l203,30,189,17,170,8,146,2,118,xe" fillcolor="black" stroked="f">
                  <v:path arrowok="t" o:connecttype="custom" o:connectlocs="118,1412;59,1423;11,1466;11,1489;14,1497;26,1510;35,1513;56,1513;74,1462;78,1458;84,1454;91,1452;104,1450;208,1450;203,1442;189,1429;170,1420;146,1414;118,1412" o:connectangles="0,0,0,0,0,0,0,0,0,0,0,0,0,0,0,0,0,0,0"/>
                </v:shape>
              </v:group>
              <v:group id="Group 169" o:spid="_x0000_s1047" style="position:absolute;left:12122;top:8936;width:1296;height:1707" coordorigin="1922,1412" coordsize="204,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reeform 174" o:spid="_x0000_s1048" style="position:absolute;left:1922;top:1412;width:204;height:269;visibility:visible;mso-wrap-style:square;v-text-anchor:top" coordsize="20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ANjsUA&#10;AADbAAAADwAAAGRycy9kb3ducmV2LnhtbESPQWvCQBSE74L/YXmCF9GNKahNsxEpWHvwovXg8TX7&#10;moRk34bsNon/vlso9DjMzDdMuh9NI3rqXGVZwXoVgSDOra64UHD7OC53IJxH1thYJgUPcrDPppMU&#10;E20HvlB/9YUIEHYJKii9bxMpXV6SQbeyLXHwvmxn0AfZFVJ3OAS4aWQcRRtpsOKwUGJLryXl9fXb&#10;KNjW27fhefg8PS7nRW3uxalq+iel5rPx8ALC0+j/w3/td60gjuH3S/gBMv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0A2OxQAAANsAAAAPAAAAAAAAAAAAAAAAAJgCAABkcnMv&#10;ZG93bnJldi54bWxQSwUGAAAAAAQABAD1AAAAigMAAAAA&#10;" path="m189,249r-146,l47,251r16,7l87,265r19,3l127,269r19,-2l164,262r18,-9l189,249xe" fillcolor="black" stroked="f">
                  <v:path arrowok="t" o:connecttype="custom" o:connectlocs="189,1661;43,1661;47,1663;63,1670;87,1677;106,1680;127,1681;146,1679;164,1674;182,1665;189,1661" o:connectangles="0,0,0,0,0,0,0,0,0,0,0"/>
                </v:shape>
                <v:shape id="Freeform 173" o:spid="_x0000_s1049" style="position:absolute;left:1922;top:1412;width:204;height:269;visibility:visible;mso-wrap-style:square;v-text-anchor:top" coordsize="20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yoFcUA&#10;AADbAAAADwAAAGRycy9kb3ducmV2LnhtbESPT4vCMBTE7wt+h/AEL4umKqxajSKCuoe9+Ofg8dk8&#10;29LmpTSxrd9+s7DgcZiZ3zCrTWdK0VDtcssKxqMIBHFidc6pgutlP5yDcB5ZY2mZFLzIwWbd+1hh&#10;rG3LJ2rOPhUBwi5GBZn3VSylSzIy6Ea2Ig7ew9YGfZB1KnWNbYCbUk6i6EsazDksZFjRLqOkOD+N&#10;glkxO7SL9n58nX4+C3NLj3nZTJUa9LvtEoSnzr/D/+1vrWAyhb8v4Qf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nKgVxQAAANsAAAAPAAAAAAAAAAAAAAAAAJgCAABkcnMv&#10;ZG93bnJldi54bWxQSwUGAAAAAAQABAD1AAAAigMAAAAA&#10;" path="m37,177r-35,l5,264r40,l43,249r146,l202,240r6,-8l130,232r-17,l94,229,76,223,57,212,43,196,37,177xe" fillcolor="black" stroked="f">
                  <v:path arrowok="t" o:connecttype="custom" o:connectlocs="37,1589;2,1589;5,1676;45,1676;43,1661;189,1661;202,1652;208,1644;130,1644;113,1644;94,1641;76,1635;57,1624;43,1608;37,1589" o:connectangles="0,0,0,0,0,0,0,0,0,0,0,0,0,0,0"/>
                </v:shape>
                <v:shape id="Freeform 172" o:spid="_x0000_s1050" style="position:absolute;left:1922;top:1412;width:204;height:269;visibility:visible;mso-wrap-style:square;v-text-anchor:top" coordsize="20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UwYcYA&#10;AADbAAAADwAAAGRycy9kb3ducmV2LnhtbESPT2vCQBTE74LfYXlCL6VutOKf1FWk0OrBS7QHj8/s&#10;axKSfRuy2yR+e1coeBxm5jfMetubSrTUuMKygsk4AkGcWl1wpuDn/PW2BOE8ssbKMim4kYPtZjhY&#10;Y6xtxwm1J5+JAGEXo4Lc+zqW0qU5GXRjWxMH79c2Bn2QTSZ1g12Am0pOo2guDRYcFnKs6TOntDz9&#10;GQWLcvHdrbrr/pYcX0tzyfZF1b4r9TLqdx8gPPX+Gf5vH7SC6QweX8IPkJ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UwYcYAAADbAAAADwAAAAAAAAAAAAAAAACYAgAAZHJz&#10;L2Rvd25yZXYueG1sUEsFBgAAAAAEAAQA9QAAAIsDAAAAAA==&#10;" path="m91,l33,18,,92r6,18l56,152r63,24l134,181r6,3l146,188r9,8l157,201r,14l154,222r-15,8l130,232r78,l213,225r5,-20l220,180r-5,-17l168,119,110,97,88,90,74,84,65,79,61,72r,-19l65,46r8,-5l87,37r118,l205,17r-41,l156,12,146,7,131,4,114,1,91,xe" fillcolor="black" stroked="f">
                  <v:path arrowok="t" o:connecttype="custom" o:connectlocs="91,1412;33,1430;0,1504;6,1522;56,1564;119,1588;134,1593;140,1596;146,1600;155,1608;157,1613;157,1627;154,1634;139,1642;130,1644;208,1644;213,1637;218,1617;220,1592;215,1575;168,1531;110,1509;88,1502;74,1496;65,1491;61,1484;61,1465;65,1458;73,1453;87,1449;205,1449;205,1429;164,1429;156,1424;146,1419;131,1416;114,1413;91,1412" o:connectangles="0,0,0,0,0,0,0,0,0,0,0,0,0,0,0,0,0,0,0,0,0,0,0,0,0,0,0,0,0,0,0,0,0,0,0,0,0,0"/>
                </v:shape>
                <v:shape id="Freeform 171" o:spid="_x0000_s1051" style="position:absolute;left:1922;top:1412;width:204;height:269;visibility:visible;mso-wrap-style:square;v-text-anchor:top" coordsize="20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mV+sUA&#10;AADbAAAADwAAAGRycy9kb3ducmV2LnhtbESPT2vCQBTE74LfYXlCL6VutPgvdRUptHrwEu3B4zP7&#10;moRk34bsNonf3hUKHoeZ+Q2z3vamEi01rrCsYDKOQBCnVhecKfg5f70tQTiPrLGyTApu5GC7GQ7W&#10;GGvbcULtyWciQNjFqCD3vo6ldGlOBt3Y1sTB+7WNQR9kk0ndYBfgppLTKJpLgwWHhRxr+swpLU9/&#10;RsGiXHx3q+66vyXH19Jcsn1Rte9KvYz63QcIT71/hv/bB61gOoPHl/AD5O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OZX6xQAAANsAAAAPAAAAAAAAAAAAAAAAAJgCAABkcnMv&#10;ZG93bnJldi54bWxQSwUGAAAAAAQABAD1AAAAigMAAAAA&#10;" path="m205,37l87,37r27,l133,44r19,12l163,72r7,20l205,92r,-55xe" fillcolor="black" stroked="f">
                  <v:path arrowok="t" o:connecttype="custom" o:connectlocs="205,1449;87,1449;114,1449;133,1456;152,1468;163,1484;170,1504;205,1504;205,1449" o:connectangles="0,0,0,0,0,0,0,0,0"/>
                </v:shape>
                <v:shape id="Freeform 170" o:spid="_x0000_s1052" style="position:absolute;left:1922;top:1412;width:204;height:269;visibility:visible;mso-wrap-style:square;v-text-anchor:top" coordsize="20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sLjcUA&#10;AADbAAAADwAAAGRycy9kb3ducmV2LnhtbESPS4vCQBCE78L+h6EXvIhOVFA36yiL4OPgxcdhj72Z&#10;3iQk0xMyYxL/vSMIHouq+oparjtTioZql1tWMB5FIIgTq3NOFVwv2+EChPPIGkvLpOBODtarj94S&#10;Y21bPlFz9qkIEHYxKsi8r2IpXZKRQTeyFXHw/m1t0AdZp1LX2Aa4KeUkimbSYM5hIcOKNhklxflm&#10;FMyL+a79av/299NxUJjfdJ+XzVSp/mf38w3CU+ff4Vf7oBVMZvD8En6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6wuNxQAAANsAAAAPAAAAAAAAAAAAAAAAAJgCAABkcnMv&#10;ZG93bnJldi54bWxQSwUGAAAAAAQABAD1AAAAigMAAAAA&#10;" path="m205,2r-41,l165,17r40,l205,2xe" fillcolor="black" stroked="f">
                  <v:path arrowok="t" o:connecttype="custom" o:connectlocs="205,1414;164,1414;165,1429;205,1429;205,1414" o:connectangles="0,0,0,0,0"/>
                </v:shape>
              </v:group>
              <v:group id="Group 163" o:spid="_x0000_s1053" style="position:absolute;left:13716;top:8174;width:1987;height:2418" coordorigin="2171,1291" coordsize="313,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168" o:spid="_x0000_s1054" style="position:absolute;left:2171;top:1291;width:313;height:381;visibility:visible;mso-wrap-style:square;v-text-anchor:top" coordsize="313,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1jWsEA&#10;AADbAAAADwAAAGRycy9kb3ducmV2LnhtbERPy2rCQBTdF/yH4RbcFJ00C5E0o5SAVHCjMW23l8w1&#10;CWbuhMzk4d87i0KXh/NO97NpxUi9aywreF9HIIhLqxuuFBTXw2oLwnlkja1lUvAgB/vd4iXFRNuJ&#10;LzTmvhIhhF2CCmrvu0RKV9Zk0K1tRxy4m+0N+gD7SuoepxBuWhlH0UYabDg01NhRVlN5zwejIKtO&#10;Q/Zdmrf718/wW7R6crE8K7V8nT8/QHia/b/4z33UCuIwNnwJP0D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tY1rBAAAA2wAAAA8AAAAAAAAAAAAAAAAAmAIAAGRycy9kb3du&#10;cmV2LnhtbFBLBQYAAAAABAAEAPUAAACGAwAAAAA=&#10;" path="m111,l81,1,69,6,42,13,22,15,,15,,54r36,2l35,75r,21l35,315r-1,8l32,335r-3,5l20,347r-7,2l4,349r,33l144,382r,-38l120,344r-11,-3l110,323r,-4l111,304r,-118l117,181r7,-5l142,169r9,-1l267,168r-6,-13l257,149r-146,l111,xe" fillcolor="black" stroked="f">
                  <v:path arrowok="t" o:connecttype="custom" o:connectlocs="111,1291;81,1292;69,1297;42,1304;22,1306;0,1306;0,1345;36,1347;35,1366;35,1387;35,1606;34,1614;32,1626;29,1631;20,1638;13,1640;4,1640;4,1673;144,1673;144,1635;120,1635;109,1632;110,1614;110,1610;111,1595;111,1477;117,1472;124,1467;142,1460;151,1459;267,1459;261,1446;257,1440;111,1440;111,1291" o:connectangles="0,0,0,0,0,0,0,0,0,0,0,0,0,0,0,0,0,0,0,0,0,0,0,0,0,0,0,0,0,0,0,0,0,0,0"/>
                </v:shape>
                <v:shape id="Freeform 167" o:spid="_x0000_s1055" style="position:absolute;left:2171;top:1291;width:313;height:381;visibility:visible;mso-wrap-style:square;v-text-anchor:top" coordsize="313,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HGwcMA&#10;AADbAAAADwAAAGRycy9kb3ducmV2LnhtbESPT4vCMBTE74LfITzBi2i6PYhbjSIFWWEvq+uf66N5&#10;tsXmpTSp7X77jSB4HGbmN8xq05tKPKhxpWUFH7MIBHFmdcm5gtPvbroA4TyyxsoyKfgjB5v1cLDC&#10;RNuOD/Q4+lwECLsEFRTe14mULivIoJvZmjh4N9sY9EE2udQNdgFuKhlH0VwaLDksFFhTWlB2P7ZG&#10;QZp/t+k5M5P716W9nirduVj+KDUe9dslCE+9f4df7b1WEH/C80v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HGwcMAAADbAAAADwAAAAAAAAAAAAAAAACYAgAAZHJzL2Rv&#10;d25yZXYueG1sUEsFBgAAAAAEAAQA9QAAAIgDAAAAAA==&#10;" path="m267,168r-116,l163,168r18,5l196,190r5,18l203,232r1,68l204,320r-2,11l194,345r-9,4l171,349r,33l312,382r,-38l289,344r-11,-4l279,319r,-19l278,211r-3,-20l270,172r-3,-4xe" fillcolor="black" stroked="f">
                  <v:path arrowok="t" o:connecttype="custom" o:connectlocs="267,1459;151,1459;163,1459;181,1464;196,1481;201,1499;203,1523;204,1591;204,1611;202,1622;194,1636;185,1640;171,1640;171,1673;312,1673;312,1635;289,1635;278,1631;279,1610;279,1591;278,1502;275,1482;270,1463;267,1459" o:connectangles="0,0,0,0,0,0,0,0,0,0,0,0,0,0,0,0,0,0,0,0,0,0,0,0"/>
                </v:shape>
                <v:shape id="Freeform 166" o:spid="_x0000_s1056" style="position:absolute;left:2171;top:1291;width:313;height:381;visibility:visible;mso-wrap-style:square;v-text-anchor:top" coordsize="313,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L5gcEA&#10;AADbAAAADwAAAGRycy9kb3ducmV2LnhtbERPy2rCQBTdF/yH4QrdlDoxBSnRMZSAKHRTH63bS+Y2&#10;CcncCZnJw793FoLLw3lv0sk0YqDOVZYVLBcRCOLc6ooLBZfz7v0ThPPIGhvLpOBGDtLt7GWDibYj&#10;H2k4+UKEEHYJKii9bxMpXV6SQbewLXHg/m1n0AfYFVJ3OIZw08g4ilbSYMWhocSWspLy+tQbBVnx&#10;3We/uXmr93/99dLo0cXyR6nX+fS1BuFp8k/xw33QCj7C+vAl/AC5v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C+YHBAAAA2wAAAA8AAAAAAAAAAAAAAAAAmAIAAGRycy9kb3du&#10;cmV2LnhtbFBLBQYAAAAABAAEAPUAAACGAwAAAAA=&#10;" path="m144,343r-12,l120,344r24,l144,343xe" fillcolor="black" stroked="f">
                  <v:path arrowok="t" o:connecttype="custom" o:connectlocs="144,1634;132,1634;120,1635;144,1635;144,1634" o:connectangles="0,0,0,0,0"/>
                </v:shape>
                <v:shape id="Freeform 165" o:spid="_x0000_s1057" style="position:absolute;left:2171;top:1291;width:313;height:381;visibility:visible;mso-wrap-style:square;v-text-anchor:top" coordsize="313,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5cGsQA&#10;AADbAAAADwAAAGRycy9kb3ducmV2LnhtbESPS2vDMBCE74X8B7GBXEoj24US3CgmGEICubR5tNfF&#10;2tgm1spY8iP/vioUehxm5htmnU2mEQN1rrasIF5GIIgLq2suFVzOu5cVCOeRNTaWScGDHGSb2dMa&#10;U21H/qTh5EsRIOxSVFB536ZSuqIig25pW+Lg3Wxn0AfZlVJ3OAa4aWQSRW/SYM1hocKW8oqK+6k3&#10;CvLy2OfXwjzf91/996XRo0vkh1KL+bR9B+Fp8v/hv/ZBK3iN4fdL+A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OXBrEAAAA2wAAAA8AAAAAAAAAAAAAAAAAmAIAAGRycy9k&#10;b3ducmV2LnhtbFBLBQYAAAAABAAEAPUAAACJAwAAAAA=&#10;" path="m312,343r-12,l289,344r23,l312,343xe" fillcolor="black" stroked="f">
                  <v:path arrowok="t" o:connecttype="custom" o:connectlocs="312,1634;300,1634;289,1635;312,1635;312,1634" o:connectangles="0,0,0,0,0"/>
                </v:shape>
                <v:shape id="Freeform 164" o:spid="_x0000_s1058" style="position:absolute;left:2171;top:1291;width:313;height:381;visibility:visible;mso-wrap-style:square;v-text-anchor:top" coordsize="313,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xyhcMA&#10;AADcAAAADwAAAGRycy9kb3ducmV2LnhtbERPS2vCQBC+F/wPywheSrNpDtKmriIBqdBLTaO9Dtlp&#10;EszOhuzm0X/fFYTe5uN7zmY3m1aM1LvGsoLnKAZBXFrdcKWg+Do8vYBwHllja5kU/JKD3XbxsMFU&#10;24lPNOa+EiGEXYoKau+7VEpX1mTQRbYjDtyP7Q36APtK6h6nEG5amcTxWhpsODTU2FFWU3nNB6Mg&#10;qz6G7Fyax+v7ZfguWj25RH4qtVrO+zcQnmb/L767jzrMf03g9ky4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xyhcMAAADcAAAADwAAAAAAAAAAAAAAAACYAgAAZHJzL2Rv&#10;d25yZXYueG1sUEsFBgAAAAAEAAQA9QAAAIgDAAAAAA==&#10;" path="m189,121r-62,18l111,149r146,l249,138r-16,-9l213,123r-24,-2xe" fillcolor="black" stroked="f">
                  <v:path arrowok="t" o:connecttype="custom" o:connectlocs="189,1412;127,1430;111,1440;257,1440;249,1429;233,1420;213,1414;189,1412" o:connectangles="0,0,0,0,0,0,0,0"/>
                </v:shape>
              </v:group>
              <v:group id="Group 160" o:spid="_x0000_s1059" style="position:absolute;left:35052;top:10529;width:241;height:476" coordorigin="5534,1658" coordsize="3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Freeform 162" o:spid="_x0000_s1060" style="position:absolute;left:5534;top:1658;width:38;height:75;visibility:visible;mso-wrap-style:square;v-text-anchor:top" coordsize="3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fFB8UA&#10;AADcAAAADwAAAGRycy9kb3ducmV2LnhtbERPS2vCQBC+C/0PyxS86UaxraZZpRREL60Y9eBtyE4e&#10;mJ1NsxuN/fXdQqG3+fiek6x6U4srta6yrGAyjkAQZ1ZXXCg4HtajOQjnkTXWlknBnRyslg+DBGNt&#10;b7yna+oLEULYxaig9L6JpXRZSQbd2DbEgctta9AH2BZSt3gL4aaW0yh6lgYrDg0lNvReUnZJO6PA&#10;3qeH7922e/rKz5OXzeXj87TYd0oNH/u3VxCeev8v/nNvdZi/mMHvM+EC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J8UHxQAAANwAAAAPAAAAAAAAAAAAAAAAAJgCAABkcnMv&#10;ZG93bnJldi54bWxQSwUGAAAAAAQABAD1AAAAigMAAAAA&#10;" path="m38,32r-17,l21,38r-1,7l14,59r-3,6l8,69r9,6l24,67r5,-9l37,40r1,-8xe" fillcolor="black" stroked="f">
                  <v:path arrowok="t" o:connecttype="custom" o:connectlocs="38,1690;21,1690;21,1696;20,1703;14,1717;11,1723;8,1727;17,1733;24,1725;29,1716;37,1698;38,1690" o:connectangles="0,0,0,0,0,0,0,0,0,0,0,0"/>
                </v:shape>
                <v:shape id="Freeform 161" o:spid="_x0000_s1061" style="position:absolute;left:5534;top:1658;width:38;height:75;visibility:visible;mso-wrap-style:square;v-text-anchor:top" coordsize="3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VbcMUA&#10;AADcAAAADwAAAGRycy9kb3ducmV2LnhtbERPS2vCQBC+F/wPywi91Y2CtaauUgpiLq1o2kNvQ3ZM&#10;gtnZmN087K93C0Jv8/E9Z7UZTCU6alxpWcF0EoEgzqwuOVfwlW6fXkA4j6yxskwKruRgsx49rDDW&#10;tucDdUefixDCLkYFhfd1LKXLCjLoJrYmDtzJNgZ9gE0udYN9CDeVnEXRszRYcmgosKb3grLzsTUK&#10;7HWW/u6Tdn45/UwXu/PH5/fy0Cr1OB7eXkF4Gvy/+O5OdJi/XMDfM+EC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9VtwxQAAANwAAAAPAAAAAAAAAAAAAAAAAJgCAABkcnMv&#10;ZG93bnJldi54bWxQSwUGAAAAAAQABAD1AAAAigMAAAAA&#10;" path="m24,l13,,8,2,2,9,,13,,23r2,4l8,32r4,1l18,33r2,l21,32r17,l38,17,37,12,29,3,24,xe" fillcolor="black" stroked="f">
                  <v:path arrowok="t" o:connecttype="custom" o:connectlocs="24,1658;13,1658;8,1660;2,1667;0,1671;0,1681;2,1685;8,1690;12,1691;18,1691;20,1691;21,1690;38,1690;38,1675;37,1670;29,1661;24,1658" o:connectangles="0,0,0,0,0,0,0,0,0,0,0,0,0,0,0,0,0"/>
                </v:shape>
              </v:group>
              <v:group id="Group 156" o:spid="_x0000_s1062" style="position:absolute;left:35883;top:9698;width:793;height:1028" coordorigin="5662,1528" coordsize="125,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 id="Freeform 159" o:spid="_x0000_s1063" style="position:absolute;left:5662;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sGe8MA&#10;AADcAAAADwAAAGRycy9kb3ducmV2LnhtbESPQWvCQBCF7wX/wzJCb81GIdJEV1FR6q000fuQHZNo&#10;djZk15j++26h0NsM731v3qw2o2nFQL1rLCuYRTEI4tLqhisF5+L49g7CeWSNrWVS8E0ONuvJywoz&#10;bZ/8RUPuKxFC2GWooPa+y6R0ZU0GXWQ74qBdbW/Qh7WvpO7xGcJNK+dxvJAGGw4XauxoX1N5zx8m&#10;1CgSTC6+2Jefs4/D7nq45dLelHqdjtslCE+j/zf/0ScduDSF32fCBH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sGe8MAAADcAAAADwAAAAAAAAAAAAAAAACYAgAAZHJzL2Rv&#10;d25yZXYueG1sUEsFBgAAAAAEAAQA9QAAAIgDAAAAAA==&#10;" path="m56,17r-39,l16,22r,3l16,133r-1,4l,147r,15l123,162r,-18l49,144r,-5l50,133,50,29r,-4l53,19r1,-1l56,17xe" fillcolor="black" stroked="f">
                  <v:path arrowok="t" o:connecttype="custom" o:connectlocs="56,1545;17,1545;16,1550;16,1553;16,1661;15,1665;0,1675;0,1690;123,1690;123,1672;49,1672;49,1667;50,1661;50,1557;50,1553;53,1547;54,1546;56,1545" o:connectangles="0,0,0,0,0,0,0,0,0,0,0,0,0,0,0,0,0,0"/>
                </v:shape>
                <v:shape id="Freeform 158" o:spid="_x0000_s1064" style="position:absolute;left:5662;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5bHcEA&#10;AADcAAAADwAAAGRycy9kb3ducmV2LnhtbESPQYvCMBCF7wv+hzCCtzWtoCzVWFQUvS22eh+asa02&#10;k9JErf9+Iwh7fLx535u3SHvTiAd1rrasIB5HIIgLq2suFZzy3fcPCOeRNTaWScGLHKTLwdcCE22f&#10;fKRH5ksRIOwSVFB53yZSuqIig25sW+LgXWxn0AfZlVJ3+Axw08hJFM2kwZpDQ4UtbSoqbtndhDfy&#10;KU7PPt8Uv/F+u75sr5m0V6VGw341B+Gp9//Hn/RBKwhEeI8JBJ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Wx3BAAAA3AAAAA8AAAAAAAAAAAAAAAAAmAIAAGRycy9kb3du&#10;cmV2LnhtbFBLBQYAAAAABAAEAPUAAACGAwAAAAA=&#10;" path="m124,106r-15,l109,119r-3,9l96,141r-7,3l49,144r74,l124,106xe" fillcolor="black" stroked="f">
                  <v:path arrowok="t" o:connecttype="custom" o:connectlocs="124,1634;109,1634;109,1647;106,1656;96,1669;89,1672;49,1672;123,1672;124,1634" o:connectangles="0,0,0,0,0,0,0,0,0"/>
                </v:shape>
                <v:shape id="Freeform 157" o:spid="_x0000_s1065" style="position:absolute;left:5662;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hsEA&#10;AADcAAAADwAAAGRycy9kb3ducmV2LnhtbESPQavCMBCE74L/IazgTdMKivQZ5T1R9Ca2el+ata2v&#10;2ZQmav33RhA8DrPzzc5i1Zla3Kl1lWUF8TgCQZxbXXGh4JRtR3MQziNrrC2Tgic5WC37vQUm2j74&#10;SPfUFyJA2CWooPS+SaR0eUkG3dg2xMG72NagD7ItpG7xEeCmlpMomkmDFYeGEhtal5T/pzcT3sim&#10;OD37bJ0f4t3m77K5ptJelRoOut8fEJ46/z3+pPdawSSK4T0mEE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y/obBAAAA3AAAAA8AAAAAAAAAAAAAAAAAmAIAAGRycy9kb3du&#10;cmV2LnhtbFBLBQYAAAAABAAEAPUAAACGAwAAAAA=&#10;" path="m66,l,,,18,17,17r39,l59,16r3,-1l66,15,66,xe" fillcolor="black" stroked="f">
                  <v:path arrowok="t" o:connecttype="custom" o:connectlocs="66,1528;0,1528;0,1546;17,1545;56,1545;59,1544;62,1543;66,1543;66,1528" o:connectangles="0,0,0,0,0,0,0,0,0"/>
                </v:shape>
              </v:group>
              <v:group id="Group 152" o:spid="_x0000_s1066" style="position:absolute;left:36783;top:9698;width:794;height:1028" coordorigin="5801,1528" coordsize="125,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shape id="Freeform 155" o:spid="_x0000_s1067" style="position:absolute;left:5801;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zFasMA&#10;AADcAAAADwAAAGRycy9kb3ducmV2LnhtbESPQWvCQBCF7wX/wzJCb80mKRaJWUVFaW+lid6H7JhE&#10;s7Mhu2r677sFwePjzfvevHw1mk7caHCtZQVJFIMgrqxuuVZwKPdvcxDOI2vsLJOCX3KwWk5ecsy0&#10;vfMP3QpfiwBhl6GCxvs+k9JVDRl0ke2Jg3eyg0Ef5FBLPeA9wE0n0zj+kAZbDg0N9rRtqLoUVxPe&#10;KGc4O/pyW30nn7vNaXcupD0r9Tod1wsQnkb/PH6kv7SCNH6H/zGBAH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zFasMAAADcAAAADwAAAAAAAAAAAAAAAACYAgAAZHJzL2Rv&#10;d25yZXYueG1sUEsFBgAAAAAEAAQA9QAAAIgDAAAAAA==&#10;" path="m56,17r-38,l17,22r,3l17,133r-1,4l,147r,15l124,162r,-18l49,144r1,-5l50,133,50,29r1,-4l53,19r2,-1l56,17xe" fillcolor="black" stroked="f">
                  <v:path arrowok="t" o:connecttype="custom" o:connectlocs="56,1545;18,1545;17,1550;17,1553;17,1661;16,1665;0,1675;0,1690;124,1690;124,1672;49,1672;50,1667;50,1661;50,1557;51,1553;53,1547;55,1546;56,1545" o:connectangles="0,0,0,0,0,0,0,0,0,0,0,0,0,0,0,0,0,0"/>
                </v:shape>
                <v:shape id="Freeform 154" o:spid="_x0000_s1068" style="position:absolute;left:5801;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VdHsMA&#10;AADcAAAADwAAAGRycy9kb3ducmV2LnhtbESPQWvCQBCF7wX/wzJCb80moRaJWUVFaW+lid6H7JhE&#10;s7Mhu2r677sFwePjzfvevHw1mk7caHCtZQVJFIMgrqxuuVZwKPdvcxDOI2vsLJOCX3KwWk5ecsy0&#10;vfMP3QpfiwBhl6GCxvs+k9JVDRl0ke2Jg3eyg0Ef5FBLPeA9wE0n0zj+kAZbDg0N9rRtqLoUVxPe&#10;KGc4O/pyW30nn7vNaXcupD0r9Tod1wsQnkb/PH6kv7SCNH6H/zGBAH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VdHsMAAADcAAAADwAAAAAAAAAAAAAAAACYAgAAZHJzL2Rv&#10;d25yZXYueG1sUEsFBgAAAAAEAAQA9QAAAIgDAAAAAA==&#10;" path="m125,106r-15,l110,119r-3,9l97,141r-7,3l49,144r75,l125,106xe" fillcolor="black" stroked="f">
                  <v:path arrowok="t" o:connecttype="custom" o:connectlocs="125,1634;110,1634;110,1647;107,1656;97,1669;90,1672;49,1672;124,1672;125,1634" o:connectangles="0,0,0,0,0,0,0,0,0"/>
                </v:shape>
                <v:shape id="Freeform 153" o:spid="_x0000_s1069" style="position:absolute;left:5801;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n4hcIA&#10;AADcAAAADwAAAGRycy9kb3ducmV2LnhtbESPzYrCQBCE7wu+w9DC3taJQhaJTkRFWW+yid6bTOdH&#10;Mz0hM2p8e2dhwWNRXV91LVeDacWdetdYVjCdRCCIC6sbrhSc8v3XHITzyBpby6TgSQ5W6ehjiYm2&#10;D/6le+YrESDsElRQe98lUrqiJoNuYjvi4JW2N+iD7Cupe3wEuGnlLIq+pcGGQ0ONHW1rKq7ZzYQ3&#10;8hjjs8+3xXH6s9uUu0sm7UWpz/GwXoDwNPj38X/6oBXMohj+xgQCy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SfiFwgAAANwAAAAPAAAAAAAAAAAAAAAAAJgCAABkcnMvZG93&#10;bnJldi54bWxQSwUGAAAAAAQABAD1AAAAhwMAAAAA&#10;" path="m67,l,,,18,18,17r38,l59,16r4,-1l67,15,67,xe" fillcolor="black" stroked="f">
                  <v:path arrowok="t" o:connecttype="custom" o:connectlocs="67,1528;0,1528;0,1546;18,1545;56,1545;59,1544;63,1543;67,1543;67,1528" o:connectangles="0,0,0,0,0,0,0,0,0"/>
                </v:shape>
              </v:group>
              <v:group id="Group 136" o:spid="_x0000_s1070" style="position:absolute;left:37684;top:9698;width:946;height:1072" coordorigin="5938,1524" coordsize="149,1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Freeform 151" o:spid="_x0000_s1071" style="position:absolute;left:5938;top:1524;width:149;height:169;visibility:visible;mso-wrap-style:square;v-text-anchor:top" coordsize="149,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QNPsQA&#10;AADcAAAADwAAAGRycy9kb3ducmV2LnhtbESPQWvCQBSE74X+h+UVvNVNg1RJXUUKheJJU+35kX0m&#10;sdm3cfdVo7++Wyj0OMzMN8x8ObhOnSnE1rOBp3EGirjytuXawO7j7XEGKgqyxc4zGbhShOXi/m6O&#10;hfUX3tK5lFolCMcCDTQifaF1rBpyGMe+J07ewQeHkmSotQ14SXDX6TzLnrXDltNCgz29NlR9ld/O&#10;QKijO0muvZymt+N2/7marMuNMaOHYfUCSmiQ//Bf+90ayLMp/J5JR0A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UDT7EAAAA3AAAAA8AAAAAAAAAAAAAAAAAmAIAAGRycy9k&#10;b3ducmV2LnhtbFBLBQYAAAAABAAEAPUAAACJAwAAAAA=&#10;" path="m87,l29,18,,94r3,19l41,161r39,9l98,167r21,-7l132,151r-58,l66,148,51,136r-5,-8l38,108,36,96r,-25l73,19r65,l138,12r-17,l115,8,108,5,94,1,87,xe" fillcolor="black" stroked="f">
                  <v:path arrowok="t" o:connecttype="custom" o:connectlocs="87,1524;29,1542;0,1618;3,1637;41,1685;80,1694;98,1691;119,1684;132,1675;74,1675;66,1672;51,1660;46,1652;38,1632;36,1620;36,1595;73,1543;138,1543;138,1536;121,1536;115,1532;108,1529;94,1525;87,1524" o:connectangles="0,0,0,0,0,0,0,0,0,0,0,0,0,0,0,0,0,0,0,0,0,0,0,0"/>
                </v:shape>
                <v:shape id="Freeform 150" o:spid="_x0000_s1072" style="position:absolute;left:5938;top:1524;width:149;height:169;visibility:visible;mso-wrap-style:square;v-text-anchor:top" coordsize="149,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uZTMEA&#10;AADcAAAADwAAAGRycy9kb3ducmV2LnhtbERPTWvCQBC9F/oflin0VjcNxUrqKiII0lNNtechO03S&#10;Zmfj7qjRX+8eBI+P9z2dD65TRwqx9WzgdZSBIq68bbk2sP1evUxARUG22HkmA2eKMJ89PkyxsP7E&#10;GzqWUqsUwrFAA41IX2gdq4YcxpHviRP364NDSTDU2gY8pXDX6TzLxtphy6mhwZ6WDVX/5cEZCHV0&#10;e8m1l/375W+z+1m8fZZfxjw/DYsPUEKD3MU399oayLO0Np1JR0DPr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LmUzBAAAA3AAAAA8AAAAAAAAAAAAAAAAAmAIAAGRycy9kb3du&#10;cmV2LnhtbFBLBQYAAAAABAAEAPUAAACGAwAAAAA=&#10;" path="m138,122r-7,9l123,138r-19,10l95,151r37,l134,149r15,-16l138,122xe" fillcolor="black" stroked="f">
                  <v:path arrowok="t" o:connecttype="custom" o:connectlocs="138,1646;131,1655;123,1662;104,1672;95,1675;132,1675;134,1673;149,1657;138,1646" o:connectangles="0,0,0,0,0,0,0,0,0"/>
                </v:shape>
                <v:shape id="Freeform 149" o:spid="_x0000_s1073" style="position:absolute;left:5938;top:1524;width:149;height:169;visibility:visible;mso-wrap-style:square;v-text-anchor:top" coordsize="149,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c818QA&#10;AADcAAAADwAAAGRycy9kb3ducmV2LnhtbESPQUvDQBSE70L/w/IK3uymQbRNuy1FEIonm1bPj+wz&#10;ic2+TXdf2+ivdwXB4zAz3zDL9eA6daEQW88GppMMFHHlbcu1gcP++W4GKgqyxc4zGfiiCOvV6GaJ&#10;hfVX3tGllFolCMcCDTQifaF1rBpyGCe+J07ehw8OJclQaxvwmuCu03mWPWiHLaeFBnt6aqg6lmdn&#10;INTRnSTXXk6P35+7t/fN/Uv5aszteNgsQAkN8h/+a2+tgTybw++ZdAT0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HPNfEAAAA3AAAAA8AAAAAAAAAAAAAAAAAmAIAAGRycy9k&#10;b3ducmV2LnhtbFBLBQYAAAAABAAEAPUAAACJAwAAAAA=&#10;" path="m138,19r-65,l100,20r15,13l123,56r15,l138,19xe" fillcolor="black" stroked="f">
                  <v:path arrowok="t" o:connecttype="custom" o:connectlocs="138,1543;73,1543;100,1544;115,1557;123,1580;138,1580;138,1543" o:connectangles="0,0,0,0,0,0,0"/>
                </v:shape>
                <v:shape id="Freeform 148" o:spid="_x0000_s1074" style="position:absolute;left:5938;top:1524;width:149;height:169;visibility:visible;mso-wrap-style:square;v-text-anchor:top" coordsize="149,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QDl8EA&#10;AADcAAAADwAAAGRycy9kb3ducmV2LnhtbERPTWvCQBC9F/wPywi91Y1BWomuIoJQPNW09TxkxySa&#10;nY27U03767uHQo+P971cD65TNwqx9WxgOslAEVfetlwb+HjfPc1BRUG22HkmA98UYb0aPSyxsP7O&#10;B7qVUqsUwrFAA41IX2gdq4YcxonviRN38sGhJBhqbQPeU7jrdJ5lz9phy6mhwZ62DVWX8ssZCHV0&#10;V8m1l+vLz/nwedzM9uWbMY/jYbMAJTTIv/jP/WoN5NM0P51JR0Cv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kA5fBAAAA3AAAAA8AAAAAAAAAAAAAAAAAmAIAAGRycy9kb3du&#10;cmV2LnhtbFBLBQYAAAAABAAEAPUAAACGAwAAAAA=&#10;" path="m138,2r-18,l121,12r17,l138,2xe" fillcolor="black" stroked="f">
                  <v:path arrowok="t" o:connecttype="custom" o:connectlocs="138,1526;120,1526;121,1536;138,1536;138,1526" o:connectangles="0,0,0,0,0"/>
                </v:shape>
                <v:shape id="Picture 147" o:spid="_x0000_s1075" type="#_x0000_t75" style="position:absolute;left:2529;top:1283;width:375;height: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MA8/EAAAA3AAAAA8AAABkcnMvZG93bnJldi54bWxEj0Frg0AUhO+B/oflFXqLqx5sa92E0CbQ&#10;Y2NE6O3hvqrEfSvuxth/3w0Eehxm5hum2C5mEDNNrresIIliEMSN1T23CqrTYf0CwnlkjYNlUvBL&#10;Drabh1WBubZXPtJc+lYECLscFXTej7mUrunIoIvsSBy8HzsZ9EFOrdQTXgPcDDKN40wa7DksdDjS&#10;e0fNubwYBQfMZHn8qsv5w37vX7Gqk+elVurpcdm9gfC0+P/wvf2pFaRJArcz4QjIz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eMA8/EAAAA3AAAAA8AAAAAAAAAAAAAAAAA&#10;nwIAAGRycy9kb3ducmV2LnhtbFBLBQYAAAAABAAEAPcAAACQAwAAAAA=&#10;">
                  <v:imagedata r:id="rId20" o:title=""/>
                </v:shape>
                <v:shape id="Picture 146" o:spid="_x0000_s1076" type="#_x0000_t75" style="position:absolute;left:2942;top:1287;width:144;height:3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zHoPDAAAA3AAAAA8AAABkcnMvZG93bnJldi54bWxEj0GLwjAUhO/C/ofwhL1pahGRrlFEtrhe&#10;BHVhr4/m2ZRtXkoTbfXXG0HwOMzMN8xi1dtaXKn1lWMFk3ECgrhwuuJSwe8pH81B+ICssXZMCm7k&#10;YbX8GCww067jA12PoRQRwj5DBSaEJpPSF4Ys+rFriKN3dq3FEGVbSt1iF+G2lmmSzKTFiuOCwYY2&#10;hor/48UqSML0r5O5+T7P1rlttnfa+eleqc9hv/4CEagP7/Cr/aMVpJMUnmfiEZD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jMeg8MAAADcAAAADwAAAAAAAAAAAAAAAACf&#10;AgAAZHJzL2Rvd25yZXYueG1sUEsFBgAAAAAEAAQA9wAAAI8DAAAAAA==&#10;">
                  <v:imagedata r:id="rId21" o:title=""/>
                </v:shape>
                <v:shape id="Picture 145" o:spid="_x0000_s1077" type="#_x0000_t75" style="position:absolute;left:3121;top:1412;width:205;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qIffEAAAA3AAAAA8AAABkcnMvZG93bnJldi54bWxEj0FrwkAUhO9C/8PyCr3pJraKRFcpAaXQ&#10;kybi9ZF9JqHZt3F3q+m/7wqCx2FmvmFWm8F04krOt5YVpJMEBHFldcu1grLYjhcgfEDW2FkmBX/k&#10;YbN+Ga0w0/bGe7oeQi0ihH2GCpoQ+kxKXzVk0E9sTxy9s3UGQ5SultrhLcJNJ6dJMpcGW44LDfaU&#10;N1T9HH6NgtmHS4uj/vbtKexmlyTNy12ZK/X2OnwuQQQawjP8aH9pBdP0He5n4hGQ6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bqIffEAAAA3AAAAA8AAAAAAAAAAAAAAAAA&#10;nwIAAGRycy9kb3ducmV2LnhtbFBLBQYAAAAABAAEAPcAAACQAwAAAAA=&#10;">
                  <v:imagedata r:id="rId22" o:title=""/>
                </v:shape>
                <v:shape id="Picture 144" o:spid="_x0000_s1078" type="#_x0000_t75" style="position:absolute;left:3378;top:1412;width:254;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zctrFAAAA3AAAAA8AAABkcnMvZG93bnJldi54bWxEj0FrwkAUhO8F/8PyCr3VjSKlRFeRiiiU&#10;Yo2CHh/Z5yaafRuyWxP/fVcQPA4z8w0zmXW2EldqfOlYwaCfgCDOnS7ZKNjvlu+fIHxA1lg5JgU3&#10;8jCb9l4mmGrX8pauWTAiQtinqKAIoU6l9HlBFn3f1cTRO7nGYoiyMVI32Ea4reQwST6kxZLjQoE1&#10;fRWUX7I/q6A9rMx3/jNq+WIWy/Pt+FtuN3Ol3l67+RhEoC48w4/2WisYDkZwPxOPgJz+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C83LaxQAAANwAAAAPAAAAAAAAAAAAAAAA&#10;AJ8CAABkcnMvZG93bnJldi54bWxQSwUGAAAAAAQABAD3AAAAkQMAAAAA&#10;">
                  <v:imagedata r:id="rId23" o:title=""/>
                </v:shape>
                <v:shape id="Picture 143" o:spid="_x0000_s1079" type="#_x0000_t75" style="position:absolute;left:3656;top:1412;width:270;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tQZjEAAAA3AAAAA8AAABkcnMvZG93bnJldi54bWxEj0+LwjAUxO8LfofwhL2taYWVpRpFRcE9&#10;LOz6B6+P5tlWm5fSxBq//UYQPA4z8xtmMgumFh21rrKsIB0kIIhzqysuFOx3648vEM4ja6wtk4I7&#10;OZhNe28TzLS98R91W1+ICGGXoYLS+yaT0uUlGXQD2xBH72Rbgz7KtpC6xVuEm1oOk2QkDVYcF0ps&#10;aFlSftlejYKQHuTqfNz/+p87h8V3Z7vRwir13g/zMQhPwb/Cz/ZGKximn/A4E4+AnP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wtQZjEAAAA3AAAAA8AAAAAAAAAAAAAAAAA&#10;nwIAAGRycy9kb3ducmV2LnhtbFBLBQYAAAAABAAEAPcAAACQAwAAAAA=&#10;">
                  <v:imagedata r:id="rId24" o:title=""/>
                </v:shape>
                <v:shape id="Picture 142" o:spid="_x0000_s1080" type="#_x0000_t75" style="position:absolute;left:3947;top:1420;width:283;height:2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8XtMrEAAAA3AAAAA8AAABkcnMvZG93bnJldi54bWxEj81qwkAUhfeC7zDcQndmootgY0ax0tJu&#10;2mL0AS6Zm0k0cydkRpO+fadQ6PJwfj5OsZtsJ+40+NaxgmWSgiCunG7ZKDifXhdrED4ga+wck4Jv&#10;8rDbzmcF5tqNfKR7GYyII+xzVNCE0OdS+qohiz5xPXH0ajdYDFEORuoBxzhuO7lK00xabDkSGuzp&#10;0FB1LW82cl/SS7vWpXH89XazT+bj87nWSj0+TPsNiEBT+A//td+1gtUyg98z8QjI7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8XtMrEAAAA3AAAAA8AAAAAAAAAAAAAAAAA&#10;nwIAAGRycy9kb3ducmV2LnhtbFBLBQYAAAAABAAEAPcAAACQAwAAAAA=&#10;">
                  <v:imagedata r:id="rId25" o:title=""/>
                </v:shape>
                <v:shape id="Picture 141" o:spid="_x0000_s1081" type="#_x0000_t75" style="position:absolute;left:4249;top:1412;width:257;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aPP7HAAAA3AAAAA8AAABkcnMvZG93bnJldi54bWxEj0FrwkAUhO+C/2F5hV6kbgzUlNRVRJC2&#10;oIdGe+jtkX1N0mbfht2tJv/eFQSPw8x8wyxWvWnFiZxvLCuYTRMQxKXVDVcKjoft0wsIH5A1tpZJ&#10;wUAeVsvxaIG5tmf+pFMRKhEh7HNUUIfQ5VL6siaDfmo74uj9WGcwROkqqR2eI9y0Mk2SuTTYcFyo&#10;saNNTeVf8W8UZNnbd+EO3fMk+drzR58Ou9/joNTjQ79+BRGoD/fwrf2uFaSzDK5n4hGQyw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kaPP7HAAAA3AAAAA8AAAAAAAAAAAAA&#10;AAAAnwIAAGRycy9kb3ducmV2LnhtbFBLBQYAAAAABAAEAPcAAACTAwAAAAA=&#10;">
                  <v:imagedata r:id="rId26" o:title=""/>
                </v:shape>
                <v:shape id="Picture 140" o:spid="_x0000_s1082" type="#_x0000_t75" style="position:absolute;left:4540;top:1412;width:235;height: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spmnEAAAA3AAAAA8AAABkcnMvZG93bnJldi54bWxET89rwjAUvgv+D+EJu2mqh7F1piKCKJtj&#10;WGXs+Nq8tcXmpSZZrf/9chjs+PH9Xq4G04qenG8sK5jPEhDEpdUNVwrOp+30CYQPyBpby6TgTh5W&#10;2Xi0xFTbGx+pz0MlYgj7FBXUIXSplL6syaCf2Y44ct/WGQwRukpqh7cYblq5SJJHabDh2FBjR5ua&#10;ykv+YxT0u/fj53VXmOTZfR0O94/87bXIlXqYDOsXEIGG8C/+c++1gsU8ro1n4hGQ2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uspmnEAAAA3AAAAA8AAAAAAAAAAAAAAAAA&#10;nwIAAGRycy9kb3ducmV2LnhtbFBLBQYAAAAABAAEAPcAAACQAwAAAAA=&#10;">
                  <v:imagedata r:id="rId27" o:title=""/>
                </v:shape>
                <v:shape id="Picture 139" o:spid="_x0000_s1083" type="#_x0000_t75" style="position:absolute;left:4797;top:1287;width:144;height:3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aIDFAAAA3AAAAA8AAABkcnMvZG93bnJldi54bWxEj0FrwkAUhO9C/8PyCr3pRg9Wo6uUquCl&#10;glHx+sw+k2D2bcyuMfXXu0Khx2FmvmGm89aUoqHaFZYV9HsRCOLU6oIzBfvdqjsC4TyyxtIyKfgl&#10;B/PZW2eKsbZ33lKT+EwECLsYFeTeV7GULs3JoOvZijh4Z1sb9EHWmdQ13gPclHIQRUNpsOCwkGNF&#10;3zmll+RmFPzo0W280c3ikGyXVzqtH590XCj18d5+TUB4av1/+K+91goG/TG8zoQjIGd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6/miAxQAAANwAAAAPAAAAAAAAAAAAAAAA&#10;AJ8CAABkcnMvZG93bnJldi54bWxQSwUGAAAAAAQABAD3AAAAkQMAAAAA&#10;">
                  <v:imagedata r:id="rId28" o:title=""/>
                </v:shape>
                <v:shape id="Picture 138" o:spid="_x0000_s1084" type="#_x0000_t75" style="position:absolute;left:4972;top:1412;width:257;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JeCzAAAAA3AAAAA8AAABkcnMvZG93bnJldi54bWxET8uKwjAU3Q/4D+EKsxtTOyBDNYoISkFQ&#10;xvoBl+baFpubksQ+/t4sBmZ5OO/NbjSt6Mn5xrKC5SIBQVxa3XCl4F4cv35A+ICssbVMCibysNvO&#10;PjaYaTvwL/W3UIkYwj5DBXUIXSalL2sy6Be2I47cwzqDIUJXSe1wiOGmlWmSrKTBhmNDjR0daiqf&#10;t5dRcCV/PuWDm4r9dH6medE/Lt9Sqc/5uF+DCDSGf/GfO9cK0jTOj2fiEZDbN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Ul4LMAAAADcAAAADwAAAAAAAAAAAAAAAACfAgAA&#10;ZHJzL2Rvd25yZXYueG1sUEsFBgAAAAAEAAQA9wAAAIwDAAAAAA==&#10;">
                  <v:imagedata r:id="rId29" o:title=""/>
                </v:shape>
                <v:shape id="Picture 137" o:spid="_x0000_s1085" type="#_x0000_t75" style="position:absolute;left:5266;top:1412;width:205;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r4nqzGAAAA3AAAAA8AAABkcnMvZG93bnJldi54bWxEj81qwkAUhfcF32G4QjelTpJCldQxiLRQ&#10;6MqoSHeXzG0SzdyJmTGJb98pFFwezs/HWWajaURPnastK4hnEQjiwuqaSwX73cfzAoTzyBoby6Tg&#10;Rg6y1eRhiam2A2+pz30pwgi7FBVU3replK6oyKCb2ZY4eD+2M+iD7EqpOxzCuGlkEkWv0mDNgVBh&#10;S5uKinN+NYH7cruc8u2x3cy/33cHnF8v568npR6n4/oNhKfR38P/7U+tIEli+DsTjoBc/Q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vierMYAAADcAAAADwAAAAAAAAAAAAAA&#10;AACfAgAAZHJzL2Rvd25yZXYueG1sUEsFBgAAAAAEAAQA9wAAAJIDAAAAAA==&#10;">
                  <v:imagedata r:id="rId30" o:title=""/>
                </v:shape>
              </v:group>
              <v:group id="Group 134" o:spid="_x0000_s1086" style="position:absolute;left:12261;top:11360;width:508;height:813" coordorigin="1937,1792" coordsize="80,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shape id="Freeform 135" o:spid="_x0000_s1087" style="position:absolute;left:1937;top:1792;width:80;height:128;visibility:visible;mso-wrap-style:square;v-text-anchor:top" coordsize="80,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ZH78IA&#10;AADcAAAADwAAAGRycy9kb3ducmV2LnhtbESPS2vDMBCE74X+B7GFXkojP6AEN0oohYKvdg29LtbG&#10;MrFWjqX68e+rQKDHYWa+YQ6n1Q5ipsn3jhWkuwQEcet0z52C5vvrdQ/CB2SNg2NSsJGH0/Hx4YCF&#10;dgtXNNehExHCvkAFJoSxkNK3hiz6nRuJo3d2k8UQ5dRJPeES4XaQWZK8SYs9xwWDI30aai/1r1XQ&#10;+WYx5cvP3l2r1Ogt5HV+ZqWen9aPdxCB1vAfvrdLrSDLcridiUdAH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RkfvwgAAANwAAAAPAAAAAAAAAAAAAAAAAJgCAABkcnMvZG93&#10;bnJldi54bWxQSwUGAAAAAAQABAD1AAAAhwMAAAAA&#10;" path="m26,l,,,129r80,l80,109r-54,l26,xe" fillcolor="black" stroked="f">
                  <v:path arrowok="t" o:connecttype="custom" o:connectlocs="26,1792;0,1792;0,1921;80,1921;80,1901;26,1901;26,1792" o:connectangles="0,0,0,0,0,0,0"/>
                </v:shape>
              </v:group>
              <v:group id="Group 130" o:spid="_x0000_s1088" style="position:absolute;left:12954;top:11568;width:533;height:603" coordorigin="2050,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shape id="Freeform 133" o:spid="_x0000_s1089" style="position:absolute;left:2050;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b4WsUA&#10;AADcAAAADwAAAGRycy9kb3ducmV2LnhtbESPQWvCQBSE7wX/w/IK3uqmsa2Suko0KAVPWg96e2Sf&#10;2dDs25BdNf77rlDocZiZb5jZoreNuFLna8cKXkcJCOLS6ZorBYfv9csUhA/IGhvHpOBOHhbzwdMM&#10;M+1uvKPrPlQiQthnqMCE0GZS+tKQRT9yLXH0zq6zGKLsKqk7vEW4bWSaJB/SYs1xwWBLK0Plz/5i&#10;FexyOufHu55szNt2XKyXxak4FEoNn/v8E0SgPvyH/9pfWkGavsPjTDwC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JvhaxQAAANwAAAAPAAAAAAAAAAAAAAAAAJgCAABkcnMv&#10;ZG93bnJldi54bWxQSwUGAAAAAAQABAD1AAAAigMAAAAA&#10;" path="m56,l29,,19,4,4,22,,33,,62,3,74,18,90r11,4l54,94r9,-2l78,81r1,-3l36,78,31,76,26,68,24,61r,-8l84,53r,-16l25,37r,-6l27,27r4,-9l36,16r42,l67,4,56,xe" fillcolor="black" stroked="f">
                  <v:path arrowok="t" o:connecttype="custom" o:connectlocs="56,1829;29,1829;19,1833;4,1851;0,1862;0,1891;3,1903;18,1919;29,1923;54,1923;63,1921;78,1910;79,1907;36,1907;31,1905;26,1897;24,1890;24,1882;84,1882;84,1866;25,1866;25,1860;27,1856;31,1847;36,1845;78,1845;67,1833;56,1829" o:connectangles="0,0,0,0,0,0,0,0,0,0,0,0,0,0,0,0,0,0,0,0,0,0,0,0,0,0,0,0"/>
                </v:shape>
                <v:shape id="Freeform 132" o:spid="_x0000_s1090" style="position:absolute;left:2050;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mLcYA&#10;AADcAAAADwAAAGRycy9kb3ducmV2LnhtbESPQWvCQBSE74L/YXlCb7ppWmxJs0o0WAqetB7a2yP7&#10;kg3Nvg3ZrcZ/3y0IHoeZ+YbJ16PtxJkG3zpW8LhIQBBXTrfcKDh97uavIHxA1tg5JgVX8rBeTSc5&#10;Ztpd+EDnY2hEhLDPUIEJoc+k9JUhi37heuLo1W6wGKIcGqkHvES47WSaJEtpseW4YLCnraHq5/hr&#10;FRwKqouvq355N8/7p3K3Kb/LU6nUw2ws3kAEGsM9fGt/aAVpuoT/M/EI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RmLcYAAADcAAAADwAAAAAAAAAAAAAAAACYAgAAZHJz&#10;L2Rvd25yZXYueG1sUEsFBgAAAAAEAAQA9QAAAIsDAAAAAA==&#10;" path="m82,64r-24,l58,69r-1,3l51,77r-4,1l79,78r3,-4l82,64xe" fillcolor="black" stroked="f">
                  <v:path arrowok="t" o:connecttype="custom" o:connectlocs="82,1893;58,1893;58,1898;57,1901;51,1906;47,1907;79,1907;82,1903;82,1893" o:connectangles="0,0,0,0,0,0,0,0,0"/>
                </v:shape>
                <v:shape id="Freeform 131" o:spid="_x0000_s1091" style="position:absolute;left:2050;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jDtsUA&#10;AADcAAAADwAAAGRycy9kb3ducmV2LnhtbESPQWvCQBSE7wX/w/IKvdVN06Iluko0WAqetB709sg+&#10;s8Hs25BdNf77riB4HGbmG2Y6720jLtT52rGCj2ECgrh0uuZKwe5v9f4NwgdkjY1jUnAjD/PZ4GWK&#10;mXZX3tBlGyoRIewzVGBCaDMpfWnIoh+6ljh6R9dZDFF2ldQdXiPcNjJNkpG0WHNcMNjS0lB52p6t&#10;gk1Ox3x/0+Mf87X+LFaL4lDsCqXeXvt8AiJQH57hR/tXK0jTMdzPxCM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uMO2xQAAANwAAAAPAAAAAAAAAAAAAAAAAJgCAABkcnMv&#10;ZG93bnJldi54bWxQSwUGAAAAAAQABAD1AAAAigMAAAAA&#10;" path="m78,16r-29,l54,18r3,5l59,26r1,4l60,37r24,l84,30,81,19,78,16xe" fillcolor="black" stroked="f">
                  <v:path arrowok="t" o:connecttype="custom" o:connectlocs="78,1845;49,1845;54,1847;57,1852;59,1855;60,1859;60,1866;84,1866;84,1859;81,1848;78,1845" o:connectangles="0,0,0,0,0,0,0,0,0,0,0"/>
                </v:shape>
              </v:group>
              <v:group id="Group 125" o:spid="_x0000_s1092" style="position:absolute;left:13716;top:11568;width:533;height:603" coordorigin="2168,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shape id="Freeform 129" o:spid="_x0000_s1093" style="position:absolute;left:216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vyX8UA&#10;AADcAAAADwAAAGRycy9kb3ducmV2LnhtbESPQWvCQBSE7wX/w/IK3uqmsbSauko0KAVPWg96e2Sf&#10;2dDs25BdNf77rlDocZiZb5jZoreNuFLna8cKXkcJCOLS6ZorBYfv9csEhA/IGhvHpOBOHhbzwdMM&#10;M+1uvKPrPlQiQthnqMCE0GZS+tKQRT9yLXH0zq6zGKLsKqk7vEW4bWSaJO/SYs1xwWBLK0Plz/5i&#10;FexyOufHu/7YmLftuFgvi1NxKJQaPvf5J4hAffgP/7W/tII0ncLjTDwC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a/JfxQAAANwAAAAPAAAAAAAAAAAAAAAAAJgCAABkcnMv&#10;ZG93bnJldi54bWxQSwUGAAAAAAQABAD1AAAAigMAAAAA&#10;" path="m79,16r-32,l51,17r5,5l58,25r,10l31,35,19,37,4,48,1,56,,76r3,6l14,92r8,2l42,94r8,-3l57,84r2,-3l82,81r,-3l35,78,31,77,26,73,24,70r,-10l27,56r9,-6l43,49r39,l82,22,79,16xe" fillcolor="black" stroked="f">
                  <v:path arrowok="t" o:connecttype="custom" o:connectlocs="79,1845;47,1845;51,1846;56,1851;58,1854;58,1864;31,1864;19,1866;4,1877;1,1885;0,1905;3,1911;14,1921;22,1923;42,1923;50,1920;57,1913;59,1910;82,1910;82,1907;35,1907;31,1906;26,1902;24,1899;24,1889;27,1885;36,1879;43,1878;82,1878;82,1851;79,1845" o:connectangles="0,0,0,0,0,0,0,0,0,0,0,0,0,0,0,0,0,0,0,0,0,0,0,0,0,0,0,0,0,0,0"/>
                </v:shape>
                <v:shape id="Freeform 128" o:spid="_x0000_s1094" style="position:absolute;left:216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jNH8MA&#10;AADcAAAADwAAAGRycy9kb3ducmV2LnhtbERPu2rDMBTdC/kHcQPZGjkP2uJGCW5NQqGT3QztdrFu&#10;LBPryliK7fx9NRQ6Hs57d5hsKwbqfeNYwWqZgCCunG64VnD+Oj6+gPABWWPrmBTcycNhP3vYYard&#10;yAUNZahFDGGfogITQpdK6StDFv3SdcSRu7jeYoiwr6XucYzhtpXrJHmSFhuODQY7ejdUXcubVVBk&#10;dMm+7/r5ZLafm/z4lv/k51ypxXzKXkEEmsK/+M/9oRWsN3F+PBOP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jNH8MAAADcAAAADwAAAAAAAAAAAAAAAACYAgAAZHJzL2Rv&#10;d25yZXYueG1sUEsFBgAAAAAEAAQA9QAAAIgDAAAAAA==&#10;" path="m82,81r-23,l61,92r23,l83,90r,-3l82,81xe" fillcolor="black" stroked="f">
                  <v:path arrowok="t" o:connecttype="custom" o:connectlocs="82,1910;59,1910;61,1921;84,1921;83,1919;83,1916;82,1910" o:connectangles="0,0,0,0,0,0,0"/>
                </v:shape>
                <v:shape id="Freeform 127" o:spid="_x0000_s1095" style="position:absolute;left:216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RohMUA&#10;AADcAAAADwAAAGRycy9kb3ducmV2LnhtbESPT2vCQBTE74V+h+UVvNWNf2gldZVoUISejB709sg+&#10;s6HZtyG7avz2bqHQ4zAzv2Hmy9424kadrx0rGA0TEMSl0zVXCo6HzfsMhA/IGhvHpOBBHpaL15c5&#10;ptrdeU+3IlQiQtinqMCE0KZS+tKQRT90LXH0Lq6zGKLsKqk7vEe4beQ4ST6kxZrjgsGW1obKn+Jq&#10;FewzumSnh/7cmun3JN+s8nN+zJUavPXZF4hAffgP/7V3WsF4MoLfM/EIyM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xGiExQAAANwAAAAPAAAAAAAAAAAAAAAAAJgCAABkcnMv&#10;ZG93bnJldi54bWxQSwUGAAAAAAQABAD1AAAAigMAAAAA&#10;" path="m82,49r-24,l58,56r-1,7l55,69r-6,8l45,78r37,l82,49xe" fillcolor="black" stroked="f">
                  <v:path arrowok="t" o:connecttype="custom" o:connectlocs="82,1878;58,1878;58,1885;57,1892;55,1898;49,1906;45,1907;82,1907;82,1878" o:connectangles="0,0,0,0,0,0,0,0,0"/>
                </v:shape>
                <v:shape id="Freeform 126" o:spid="_x0000_s1096" style="position:absolute;left:216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b288UA&#10;AADcAAAADwAAAGRycy9kb3ducmV2LnhtbESPT2vCQBTE74V+h+UVequbxqISXSUaLAVP/jno7ZF9&#10;ZkOzb0N2q/HbdwXB4zAzv2Fmi9424kKdrx0r+BwkIIhLp2uuFBz2648JCB+QNTaOScGNPCzmry8z&#10;zLS78pYuu1CJCGGfoQITQptJ6UtDFv3AtcTRO7vOYoiyq6Tu8BrhtpFpkoykxZrjgsGWVobK392f&#10;VbDN6Zwfb3r8bb42w2K9LE7FoVDq/a3PpyAC9eEZfrR/tIJ0mML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FvbzxQAAANwAAAAPAAAAAAAAAAAAAAAAAJgCAABkcnMv&#10;ZG93bnJldi54bWxQSwUGAAAAAAQABAD1AAAAigMAAAAA&#10;" path="m55,l29,,20,2,8,11,4,18r,9l28,27r,-4l29,20r5,-3l37,16r42,l79,14,65,3,55,xe" fillcolor="black" stroked="f">
                  <v:path arrowok="t" o:connecttype="custom" o:connectlocs="55,1829;29,1829;20,1831;8,1840;4,1847;4,1856;28,1856;28,1852;29,1849;34,1846;37,1845;79,1845;79,1843;65,1832;55,1829" o:connectangles="0,0,0,0,0,0,0,0,0,0,0,0,0,0,0"/>
                </v:shape>
              </v:group>
              <v:group id="Group 120" o:spid="_x0000_s1097" style="position:absolute;left:14478;top:11360;width:558;height:832" coordorigin="2287,1792" coordsize="88,1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shape id="Freeform 124" o:spid="_x0000_s1098" style="position:absolute;left:228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SjsQA&#10;AADcAAAADwAAAGRycy9kb3ducmV2LnhtbESP3WrCQBSE7wt9h+UI3tWNNrUSXaWkSPVGqe0DHLLH&#10;JJg9G3Y3P337bkHo5TAz3zCb3Wga0ZPztWUF81kCgriwuuZSwffX/mkFwgdkjY1lUvBDHnbbx4cN&#10;ZtoO/En9JZQiQthnqKAKoc2k9EVFBv3MtsTRu1pnMETpSqkdDhFuGrlIkqU0WHNcqLClvKLidumM&#10;ghd8NcPp6D7KQeK5PXRp/h6sUtPJ+LYGEWgM/+F7+6AVLJ5T+DsTj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P0o7EAAAA3AAAAA8AAAAAAAAAAAAAAAAAmAIAAGRycy9k&#10;b3ducmV2LnhtbFBLBQYAAAAABAAEAPUAAACJAwAAAAA=&#10;" path="m49,37r-23,l17,41,3,58,,69,,99r3,12l16,127r10,4l48,131r9,-4l63,119r1,-1l64,117r1,-1l88,116r,-1l37,115r-5,-2l26,103,24,95r,-21l26,67,33,55r5,-2l88,53r,-5l63,48,57,40,49,37xe" fillcolor="black" stroked="f">
                  <v:path arrowok="t" o:connecttype="custom" o:connectlocs="49,1829;26,1829;17,1833;3,1850;0,1861;0,1891;3,1903;16,1919;26,1923;48,1923;57,1919;63,1911;64,1910;64,1909;65,1908;88,1908;88,1907;37,1907;32,1905;26,1895;24,1887;24,1866;26,1859;33,1847;38,1845;88,1845;88,1840;63,1840;57,1832;49,1829" o:connectangles="0,0,0,0,0,0,0,0,0,0,0,0,0,0,0,0,0,0,0,0,0,0,0,0,0,0,0,0,0,0"/>
                </v:shape>
                <v:shape id="Freeform 123" o:spid="_x0000_s1099" style="position:absolute;left:228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N3FcQA&#10;AADcAAAADwAAAGRycy9kb3ducmV2LnhtbESP3WrCQBSE7wu+w3IE7+pGW61EV5EUaXqj1PYBDtlj&#10;EsyeDbubn759t1Do5TAz3zC7w2ga0ZPztWUFi3kCgriwuuZSwdfn6XEDwgdkjY1lUvBNHg77ycMO&#10;U20H/qD+GkoRIexTVFCF0KZS+qIig35uW+Lo3awzGKJ0pdQOhwg3jVwmyVoarDkuVNhSVlFxv3ZG&#10;wQpfzHB+d2/lIPHS5t1z9hqsUrPpeNyCCDSG//BfO9cKlk8r+D0Tj4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DdxXEAAAA3AAAAA8AAAAAAAAAAAAAAAAAmAIAAGRycy9k&#10;b3ducmV2LnhtbFBLBQYAAAAABAAEAPUAAACJAwAAAAA=&#10;" path="m88,116r-23,l65,129r23,l88,116xe" fillcolor="black" stroked="f">
                  <v:path arrowok="t" o:connecttype="custom" o:connectlocs="88,1908;65,1908;65,1921;88,1921;88,1908" o:connectangles="0,0,0,0,0"/>
                </v:shape>
                <v:shape id="Freeform 122" o:spid="_x0000_s1100" style="position:absolute;left:228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HpYsMA&#10;AADcAAAADwAAAGRycy9kb3ducmV2LnhtbESP3YrCMBSE7xd8h3AE7zRV1x+qUURZVm8Ufx7g0Bzb&#10;YnNSkmi7b79ZEPZymJlvmOW6NZV4kfOlZQXDQQKCOLO65FzB7frVn4PwAVljZZkU/JCH9arzscRU&#10;24bP9LqEXEQI+xQVFCHUqZQ+K8igH9iaOHp36wyGKF0utcMmwk0lR0kylQZLjgsF1rQtKHtcnkbB&#10;BGemOR7cd95IPNX75+d2F6xSvW67WYAI1Ib/8Lu91wpG4yn8nY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HpYsMAAADcAAAADwAAAAAAAAAAAAAAAACYAgAAZHJzL2Rv&#10;d25yZXYueG1sUEsFBgAAAAAEAAQA9QAAAIgDAAAAAA==&#10;" path="m88,53r-37,l56,55r7,11l64,74r,20l63,102r-7,11l51,115r37,l88,53xe" fillcolor="black" stroked="f">
                  <v:path arrowok="t" o:connecttype="custom" o:connectlocs="88,1845;51,1845;56,1847;63,1858;64,1866;64,1886;63,1894;56,1905;51,1907;88,1907;88,1845" o:connectangles="0,0,0,0,0,0,0,0,0,0,0"/>
                </v:shape>
                <v:shape id="Freeform 121" o:spid="_x0000_s1101" style="position:absolute;left:228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1M+cMA&#10;AADcAAAADwAAAGRycy9kb3ducmV2LnhtbESP3YrCMBSE7xd8h3AE7zRV1x+qUURZVm8Ufx7g0Bzb&#10;YnNSkmi7b79ZEPZymJlvmOW6NZV4kfOlZQXDQQKCOLO65FzB7frVn4PwAVljZZkU/JCH9arzscRU&#10;24bP9LqEXEQI+xQVFCHUqZQ+K8igH9iaOHp36wyGKF0utcMmwk0lR0kylQZLjgsF1rQtKHtcnkbB&#10;BGemOR7cd95IPNX75+d2F6xSvW67WYAI1Ib/8Lu91wpG4xn8nY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d1M+cMAAADcAAAADwAAAAAAAAAAAAAAAACYAgAAZHJzL2Rv&#10;d25yZXYueG1sUEsFBgAAAAAEAAQA9QAAAIgDAAAAAA==&#10;" path="m88,l63,r,48l88,48,88,xe" fillcolor="black" stroked="f">
                  <v:path arrowok="t" o:connecttype="custom" o:connectlocs="88,1792;63,1792;63,1840;88,1840;88,1792" o:connectangles="0,0,0,0,0"/>
                </v:shape>
              </v:group>
              <v:group id="Group 116" o:spid="_x0000_s1102" style="position:absolute;left:15240;top:11568;width:533;height:603" coordorigin="2412,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Freeform 119" o:spid="_x0000_s1103" style="position:absolute;left:2412;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JkgsYA&#10;AADcAAAADwAAAGRycy9kb3ducmV2LnhtbESPT2vCQBTE74LfYXlCb7qpFqupq6QNitCTfw729sg+&#10;s6HZtyG71fjtu4LgcZiZ3zCLVWdrcaHWV44VvI4SEMSF0xWXCo6H9XAGwgdkjbVjUnAjD6tlv7fA&#10;VLsr7+iyD6WIEPYpKjAhNKmUvjBk0Y9cQxy9s2sthijbUuoWrxFuazlOkqm0WHFcMNjQl6Hid/9n&#10;FewyOmenm37fmLfvSb7+zH/yY67Uy6DLPkAE6sIz/GhvtYLxZA73M/EI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JkgsYAAADcAAAADwAAAAAAAAAAAAAAAACYAgAAZHJz&#10;L2Rvd25yZXYueG1sUEsFBgAAAAAEAAQA9QAAAIsDAAAAAA==&#10;" path="m57,l30,,20,4,4,22,,33,,62,4,74,19,90r10,4l54,94,64,92,78,81r1,-3l36,78,32,76,26,68,25,61,24,53r60,l85,37r-60,l26,31r1,-4l32,18r4,-2l78,16,67,4,57,xe" fillcolor="black" stroked="f">
                  <v:path arrowok="t" o:connecttype="custom" o:connectlocs="57,1829;30,1829;20,1833;4,1851;0,1862;0,1891;4,1903;19,1919;29,1923;54,1923;64,1921;78,1910;79,1907;36,1907;32,1905;26,1897;25,1890;24,1882;84,1882;85,1866;25,1866;26,1860;27,1856;32,1847;36,1845;78,1845;67,1833;57,1829" o:connectangles="0,0,0,0,0,0,0,0,0,0,0,0,0,0,0,0,0,0,0,0,0,0,0,0,0,0,0,0"/>
                </v:shape>
                <v:shape id="Freeform 118" o:spid="_x0000_s1104" style="position:absolute;left:2412;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6+YsMA&#10;AADcAAAADwAAAGRycy9kb3ducmV2LnhtbERPz2vCMBS+D/Y/hDfYbaa6MkdnlGpxDHZq9bDdHs2z&#10;KTYvpcls/e+Xg+Dx4/u92ky2ExcafOtYwXyWgCCunW65UXA87F/eQfiArLFzTAqu5GGzfnxYYabd&#10;yCVdqtCIGMI+QwUmhD6T0teGLPqZ64kjd3KDxRDh0Eg94BjDbScXSfImLbYcGwz2tDNUn6s/q6DM&#10;6ZT/XPXy06Tfr8V+W/wWx0Kp56cp/wARaAp38c39pRUs0j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6+YsMAAADcAAAADwAAAAAAAAAAAAAAAACYAgAAZHJzL2Rv&#10;d25yZXYueG1sUEsFBgAAAAAEAAQA9QAAAIgDAAAAAA==&#10;" path="m83,64r-24,l59,69r-2,3l52,77r-4,1l79,78r3,-4l83,64xe" fillcolor="black" stroked="f">
                  <v:path arrowok="t" o:connecttype="custom" o:connectlocs="83,1893;59,1893;59,1898;57,1901;52,1906;48,1907;79,1907;82,1903;83,1893" o:connectangles="0,0,0,0,0,0,0,0,0"/>
                </v:shape>
                <v:shape id="Freeform 117" o:spid="_x0000_s1105" style="position:absolute;left:2412;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Ib+cUA&#10;AADcAAAADwAAAGRycy9kb3ducmV2LnhtbESPT4vCMBTE7wv7HcJb8LamuqLSNUq1KIIn/xz09mie&#10;TdnmpTRZrd/eLCx4HGbmN8xs0dla3Kj1lWMFg34CgrhwuuJSwem4/pyC8AFZY+2YFDzIw2L+/jbD&#10;VLs77+l2CKWIEPYpKjAhNKmUvjBk0fddQxy9q2sthijbUuoW7xFuazlMkrG0WHFcMNjQylDxc/i1&#10;CvYZXbPzQ082ZrT7ytfL/JKfcqV6H132DSJQF17h//ZWKxiOBvB3Jh4BOX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hv5xQAAANwAAAAPAAAAAAAAAAAAAAAAAJgCAABkcnMv&#10;ZG93bnJldi54bWxQSwUGAAAAAAQABAD1AAAAigMAAAAA&#10;" path="m78,16r-28,l55,18r2,5l59,26r1,4l61,37r24,l84,30,81,19,78,16xe" fillcolor="black" stroked="f">
                  <v:path arrowok="t" o:connecttype="custom" o:connectlocs="78,1845;50,1845;55,1847;57,1852;59,1855;60,1859;61,1866;85,1866;84,1859;81,1848;78,1845" o:connectangles="0,0,0,0,0,0,0,0,0,0,0"/>
                </v:shape>
              </v:group>
              <v:group id="Group 113" o:spid="_x0000_s1106" style="position:absolute;left:16002;top:11568;width:317;height:584" coordorigin="2534,1829" coordsize="5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shape id="Freeform 115" o:spid="_x0000_s1107" style="position:absolute;left:2534;top:1829;width:50;height:92;visibility:visible;mso-wrap-style:square;v-text-anchor:top" coordsize="5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AtO8UA&#10;AADcAAAADwAAAGRycy9kb3ducmV2LnhtbESPQWsCMRSE7wX/Q3hCbzXRlrpsjSKCUG+6Wkpvj83r&#10;7tbNy5qkuvbXm0Khx2FmvmFmi9624kw+NI41jEcKBHHpTMOVhsN+/ZCBCBHZYOuYNFwpwGI+uJth&#10;btyFd3QuYiUShEOOGuoYu1zKUNZkMYxcR5y8T+ctxiR9JY3HS4LbVk6UepYWG04LNXa0qqk8Ft9W&#10;w8e1GP9MS68wW29Pm0y92a/3Vuv7Yb98ARGpj//hv/ar0TB5eoTfM+k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wC07xQAAANwAAAAPAAAAAAAAAAAAAAAAAJgCAABkcnMv&#10;ZG93bnJldi54bWxQSwUGAAAAAAQABAD1AAAAigMAAAAA&#10;" path="m24,2l,2,,92r24,l24,39r3,-6l35,25r6,-2l50,23r,-6l24,17,24,2xe" fillcolor="black" stroked="f">
                  <v:path arrowok="t" o:connecttype="custom" o:connectlocs="24,1831;0,1831;0,1921;24,1921;24,1868;27,1862;35,1854;41,1852;50,1852;50,1846;24,1846;24,1831" o:connectangles="0,0,0,0,0,0,0,0,0,0,0,0"/>
                </v:shape>
                <v:shape id="Freeform 114" o:spid="_x0000_s1108" style="position:absolute;left:2534;top:1829;width:50;height:92;visibility:visible;mso-wrap-style:square;v-text-anchor:top" coordsize="5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m1T8UA&#10;AADcAAAADwAAAGRycy9kb3ducmV2LnhtbESPQWsCMRSE70L/Q3iF3mqiiC6rUaQgtLd2tRRvj81z&#10;d3Xzsk1SXf31TaHgcZiZb5jFqretOJMPjWMNo6ECQVw603ClYbfdPGcgQkQ22DomDVcKsFo+DBaY&#10;G3fhDzoXsRIJwiFHDXWMXS5lKGuyGIauI07ewXmLMUlfSePxkuC2lWOlptJiw2mhxo5eaipPxY/V&#10;sL8Wo9us9Aqzzfv3W6Y+7fGr1frpsV/PQUTq4z383341GsaTCfyd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KbVPxQAAANwAAAAPAAAAAAAAAAAAAAAAAJgCAABkcnMv&#10;ZG93bnJldi54bWxQSwUGAAAAAAQABAD1AAAAigMAAAAA&#10;" path="m50,l40,,32,4r-6,9l24,17r26,l50,xe" fillcolor="black" stroked="f">
                  <v:path arrowok="t" o:connecttype="custom" o:connectlocs="50,1829;40,1829;32,1833;26,1842;24,1846;50,1846;50,1829" o:connectangles="0,0,0,0,0,0,0"/>
                </v:shape>
              </v:group>
              <v:group id="Group 109" o:spid="_x0000_s1109" style="position:absolute;left:16556;top:11568;width:495;height:603" coordorigin="2615,1829" coordsize="7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shape id="Freeform 112" o:spid="_x0000_s1110" style="position:absolute;left:2615;top:1829;width:78;height:95;visibility:visible;mso-wrap-style:square;v-text-anchor:top" coordsize="7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9GMUA&#10;AADcAAAADwAAAGRycy9kb3ducmV2LnhtbESPQYvCMBSE78L+h/CEvYimFhGpRpEFwcsetqsUb8/m&#10;2Rabl9pErfvrzYLgcZiZb5jFqjO1uFHrKssKxqMIBHFudcWFgt3vZjgD4TyyxtoyKXiQg9Xyo7fA&#10;RNs7/9At9YUIEHYJKii9bxIpXV6SQTeyDXHwTrY16INsC6lbvAe4qWUcRVNpsOKwUGJDXyXl5/Rq&#10;FFwGaOxhnWbd9e/0fXyMN/Eg2yv12e/WcxCeOv8Ov9pbrSCeTOH/TDgCcvk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ZT0YxQAAANwAAAAPAAAAAAAAAAAAAAAAAJgCAABkcnMv&#10;ZG93bnJldi54bWxQSwUGAAAAAAQABAD1AAAAigMAAAAA&#10;" path="m23,63l,63,,73r3,8l17,92r10,2l51,94r9,-2l75,80r1,-2l34,78,30,77,25,72,23,68r,-5xe" fillcolor="black" stroked="f">
                  <v:path arrowok="t" o:connecttype="custom" o:connectlocs="23,1892;0,1892;0,1902;3,1910;17,1921;27,1923;51,1923;60,1921;75,1909;76,1907;34,1907;30,1906;25,1901;23,1897;23,1892" o:connectangles="0,0,0,0,0,0,0,0,0,0,0,0,0,0,0"/>
                </v:shape>
                <v:shape id="Freeform 111" o:spid="_x0000_s1111" style="position:absolute;left:2615;top:1829;width:78;height:95;visibility:visible;mso-wrap-style:square;v-text-anchor:top" coordsize="7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mYg8UA&#10;AADcAAAADwAAAGRycy9kb3ducmV2LnhtbESPQYvCMBSE7wv+h/AEL6KpRVapRhFB8OLBuot4ezbP&#10;tti81CZq3V+/ERb2OMzMN8x82ZpKPKhxpWUFo2EEgjizuuRcwddhM5iCcB5ZY2WZFLzIwXLR+Zhj&#10;ou2T9/RIfS4ChF2CCgrv60RKlxVk0A1tTRy8i20M+iCbXOoGnwFuKhlH0ac0WHJYKLCmdUHZNb0b&#10;Bbc+Gntapcf2/nPZnV+jTdw/fivV67arGQhPrf8P/7W3WkE8nsD7TDg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ZiDxQAAANwAAAAPAAAAAAAAAAAAAAAAAJgCAABkcnMv&#10;ZG93bnJldi54bWxQSwUGAAAAAAQABAD1AAAAigMAAAAA&#10;" path="m51,l28,,19,2,6,12,2,19r,15l4,39r9,8l20,51r27,7l51,59r3,3l55,64r,6l54,73r-6,4l44,78r32,l78,73r,-15l77,52,69,44,63,41,36,34,31,32,29,31,26,29,25,27r,-4l26,20r6,-3l35,16r40,l73,12,67,7,61,2,51,xe" fillcolor="black" stroked="f">
                  <v:path arrowok="t" o:connecttype="custom" o:connectlocs="51,1829;28,1829;19,1831;6,1841;2,1848;2,1863;4,1868;13,1876;20,1880;47,1887;51,1888;54,1891;55,1893;55,1899;54,1902;48,1906;44,1907;76,1907;78,1902;78,1887;77,1881;69,1873;63,1870;36,1863;31,1861;29,1860;26,1858;25,1856;25,1852;26,1849;32,1846;35,1845;75,1845;73,1841;67,1836;61,1831;51,1829" o:connectangles="0,0,0,0,0,0,0,0,0,0,0,0,0,0,0,0,0,0,0,0,0,0,0,0,0,0,0,0,0,0,0,0,0,0,0,0,0"/>
                </v:shape>
                <v:shape id="Freeform 110" o:spid="_x0000_s1112" style="position:absolute;left:2615;top:1829;width:78;height:95;visibility:visible;mso-wrap-style:square;v-text-anchor:top" coordsize="7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YM8cMA&#10;AADcAAAADwAAAGRycy9kb3ducmV2LnhtbERPTYvCMBC9C/6HMAteRFPLItI1LSIIXjxYV8TbbDO2&#10;ZZtJbaJWf/3mIOzx8b6XWW8acafO1ZYVzKYRCOLC6ppLBd+HzWQBwnlkjY1lUvAkB1k6HCwx0fbB&#10;e7rnvhQhhF2CCirv20RKV1Rk0E1tSxy4i+0M+gC7UuoOHyHcNDKOork0WHNoqLCldUXFb34zCq5j&#10;NPa8yk/97XXZ/Txnm3h8Oio1+uhXXyA89f5f/HZvtYL4M6wNZ8IRk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YM8cMAAADcAAAADwAAAAAAAAAAAAAAAACYAgAAZHJzL2Rv&#10;d25yZXYueG1sUEsFBgAAAAAEAAQA9QAAAIgDAAAAAA==&#10;" path="m75,16r-31,l47,17r5,4l53,24r,4l76,28r,-10l75,16xe" fillcolor="black" stroked="f">
                  <v:path arrowok="t" o:connecttype="custom" o:connectlocs="75,1845;44,1845;47,1846;52,1850;53,1853;53,1857;76,1857;76,1847;75,1845" o:connectangles="0,0,0,0,0,0,0,0,0"/>
                </v:shape>
              </v:group>
              <v:group id="Group 107" o:spid="_x0000_s1113" style="position:absolute;left:17872;top:11360;width:13;height:813" coordorigin="2825,1792" coordsize="2,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Freeform 108" o:spid="_x0000_s1114" style="position:absolute;left:2825;top:1792;width:2;height:128;visibility:visible;mso-wrap-style:square;v-text-anchor:top" coordsize="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MuMIA&#10;AADcAAAADwAAAGRycy9kb3ducmV2LnhtbERPzWrCQBC+F/oOyxR6qxMtSomuYoUWBUWqPsCQHTfB&#10;7Gya3Sbp27uHQo8f3/9iNbhaddyGyouG8SgDxVJ4U4nVcDl/vLyBCpHEUO2FNfxygNXy8WFBufG9&#10;fHF3ilalEAk5aShjbHLEUJTsKIx8w5K4q28dxQRbi6alPoW7GidZNkNHlaSGkhrelFzcTj9Owy4i&#10;vm4P+NntDzP7nn33m+PVav38NKznoCIP8V/8594aDZNpmp/OpCOA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UIy4wgAAANwAAAAPAAAAAAAAAAAAAAAAAJgCAABkcnMvZG93&#10;bnJldi54bWxQSwUGAAAAAAQABAD1AAAAhwMAAAAA&#10;" path="m,l,129e" filled="f" strokeweight=".50164mm">
                  <v:path arrowok="t" o:connecttype="custom" o:connectlocs="0,1792;0,1921" o:connectangles="0,0"/>
                </v:shape>
              </v:group>
              <v:group id="Group 103" o:spid="_x0000_s1115" style="position:absolute;left:18218;top:11568;width:540;height:584" coordorigin="2881,1829" coordsize="8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shape id="Freeform 106" o:spid="_x0000_s1116" style="position:absolute;left:288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LdcUA&#10;AADcAAAADwAAAGRycy9kb3ducmV2LnhtbESPT2sCMRTE7wW/Q3iCt5p1QSlboxRRECrWPz14fG6e&#10;m9DNy7JJdf32plDwOMzMb5jpvHO1uFIbrGcFo2EGgrj02nKl4Pu4en0DESKyxtozKbhTgPms9zLF&#10;Qvsb7+l6iJVIEA4FKjAxNoWUoTTkMAx9Q5y8i28dxiTbSuoWbwnuapln2UQ6tJwWDDa0MFT+HH6d&#10;gtMX13Y53i7pYkaN3XS71ed5p9Sg3328g4jUxWf4v73WCvJxDn9n0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f8t1xQAAANwAAAAPAAAAAAAAAAAAAAAAAJgCAABkcnMv&#10;ZG93bnJldi54bWxQSwUGAAAAAAQABAD1AAAAigMAAAAA&#10;" path="m24,2l,2,,92r24,l24,33r1,-7l32,18r3,-1l24,17,24,2xe" fillcolor="black" stroked="f">
                  <v:path arrowok="t" o:connecttype="custom" o:connectlocs="24,1831;0,1831;0,1921;24,1921;24,1862;25,1855;32,1847;35,1846;24,1846;24,1831" o:connectangles="0,0,0,0,0,0,0,0,0,0"/>
                </v:shape>
                <v:shape id="Freeform 105" o:spid="_x0000_s1117" style="position:absolute;left:288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Nu7sUA&#10;AADcAAAADwAAAGRycy9kb3ducmV2LnhtbESPQWsCMRSE74X+h/AKvdWsFktZzS6lKBQUtdaDx+fm&#10;uQndvCybqOu/N0Khx2FmvmGmZe8acaYuWM8KhoMMBHHlteVawe5n/vIOIkRkjY1nUnClAGXx+DDF&#10;XPsLf9N5G2uRIBxyVGBibHMpQ2XIYRj4ljh5R985jEl2tdQdXhLcNXKUZW/SoeW0YLClT0PV7/bk&#10;FOzX3NjZeDWjoxm2dtlv5ovDRqnnp/5jAiJSH//Df+0vrWA0foX7mXQEZH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M27uxQAAANwAAAAPAAAAAAAAAAAAAAAAAJgCAABkcnMv&#10;ZG93bnJldi54bWxQSwUGAAAAAAQABAD1AAAAigMAAAAA&#10;" path="m82,16r-33,l53,18r5,7l60,29r,63l84,92r,-68l82,16xe" fillcolor="black" stroked="f">
                  <v:path arrowok="t" o:connecttype="custom" o:connectlocs="82,1845;49,1845;53,1847;58,1854;60,1858;60,1921;84,1921;84,1853;82,1845" o:connectangles="0,0,0,0,0,0,0,0,0"/>
                </v:shape>
                <v:shape id="Freeform 104" o:spid="_x0000_s1118" style="position:absolute;left:288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r2msUA&#10;AADcAAAADwAAAGRycy9kb3ducmV2LnhtbESPQWsCMRSE74X+h/AKvdWsUktZzS6lKBQUtdaDx+fm&#10;uQndvCybqOu/N0Khx2FmvmGmZe8acaYuWM8KhoMMBHHlteVawe5n/vIOIkRkjY1nUnClAGXx+DDF&#10;XPsLf9N5G2uRIBxyVGBibHMpQ2XIYRj4ljh5R985jEl2tdQdXhLcNXKUZW/SoeW0YLClT0PV7/bk&#10;FOzX3NjZeDWjoxm2dtlv5ovDRqnnp/5jAiJSH//Df+0vrWA0foX7mXQEZH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2vaaxQAAANwAAAAPAAAAAAAAAAAAAAAAAJgCAABkcnMv&#10;ZG93bnJldi54bWxQSwUGAAAAAAQABAD1AAAAigMAAAAA&#10;" path="m63,l41,,33,3r-7,9l25,14r-1,3l35,17r2,-1l82,16r,-1l71,3,63,xe" fillcolor="black" stroked="f">
                  <v:path arrowok="t" o:connecttype="custom" o:connectlocs="63,1829;41,1829;33,1832;26,1841;25,1843;24,1846;35,1846;37,1845;82,1845;82,1844;71,1832;63,1829" o:connectangles="0,0,0,0,0,0,0,0,0,0,0,0"/>
                </v:shape>
              </v:group>
              <v:group id="Group 99" o:spid="_x0000_s1119" style="position:absolute;left:19534;top:11360;width:648;height:813" coordorigin="3089,1792" coordsize="102,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shape id="Freeform 102" o:spid="_x0000_s1120" style="position:absolute;left:3089;top:1792;width:102;height:128;visibility:visible;mso-wrap-style:square;v-text-anchor:top" coordsize="10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jzj8YA&#10;AADcAAAADwAAAGRycy9kb3ducmV2LnhtbESPQWvCQBSE74X+h+UVeqsbo0ZJXUUEoVA8aATt7ZF9&#10;TVKzb8PuVuO/d4VCj8PMfMPMl71pxYWcbywrGA4SEMSl1Q1XCg7F5m0Gwgdkja1lUnAjD8vF89Mc&#10;c22vvKPLPlQiQtjnqKAOocul9GVNBv3AdsTR+7bOYIjSVVI7vEa4aWWaJJk02HBcqLGjdU3lef9r&#10;FBzTAj+3o9l4N55+jU6T/sdlq0Kp15d+9Q4iUB/+w3/tD60gnWTwOBOP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jzj8YAAADcAAAADwAAAAAAAAAAAAAAAACYAgAAZHJz&#10;L2Rvd25yZXYueG1sUEsFBgAAAAAEAAQA9QAAAIsDAAAAAA==&#10;" path="m67,l,,,129r27,l27,77r65,l89,71,79,66,75,65,70,64r6,-1l82,61r6,-4l27,57r,-37l97,20,95,15,79,3,67,xe" fillcolor="black" stroked="f">
                  <v:path arrowok="t" o:connecttype="custom" o:connectlocs="67,1792;0,1792;0,1921;27,1921;27,1869;92,1869;89,1863;79,1858;75,1857;70,1856;76,1855;82,1853;88,1849;27,1849;27,1812;97,1812;95,1807;79,1795;67,1792" o:connectangles="0,0,0,0,0,0,0,0,0,0,0,0,0,0,0,0,0,0,0"/>
                </v:shape>
                <v:shape id="Freeform 101" o:spid="_x0000_s1121" style="position:absolute;left:3089;top:1792;width:102;height:128;visibility:visible;mso-wrap-style:square;v-text-anchor:top" coordsize="10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RWFMYA&#10;AADcAAAADwAAAGRycy9kb3ducmV2LnhtbESPzWrDMBCE74G+g9hCbokc5xc3ijGFQqH0kLjQ9rZY&#10;W9uNtTKSkjhvHxUCPQ4z8w2zzQfTiTM531pWMJsmIIgrq1uuFXyUL5MNCB+QNXaWScGVPOS7h9EW&#10;M20vvKfzIdQiQthnqKAJoc+k9FVDBv3U9sTR+7HOYIjS1VI7vES46WSaJCtpsOW40GBPzw1Vx8PJ&#10;KPhMS3x7n28W+8X6e/61HH7dqiiVGj8OxROIQEP4D9/br1pBulzD35l4BOTu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mRWFMYAAADcAAAADwAAAAAAAAAAAAAAAACYAgAAZHJz&#10;L2Rvd25yZXYueG1sUEsFBgAAAAAEAAQA9QAAAIsDAAAAAA==&#10;" path="m92,77r-35,l61,78r5,5l68,89r2,20l71,114r1,5l73,125r,2l74,129r28,l101,126r-1,-3l92,77xe" fillcolor="black" stroked="f">
                  <v:path arrowok="t" o:connecttype="custom" o:connectlocs="92,1869;57,1869;61,1870;66,1875;68,1881;70,1901;71,1906;72,1911;73,1917;73,1919;74,1921;102,1921;101,1918;100,1915;92,1869" o:connectangles="0,0,0,0,0,0,0,0,0,0,0,0,0,0,0"/>
                </v:shape>
                <v:shape id="Freeform 100" o:spid="_x0000_s1122" style="position:absolute;left:3089;top:1792;width:102;height:128;visibility:visible;mso-wrap-style:square;v-text-anchor:top" coordsize="10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CZsMA&#10;AADcAAAADwAAAGRycy9kb3ducmV2LnhtbERPy4rCMBTdC/5DuMLsNLU+RqpRRBAEcaEdmHF3ae60&#10;HZubkmS08/eTheDycN6rTWcacSfna8sKxqMEBHFhdc2lgo98P1yA8AFZY2OZFPyRh82631thpu2D&#10;z3S/hFLEEPYZKqhCaDMpfVGRQT+yLXHkvq0zGCJ0pdQOHzHcNDJNkrk0WHNsqLClXUXF7fJrFHym&#10;OR5Pk8X0PH2/Tr5m3Y+bb3Ol3gbddgkiUBde4qf7oBWks7g2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CZsMAAADcAAAADwAAAAAAAAAAAAAAAACYAgAAZHJzL2Rv&#10;d25yZXYueG1sUEsFBgAAAAAEAAQA9QAAAIgDAAAAAA==&#10;" path="m97,20r-42,l61,22r9,6l73,33,72,45r-2,4l60,55r-7,2l88,57r6,-4l99,45r,-22l97,20xe" fillcolor="black" stroked="f">
                  <v:path arrowok="t" o:connecttype="custom" o:connectlocs="97,1812;55,1812;61,1814;70,1820;73,1825;72,1837;70,1841;60,1847;53,1849;88,1849;94,1845;99,1837;99,1815;97,1812" o:connectangles="0,0,0,0,0,0,0,0,0,0,0,0,0,0"/>
                </v:shape>
              </v:group>
              <v:group id="Group 95" o:spid="_x0000_s1123" style="position:absolute;left:20366;top:11568;width:533;height:603" coordorigin="3223,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shape id="Freeform 98" o:spid="_x0000_s1124" style="position:absolute;left:3223;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viAsEA&#10;AADcAAAADwAAAGRycy9kb3ducmV2LnhtbERPTYvCMBC9C/6HMII3TVfFlWqU7hZlwZOuB70NzdiU&#10;bSaliVr/vTkseHy879Wms7W4U+srxwo+xgkI4sLpiksFp9/taAHCB2SNtWNS8CQPm3W/t8JUuwcf&#10;6H4MpYgh7FNUYEJoUil9YciiH7uGOHJX11oMEbal1C0+Yrit5SRJ5tJixbHBYEPfhoq/480qOGR0&#10;zc5P/bkzs/00337ll/yUKzUcdNkSRKAuvMX/7h+tYDKP8+OZeAT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74gLBAAAA3AAAAA8AAAAAAAAAAAAAAAAAmAIAAGRycy9kb3du&#10;cmV2LnhtbFBLBQYAAAAABAAEAPUAAACGAwAAAAA=&#10;" path="m56,l30,,19,4,4,22,,33,,62,4,74,18,90r11,4l54,94r9,-2l78,81r1,-3l36,78,31,76,26,68,24,61r,-8l84,53r,-6l84,37r-59,l25,31r2,-4l31,18r5,-2l78,16,67,4,56,xe" fillcolor="black" stroked="f">
                  <v:path arrowok="t" o:connecttype="custom" o:connectlocs="56,1829;30,1829;19,1833;4,1851;0,1862;0,1891;4,1903;18,1919;29,1923;54,1923;63,1921;78,1910;79,1907;36,1907;31,1905;26,1897;24,1890;24,1882;84,1882;84,1876;84,1866;25,1866;25,1860;27,1856;31,1847;36,1845;78,1845;67,1833;56,1829" o:connectangles="0,0,0,0,0,0,0,0,0,0,0,0,0,0,0,0,0,0,0,0,0,0,0,0,0,0,0,0,0"/>
                </v:shape>
                <v:shape id="Freeform 97" o:spid="_x0000_s1125" style="position:absolute;left:3223;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HmcUA&#10;AADcAAAADwAAAGRycy9kb3ducmV2LnhtbESPT4vCMBTE78J+h/AWvGmqu6h0jVItirAn/xz09mie&#10;TdnmpTRZrd9+Iyx4HGbmN8x82dla3Kj1lWMFo2ECgrhwuuJSwem4GcxA+ICssXZMCh7kYbl4680x&#10;1e7Oe7odQikihH2KCkwITSqlLwxZ9EPXEEfv6lqLIcq2lLrFe4TbWo6TZCItVhwXDDa0NlT8HH6t&#10;gn1G1+z80NOt+fz+yDer/JKfcqX67132BSJQF17h//ZOKxhPR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d0eZxQAAANwAAAAPAAAAAAAAAAAAAAAAAJgCAABkcnMv&#10;ZG93bnJldi54bWxQSwUGAAAAAAQABAD1AAAAigMAAAAA&#10;" path="m83,64r-25,l58,69r-1,3l51,77r-4,1l79,78r3,-4l83,64xe" fillcolor="black" stroked="f">
                  <v:path arrowok="t" o:connecttype="custom" o:connectlocs="83,1893;58,1893;58,1898;57,1901;51,1906;47,1907;79,1907;82,1903;83,1893" o:connectangles="0,0,0,0,0,0,0,0,0"/>
                </v:shape>
                <v:shape id="Freeform 96" o:spid="_x0000_s1126" style="position:absolute;left:3223;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XZ7sYA&#10;AADcAAAADwAAAGRycy9kb3ducmV2LnhtbESPQWvCQBSE74L/YXlCb7ppWmxJs0o0WAqetB7a2yP7&#10;kg3Nvg3ZrcZ/3y0IHoeZ+YbJ16PtxJkG3zpW8LhIQBBXTrfcKDh97uavIHxA1tg5JgVX8rBeTSc5&#10;Ztpd+EDnY2hEhLDPUIEJoc+k9JUhi37heuLo1W6wGKIcGqkHvES47WSaJEtpseW4YLCnraHq5/hr&#10;FRwKqouvq355N8/7p3K3Kb/LU6nUw2ws3kAEGsM9fGt/aAXpMoX/M/EI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XZ7sYAAADcAAAADwAAAAAAAAAAAAAAAACYAgAAZHJz&#10;L2Rvd25yZXYueG1sUEsFBgAAAAAEAAQA9QAAAIsDAAAAAA==&#10;" path="m78,16r-28,l54,18r3,5l59,26r1,4l60,37r24,l84,30,81,19,78,16xe" fillcolor="black" stroked="f">
                  <v:path arrowok="t" o:connecttype="custom" o:connectlocs="78,1845;50,1845;54,1847;57,1852;59,1855;60,1859;60,1866;84,1866;84,1859;81,1848;78,1845" o:connectangles="0,0,0,0,0,0,0,0,0,0,0"/>
                </v:shape>
              </v:group>
              <v:group id="Group 91" o:spid="_x0000_s1127" style="position:absolute;left:21128;top:11568;width:527;height:603" coordorigin="3343,1829" coordsize="8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shape id="Freeform 94" o:spid="_x0000_s1128" style="position:absolute;left:3343;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cMp8EA&#10;AADcAAAADwAAAGRycy9kb3ducmV2LnhtbESPQYvCMBSE7wv+h/AEb2uquEGqUVRY8Gr14u3ZPNti&#10;81KSqF1//WZhweMwM98wy3VvW/EgHxrHGibjDARx6UzDlYbT8ftzDiJEZIOtY9LwQwHWq8HHEnPj&#10;nnygRxErkSAcctRQx9jlUoayJoth7Dri5F2dtxiT9JU0Hp8Jbls5zTIlLTacFmrsaFdTeSvuVsOL&#10;D6o4b/FLVWrj6X72t/J00Xo07DcLEJH6+A7/t/dGw1TN4O9MOg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XDKfBAAAA3AAAAA8AAAAAAAAAAAAAAAAAmAIAAGRycy9kb3du&#10;cmV2LnhtbFBLBQYAAAAABAAEAPUAAACGAwAAAAA=&#10;" path="m57,l31,,20,4,4,21,,32,,62,4,74,19,90r11,4l56,94,66,91,80,79r,-1l37,78,32,76,26,65,24,58r,-21l26,29,32,18r5,-2l80,16,79,14,67,3,57,xe" fillcolor="black" stroked="f">
                  <v:path arrowok="t" o:connecttype="custom" o:connectlocs="57,1829;31,1829;20,1833;4,1850;0,1861;0,1891;4,1903;19,1919;30,1923;56,1923;66,1920;80,1908;80,1907;37,1907;32,1905;26,1894;24,1887;24,1866;26,1858;32,1847;37,1845;80,1845;79,1843;67,1832;57,1829" o:connectangles="0,0,0,0,0,0,0,0,0,0,0,0,0,0,0,0,0,0,0,0,0,0,0,0,0"/>
                </v:shape>
                <v:shape id="Freeform 93" o:spid="_x0000_s1129" style="position:absolute;left:3343;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upPMEA&#10;AADcAAAADwAAAGRycy9kb3ducmV2LnhtbESPQYvCMBSE7wv+h/AEb2uqYFiqUVQQvNr14u3ZPNti&#10;81KSqNVfb4SFPQ4z8w2zWPW2FXfyoXGsYTLOQBCXzjRcaTj+7r5/QISIbLB1TBqeFGC1HHwtMDfu&#10;wQe6F7ESCcIhRw11jF0uZShrshjGriNO3sV5izFJX0nj8ZHgtpXTLFPSYsNpocaOtjWV1+JmNbz4&#10;oIrTBmeqUmtPt5O/lsez1qNhv56DiNTH//Bfe280TNUMPmfSEZD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bqTzBAAAA3AAAAA8AAAAAAAAAAAAAAAAAmAIAAGRycy9kb3du&#10;cmV2LnhtbFBLBQYAAAAABAAEAPUAAACGAwAAAAA=&#10;" path="m83,60r-24,l59,66r-1,4l53,77r-4,1l80,78r3,-7l83,60xe" fillcolor="black" stroked="f">
                  <v:path arrowok="t" o:connecttype="custom" o:connectlocs="83,1889;59,1889;59,1895;58,1899;53,1906;49,1907;80,1907;83,1900;83,1889" o:connectangles="0,0,0,0,0,0,0,0,0"/>
                </v:shape>
                <v:shape id="Freeform 92" o:spid="_x0000_s1130" style="position:absolute;left:3343;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k3S8IA&#10;AADcAAAADwAAAGRycy9kb3ducmV2LnhtbESPwWrDMBBE74X8g9hCbo1cQ0Rxo4QkUOg1ri++ba2N&#10;bWKtjKQ4br8+ChR6HGbmDbPZzXYQE/nQO9bwuspAEDfO9NxqqL4+Xt5AhIhscHBMGn4owG67eNpg&#10;YdyNTzSVsRUJwqFADV2MYyFlaDqyGFZuJE7e2XmLMUnfSuPxluB2kHmWKWmx57TQ4UjHjppLebUa&#10;fvmkyvqAa9Wqvadr7S9N9a318nnev4OINMf/8F/702jIlYLHmXQE5P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iTdLwgAAANwAAAAPAAAAAAAAAAAAAAAAAJgCAABkcnMvZG93&#10;bnJldi54bWxQSwUGAAAAAAQABAD1AAAAhwMAAAAA&#10;" path="m80,16r-32,l52,17r6,6l59,28r,5l83,33r,-11l80,16xe" fillcolor="black" stroked="f">
                  <v:path arrowok="t" o:connecttype="custom" o:connectlocs="80,1845;48,1845;52,1846;58,1852;59,1857;59,1862;83,1862;83,1851;80,1845" o:connectangles="0,0,0,0,0,0,0,0,0"/>
                </v:shape>
              </v:group>
              <v:group id="Group 88" o:spid="_x0000_s1131" style="position:absolute;left:21890;top:11568;width:571;height:603" coordorigin="3460,1829" coordsize="9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shape id="Freeform 90" o:spid="_x0000_s1132" style="position:absolute;left:3460;top:1829;width:90;height:95;visibility:visible;mso-wrap-style:square;v-text-anchor:top" coordsize="9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P9UsMA&#10;AADcAAAADwAAAGRycy9kb3ducmV2LnhtbERPz2vCMBS+D/Y/hDfYTVM9yFaNMifOHZzSKozdHs1b&#10;W9a8lCS29b83B2HHj+/3YjWYRnTkfG1ZwWScgCAurK65VHA+bUcvIHxA1thYJgVX8rBaPj4sMNW2&#10;54y6PJQihrBPUUEVQptK6YuKDPqxbYkj92udwRChK6V22Mdw08hpksykwZpjQ4UtvVdU/OUXo+D7&#10;0O6b4/mj2L2uf1i6bH/afHmlnp+GtzmIQEP4F9/dn1rBdBbXxj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P9UsMAAADcAAAADwAAAAAAAAAAAAAAAACYAgAAZHJzL2Rv&#10;d25yZXYueG1sUEsFBgAAAAAEAAQA9QAAAIgDAAAAAA==&#10;" path="m60,l31,,20,4,4,21,,32,,62,4,74,20,90r11,4l60,94,71,90,82,78r-44,l33,76,26,66,25,58r,-21l26,29,33,18r6,-2l82,16,71,4,60,xe" fillcolor="black" stroked="f">
                  <v:path arrowok="t" o:connecttype="custom" o:connectlocs="60,1829;31,1829;20,1833;4,1850;0,1861;0,1891;4,1903;20,1919;31,1923;60,1923;71,1919;82,1907;38,1907;33,1905;26,1895;25,1887;25,1866;26,1858;33,1847;39,1845;82,1845;71,1833;60,1829" o:connectangles="0,0,0,0,0,0,0,0,0,0,0,0,0,0,0,0,0,0,0,0,0,0,0"/>
                </v:shape>
                <v:shape id="Freeform 89" o:spid="_x0000_s1133" style="position:absolute;left:3460;top:1829;width:90;height:95;visibility:visible;mso-wrap-style:square;v-text-anchor:top" coordsize="9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9YyccA&#10;AADcAAAADwAAAGRycy9kb3ducmV2LnhtbESPT2vCQBTE74V+h+UVvNVNPUiN2Yh/0PZgLVFBvD2y&#10;zyQ0+zbsrpp++26h0OMwM79hsllvWnEj5xvLCl6GCQji0uqGKwXHw/r5FYQPyBpby6TgmzzM8seH&#10;DFNt71zQbR8qESHsU1RQh9ClUvqyJoN+aDvi6F2sMxiidJXUDu8Rblo5SpKxNNhwXKixo2VN5df+&#10;ahScdt22/TxuyrfJ4szSFdvD6sMrNXjq51MQgfrwH/5rv2sFo/EEfs/EIy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vWMnHAAAA3AAAAA8AAAAAAAAAAAAAAAAAmAIAAGRy&#10;cy9kb3ducmV2LnhtbFBLBQYAAAAABAAEAPUAAACMAwAAAAA=&#10;" path="m82,16r-30,l57,18r8,11l66,37r,21l64,65,57,76r-5,2l82,78r5,-4l91,62r,-30l87,21,82,16xe" fillcolor="black" stroked="f">
                  <v:path arrowok="t" o:connecttype="custom" o:connectlocs="82,1845;52,1845;57,1847;65,1858;66,1866;66,1887;64,1894;57,1905;52,1907;82,1907;87,1903;91,1891;91,1861;87,1850;82,1845" o:connectangles="0,0,0,0,0,0,0,0,0,0,0,0,0,0,0"/>
                </v:shape>
              </v:group>
              <v:group id="Group 84" o:spid="_x0000_s1134" style="position:absolute;left:22652;top:11637;width:597;height:572" coordorigin="3582,1831" coordsize="94,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shape id="Freeform 87" o:spid="_x0000_s1135" style="position:absolute;left:3582;top:1831;width:94;height:90;visibility:visible;mso-wrap-style:square;v-text-anchor:top" coordsize="9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FnsMYA&#10;AADcAAAADwAAAGRycy9kb3ducmV2LnhtbESPT2vCQBDF74LfYRmht7pRbCypGxFBkLYIaj14G7KT&#10;PzY7G7LbJP32XaHg8fHm/d681XowteiodZVlBbNpBII4s7riQsHXeff8CsJ5ZI21ZVLwSw7W6Xi0&#10;wkTbno/UnXwhAoRdggpK75tESpeVZNBNbUMcvNy2Bn2QbSF1i32Am1rOoyiWBisODSU2tC0p+z79&#10;mPBGbC7bz1v8/rLob7nmj+566DulnibD5g2Ep8E/jv/Te61gvpzBfUwg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FnsMYAAADcAAAADwAAAAAAAAAAAAAAAACYAgAAZHJz&#10;L2Rvd25yZXYueG1sUEsFBgAAAAAEAAQA9QAAAIsDAAAAAA==&#10;" path="m28,l,,32,90r30,l70,68r-22,l28,xe" fillcolor="black" stroked="f">
                  <v:path arrowok="t" o:connecttype="custom" o:connectlocs="28,1831;0,1831;32,1921;62,1921;70,1899;48,1899;28,1831" o:connectangles="0,0,0,0,0,0,0"/>
                </v:shape>
                <v:shape id="Freeform 86" o:spid="_x0000_s1136" style="position:absolute;left:3582;top:1831;width:94;height:90;visibility:visible;mso-wrap-style:square;v-text-anchor:top" coordsize="9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P5x8YA&#10;AADcAAAADwAAAGRycy9kb3ducmV2LnhtbESPT2vCQBDF74V+h2UK3nTTUKNEVylCoagU/HfwNmTH&#10;JDY7G7JrEr+9WxB6fLx5vzdvvuxNJVpqXGlZwfsoAkGcWV1yruB4+BpOQTiPrLGyTAru5GC5eH2Z&#10;Y6ptxztq9z4XAcIuRQWF93UqpcsKMuhGtiYO3sU2Bn2QTS51g12Am0rGUZRIgyWHhgJrWhWU/e5v&#10;JryRmNNqe03W44/uetG8ac8/XavU4K3/nIHw1Pv/42f6WyuIJzH8jQkE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LP5x8YAAADcAAAADwAAAAAAAAAAAAAAAACYAgAAZHJz&#10;L2Rvd25yZXYueG1sUEsFBgAAAAAEAAQA9QAAAIsDAAAAAA==&#10;" path="m48,68r,xe" fillcolor="black" stroked="f">
                  <v:path arrowok="t" o:connecttype="custom" o:connectlocs="48,1899;48,1899" o:connectangles="0,0"/>
                </v:shape>
                <v:shape id="Freeform 85" o:spid="_x0000_s1137" style="position:absolute;left:3582;top:1831;width:94;height:90;visibility:visible;mso-wrap-style:square;v-text-anchor:top" coordsize="9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cXMYA&#10;AADcAAAADwAAAGRycy9kb3ducmV2LnhtbESPT2vCQBDF74LfYRmhN91o27TErCJCobQiaPXQ25Cd&#10;/NHsbMhuk/Tbd4WCx8eb93vz0vVgatFR6yrLCuazCARxZnXFhYLT19v0FYTzyBpry6TglxysV+NR&#10;iom2PR+oO/pCBAi7BBWU3jeJlC4ryaCb2YY4eLltDfog20LqFvsAN7VcRFEsDVYcGkpsaFtSdj3+&#10;mPBGbM7b3SX+eH7qL7nmz+5733dKPUyGzRKEp8Hfj//T71rB4uURbmMCAe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9cXMYAAADcAAAADwAAAAAAAAAAAAAAAACYAgAAZHJz&#10;L2Rvd25yZXYueG1sUEsFBgAAAAAEAAQA9QAAAIsDAAAAAA==&#10;" path="m94,l70,,48,68r22,l94,xe" fillcolor="black" stroked="f">
                  <v:path arrowok="t" o:connecttype="custom" o:connectlocs="94,1831;70,1831;48,1899;70,1899;94,1831" o:connectangles="0,0,0,0,0"/>
                </v:shape>
              </v:group>
              <v:group id="Group 80" o:spid="_x0000_s1138" style="position:absolute;left:23483;top:11568;width:533;height:603" coordorigin="3707,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shape id="Freeform 83" o:spid="_x0000_s1139" style="position:absolute;left:3707;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XXR8YA&#10;AADcAAAADwAAAGRycy9kb3ducmV2LnhtbESPT2vCQBTE7wW/w/KE3upGa6tEV4kNSqEn/xz09sg+&#10;s8Hs25Ddavz2rlDocZiZ3zDzZWdrcaXWV44VDAcJCOLC6YpLBYf9+m0KwgdkjbVjUnAnD8tF72WO&#10;qXY33tJ1F0oRIexTVGBCaFIpfWHIoh+4hjh6Z9daDFG2pdQt3iLc1nKUJJ/SYsVxwWBDX4aKy+7X&#10;KthmdM6Odz3ZmPHPe75e5af8kCv12u+yGYhAXfgP/7W/tYLR5AOeZ+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5XXR8YAAADcAAAADwAAAAAAAAAAAAAAAACYAgAAZHJz&#10;L2Rvd25yZXYueG1sUEsFBgAAAAAEAAQA9QAAAIsDAAAAAA==&#10;" path="m57,l30,,20,4,4,22,,33,,62,4,74,19,90r10,4l54,94,64,92,78,81r2,-3l36,78,32,76,26,68,25,61r,-8l85,53r,-16l25,37r1,-6l27,27r5,-9l37,16r41,l67,4,57,xe" fillcolor="black" stroked="f">
                  <v:path arrowok="t" o:connecttype="custom" o:connectlocs="57,1829;30,1829;20,1833;4,1851;0,1862;0,1891;4,1903;19,1919;29,1923;54,1923;64,1921;78,1910;80,1907;36,1907;32,1905;26,1897;25,1890;25,1882;85,1882;85,1866;25,1866;26,1860;27,1856;32,1847;37,1845;78,1845;67,1833;57,1829" o:connectangles="0,0,0,0,0,0,0,0,0,0,0,0,0,0,0,0,0,0,0,0,0,0,0,0,0,0,0,0"/>
                </v:shape>
                <v:shape id="Freeform 82" o:spid="_x0000_s1140" style="position:absolute;left:3707;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dJMMUA&#10;AADcAAAADwAAAGRycy9kb3ducmV2LnhtbESPT4vCMBTE74LfITzBm6brLrpUo1SLIuzJP4f19mie&#10;TdnmpTRZrd9+Iyx4HGbmN8xi1dla3Kj1lWMFb+MEBHHhdMWlgvNpO/oE4QOyxtoxKXiQh9Wy31tg&#10;qt2dD3Q7hlJECPsUFZgQmlRKXxiy6MeuIY7e1bUWQ5RtKXWL9wi3tZwkyVRarDguGGxoY6j4Of5a&#10;BYeMrtn3Q8925uPrPd+u80t+zpUaDrpsDiJQF17h//ZeK5jMpvA8E4+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0kwxQAAANwAAAAPAAAAAAAAAAAAAAAAAJgCAABkcnMv&#10;ZG93bnJldi54bWxQSwUGAAAAAAQABAD1AAAAigMAAAAA&#10;" path="m83,64r-24,l59,69r-2,3l52,77r-4,1l80,78r2,-4l83,64xe" fillcolor="black" stroked="f">
                  <v:path arrowok="t" o:connecttype="custom" o:connectlocs="83,1893;59,1893;59,1898;57,1901;52,1906;48,1907;80,1907;82,1903;83,1893" o:connectangles="0,0,0,0,0,0,0,0,0"/>
                </v:shape>
                <v:shape id="Freeform 81" o:spid="_x0000_s1141" style="position:absolute;left:3707;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vsq8UA&#10;AADcAAAADwAAAGRycy9kb3ducmV2LnhtbESPQWvCQBSE74L/YXmF3nRTK6akrhIbFMGT1kN7e2Sf&#10;2dDs25Ddavz3riB4HGbmG2a+7G0jztT52rGCt3ECgrh0uuZKwfF7PfoA4QOyxsYxKbiSh+ViOJhj&#10;pt2F93Q+hEpECPsMFZgQ2kxKXxqy6MeuJY7eyXUWQ5RdJXWHlwi3jZwkyUxarDkuGGzpy1D5d/i3&#10;CvY5nfKfq043Zrp7L9ar4rc4Fkq9vvT5J4hAfXiGH+2tVjBJU7ifi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yrxQAAANwAAAAPAAAAAAAAAAAAAAAAAJgCAABkcnMv&#10;ZG93bnJldi54bWxQSwUGAAAAAAQABAD1AAAAigMAAAAA&#10;" path="m78,16r-28,l55,18r2,5l59,26r1,4l61,37r24,l85,30,81,19,78,16xe" fillcolor="black" stroked="f">
                  <v:path arrowok="t" o:connecttype="custom" o:connectlocs="78,1845;50,1845;55,1847;57,1852;59,1855;60,1859;61,1866;85,1866;85,1859;81,1848;78,1845" o:connectangles="0,0,0,0,0,0,0,0,0,0,0"/>
                </v:shape>
              </v:group>
              <v:group id="Group 77" o:spid="_x0000_s1142" style="position:absolute;left:24245;top:11568;width:317;height:584" coordorigin="3829,1829" coordsize="5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shape id="Freeform 79" o:spid="_x0000_s1143" style="position:absolute;left:3829;top:1829;width:50;height:92;visibility:visible;mso-wrap-style:square;v-text-anchor:top" coordsize="5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TQbMUA&#10;AADcAAAADwAAAGRycy9kb3ducmV2LnhtbESPQWsCMRSE7wX/Q3gFbzXRg263RimCUG+6Wkpvj83r&#10;7rabl20SdfXXG6HQ4zAz3zDzZW9bcSIfGscaxiMFgrh0puFKw2G/fspAhIhssHVMGi4UYLkYPMwx&#10;N+7MOzoVsRIJwiFHDXWMXS5lKGuyGEauI07el/MWY5K+ksbjOcFtKydKTaXFhtNCjR2taip/iqPV&#10;8HkpxtdZ6RVm6+3vJlPv9vuj1Xr42L++gIjUx//wX/vNaJjMnuF+Jh0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RNBsxQAAANwAAAAPAAAAAAAAAAAAAAAAAJgCAABkcnMv&#10;ZG93bnJldi54bWxQSwUGAAAAAAQABAD1AAAAigMAAAAA&#10;" path="m24,2l,2,,92r25,l25,39r2,-6l36,25r6,-2l50,23r,-6l24,17,24,2xe" fillcolor="black" stroked="f">
                  <v:path arrowok="t" o:connecttype="custom" o:connectlocs="24,1831;0,1831;0,1921;25,1921;25,1868;27,1862;36,1854;42,1852;50,1852;50,1846;24,1846;24,1831" o:connectangles="0,0,0,0,0,0,0,0,0,0,0,0"/>
                </v:shape>
                <v:shape id="Freeform 78" o:spid="_x0000_s1144" style="position:absolute;left:3829;top:1829;width:50;height:92;visibility:visible;mso-wrap-style:square;v-text-anchor:top" coordsize="5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sJ1sIA&#10;AADcAAAADwAAAGRycy9kb3ducmV2LnhtbERPz2vCMBS+D/wfwhN2m4ketlJNyxCE7TY7Rbw9mre2&#10;W/NSk0yrf/1yGHj8+H6vytH24kw+dI41zGcKBHHtTMeNht3n5ikDESKywd4xabhSgLKYPKwwN+7C&#10;WzpXsREphEOOGtoYh1zKULdkMczcQJy4L+ctxgR9I43HSwq3vVwo9SwtdpwaWhxo3VL9U/1aDcdr&#10;Nb+91F5htvk4vWdqb78PvdaP0/F1CSLSGO/if/eb0bDI0vx0Jh0BW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qwnWwgAAANwAAAAPAAAAAAAAAAAAAAAAAJgCAABkcnMvZG93&#10;bnJldi54bWxQSwUGAAAAAAQABAD1AAAAhwMAAAAA&#10;" path="m50,l40,,32,4r-5,9l24,17r26,l50,xe" fillcolor="black" stroked="f">
                  <v:path arrowok="t" o:connecttype="custom" o:connectlocs="50,1829;40,1829;32,1833;27,1842;24,1846;50,1846;50,1829" o:connectangles="0,0,0,0,0,0,0"/>
                </v:shape>
              </v:group>
              <v:group id="Group 74" o:spid="_x0000_s1145" style="position:absolute;left:24799;top:11360;width:159;height:813" coordorigin="3911,1792" coordsize="25,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shape id="Freeform 76" o:spid="_x0000_s1146" style="position:absolute;left:3911;top:1792;width:25;height:128;visibility:visible;mso-wrap-style:square;v-text-anchor:top" coordsize="25,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zYZsMA&#10;AADcAAAADwAAAGRycy9kb3ducmV2LnhtbDRPz2vCMBS+D/wfwhO8zXQ9FOmMIsLQTTzo3MHbW/Ns&#10;qs1LaVKt++sXYTt+v/mm897W4kqtrxwreBknIIgLpysuFRw+354nIHxA1lg7JgV38jCfDZ6mmGt3&#10;4x1d96EUsYR9jgpMCE0upS8MWfRj1xBH7eRaiyHCtpS6xVsst7VMkySTFiuOCwYbWhoqLvvOKth+&#10;fH0fN+74k63wcO7SsDTJe6XUaNgvXkEE6iPzb/5Lr7WCdJLC40w8AnL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zYZsMAAADcAAAADwAAAAAAAAAAAAAAAACYAgAAZHJzL2Rv&#10;d25yZXYueG1sUEsFBgAAAAAEAAQA9QAAAIgDAAAAAA==&#10;" path="m26,39l1,39r,90l26,129r,-90xe" fillcolor="black" stroked="f">
                  <v:path arrowok="t" o:connecttype="custom" o:connectlocs="26,1831;1,1831;1,1921;26,1921;26,1831" o:connectangles="0,0,0,0,0"/>
                </v:shape>
                <v:shape id="Freeform 75" o:spid="_x0000_s1147" style="position:absolute;left:3911;top:1792;width:25;height:128;visibility:visible;mso-wrap-style:square;v-text-anchor:top" coordsize="25,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9/cQA&#10;AADcAAAADwAAAGRycy9kb3ducmV2LnhtbDRPy2rCQBTdF/yH4Qrd1YkpiEQnQQSxD7qo1YW7a+aa&#10;iWbuhMyoab++U7DL8+bMi9424kqdrx0rGI8SEMSl0zVXCrZfq6cpCB+QNTaOScE3eSjywcMcM+1u&#10;/EnXTahELGGfoQITQptJ6UtDFv3ItcRRO7rOYoiwq6Tu8BbLbSPTJJlIizXHBYMtLQ2V583FKvh4&#10;2x32727/M1nj9nRJw9Ikr7VSj8N+MQMRqI/Mv/meftEK0ukz/J2JR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gff3EAAAA3AAAAA8AAAAAAAAAAAAAAAAAmAIAAGRycy9k&#10;b3ducmV2LnhtbFBLBQYAAAAABAAEAPUAAACJAwAAAAA=&#10;" path="m27,l,,,24r27,l27,xe" fillcolor="black" stroked="f">
                  <v:path arrowok="t" o:connecttype="custom" o:connectlocs="27,1792;0,1792;0,1816;27,1816;27,1792" o:connectangles="0,0,0,0,0"/>
                </v:shape>
              </v:group>
              <v:group id="Group 70" o:spid="_x0000_s1148" style="position:absolute;left:25215;top:11568;width:539;height:584" coordorigin="3977,1829" coordsize="8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shape id="Freeform 73" o:spid="_x0000_s1149" style="position:absolute;left:3977;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Z/RsUA&#10;AADcAAAADwAAAGRycy9kb3ducmV2LnhtbESPQWsCMRSE7wX/Q3iCt5pVsMhqVqQoFJRWbQ8en5u3&#10;m9DNy7JJdf33TaHgcZiZb5jlqneNuFIXrGcFk3EGgrj02nKt4Otz+zwHESKyxsYzKbhTgFUxeFpi&#10;rv2Nj3Q9xVokCIccFZgY21zKUBpyGMa+JU5e5TuHMcmulrrDW4K7Rk6z7EU6tJwWDLb0aqj8Pv04&#10;BecPbuxm9r6hykxau+8P293loNRo2K8XICL18RH+b79pBdP5DP7OpCM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9n9GxQAAANwAAAAPAAAAAAAAAAAAAAAAAJgCAABkcnMv&#10;ZG93bnJldi54bWxQSwUGAAAAAAQABAD1AAAAigMAAAAA&#10;" path="m24,2l,2,,92r24,l24,33r1,-7l32,18r3,-1l24,17,24,2xe" fillcolor="black" stroked="f">
                  <v:path arrowok="t" o:connecttype="custom" o:connectlocs="24,1831;0,1831;0,1921;24,1921;24,1862;25,1855;32,1847;35,1846;24,1846;24,1831" o:connectangles="0,0,0,0,0,0,0,0,0,0"/>
                </v:shape>
                <v:shape id="Freeform 72" o:spid="_x0000_s1150" style="position:absolute;left:3977;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ThMcMA&#10;AADcAAAADwAAAGRycy9kb3ducmV2LnhtbESPT2sCMRTE7wW/Q3hCbzWrUJGtUYooCC3+P/T4unlu&#10;gpuXZRN1/fZGEDwOM/MbZjxtXSUu1ATrWUG/l4EgLry2XCo47BcfIxAhImusPJOCGwWYTjpvY8y1&#10;v/KWLrtYigThkKMCE2OdSxkKQw5Dz9fEyTv6xmFMsimlbvCa4K6SgywbSoeW04LBmmaGitPu7BT8&#10;rbmy88/VnI6mX9vfdrP4+d8o9d5tv79ARGrjK/xsL7WCwWgIjzPpCMjJ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ThMcMAAADcAAAADwAAAAAAAAAAAAAAAACYAgAAZHJzL2Rv&#10;d25yZXYueG1sUEsFBgAAAAAEAAQA9QAAAIgDAAAAAA==&#10;" path="m82,16r-34,l52,18r6,7l60,29r,63l84,92r,-68l82,16xe" fillcolor="black" stroked="f">
                  <v:path arrowok="t" o:connecttype="custom" o:connectlocs="82,1845;48,1845;52,1847;58,1854;60,1858;60,1921;84,1921;84,1853;82,1845" o:connectangles="0,0,0,0,0,0,0,0,0"/>
                </v:shape>
                <v:shape id="Freeform 71" o:spid="_x0000_s1151" style="position:absolute;left:3977;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hEqsUA&#10;AADcAAAADwAAAGRycy9kb3ducmV2LnhtbESPT2sCMRTE74V+h/AEbzWr4B9Wo0hREJRqbQ8eXzfP&#10;TejmZdlEXb99Iwg9DjPzG2a2aF0lrtQE61lBv5eBIC68tlwq+P5av01AhIissfJMCu4UYDF/fZlh&#10;rv2NP+l6jKVIEA45KjAx1rmUoTDkMPR8TZy8s28cxiSbUuoGbwnuKjnIspF0aDktGKzp3VDxe7w4&#10;Bac9V3Y1/FjR2fRru2sP6+3PQalup11OQURq43/42d5oBYPJGB5n0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aESqxQAAANwAAAAPAAAAAAAAAAAAAAAAAJgCAABkcnMv&#10;ZG93bnJldi54bWxQSwUGAAAAAAQABAD1AAAAigMAAAAA&#10;" path="m63,l41,,33,3r-7,9l25,14r-1,3l35,17r2,-1l82,16r,-1l71,3,63,xe" fillcolor="black" stroked="f">
                  <v:path arrowok="t" o:connecttype="custom" o:connectlocs="63,1829;41,1829;33,1832;26,1841;25,1843;24,1846;35,1846;37,1845;82,1845;82,1844;71,1832;63,1829" o:connectangles="0,0,0,0,0,0,0,0,0,0,0,0"/>
                </v:shape>
              </v:group>
              <v:group id="Group 64" o:spid="_x0000_s1152" style="position:absolute;left:25977;top:11568;width:559;height:825" coordorigin="4099,1829" coordsize="88,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Freeform 69" o:spid="_x0000_s1153" style="position:absolute;left:4099;top:1829;width:88;height:130;visibility:visible;mso-wrap-style:square;v-text-anchor:top" coordsize="8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rnX8UA&#10;AADcAAAADwAAAGRycy9kb3ducmV2LnhtbESPT2sCMRTE74V+h/AEL0WTWmh1NUopFQR78d/9sXlu&#10;Vjcv201ct356Uyj0OMzMb5jZonOVaKkJpWcNz0MFgjj3puRCw363HIxBhIhssPJMGn4owGL++DDD&#10;zPgrb6jdxkIkCIcMNdgY60zKkFtyGIa+Jk7e0TcOY5JNIU2D1wR3lRwp9SodlpwWLNb0YSk/by9O&#10;Q6fWb09f7vYS1oeT+i7avVWHT637ve59CiJSF//Df+2V0TAaT+D3TDo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KudfxQAAANwAAAAPAAAAAAAAAAAAAAAAAJgCAABkcnMv&#10;ZG93bnJldi54bWxQSwUGAAAAAAQABAD1AAAAigMAAAAA&#10;" path="m29,100r-25,l4,109r4,8l22,127r10,3l60,130r11,-4l84,114r-45,l35,113r-5,-5l29,104r,-4xe" fillcolor="black" stroked="f">
                  <v:path arrowok="t" o:connecttype="custom" o:connectlocs="29,1929;4,1929;4,1938;8,1946;22,1956;32,1959;60,1959;71,1955;84,1943;39,1943;35,1942;30,1937;29,1933;29,1929" o:connectangles="0,0,0,0,0,0,0,0,0,0,0,0,0,0"/>
                </v:shape>
                <v:shape id="Freeform 68" o:spid="_x0000_s1154" style="position:absolute;left:4099;top:1829;width:88;height:130;visibility:visible;mso-wrap-style:square;v-text-anchor:top" coordsize="8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nYH8IA&#10;AADcAAAADwAAAGRycy9kb3ducmV2LnhtbERPTWsCMRC9F/ofwgheiiYqtLoapZQWCvai1fuwGTer&#10;m8m6ievqrzeHQo+P971Yda4SLTWh9KxhNFQgiHNvSi407H6/BlMQISIbrDyThhsFWC2fnxaYGX/l&#10;DbXbWIgUwiFDDTbGOpMy5JYchqGviRN38I3DmGBTSNPgNYW7So6VepUOS04NFmv6sJSfthenoVPr&#10;t5cfd5+E9f6ozkW7s2r/qXW/173PQUTq4r/4z/1tNIxnaX46k46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dgfwgAAANwAAAAPAAAAAAAAAAAAAAAAAJgCAABkcnMvZG93&#10;bnJldi54bWxQSwUGAAAAAAQABAD1AAAAhwMAAAAA&#10;" path="m88,79r-24,l64,99r-2,5l55,112r-5,2l84,114r1,-1l88,102r,-23xe" fillcolor="black" stroked="f">
                  <v:path arrowok="t" o:connecttype="custom" o:connectlocs="88,1908;64,1908;64,1928;62,1933;55,1941;50,1943;84,1943;85,1942;88,1931;88,1908" o:connectangles="0,0,0,0,0,0,0,0,0,0"/>
                </v:shape>
                <v:shape id="Freeform 67" o:spid="_x0000_s1155" style="position:absolute;left:4099;top:1829;width:88;height:130;visibility:visible;mso-wrap-style:square;v-text-anchor:top" coordsize="8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V9hMUA&#10;AADcAAAADwAAAGRycy9kb3ducmV2LnhtbESPT2sCMRTE74V+h/AKXoomWqi6GkXEQsFe/Hd/bJ6b&#10;bTcv6yau2376plDwOMzMb5j5snOVaKkJpWcNw4ECQZx7U3Kh4Xh4609AhIhssPJMGr4pwHLx+DDH&#10;zPgb76jdx0IkCIcMNdgY60zKkFtyGAa+Jk7e2TcOY5JNIU2DtwR3lRwp9SodlpwWLNa0tpR/7a9O&#10;Q6e24+cP9/MStqdPdSnao1Wnjda9p241AxGpi/fwf/vdaBhNh/B3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hX2ExQAAANwAAAAPAAAAAAAAAAAAAAAAAJgCAABkcnMv&#10;ZG93bnJldi54bWxQSwUGAAAAAAQABAD1AAAAigMAAAAA&#10;" path="m50,l28,,18,4,4,21,,32,,60,4,71,18,88r9,4l49,92r8,-4l63,80r1,-1l88,79r,-3l38,76,33,73,26,63,24,55,25,36r1,-7l33,18r5,-2l88,16r,-5l64,11,58,3,50,xe" fillcolor="black" stroked="f">
                  <v:path arrowok="t" o:connecttype="custom" o:connectlocs="50,1829;28,1829;18,1833;4,1850;0,1861;0,1889;4,1900;18,1917;27,1921;49,1921;57,1917;63,1909;64,1908;88,1908;88,1905;38,1905;33,1902;26,1892;24,1884;25,1865;26,1858;33,1847;38,1845;88,1845;88,1840;64,1840;58,1832;50,1829" o:connectangles="0,0,0,0,0,0,0,0,0,0,0,0,0,0,0,0,0,0,0,0,0,0,0,0,0,0,0,0"/>
                </v:shape>
                <v:shape id="Freeform 66" o:spid="_x0000_s1156" style="position:absolute;left:4099;top:1829;width:88;height:130;visibility:visible;mso-wrap-style:square;v-text-anchor:top" coordsize="8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fj88UA&#10;AADcAAAADwAAAGRycy9kb3ducmV2LnhtbESPQWsCMRSE7wX/Q3iCl6JJt9DqahQpLRTspVbvj81z&#10;s7p52W7iuvXXm0Khx2FmvmEWq97VoqM2VJ41PEwUCOLCm4pLDbuvt/EURIjIBmvPpOGHAqyWg7sF&#10;5sZf+JO6bSxFgnDIUYONscmlDIUlh2HiG+LkHXzrMCbZltK0eElwV8tMqSfpsOK0YLGhF0vFaXt2&#10;Gnq1eb7/cNfHsNkf1XfZ7azav2o9GvbrOYhIffwP/7XfjYZslsHvmXQ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V+PzxQAAANwAAAAPAAAAAAAAAAAAAAAAAJgCAABkcnMv&#10;ZG93bnJldi54bWxQSwUGAAAAAAQABAD1AAAAigMAAAAA&#10;" path="m88,16r-37,l56,18r7,11l65,36r,19l63,63,56,73r-5,3l88,76r,-60xe" fillcolor="black" stroked="f">
                  <v:path arrowok="t" o:connecttype="custom" o:connectlocs="88,1845;51,1845;56,1847;63,1858;65,1865;65,1884;63,1892;56,1902;51,1905;88,1905;88,1845" o:connectangles="0,0,0,0,0,0,0,0,0,0,0"/>
                </v:shape>
                <v:shape id="Freeform 65" o:spid="_x0000_s1157" style="position:absolute;left:4099;top:1829;width:88;height:130;visibility:visible;mso-wrap-style:square;v-text-anchor:top" coordsize="8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tGaMUA&#10;AADcAAAADwAAAGRycy9kb3ducmV2LnhtbESPT2sCMRTE74V+h/AKvRRNVKi6GkWkhYK9+O/+2Dw3&#10;225e1k26bv30plDwOMzMb5j5snOVaKkJpWcNg74CQZx7U3Kh4bB/701AhIhssPJMGn4pwHLx+DDH&#10;zPgLb6ndxUIkCIcMNdgY60zKkFtyGPq+Jk7eyTcOY5JNIU2DlwR3lRwq9SodlpwWLNa0tpR/736c&#10;hk5txi+f7joKm+OXOhftwarjm9bPT91qBiJSF+/h//aH0TCcjuDvTDo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G0ZoxQAAANwAAAAPAAAAAAAAAAAAAAAAAJgCAABkcnMv&#10;ZG93bnJldi54bWxQSwUGAAAAAAQABAD1AAAAigMAAAAA&#10;" path="m88,2l64,2r,9l88,11r,-9xe" fillcolor="black" stroked="f">
                  <v:path arrowok="t" o:connecttype="custom" o:connectlocs="88,1831;64,1831;64,1840;88,1840;88,1831" o:connectangles="0,0,0,0,0"/>
                </v:shape>
              </v:group>
              <v:group id="Group 61" o:spid="_x0000_s1158" style="position:absolute;left:27293;top:11360;width:679;height:832" coordorigin="4310,1792" coordsize="107,1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shape id="Freeform 63" o:spid="_x0000_s1159" style="position:absolute;left:4310;top:1792;width:107;height:131;visibility:visible;mso-wrap-style:square;v-text-anchor:top" coordsize="107,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7BdcQA&#10;AADcAAAADwAAAGRycy9kb3ducmV2LnhtbESPQWvCQBSE70L/w/IK3nSjYGmjq4RCRevFWrXXR/Y1&#10;CWbfxt01xn/vCoUeh5n5hpktOlOLlpyvLCsYDRMQxLnVFRcK9t8fg1cQPiBrrC2Tght5WMyfejNM&#10;tb3yF7W7UIgIYZ+igjKEJpXS5yUZ9EPbEEfv1zqDIUpXSO3wGuGmluMkeZEGK44LJTb0XlJ+2l2M&#10;AtoUn3WbHZZLXqNxP+ft7ZhkSvWfu2wKIlAX/sN/7ZVWMH6bwONMP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wXXEAAAA3AAAAA8AAAAAAAAAAAAAAAAAmAIAAGRycy9k&#10;b3ducmV2LnhtbFBLBQYAAAAABAAEAPUAAACJAwAAAAA=&#10;" path="m26,l,,,85r5,20l17,121r17,8l58,131r20,-4l94,116r3,-4l44,112r-6,-3l28,100,26,93,26,xe" fillcolor="black" stroked="f">
                  <v:path arrowok="t" o:connecttype="custom" o:connectlocs="26,1792;0,1792;0,1877;5,1897;17,1913;34,1921;58,1923;78,1919;94,1908;97,1904;44,1904;38,1901;28,1892;26,1885;26,1792" o:connectangles="0,0,0,0,0,0,0,0,0,0,0,0,0,0,0"/>
                </v:shape>
                <v:shape id="Freeform 62" o:spid="_x0000_s1160" style="position:absolute;left:4310;top:1792;width:107;height:131;visibility:visible;mso-wrap-style:square;v-text-anchor:top" coordsize="107,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fAsQA&#10;AADcAAAADwAAAGRycy9kb3ducmV2LnhtbESPT2vCQBTE70K/w/IK3nRTD1Kjq4RCpdqLf1q9PrLP&#10;JDT7Nt1dY/z2riB4HGbmN8xs0ZlatOR8ZVnB2zABQZxbXXGh4Gf/OXgH4QOyxtoyKbiSh8X8pTfD&#10;VNsLb6ndhUJECPsUFZQhNKmUPi/JoB/ahjh6J+sMhihdIbXDS4SbWo6SZCwNVhwXSmzoo6T8b3c2&#10;Cui7WNdt9rtc8gqNO/5vrockU6r/2mVTEIG68Aw/2l9awWgyhvuZeAT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sXwLEAAAA3AAAAA8AAAAAAAAAAAAAAAAAmAIAAGRycy9k&#10;b3ducmV2LnhtbFBLBQYAAAAABAAEAPUAAACJAwAAAAA=&#10;" path="m107,l80,r,93l78,100r-9,9l62,112r35,l104,100r3,-22l107,xe" fillcolor="black" stroked="f">
                  <v:path arrowok="t" o:connecttype="custom" o:connectlocs="107,1792;80,1792;80,1885;78,1892;69,1901;62,1904;97,1904;104,1892;107,1870;107,1792" o:connectangles="0,0,0,0,0,0,0,0,0,0"/>
                </v:shape>
              </v:group>
              <v:group id="Group 57" o:spid="_x0000_s1161" style="position:absolute;left:28263;top:11568;width:539;height:584" coordorigin="4461,1829" coordsize="8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 id="Freeform 60" o:spid="_x0000_s1162" style="position:absolute;left:446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5GBcIA&#10;AADcAAAADwAAAGRycy9kb3ducmV2LnhtbERPy2oCMRTdC/5DuEJ3mlFo0dGMFFEQWuqriy6vkzuT&#10;0MnNMEl1+vfNouDycN6rde8acaMuWM8KppMMBHHpteVawedlN56DCBFZY+OZFPxSgHUxHKww1/7O&#10;J7qdYy1SCIccFZgY21zKUBpyGCa+JU5c5TuHMcGulrrDewp3jZxl2Yt0aDk1GGxpY6j8Pv84BV8H&#10;buz2+WNLlZm29r0/7t6uR6WeRv3rEkSkPj7E/+69VjBbpLXpTDoC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kYFwgAAANwAAAAPAAAAAAAAAAAAAAAAAJgCAABkcnMvZG93&#10;bnJldi54bWxQSwUGAAAAAAQABAD1AAAAhwMAAAAA&#10;" path="m24,2l,2,,92r24,l24,33r2,-7l32,18r4,-1l24,17,24,2xe" fillcolor="black" stroked="f">
                  <v:path arrowok="t" o:connecttype="custom" o:connectlocs="24,1831;0,1831;0,1921;24,1921;24,1862;26,1855;32,1847;36,1846;24,1846;24,1831" o:connectangles="0,0,0,0,0,0,0,0,0,0"/>
                </v:shape>
                <v:shape id="Freeform 59" o:spid="_x0000_s1163" style="position:absolute;left:446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LjnsQA&#10;AADcAAAADwAAAGRycy9kb3ducmV2LnhtbESPQWsCMRSE74X+h/AEbzWroOhqFCkKglKt7cHj6+a5&#10;Cd28LJuo679vBKHHYWa+YWaL1lXiSk2wnhX0exkI4sJry6WC76/12xhEiMgaK8+k4E4BFvPXlxnm&#10;2t/4k67HWIoE4ZCjAhNjnUsZCkMOQ8/XxMk7+8ZhTLIppW7wluCukoMsG0mHltOCwZreDRW/x4tT&#10;cNpzZVfDjxWdTb+2u/aw3v4clOp22uUURKQ2/oef7Y1WMJhM4HEmHQ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i457EAAAA3AAAAA8AAAAAAAAAAAAAAAAAmAIAAGRycy9k&#10;b3ducmV2LnhtbFBLBQYAAAAABAAEAPUAAACJAwAAAAA=&#10;" path="m82,16r-33,l53,18r6,7l60,29r,63l85,92r,-68l82,16xe" fillcolor="black" stroked="f">
                  <v:path arrowok="t" o:connecttype="custom" o:connectlocs="82,1845;49,1845;53,1847;59,1854;60,1858;60,1921;85,1921;85,1853;82,1845" o:connectangles="0,0,0,0,0,0,0,0,0"/>
                </v:shape>
                <v:shape id="Freeform 58" o:spid="_x0000_s1164" style="position:absolute;left:446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QGcEA&#10;AADcAAAADwAAAGRycy9kb3ducmV2LnhtbERPy2oCMRTdC/5DuAV3mrFSkdEoRRQKFl/twuV1cp0E&#10;JzfDJOr075uF4PJw3rNF6ypxpyZYzwqGgwwEceG15VLB78+6PwERIrLGyjMp+KMAi3m3M8Nc+wcf&#10;6H6MpUghHHJUYGKscylDYchhGPiaOHEX3ziMCTal1A0+Urir5HuWjaVDy6nBYE1LQ8X1eHMKTjuu&#10;7Opju6KLGdb2u92vN+e9Ur239nMKIlIbX+Kn+0srGGVpfjqTjo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z0BnBAAAA3AAAAA8AAAAAAAAAAAAAAAAAmAIAAGRycy9kb3du&#10;cmV2LnhtbFBLBQYAAAAABAAEAPUAAACGAwAAAAA=&#10;" path="m64,l42,,34,3r-7,9l25,14r-1,3l36,17r1,-1l82,16r,-1l72,3,64,xe" fillcolor="black" stroked="f">
                  <v:path arrowok="t" o:connecttype="custom" o:connectlocs="64,1829;42,1829;34,1832;27,1841;25,1843;24,1846;36,1846;37,1845;82,1845;82,1844;72,1832;64,1829" o:connectangles="0,0,0,0,0,0,0,0,0,0,0,0"/>
                </v:shape>
              </v:group>
              <v:group id="Group 53" o:spid="_x0000_s1165" style="position:absolute;left:29025;top:11568;width:527;height:603" coordorigin="4585,1829" coordsize="8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shape id="Freeform 56" o:spid="_x0000_s1166" style="position:absolute;left:4585;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zbdcAA&#10;AADcAAAADwAAAGRycy9kb3ducmV2LnhtbESPQYvCMBSE74L/ITzBm6YqFqlGUWHBq9WLt2fzbIvN&#10;S0midv31mwXB4zAz3zCrTWca8STna8sKJuMEBHFhdc2lgvPpZ7QA4QOyxsYyKfglD5t1v7fCTNsX&#10;H+mZh1JECPsMFVQhtJmUvqjIoB/bljh6N+sMhihdKbXDV4SbRk6TJJUGa44LFba0r6i45w+j4M3H&#10;NL/scJ6W6dbR4+Luxfmq1HDQbZcgAnXhG/60D1rBLJnC/5l4BO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zbdcAAAADcAAAADwAAAAAAAAAAAAAAAACYAgAAZHJzL2Rvd25y&#10;ZXYueG1sUEsFBgAAAAAEAAQA9QAAAIUDAAAAAA==&#10;" path="m57,l31,,20,4,4,21,,32,,62,4,74,19,90r11,4l56,94,66,91,80,79r,-1l37,78,32,76,26,65,24,58r,-21l26,29,32,18r5,-2l80,16,79,14,67,3,57,xe" fillcolor="black" stroked="f">
                  <v:path arrowok="t" o:connecttype="custom" o:connectlocs="57,1829;31,1829;20,1833;4,1850;0,1861;0,1891;4,1903;19,1919;30,1923;56,1923;66,1920;80,1908;80,1907;37,1907;32,1905;26,1894;24,1887;24,1866;26,1858;32,1847;37,1845;80,1845;79,1843;67,1832;57,1829" o:connectangles="0,0,0,0,0,0,0,0,0,0,0,0,0,0,0,0,0,0,0,0,0,0,0,0,0"/>
                </v:shape>
                <v:shape id="Freeform 55" o:spid="_x0000_s1167" style="position:absolute;left:4585;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B+7sMA&#10;AADcAAAADwAAAGRycy9kb3ducmV2LnhtbESPQWvCQBSE70L/w/IKvemmikHSrBIFoVejF2+v2dck&#10;JPs27G407a/vFgSPw8x8w+S7yfTiRs63lhW8LxIQxJXVLdcKLufjfAPCB2SNvWVS8EMedtuXWY6Z&#10;tnc+0a0MtYgQ9hkqaEIYMil91ZBBv7ADcfS+rTMYonS11A7vEW56uUySVBpsOS40ONChoaorR6Pg&#10;l09ped3jOq3TwtF4dV11+VLq7XUqPkAEmsIz/Gh/agWrZAX/Z+IR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B+7sMAAADcAAAADwAAAAAAAAAAAAAAAACYAgAAZHJzL2Rv&#10;d25yZXYueG1sUEsFBgAAAAAEAAQA9QAAAIgDAAAAAA==&#10;" path="m83,60r-24,l59,66r-1,4l53,77r-4,1l80,78r3,-7l83,60xe" fillcolor="black" stroked="f">
                  <v:path arrowok="t" o:connecttype="custom" o:connectlocs="83,1889;59,1889;59,1895;58,1899;53,1906;49,1907;80,1907;83,1900;83,1889" o:connectangles="0,0,0,0,0,0,0,0,0"/>
                </v:shape>
                <v:shape id="Freeform 54" o:spid="_x0000_s1168" style="position:absolute;left:4585;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nmmsIA&#10;AADcAAAADwAAAGRycy9kb3ducmV2LnhtbESPQYvCMBSE78L+h/AW9qbpulqWrlFUELxae/H2bN62&#10;xealJFGrv94IgsdhZr5hZovetOJCzjeWFXyPEhDEpdUNVwqK/Wb4C8IHZI2tZVJwIw+L+cdghpm2&#10;V97RJQ+ViBD2GSqoQ+gyKX1Zk0E/sh1x9P6tMxiidJXUDq8Rblo5TpJUGmw4LtTY0bqm8pSfjYI7&#10;79L8sMJpWqVLR+eDO5XFUamvz375ByJQH97hV3urFfwkE3ieiUd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KeaawgAAANwAAAAPAAAAAAAAAAAAAAAAAJgCAABkcnMvZG93&#10;bnJldi54bWxQSwUGAAAAAAQABAD1AAAAhwMAAAAA&#10;" path="m80,16r-32,l52,17r6,6l59,28r,5l83,33r,-11l80,16xe" fillcolor="black" stroked="f">
                  <v:path arrowok="t" o:connecttype="custom" o:connectlocs="80,1845;48,1845;52,1846;58,1852;59,1857;59,1862;83,1862;83,1851;80,1845" o:connectangles="0,0,0,0,0,0,0,0,0"/>
                </v:shape>
              </v:group>
              <v:group id="Group 51" o:spid="_x0000_s1169" style="position:absolute;left:29856;top:11360;width:13;height:813" coordorigin="4716,1792" coordsize="2,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shape id="Freeform 52" o:spid="_x0000_s1170" style="position:absolute;left:4716;top:1792;width:2;height:128;visibility:visible;mso-wrap-style:square;v-text-anchor:top" coordsize="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L3ycEA&#10;AADcAAAADwAAAGRycy9kb3ducmV2LnhtbESP0YrCMBRE34X9h3AF3zTVrqLVKLsLoo/q7gdcmmtT&#10;bG5KE9v69xtB8HGYmTPMZtfbSrTU+NKxgukkAUGcO11yoeDvdz9egvABWWPlmBQ8yMNu+zHYYKZd&#10;x2dqL6EQEcI+QwUmhDqT0ueGLPqJq4mjd3WNxRBlU0jdYBfhtpKzJFlIiyXHBYM1/RjKb5e7VSCX&#10;Pu1k+/ictnM8ra6pOeDhW6nRsP9agwjUh3f41T5qBWmygOeZeATk9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i98nBAAAA3AAAAA8AAAAAAAAAAAAAAAAAmAIAAGRycy9kb3du&#10;cmV2LnhtbFBLBQYAAAAABAAEAPUAAACGAwAAAAA=&#10;" path="m,l,129e" filled="f" strokeweight=".46458mm">
                  <v:path arrowok="t" o:connecttype="custom" o:connectlocs="0,1792;0,1921" o:connectangles="0,0"/>
                </v:shape>
              </v:group>
              <v:group id="Group 46" o:spid="_x0000_s1171" style="position:absolute;left:30202;top:11568;width:534;height:603" coordorigin="4765,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shape id="Freeform 50" o:spid="_x0000_s1172" style="position:absolute;left:4765;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MEOcIA&#10;AADcAAAADwAAAGRycy9kb3ducmV2LnhtbERPy4rCMBTdD/gP4QruxtQHo3SMUi2KMCsfi5ndpbk2&#10;ZZqb0kStf28WgsvDeS9Wna3FjVpfOVYwGiYgiAunKy4VnE/bzzkIH5A11o5JwYM8rJa9jwWm2t35&#10;QLdjKEUMYZ+iAhNCk0rpC0MW/dA1xJG7uNZiiLAtpW7xHsNtLcdJ8iUtVhwbDDa0MVT8H69WwSGj&#10;S/b70LOdmf5M8u06/8vPuVKDfpd9gwjUhbf45d5rBZMkro1n4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cwQ5wgAAANwAAAAPAAAAAAAAAAAAAAAAAJgCAABkcnMvZG93&#10;bnJldi54bWxQSwUGAAAAAAQABAD1AAAAhwMAAAAA&#10;" path="m79,16r-32,l51,17r6,5l58,25r,10l31,35,20,37,4,48,1,56,,76r3,6l14,92r8,2l42,94r9,-3l57,84r2,-3l83,81,82,78r-47,l31,77,26,73,24,70r,-10l27,56r9,-6l43,49r39,l82,22,79,16xe" fillcolor="black" stroked="f">
                  <v:path arrowok="t" o:connecttype="custom" o:connectlocs="79,1845;47,1845;51,1846;57,1851;58,1854;58,1864;31,1864;20,1866;4,1877;1,1885;0,1905;3,1911;14,1921;22,1923;42,1923;51,1920;57,1913;59,1910;83,1910;82,1907;35,1907;31,1906;26,1902;24,1899;24,1889;27,1885;36,1879;43,1878;82,1878;82,1851;79,1845" o:connectangles="0,0,0,0,0,0,0,0,0,0,0,0,0,0,0,0,0,0,0,0,0,0,0,0,0,0,0,0,0,0,0"/>
                </v:shape>
                <v:shape id="Freeform 49" o:spid="_x0000_s1173" style="position:absolute;left:4765;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hosYA&#10;AADcAAAADwAAAGRycy9kb3ducmV2LnhtbESPzWvCQBTE74X+D8sr9FY3rcWP6CrRoAie/Djo7ZF9&#10;ZoPZtyG71fjfd4VCj8PM/IaZzjtbixu1vnKs4LOXgCAunK64VHA8rD5GIHxA1lg7JgUP8jCfvb5M&#10;MdXuzju67UMpIoR9igpMCE0qpS8MWfQ91xBH7+JaiyHKtpS6xXuE21p+JclAWqw4LhhsaGmouO5/&#10;rIJdRpfs9NDDtfne9vPVIj/nx1yp97cum4AI1IX/8F97oxX0kzE8z8Qj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hosYAAADcAAAADwAAAAAAAAAAAAAAAACYAgAAZHJz&#10;L2Rvd25yZXYueG1sUEsFBgAAAAAEAAQA9QAAAIsDAAAAAA==&#10;" path="m83,81r-24,l61,92r23,l84,90,83,87r,-6xe" fillcolor="black" stroked="f">
                  <v:path arrowok="t" o:connecttype="custom" o:connectlocs="83,1910;59,1910;61,1921;84,1921;84,1919;83,1916;83,1910" o:connectangles="0,0,0,0,0,0,0"/>
                </v:shape>
                <v:shape id="Freeform 48" o:spid="_x0000_s1174" style="position:absolute;left:4765;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ye4sMA&#10;AADcAAAADwAAAGRycy9kb3ducmV2LnhtbERPz2vCMBS+D/Y/hCfsNlN1zNEZpbN0DHZq9bDdHs2z&#10;KTYvpcm0/e+Xg+Dx4/u92Y22ExcafOtYwWKegCCunW65UXA8FM9vIHxA1tg5JgUTedhtHx82mGp3&#10;5ZIuVWhEDGGfogITQp9K6WtDFv3c9cSRO7nBYohwaKQe8BrDbSeXSfIqLbYcGwz2tDdUn6s/q6DM&#10;6JT9THr9aV6+V3nxkf/mx1ypp9mYvYMINIa7+Ob+0gpWizg/no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ye4sMAAADcAAAADwAAAAAAAAAAAAAAAACYAgAAZHJzL2Rv&#10;d25yZXYueG1sUEsFBgAAAAAEAAQA9QAAAIgDAAAAAA==&#10;" path="m82,49r-24,l58,56r-1,7l56,69r-6,8l45,78r37,l82,49xe" fillcolor="black" stroked="f">
                  <v:path arrowok="t" o:connecttype="custom" o:connectlocs="82,1878;58,1878;58,1885;57,1892;56,1898;50,1906;45,1907;82,1907;82,1878" o:connectangles="0,0,0,0,0,0,0,0,0"/>
                </v:shape>
                <v:shape id="Freeform 47" o:spid="_x0000_s1175" style="position:absolute;left:4765;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A7ecUA&#10;AADcAAAADwAAAGRycy9kb3ducmV2LnhtbESPT2vCQBTE74V+h+UVequbaFGJrpIaLAVP/jno7ZF9&#10;ZkOzb0N2q/HbdwXB4zAzv2Hmy9424kKdrx0rSAcJCOLS6ZorBYf9+mMKwgdkjY1jUnAjD8vF68sc&#10;M+2uvKXLLlQiQthnqMCE0GZS+tKQRT9wLXH0zq6zGKLsKqk7vEa4beQwScbSYs1xwWBLK0Pl7+7P&#10;KtjmdM6PNz35Np+bUbH+Kk7FoVDq/a3PZyAC9eEZfrR/tIJRmsL9TDw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kDt5xQAAANwAAAAPAAAAAAAAAAAAAAAAAJgCAABkcnMv&#10;ZG93bnJldi54bWxQSwUGAAAAAAQABAD1AAAAigMAAAAA&#10;" path="m55,l29,,20,2,8,11,5,18,4,27r24,l28,23r2,-3l34,17r3,-1l79,16r,-2l65,3,55,xe" fillcolor="black" stroked="f">
                  <v:path arrowok="t" o:connecttype="custom" o:connectlocs="55,1829;29,1829;20,1831;8,1840;5,1847;4,1856;28,1856;28,1852;30,1849;34,1846;37,1845;79,1845;79,1843;65,1832;55,1829" o:connectangles="0,0,0,0,0,0,0,0,0,0,0,0,0,0,0"/>
                </v:shape>
              </v:group>
              <v:group id="Group 43" o:spid="_x0000_s1176" style="position:absolute;left:30964;top:11360;width:159;height:813" coordorigin="4885,1792" coordsize="25,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ZjMQAAADcAAAADwAAAGRycy9kb3ducmV2LnhtbESPQYvCMBSE78L+h/AW&#10;vGlaZRepRhFR8SDCVkG8PZpnW2xeShPb+u83wsIeh5n5hlmselOJlhpXWlYQjyMQxJnVJecKLufd&#10;aAbCeWSNlWVS8CIHq+XHYIGJth3/UJv6XAQIuwQVFN7XiZQuK8igG9uaOHh32xj0QTa51A12AW4q&#10;OYmib2mw5LBQYE2bgrJH+jQK9h1262m8bY+P++Z1O3+drseYlBp+9us5CE+9/w//tQ9awTSewP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ZjMQAAADcAAAA&#10;DwAAAAAAAAAAAAAAAACqAgAAZHJzL2Rvd25yZXYueG1sUEsFBgAAAAAEAAQA+gAAAJsDAAAAAA==&#10;">
                <v:shape id="Freeform 45" o:spid="_x0000_s1177" style="position:absolute;left:4885;top:1792;width:25;height:128;visibility:visible;mso-wrap-style:square;v-text-anchor:top" coordsize="25,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vn58QA&#10;AADcAAAADwAAAGRycy9kb3ducmV2LnhtbDRPy2rCQBTdF/yH4Qrd1YkKUmJGEUHsgy6qcZHdNXPN&#10;pM3cCZlR0369I7TL8+Zky9424kKdrx0rGI8SEMSl0zVXCvL95ukZhA/IGhvHpOCHPCwXg4cMU+2u&#10;/EmXXahELGGfogITQptK6UtDFv3ItcRRO7nOYoiwq6Tu8BrLbSMnSTKTFmuOCwZbWhsqv3dnq+Dj&#10;7XAs3l3xO9ti/nWehLVJXmulHof9ag4iUB+Zf/Nf+kUrmI6ncD8Tj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L5+fEAAAA3AAAAA8AAAAAAAAAAAAAAAAAmAIAAGRycy9k&#10;b3ducmV2LnhtbFBLBQYAAAAABAAEAPUAAACJAwAAAAA=&#10;" path="m26,39l1,39r,90l26,129r,-90xe" fillcolor="black" stroked="f">
                  <v:path arrowok="t" o:connecttype="custom" o:connectlocs="26,1831;1,1831;1,1921;26,1921;26,1831" o:connectangles="0,0,0,0,0"/>
                </v:shape>
                <v:shape id="Freeform 44" o:spid="_x0000_s1178" style="position:absolute;left:4885;top:1792;width:25;height:128;visibility:visible;mso-wrap-style:square;v-text-anchor:top" coordsize="25,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J/k8QA&#10;AADcAAAADwAAAGRycy9kb3ducmV2LnhtbDRPy2rCQBTdF/yH4Qru6iRaRFJHKYHio3RRtQt318w1&#10;kzZzJ2RGTfv1jtAuz5szW3S2FhdqfeVYQTpMQBAXTldcKtjvXh+nIHxA1lg7JgU/5GEx7z3MMNPu&#10;yh902YZSxBL2GSowITSZlL4wZNEPXUMctZNrLYYI21LqFq+x3NZylCQTabHiuGCwodxQ8b09WwXv&#10;m8/j4c0dfidL3H+dRyE3ybpSatDvXp5BBOoi82/+S6+0gnH6BP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if5PEAAAA3AAAAA8AAAAAAAAAAAAAAAAAmAIAAGRycy9k&#10;b3ducmV2LnhtbFBLBQYAAAAABAAEAPUAAACJAwAAAAA=&#10;" path="m27,l,,,24r27,l27,xe" fillcolor="black" stroked="f">
                  <v:path arrowok="t" o:connecttype="custom" o:connectlocs="27,1792;0,1792;0,1816;27,1816;27,1792" o:connectangles="0,0,0,0,0"/>
                </v:shape>
              </v:group>
              <v:group id="Group 37" o:spid="_x0000_s1179" style="position:absolute;left:31380;top:11568;width:889;height:584" coordorigin="4951,1829" coordsize="14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Freeform 42" o:spid="_x0000_s1180" style="position:absolute;left:4951;top:1829;width:140;height:92;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nvpcUA&#10;AADcAAAADwAAAGRycy9kb3ducmV2LnhtbESPT4vCMBTE74LfITxhL6KpCmq7RlkWBE/inz2st0fz&#10;ti02L6GJ2vXTG0HwOMzMb5jFqjW1uFLjK8sKRsMEBHFudcWFgp/jejAH4QOyxtoyKfgnD6tlt7PA&#10;TNsb7+l6CIWIEPYZKihDcJmUPi/JoB9aRxy9P9sYDFE2hdQN3iLc1HKcJFNpsOK4UKKj75Ly8+Fi&#10;FLj7epduOD0Vp18zS3f3/rl2W6U+eu3XJ4hAbXiHX+2NVjAZTeF5Jh4B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Ce+lxQAAANwAAAAPAAAAAAAAAAAAAAAAAJgCAABkcnMv&#10;ZG93bnJldi54bWxQSwUGAAAAAAQABAD1AAAAigMAAAAA&#10;" path="m24,2l,2,,92r24,l24,33r2,-6l33,18r3,-2l24,16,24,2xe" fillcolor="black" stroked="f">
                  <v:path arrowok="t" o:connecttype="custom" o:connectlocs="24,1831;0,1831;0,1921;24,1921;24,1862;26,1856;33,1847;36,1845;24,1845;24,1831" o:connectangles="0,0,0,0,0,0,0,0,0,0"/>
                </v:shape>
                <v:shape id="Freeform 41" o:spid="_x0000_s1181" style="position:absolute;left:4951;top:1829;width:140;height:92;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VKPsYA&#10;AADcAAAADwAAAGRycy9kb3ducmV2LnhtbESPQWvCQBSE74X+h+UVvBTdaKGa1FVKQcippOpBb4/s&#10;Mwlm3y7ZbUzz67uFgsdhZr5h1tvBtKKnzjeWFcxnCQji0uqGKwXHw266AuEDssbWMin4IQ/bzePD&#10;GjNtb/xF/T5UIkLYZ6igDsFlUvqyJoN+Zh1x9C62Mxii7CqpO7xFuGnlIklepcGG40KNjj5qKq/7&#10;b6PAjbsizTk9V+eTWabF+Hxt3adSk6fh/Q1EoCHcw//tXCt4mS/h70w8An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0VKPsYAAADcAAAADwAAAAAAAAAAAAAAAACYAgAAZHJz&#10;L2Rvd25yZXYueG1sUEsFBgAAAAAEAAQA9QAAAIsDAAAAAA==&#10;" path="m80,16r-33,l51,17r5,7l58,28r,64l82,92r,-59l84,27r6,-9l93,16r-12,l80,16xe" fillcolor="black" stroked="f">
                  <v:path arrowok="t" o:connecttype="custom" o:connectlocs="80,1845;47,1845;51,1846;56,1853;58,1857;58,1921;82,1921;82,1862;84,1856;90,1847;93,1845;81,1845;80,1845" o:connectangles="0,0,0,0,0,0,0,0,0,0,0,0,0"/>
                </v:shape>
                <v:shape id="Freeform 40" o:spid="_x0000_s1182" style="position:absolute;left:4951;top:1829;width:140;height:92;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reTMEA&#10;AADcAAAADwAAAGRycy9kb3ducmV2LnhtbERPy4rCMBTdC/5DuIIb0VQH1FajiCC4GnwtdHdprm2x&#10;uQlN1I5fP1kMzPJw3st1a2rxosZXlhWMRwkI4tzqigsFl/NuOAfhA7LG2jIp+CEP61W3s8RM2zcf&#10;6XUKhYgh7DNUUIbgMil9XpJBP7KOOHJ32xgMETaF1A2+Y7ip5SRJptJgxbGhREfbkvLH6WkUuM/u&#10;kO45vRW3q5mlh8/gUbtvpfq9drMAEagN/+I/914r+BrHtfFMPA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a3kzBAAAA3AAAAA8AAAAAAAAAAAAAAAAAmAIAAGRycy9kb3du&#10;cmV2LnhtbFBLBQYAAAAABAAEAPUAAACGAwAAAAA=&#10;" path="m137,16r-32,l108,17r6,7l115,28r,64l140,92r,-69l137,16xe" fillcolor="black" stroked="f">
                  <v:path arrowok="t" o:connecttype="custom" o:connectlocs="137,1845;105,1845;108,1846;114,1853;115,1857;115,1921;140,1921;140,1852;137,1845" o:connectangles="0,0,0,0,0,0,0,0,0"/>
                </v:shape>
                <v:shape id="Freeform 39" o:spid="_x0000_s1183" style="position:absolute;left:4951;top:1829;width:140;height:92;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Z718UA&#10;AADcAAAADwAAAGRycy9kb3ducmV2LnhtbESPT4vCMBTE78J+h/CEvYimruDaapRFEDwt/tmD3h7N&#10;sy02L6GJ2vXTG0HwOMzMb5jZojW1uFLjK8sKhoMEBHFudcWFgr/9qj8B4QOyxtoyKfgnD4v5R2eG&#10;mbY33tJ1FwoRIewzVFCG4DIpfV6SQT+wjjh6J9sYDFE2hdQN3iLc1PIrScbSYMVxoURHy5Ly8+5i&#10;FLj7apOuOT0Wx4P5Tjf33rl2v0p9dtufKYhAbXiHX+21VjAapvA8E4+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lnvXxQAAANwAAAAPAAAAAAAAAAAAAAAAAJgCAABkcnMv&#10;ZG93bnJldi54bWxQSwUGAAAAAAQABAD1AAAAigMAAAAA&#10;" path="m119,l98,,90,3r-7,9l82,14r-1,2l93,16r2,l137,16r,-2l127,3,119,xe" fillcolor="black" stroked="f">
                  <v:path arrowok="t" o:connecttype="custom" o:connectlocs="119,1829;98,1829;90,1832;83,1841;82,1843;81,1845;93,1845;95,1845;137,1845;137,1843;127,1832;119,1829" o:connectangles="0,0,0,0,0,0,0,0,0,0,0,0"/>
                </v:shape>
                <v:shape id="Freeform 38" o:spid="_x0000_s1184" style="position:absolute;left:4951;top:1829;width:140;height:92;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AY98MA&#10;AADcAAAADwAAAGRycy9kb3ducmV2LnhtbERPz2vCMBS+D/wfwht4GZrawbZ2RhFB6Gk43WHeHs2z&#10;LTYvoYm261+/HASPH9/v5XowrbhR5xvLChbzBARxaXXDlYKf4272AcIHZI2tZVLwRx7Wq8nTEnNt&#10;e/6m2yFUIoawz1FBHYLLpfRlTQb93DriyJ1tZzBE2FVSd9jHcNPKNEnepMGGY0ONjrY1lZfD1Shw&#10;426fFZydqtOvec/248uldV9KTZ+HzSeIQEN4iO/uQit4TeP8eCYe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AY98MAAADcAAAADwAAAAAAAAAAAAAAAACYAgAAZHJzL2Rv&#10;d25yZXYueG1sUEsFBgAAAAAEAAQA9QAAAIgDAAAAAA==&#10;" path="m60,l41,,33,3r-6,9l25,14r-1,2l36,16r1,l80,16,79,13,77,10,73,7,67,2,60,xe" fillcolor="black" stroked="f">
                  <v:path arrowok="t" o:connecttype="custom" o:connectlocs="60,1829;41,1829;33,1832;27,1841;25,1843;24,1845;36,1845;37,1845;80,1845;79,1842;77,1839;73,1836;67,1831;60,1829" o:connectangles="0,0,0,0,0,0,0,0,0,0,0,0,0,0"/>
                </v:shape>
              </v:group>
              <v:group id="Group 33" o:spid="_x0000_s1185" style="position:absolute;left:32488;top:11568;width:534;height:603" coordorigin="5128,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shape id="Freeform 36" o:spid="_x0000_s1186" style="position:absolute;left:512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5vs8UA&#10;AADcAAAADwAAAGRycy9kb3ducmV2LnhtbESPT2vCQBTE74V+h+UVequbxqISXSUaLAVP/jno7ZF9&#10;ZkOzb0N2q/HbdwXB4zAzv2Fmi9424kKdrx0r+BwkIIhLp2uuFBz2648JCB+QNTaOScGNPCzmry8z&#10;zLS78pYuu1CJCGGfoQITQptJ6UtDFv3AtcTRO7vOYoiyq6Tu8BrhtpFpkoykxZrjgsGWVobK392f&#10;VbDN6Zwfb3r8bb42w2K9LE7FoVDq/a3PpyAC9eEZfrR/tIJhmsL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Lm+zxQAAANwAAAAPAAAAAAAAAAAAAAAAAJgCAABkcnMv&#10;ZG93bnJldi54bWxQSwUGAAAAAAQABAD1AAAAigMAAAAA&#10;" path="m56,l30,,19,4,4,22,,33,,62,4,74,18,90r11,4l54,94r9,-2l78,81r1,-3l36,78,31,76,26,68,24,61r,-8l84,53r,-16l25,37r,-6l27,27r4,-9l36,16r42,l67,4,56,xe" fillcolor="black" stroked="f">
                  <v:path arrowok="t" o:connecttype="custom" o:connectlocs="56,1829;30,1829;19,1833;4,1851;0,1862;0,1891;4,1903;18,1919;29,1923;54,1923;63,1921;78,1910;79,1907;36,1907;31,1905;26,1897;24,1890;24,1882;84,1882;84,1866;25,1866;25,1860;27,1856;31,1847;36,1845;78,1845;67,1833;56,1829" o:connectangles="0,0,0,0,0,0,0,0,0,0,0,0,0,0,0,0,0,0,0,0,0,0,0,0,0,0,0,0"/>
                </v:shape>
                <v:shape id="Freeform 35" o:spid="_x0000_s1187" style="position:absolute;left:512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LKKMUA&#10;AADcAAAADwAAAGRycy9kb3ducmV2LnhtbESPT2vCQBTE74V+h+UVequbmqISXSUaLAVP/jno7ZF9&#10;ZkOzb0N2q/HbdwXB4zAzv2Fmi9424kKdrx0r+BwkIIhLp2uuFBz2648JCB+QNTaOScGNPCzmry8z&#10;zLS78pYuu1CJCGGfoQITQptJ6UtDFv3AtcTRO7vOYoiyq6Tu8BrhtpHDJBlJizXHBYMtrQyVv7s/&#10;q2Cb0zk/3vT423xt0mK9LE7FoVDq/a3PpyAC9eEZfrR/tIJ0mML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YsooxQAAANwAAAAPAAAAAAAAAAAAAAAAAJgCAABkcnMv&#10;ZG93bnJldi54bWxQSwUGAAAAAAQABAD1AAAAigMAAAAA&#10;" path="m83,64r-25,l58,69r-1,3l51,77r-4,1l79,78r3,-4l83,64xe" fillcolor="black" stroked="f">
                  <v:path arrowok="t" o:connecttype="custom" o:connectlocs="83,1893;58,1893;58,1898;57,1901;51,1906;47,1907;79,1907;82,1903;83,1893" o:connectangles="0,0,0,0,0,0,0,0,0"/>
                </v:shape>
                <v:shape id="Freeform 34" o:spid="_x0000_s1188" style="position:absolute;left:512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tSXMUA&#10;AADcAAAADwAAAGRycy9kb3ducmV2LnhtbESPT4vCMBTE7wt+h/AW9ramq6LSNUq1uCx48s9Bb4/m&#10;2ZRtXkoTtX77jSB4HGbmN8xs0dlaXKn1lWMFX/0EBHHhdMWlgsN+/TkF4QOyxtoxKbiTh8W89zbD&#10;VLsbb+m6C6WIEPYpKjAhNKmUvjBk0fddQxy9s2sthijbUuoWbxFuazlIkrG0WHFcMNjQylDxt7tY&#10;BduMztnxric/ZrQZ5utlfsoPuVIf7132DSJQF17hZ/tXKxgORv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1JcxQAAANwAAAAPAAAAAAAAAAAAAAAAAJgCAABkcnMv&#10;ZG93bnJldi54bWxQSwUGAAAAAAQABAD1AAAAigMAAAAA&#10;" path="m78,16r-28,l54,18r3,5l59,26r1,4l60,37r24,l84,30,81,19,78,16xe" fillcolor="black" stroked="f">
                  <v:path arrowok="t" o:connecttype="custom" o:connectlocs="78,1845;50,1845;54,1847;57,1852;59,1855;60,1859;60,1866;84,1866;84,1859;81,1848;78,1845" o:connectangles="0,0,0,0,0,0,0,0,0,0,0"/>
                </v:shape>
              </v:group>
              <v:group id="Group 28" o:spid="_x0000_s1189" style="position:absolute;left:33250;top:11360;width:559;height:832" coordorigin="5247,1792" coordsize="88,1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shape id="Freeform 32" o:spid="_x0000_s1190" style="position:absolute;left:524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lwIsMA&#10;AADcAAAADwAAAGRycy9kb3ducmV2LnhtbESP3YrCMBSE7xd8h3AE7zRV1x+qUURZVm8Ufx7g0Bzb&#10;YnNSkmi7b79ZEPZymJlvmOW6NZV4kfOlZQXDQQKCOLO65FzB7frVn4PwAVljZZkU/JCH9arzscRU&#10;24bP9LqEXEQI+xQVFCHUqZQ+K8igH9iaOHp36wyGKF0utcMmwk0lR0kylQZLjgsF1rQtKHtcnkbB&#10;BGemOR7cd95IPNX75+d2F6xSvW67WYAI1Ib/8Lu91wrGoyn8nY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lwIsMAAADcAAAADwAAAAAAAAAAAAAAAACYAgAAZHJzL2Rv&#10;d25yZXYueG1sUEsFBgAAAAAEAAQA9QAAAIgDAAAAAA==&#10;" path="m49,37r-23,l17,41,3,58,,69,,99r3,12l16,127r9,4l48,131r9,-4l63,119r,-1l64,117r,-1l87,116r,-1l37,115r-5,-2l25,103,24,95r,-21l25,67,33,55r5,-2l87,53r,-5l63,48,57,40,49,37xe" fillcolor="black" stroked="f">
                  <v:path arrowok="t" o:connecttype="custom" o:connectlocs="49,1829;26,1829;17,1833;3,1850;0,1861;0,1891;3,1903;16,1919;25,1923;48,1923;57,1919;63,1911;63,1910;64,1909;64,1908;87,1908;87,1907;37,1907;32,1905;25,1895;24,1887;24,1866;25,1859;33,1847;38,1845;87,1845;87,1840;63,1840;57,1832;49,1829" o:connectangles="0,0,0,0,0,0,0,0,0,0,0,0,0,0,0,0,0,0,0,0,0,0,0,0,0,0,0,0,0,0"/>
                </v:shape>
                <v:shape id="Freeform 31" o:spid="_x0000_s1191" style="position:absolute;left:524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XVucMA&#10;AADcAAAADwAAAGRycy9kb3ducmV2LnhtbESP3YrCMBSE7xd8h3AE7zRV1x+qUURZVm8Ufx7g0Bzb&#10;YnNSkmi7b79ZEPZymJlvmOW6NZV4kfOlZQXDQQKCOLO65FzB7frVn4PwAVljZZkU/JCH9arzscRU&#10;24bP9LqEXEQI+xQVFCHUqZQ+K8igH9iaOHp36wyGKF0utcMmwk0lR0kylQZLjgsF1rQtKHtcnkbB&#10;BGemOR7cd95IPNX75+d2F6xSvW67WYAI1Ib/8Lu91wrGoxn8nY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XVucMAAADcAAAADwAAAAAAAAAAAAAAAACYAgAAZHJzL2Rv&#10;d25yZXYueG1sUEsFBgAAAAAEAAQA9QAAAIgDAAAAAA==&#10;" path="m87,116r-23,l64,129r23,l87,116xe" fillcolor="black" stroked="f">
                  <v:path arrowok="t" o:connecttype="custom" o:connectlocs="87,1908;64,1908;64,1921;87,1921;87,1908" o:connectangles="0,0,0,0,0"/>
                </v:shape>
                <v:shape id="Freeform 30" o:spid="_x0000_s1192" style="position:absolute;left:524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pBy8EA&#10;AADcAAAADwAAAGRycy9kb3ducmV2LnhtbERP3WrCMBS+H/gO4QjezdRuc6NrFOkQ3Y2y6gMcmmNb&#10;bE5KEm19++VisMuP7z9fj6YTd3K+taxgMU9AEFdWt1wrOJ+2zx8gfEDW2FkmBQ/ysF5NnnLMtB34&#10;h+5lqEUMYZ+hgiaEPpPSVw0Z9HPbE0fuYp3BEKGrpXY4xHDTyTRJltJgy7GhwZ6KhqpreTMK3vDd&#10;DIdvt6sHicd+f3stvoJVajYdN58gAo3hX/zn3msFL2lcG8/EI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6QcvBAAAA3AAAAA8AAAAAAAAAAAAAAAAAmAIAAGRycy9kb3du&#10;cmV2LnhtbFBLBQYAAAAABAAEAPUAAACGAwAAAAA=&#10;" path="m87,53r-36,l56,55r6,11l64,74r,20l62,102r-7,11l50,115r37,l87,53xe" fillcolor="black" stroked="f">
                  <v:path arrowok="t" o:connecttype="custom" o:connectlocs="87,1845;51,1845;56,1847;62,1858;64,1866;64,1886;62,1894;55,1905;50,1907;87,1907;87,1845" o:connectangles="0,0,0,0,0,0,0,0,0,0,0"/>
                </v:shape>
                <v:shape id="Freeform 29" o:spid="_x0000_s1193" style="position:absolute;left:524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kUMQA&#10;AADcAAAADwAAAGRycy9kb3ducmV2LnhtbESP3WoCMRSE7wu+QzhC7zSrbf1ZjSKWot4o/jzAYXPc&#10;XdycLEl0t29vCkIvh5n5hpkvW1OJBzlfWlYw6CcgiDOrS84VXM4/vQkIH5A1VpZJwS95WC46b3NM&#10;tW34SI9TyEWEsE9RQRFCnUrps4IM+r6tiaN3tc5giNLlUjtsItxUcpgkI2mw5LhQYE3rgrLb6W4U&#10;fOHYNPud2+SNxEO9vX+uv4NV6r3brmYgArXhP/xqb7WCj+EU/s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25FDEAAAA3AAAAA8AAAAAAAAAAAAAAAAAmAIAAGRycy9k&#10;b3ducmV2LnhtbFBLBQYAAAAABAAEAPUAAACJAwAAAAA=&#10;" path="m87,l63,r,48l87,48,87,xe" fillcolor="black" stroked="f">
                  <v:path arrowok="t" o:connecttype="custom" o:connectlocs="87,1792;63,1792;63,1840;87,1840;87,1792" o:connectangles="0,0,0,0,0"/>
                </v:shape>
              </v:group>
              <v:group id="Group 23" o:spid="_x0000_s1194" style="position:absolute;left:34567;top:11360;width:895;height:813" coordorigin="5458,1792" coordsize="141,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shape id="Freeform 27" o:spid="_x0000_s1195" style="position:absolute;left:5458;top:1792;width:141;height:128;visibility:visible;mso-wrap-style:square;v-text-anchor:top" coordsize="141,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7KiMIA&#10;AADcAAAADwAAAGRycy9kb3ducmV2LnhtbESPQYvCMBSE7wv+h/AEb2uq4qLVKOIqeLUK0tujeTbF&#10;5qU0Wa376zeCsMdhZr5hluvO1uJOra8cKxgNExDEhdMVlwrOp/3nDIQPyBprx6TgSR7Wq97HElPt&#10;HnykexZKESHsU1RgQmhSKX1hyKIfuoY4elfXWgxRtqXULT4i3NZynCRf0mLFccFgQ1tDxS37sQp2&#10;+bTk73xrNvnvJZOOw6HAuVKDfrdZgAjUhf/wu33QCiaTEbzOxCM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fsqIwgAAANwAAAAPAAAAAAAAAAAAAAAAAJgCAABkcnMvZG93&#10;bnJldi54bWxQSwUGAAAAAAQABAD1AAAAhwMAAAAA&#10;" path="m44,l,,,129r24,l24,11r23,l44,xe" fillcolor="black" stroked="f">
                  <v:path arrowok="t" o:connecttype="custom" o:connectlocs="44,1792;0,1792;0,1921;24,1921;24,1803;47,1803;44,1792" o:connectangles="0,0,0,0,0,0,0"/>
                </v:shape>
                <v:shape id="Freeform 26" o:spid="_x0000_s1196" style="position:absolute;left:5458;top:1792;width:141;height:128;visibility:visible;mso-wrap-style:square;v-text-anchor:top" coordsize="141,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U/8IA&#10;AADcAAAADwAAAGRycy9kb3ducmV2LnhtbESPQYvCMBSE78L+h/AWvGm6iuJWo4ir4NUqLL09mmdT&#10;tnkpTVarv94IgsdhZr5hFqvO1uJCra8cK/gaJiCIC6crLhWcjrvBDIQPyBprx6TgRh5Wy4/eAlPt&#10;rnygSxZKESHsU1RgQmhSKX1hyKIfuoY4emfXWgxRtqXULV4j3NZylCRTabHiuGCwoY2h4i/7twq2&#10;+aTkn3xj1vn9N5OOw77Ab6X6n916DiJQF97hV3uvFYzHI3ieiU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rFT/wgAAANwAAAAPAAAAAAAAAAAAAAAAAJgCAABkcnMvZG93&#10;bnJldi54bWxQSwUGAAAAAAQABAD1AAAAhwMAAAAA&#10;" path="m47,11r-23,l56,129r29,l92,102r-21,l47,11xe" fillcolor="black" stroked="f">
                  <v:path arrowok="t" o:connecttype="custom" o:connectlocs="47,1803;24,1803;56,1921;85,1921;92,1894;71,1894;47,1803" o:connectangles="0,0,0,0,0,0,0"/>
                </v:shape>
                <v:shape id="Freeform 25" o:spid="_x0000_s1197" style="position:absolute;left:5458;top:1792;width:141;height:128;visibility:visible;mso-wrap-style:square;v-text-anchor:top" coordsize="141,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xZMQA&#10;AADcAAAADwAAAGRycy9kb3ducmV2LnhtbESPzWrDMBCE74W8g9hAbrWcmJbWjRJCfsDXuoXi22Jt&#10;LBNrZSwldvr0VaHQ4zAz3zDr7WQ7caPBt44VLJMUBHHtdMuNgs+P0+MLCB+QNXaOScGdPGw3s4c1&#10;5tqN/E63MjQiQtjnqMCE0OdS+tqQRZ+4njh6ZzdYDFEOjdQDjhFuO7lK02dpseW4YLCnvaH6Ul6t&#10;gmP11PCh2ptd9f1VSsehqPFVqcV82r2BCDSF//Bfu9AKsiyD3zPxCM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g8WTEAAAA3AAAAA8AAAAAAAAAAAAAAAAAmAIAAGRycy9k&#10;b3ducmV2LnhtbFBLBQYAAAAABAAEAPUAAACJAwAAAAA=&#10;" path="m141,10r-24,l117,129r24,l141,10xe" fillcolor="black" stroked="f">
                  <v:path arrowok="t" o:connecttype="custom" o:connectlocs="141,1802;117,1802;117,1921;141,1921;141,1802" o:connectangles="0,0,0,0,0"/>
                </v:shape>
                <v:shape id="Freeform 24" o:spid="_x0000_s1198" style="position:absolute;left:5458;top:1792;width:141;height:128;visibility:visible;mso-wrap-style:square;v-text-anchor:top" coordsize="141,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lpEMMA&#10;AADcAAAADwAAAGRycy9kb3ducmV2LnhtbESPQWvCQBSE7wX/w/KE3uqmakXTbERsC14bBcntkX3N&#10;hmbfhuyqaX+9Kwgeh5n5hsnWg23FmXrfOFbwOklAEFdON1wrOOy/XpYgfEDW2DomBX/kYZ2PnjJM&#10;tbvwN52LUIsIYZ+iAhNCl0rpK0MW/cR1xNH7cb3FEGVfS93jJcJtK6dJspAWG44LBjvaGqp+i5NV&#10;8Fm+1fxRbs2m/D8W0nHYVbhS6nk8bN5BBBrCI3xv77SC2WwOtzPxCM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lpEMMAAADcAAAADwAAAAAAAAAAAAAAAACYAgAAZHJzL2Rv&#10;d25yZXYueG1sUEsFBgAAAAAEAAQA9QAAAIgDAAAAAA==&#10;" path="m141,l97,,71,102r21,l117,10r24,l141,xe" fillcolor="black" stroked="f">
                  <v:path arrowok="t" o:connecttype="custom" o:connectlocs="141,1792;97,1792;71,1894;92,1894;117,1802;141,1802;141,1792" o:connectangles="0,0,0,0,0,0,0"/>
                </v:shape>
              </v:group>
              <v:group id="Group 20" o:spid="_x0000_s1199" style="position:absolute;left:35744;top:11568;width:572;height:603" coordorigin="5640,1829" coordsize="9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shape id="Freeform 22" o:spid="_x0000_s1200" style="position:absolute;left:5640;top:1829;width:90;height:95;visibility:visible;mso-wrap-style:square;v-text-anchor:top" coordsize="9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O8YA&#10;AADcAAAADwAAAGRycy9kb3ducmV2LnhtbESPW2sCMRSE34X+h3AKvmm2CtKuRmkrXh604gXEt8Pm&#10;dHfp5mRJoq7/3hQEH4eZ+YYZTRpTiQs5X1pW8NZNQBBnVpecKzjsZ513ED4ga6wsk4IbeZiMX1oj&#10;TLW98pYuu5CLCGGfooIihDqV0mcFGfRdWxNH79c6gyFKl0vt8BrhppK9JBlIgyXHhQJr+i4o+9ud&#10;jYLjT72qNod5tvj4OrF029V+uvZKtV+bzyGIQE14hh/tpVbQ7w/g/0w8An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sO8YAAADcAAAADwAAAAAAAAAAAAAAAACYAgAAZHJz&#10;L2Rvd25yZXYueG1sUEsFBgAAAAAEAAQA9QAAAIsDAAAAAA==&#10;" path="m60,l31,,20,4,4,21,,32,,62,4,74,20,90r11,4l60,94,71,90,82,78r-44,l33,76,26,66,24,58,25,37r1,-8l33,18r6,-2l82,16,71,4,60,xe" fillcolor="black" stroked="f">
                  <v:path arrowok="t" o:connecttype="custom" o:connectlocs="60,1829;31,1829;20,1833;4,1850;0,1861;0,1891;4,1903;20,1919;31,1923;60,1923;71,1919;82,1907;38,1907;33,1905;26,1895;24,1887;25,1866;26,1858;33,1847;39,1845;82,1845;71,1833;60,1829" o:connectangles="0,0,0,0,0,0,0,0,0,0,0,0,0,0,0,0,0,0,0,0,0,0,0"/>
                </v:shape>
                <v:shape id="Freeform 21" o:spid="_x0000_s1201" style="position:absolute;left:5640;top:1829;width:90;height:95;visibility:visible;mso-wrap-style:square;v-text-anchor:top" coordsize="9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5JoMcA&#10;AADcAAAADwAAAGRycy9kb3ducmV2LnhtbESPW2sCMRSE3wv9D+EUfKvZKnhZjeIFtQ/a4gVK3w6b&#10;093FzcmSRN3+eyMU+jjMzDfMeNqYSlzJ+dKygrd2AoI4s7rkXMHpuHodgPABWWNlmRT8kofp5Plp&#10;jKm2N97T9RByESHsU1RQhFCnUvqsIIO+bWvi6P1YZzBE6XKpHd4i3FSykyQ9abDkuFBgTYuCsvPh&#10;YhR8fdTb6vO0zjbD+TdLt98elzuvVOulmY1ABGrCf/iv/a4VdLt9eJyJR0B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uSaDHAAAA3AAAAA8AAAAAAAAAAAAAAAAAmAIAAGRy&#10;cy9kb3ducmV2LnhtbFBLBQYAAAAABAAEAPUAAACMAwAAAAA=&#10;" path="m82,16r-30,l57,18r7,11l66,37r,21l64,65,57,76r-5,2l82,78r5,-4l91,62r,-30l87,21,82,16xe" fillcolor="black" stroked="f">
                  <v:path arrowok="t" o:connecttype="custom" o:connectlocs="82,1845;52,1845;57,1847;64,1858;66,1866;66,1887;64,1894;57,1905;52,1907;82,1907;87,1903;91,1891;91,1861;87,1850;82,1845" o:connectangles="0,0,0,0,0,0,0,0,0,0,0,0,0,0,0"/>
                </v:shape>
              </v:group>
              <v:group id="Group 16" o:spid="_x0000_s1202" style="position:absolute;left:36576;top:11568;width:539;height:584" coordorigin="5768,1829" coordsize="8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shape id="Freeform 19" o:spid="_x0000_s1203" style="position:absolute;left:5768;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WzOcUA&#10;AADcAAAADwAAAGRycy9kb3ducmV2LnhtbESPQWsCMRSE70L/Q3gFb27WSqVdjSJFQbBYa3vo8bl5&#10;boKbl2UTdfvvG0HocZiZb5jpvHO1uFAbrGcFwywHQVx6bblS8P21GryACBFZY+2ZFPxSgPnsoTfF&#10;Qvsrf9JlHyuRIBwKVGBibAopQ2nIYch8Q5y8o28dxiTbSuoWrwnuavmU52Pp0HJaMNjQm6HytD87&#10;BT8fXNvl83ZJRzNs7Hu3W20OO6X6j91iAiJSF//D9/ZaKxiNXuF2Jh0BO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5bM5xQAAANwAAAAPAAAAAAAAAAAAAAAAAJgCAABkcnMv&#10;ZG93bnJldi54bWxQSwUGAAAAAAQABAD1AAAAigMAAAAA&#10;" path="m24,2l,2,,92r24,l24,33r2,-7l33,18r3,-1l24,17,24,2xe" fillcolor="black" stroked="f">
                  <v:path arrowok="t" o:connecttype="custom" o:connectlocs="24,1831;0,1831;0,1921;24,1921;24,1862;26,1855;33,1847;36,1846;24,1846;24,1831" o:connectangles="0,0,0,0,0,0,0,0,0,0"/>
                </v:shape>
                <v:shape id="Freeform 18" o:spid="_x0000_s1204" style="position:absolute;left:5768;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lp2cMA&#10;AADcAAAADwAAAGRycy9kb3ducmV2LnhtbERPy2oCMRTdC/2HcAvdacbWFhnNiIhCoaX1tXB5O7kz&#10;CZ3cDJNUx79vFoLLw3nPF71rxJm6YD0rGI8yEMSl15ZrBcfDZjgFESKyxsYzKbhSgEXxMJhjrv2F&#10;d3Tex1qkEA45KjAxtrmUoTTkMIx8S5y4yncOY4JdLXWHlxTuGvmcZW/SoeXUYLCllaHyd//nFJy+&#10;ubHr1681VWbc2s9+u/n42Sr19NgvZyAi9fEuvrnftYKXSZqfzqQjI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lp2cMAAADcAAAADwAAAAAAAAAAAAAAAACYAgAAZHJzL2Rv&#10;d25yZXYueG1sUEsFBgAAAAAEAAQA9QAAAIgDAAAAAA==&#10;" path="m83,16r-34,l53,18r6,7l61,29r,63l85,92r,-68l83,16xe" fillcolor="black" stroked="f">
                  <v:path arrowok="t" o:connecttype="custom" o:connectlocs="83,1845;49,1845;53,1847;59,1854;61,1858;61,1921;85,1921;85,1853;83,1845" o:connectangles="0,0,0,0,0,0,0,0,0"/>
                </v:shape>
                <v:shape id="Freeform 17" o:spid="_x0000_s1205" style="position:absolute;left:5768;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XMQsUA&#10;AADcAAAADwAAAGRycy9kb3ducmV2LnhtbESPQWsCMRSE7wX/Q3hCbzW7bS1laxQRBUGpVj30+Nw8&#10;N8HNy7JJdfvvTUHocZiZb5jRpHO1uFAbrGcF+SADQVx6bblScNgvnt5BhIissfZMCn4pwGTcexhh&#10;of2Vv+iyi5VIEA4FKjAxNoWUoTTkMAx8Q5y8k28dxiTbSuoWrwnuavmcZW/SoeW0YLChmaHyvPtx&#10;Cr43XNv58HNOJ5M3dt1tF6vjVqnHfjf9ABGpi//he3upFby85vB3Jh0BO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lcxCxQAAANwAAAAPAAAAAAAAAAAAAAAAAJgCAABkcnMv&#10;ZG93bnJldi54bWxQSwUGAAAAAAQABAD1AAAAigMAAAAA&#10;" path="m64,l42,,34,3r-7,9l26,14r-2,3l36,17r2,-1l83,16,82,15,72,3,64,xe" fillcolor="black" stroked="f">
                  <v:path arrowok="t" o:connecttype="custom" o:connectlocs="64,1829;42,1829;34,1832;27,1841;26,1843;24,1846;36,1846;38,1845;83,1845;82,1844;72,1832;64,1829" o:connectangles="0,0,0,0,0,0,0,0,0,0,0,0"/>
                </v:shape>
              </v:group>
              <v:group id="Group 12" o:spid="_x0000_s1206" style="position:absolute;left:37338;top:11568;width:533;height:603" coordorigin="5891,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shape id="Freeform 15" o:spid="_x0000_s1207" style="position:absolute;left:5891;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0viMUA&#10;AADcAAAADwAAAGRycy9kb3ducmV2LnhtbESPQWvCQBSE74L/YXlCb7qpEVtSV4kGi+BJ66G9PbLP&#10;bGj2bciuGv+9Wyh4HGbmG2ax6m0jrtT52rGC10kCgrh0uuZKwelrO34H4QOyxsYxKbiTh9VyOFhg&#10;pt2ND3Q9hkpECPsMFZgQ2kxKXxqy6CeuJY7e2XUWQ5RdJXWHtwi3jZwmyVxarDkuGGxpY6j8PV6s&#10;gkNO5/z7rt8+zWyfFtt18VOcCqVeRn3+ASJQH57h//ZOK0hnKfyd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vS+IxQAAANwAAAAPAAAAAAAAAAAAAAAAAJgCAABkcnMv&#10;ZG93bnJldi54bWxQSwUGAAAAAAQABAD1AAAAigMAAAAA&#10;" path="m56,l30,,19,4,4,22,,33,,62,3,74,18,90r11,4l54,94r9,-2l78,81r1,-3l36,78,31,76,26,68,24,61r,-8l84,53r,-6l84,37r-59,l25,31r2,-4l31,18r5,-2l78,16,67,4,56,xe" fillcolor="black" stroked="f">
                  <v:path arrowok="t" o:connecttype="custom" o:connectlocs="56,1829;30,1829;19,1833;4,1851;0,1862;0,1891;3,1903;18,1919;29,1923;54,1923;63,1921;78,1910;79,1907;36,1907;31,1905;26,1897;24,1890;24,1882;84,1882;84,1876;84,1866;25,1866;25,1860;27,1856;31,1847;36,1845;78,1845;67,1833;56,1829" o:connectangles="0,0,0,0,0,0,0,0,0,0,0,0,0,0,0,0,0,0,0,0,0,0,0,0,0,0,0,0,0"/>
                </v:shape>
                <v:shape id="Freeform 14" o:spid="_x0000_s1208" style="position:absolute;left:5891;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S3/MUA&#10;AADcAAAADwAAAGRycy9kb3ducmV2LnhtbESPT2vCQBTE70K/w/IKvemmGrSkrhINloIn/xza2yP7&#10;zIZm34bsqvHbdwXB4zAzv2Hmy9424kKdrx0reB8lIIhLp2uuFBwPm+EHCB+QNTaOScGNPCwXL4M5&#10;ZtpdeUeXfahEhLDPUIEJoc2k9KUhi37kWuLonVxnMUTZVVJ3eI1w28hxkkylxZrjgsGW1obKv/3Z&#10;KtjldMp/bnr2ZdLtpNisit/iWCj19trnnyAC9eEZfrS/tYJJmsL9TDw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VLf8xQAAANwAAAAPAAAAAAAAAAAAAAAAAJgCAABkcnMv&#10;ZG93bnJldi54bWxQSwUGAAAAAAQABAD1AAAAigMAAAAA&#10;" path="m82,64r-24,l58,69r-1,3l51,77r-4,1l79,78r3,-4l82,64xe" fillcolor="black" stroked="f">
                  <v:path arrowok="t" o:connecttype="custom" o:connectlocs="82,1893;58,1893;58,1898;57,1901;51,1906;47,1907;79,1907;82,1903;82,1893" o:connectangles="0,0,0,0,0,0,0,0,0"/>
                </v:shape>
                <v:shape id="Freeform 13" o:spid="_x0000_s1209" style="position:absolute;left:5891;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SZ8UA&#10;AADcAAAADwAAAGRycy9kb3ducmV2LnhtbESPzWvCQBTE74L/w/KE3uqm9ZPUVdIGRfDkx8HeHtln&#10;NjT7NmS3Gv/7rlDwOMzMb5jFqrO1uFLrK8cK3oYJCOLC6YpLBafj+nUOwgdkjbVjUnAnD6tlv7fA&#10;VLsb7+l6CKWIEPYpKjAhNKmUvjBk0Q9dQxy9i2sthijbUuoWbxFua/meJFNpseK4YLChL0PFz+HX&#10;KthndMnOdz3bmPFulK8/8+/8lCv1MuiyDxCBuvAM/7e3WsFoPIHH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GBJnxQAAANwAAAAPAAAAAAAAAAAAAAAAAJgCAABkcnMv&#10;ZG93bnJldi54bWxQSwUGAAAAAAQABAD1AAAAigMAAAAA&#10;" path="m78,16r-29,l54,18r3,5l59,26r1,4l60,37r24,l84,30,81,19,78,16xe" fillcolor="black" stroked="f">
                  <v:path arrowok="t" o:connecttype="custom" o:connectlocs="78,1845;49,1845;54,1847;57,1852;59,1855;60,1859;60,1866;84,1866;84,1859;81,1848;78,1845" o:connectangles="0,0,0,0,0,0,0,0,0,0,0"/>
                </v:shape>
              </v:group>
              <v:group id="Group 6" o:spid="_x0000_s1210" style="position:absolute;left:38100;top:11637;width:596;height:781" coordorigin="6006,1831" coordsize="94,1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shape id="Freeform 11" o:spid="_x0000_s1211" style="position:absolute;left:6006;top:1831;width:94;height:123;visibility:visible;mso-wrap-style:square;v-text-anchor:top" coordsize="94,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PBhcYA&#10;AADcAAAADwAAAGRycy9kb3ducmV2LnhtbESPT2vCQBTE70K/w/KE3upGU6pEVym2hVp78c/B4yP7&#10;zAazb0N2m8R+erdQ8DjMzG+Yxaq3lWip8aVjBeNRAoI4d7rkQsHx8PE0A+EDssbKMSm4kofV8mGw&#10;wEy7jnfU7kMhIoR9hgpMCHUmpc8NWfQjVxNH7+waiyHKppC6wS7CbSUnSfIiLZYcFwzWtDaUX/Y/&#10;VkEoNt/H7bbSb7/vX6d659LD1aRKPQ771zmIQH24h//bn1pB+jyFvzPxCM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PBhcYAAADcAAAADwAAAAAAAAAAAAAAAACYAgAAZHJz&#10;L2Rvd25yZXYueG1sUEsFBgAAAAAEAAQA9QAAAIsDAAAAAA==&#10;" path="m58,90r-22,l22,123r23,l58,90xe" fillcolor="black" stroked="f">
                  <v:path arrowok="t" o:connecttype="custom" o:connectlocs="58,1921;36,1921;22,1954;45,1954;58,1921" o:connectangles="0,0,0,0,0"/>
                </v:shape>
                <v:shape id="Freeform 10" o:spid="_x0000_s1212" style="position:absolute;left:6006;top:1831;width:94;height:123;visibility:visible;mso-wrap-style:square;v-text-anchor:top" coordsize="94,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xV98IA&#10;AADcAAAADwAAAGRycy9kb3ducmV2LnhtbERPy4rCMBTdC/5DuII7TbWDDB2jiA/wMRsfi1lemjtN&#10;sbkpTdQ6X28WwiwP5z2dt7YSd2p86VjBaJiAIM6dLrlQcDlvBp8gfEDWWDkmBU/yMJ91O1PMtHvw&#10;ke6nUIgYwj5DBSaEOpPS54Ys+qGriSP36xqLIcKmkLrBRwy3lRwnyURaLDk2GKxpaSi/nm5WQSh2&#10;35fDodKrv/X+pz669Pw0qVL9Xrv4AhGoDf/it3urFaQfcW08E4+A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vFX3wgAAANwAAAAPAAAAAAAAAAAAAAAAAJgCAABkcnMvZG93&#10;bnJldi54bWxQSwUGAAAAAAQABAD1AAAAhwMAAAAA&#10;" path="m36,90r,xe" fillcolor="black" stroked="f">
                  <v:path arrowok="t" o:connecttype="custom" o:connectlocs="36,1921;36,1921" o:connectangles="0,0"/>
                </v:shape>
                <v:shape id="Freeform 9" o:spid="_x0000_s1213" style="position:absolute;left:6006;top:1831;width:94;height:123;visibility:visible;mso-wrap-style:square;v-text-anchor:top" coordsize="94,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wbMYA&#10;AADcAAAADwAAAGRycy9kb3ducmV2LnhtbESPT2vCQBTE70K/w/KE3upGU4pGVym2hVp78c/B4yP7&#10;zAazb0N2m8R+erdQ8DjMzG+Yxaq3lWip8aVjBeNRAoI4d7rkQsHx8PE0BeEDssbKMSm4kofV8mGw&#10;wEy7jnfU7kMhIoR9hgpMCHUmpc8NWfQjVxNH7+waiyHKppC6wS7CbSUnSfIiLZYcFwzWtDaUX/Y/&#10;VkEoNt/H7bbSb7/vX6d659LD1aRKPQ771zmIQH24h//bn1pB+jyDvzPxCM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DwbMYAAADcAAAADwAAAAAAAAAAAAAAAACYAgAAZHJz&#10;L2Rvd25yZXYueG1sUEsFBgAAAAAEAAQA9QAAAIsDAAAAAA==&#10;" path="m27,l,,36,90r22,l71,59r-24,l27,xe" fillcolor="black" stroked="f">
                  <v:path arrowok="t" o:connecttype="custom" o:connectlocs="27,1831;0,1831;36,1921;58,1921;71,1890;47,1890;27,1831" o:connectangles="0,0,0,0,0,0,0"/>
                </v:shape>
                <v:shape id="Freeform 8" o:spid="_x0000_s1214" style="position:absolute;left:6006;top:1831;width:94;height:123;visibility:visible;mso-wrap-style:square;v-text-anchor:top" coordsize="94,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PPLMIA&#10;AADcAAAADwAAAGRycy9kb3ducmV2LnhtbERPy4rCMBTdC/5DuII7TbWMDB2jiA/wMRsfi1lemjtN&#10;sbkpTdQ6X28WwiwP5z2dt7YSd2p86VjBaJiAIM6dLrlQcDlvBp8gfEDWWDkmBU/yMJ91O1PMtHvw&#10;ke6nUIgYwj5DBSaEOpPS54Ys+qGriSP36xqLIcKmkLrBRwy3lRwnyURaLDk2GKxpaSi/nm5WQSh2&#10;35fDodKrv/X+pz669Pw0qVL9Xrv4AhGoDf/it3urFaQfcX48E4+A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E88swgAAANwAAAAPAAAAAAAAAAAAAAAAAJgCAABkcnMvZG93&#10;bnJldi54bWxQSwUGAAAAAAQABAD1AAAAhwMAAAAA&#10;" path="m94,l69,,47,59r24,l94,xe" fillcolor="black" stroked="f">
                  <v:path arrowok="t" o:connecttype="custom" o:connectlocs="94,1831;69,1831;47,1890;71,1890;94,1831" o:connectangles="0,0,0,0,0"/>
                </v:shape>
              </v:group>
              <w10:wrap anchorx="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D4ACEFC"/>
    <w:lvl w:ilvl="0">
      <w:start w:val="1"/>
      <w:numFmt w:val="decimal"/>
      <w:lvlText w:val="%1."/>
      <w:lvlJc w:val="left"/>
      <w:pPr>
        <w:tabs>
          <w:tab w:val="num" w:pos="1800"/>
        </w:tabs>
        <w:ind w:left="1800" w:hanging="360"/>
      </w:pPr>
    </w:lvl>
  </w:abstractNum>
  <w:abstractNum w:abstractNumId="1">
    <w:nsid w:val="FFFFFF7D"/>
    <w:multiLevelType w:val="singleLevel"/>
    <w:tmpl w:val="68E0DB4C"/>
    <w:lvl w:ilvl="0">
      <w:start w:val="1"/>
      <w:numFmt w:val="decimal"/>
      <w:lvlText w:val="%1."/>
      <w:lvlJc w:val="left"/>
      <w:pPr>
        <w:tabs>
          <w:tab w:val="num" w:pos="1440"/>
        </w:tabs>
        <w:ind w:left="1440" w:hanging="360"/>
      </w:pPr>
    </w:lvl>
  </w:abstractNum>
  <w:abstractNum w:abstractNumId="2">
    <w:nsid w:val="FFFFFF7E"/>
    <w:multiLevelType w:val="singleLevel"/>
    <w:tmpl w:val="E8A0CF1E"/>
    <w:lvl w:ilvl="0">
      <w:start w:val="1"/>
      <w:numFmt w:val="decimal"/>
      <w:lvlText w:val="%1."/>
      <w:lvlJc w:val="left"/>
      <w:pPr>
        <w:tabs>
          <w:tab w:val="num" w:pos="1080"/>
        </w:tabs>
        <w:ind w:left="1080" w:hanging="360"/>
      </w:pPr>
    </w:lvl>
  </w:abstractNum>
  <w:abstractNum w:abstractNumId="3">
    <w:nsid w:val="FFFFFF7F"/>
    <w:multiLevelType w:val="singleLevel"/>
    <w:tmpl w:val="25F48A7C"/>
    <w:lvl w:ilvl="0">
      <w:start w:val="1"/>
      <w:numFmt w:val="decimal"/>
      <w:lvlText w:val="%1."/>
      <w:lvlJc w:val="left"/>
      <w:pPr>
        <w:tabs>
          <w:tab w:val="num" w:pos="720"/>
        </w:tabs>
        <w:ind w:left="720" w:hanging="360"/>
      </w:pPr>
    </w:lvl>
  </w:abstractNum>
  <w:abstractNum w:abstractNumId="4">
    <w:nsid w:val="FFFFFF80"/>
    <w:multiLevelType w:val="singleLevel"/>
    <w:tmpl w:val="6594646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06039E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196682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C5280F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21EE230"/>
    <w:lvl w:ilvl="0">
      <w:start w:val="1"/>
      <w:numFmt w:val="decimal"/>
      <w:lvlText w:val="%1."/>
      <w:lvlJc w:val="left"/>
      <w:pPr>
        <w:tabs>
          <w:tab w:val="num" w:pos="360"/>
        </w:tabs>
        <w:ind w:left="360" w:hanging="360"/>
      </w:pPr>
    </w:lvl>
  </w:abstractNum>
  <w:abstractNum w:abstractNumId="9">
    <w:nsid w:val="FFFFFF89"/>
    <w:multiLevelType w:val="singleLevel"/>
    <w:tmpl w:val="1A20C266"/>
    <w:lvl w:ilvl="0">
      <w:start w:val="1"/>
      <w:numFmt w:val="bullet"/>
      <w:lvlText w:val=""/>
      <w:lvlJc w:val="left"/>
      <w:pPr>
        <w:tabs>
          <w:tab w:val="num" w:pos="360"/>
        </w:tabs>
        <w:ind w:left="360" w:hanging="360"/>
      </w:pPr>
      <w:rPr>
        <w:rFonts w:ascii="Symbol" w:hAnsi="Symbol" w:hint="default"/>
      </w:rPr>
    </w:lvl>
  </w:abstractNum>
  <w:abstractNum w:abstractNumId="10">
    <w:nsid w:val="01F12B33"/>
    <w:multiLevelType w:val="hybridMultilevel"/>
    <w:tmpl w:val="F552D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BF056D"/>
    <w:multiLevelType w:val="hybridMultilevel"/>
    <w:tmpl w:val="A868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AD13DE"/>
    <w:multiLevelType w:val="hybridMultilevel"/>
    <w:tmpl w:val="DE527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E1209"/>
    <w:multiLevelType w:val="hybridMultilevel"/>
    <w:tmpl w:val="2502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C31DA5"/>
    <w:multiLevelType w:val="hybridMultilevel"/>
    <w:tmpl w:val="0ED2E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326E0D"/>
    <w:multiLevelType w:val="hybridMultilevel"/>
    <w:tmpl w:val="55564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244B45"/>
    <w:multiLevelType w:val="hybridMultilevel"/>
    <w:tmpl w:val="20827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441829"/>
    <w:multiLevelType w:val="hybridMultilevel"/>
    <w:tmpl w:val="141C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CB366F"/>
    <w:multiLevelType w:val="hybridMultilevel"/>
    <w:tmpl w:val="E4A04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5B4EA4"/>
    <w:multiLevelType w:val="hybridMultilevel"/>
    <w:tmpl w:val="DE5C0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B37043"/>
    <w:multiLevelType w:val="hybridMultilevel"/>
    <w:tmpl w:val="347E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E368BD"/>
    <w:multiLevelType w:val="hybridMultilevel"/>
    <w:tmpl w:val="DC7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F140AB"/>
    <w:multiLevelType w:val="hybridMultilevel"/>
    <w:tmpl w:val="E3168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CC2E47"/>
    <w:multiLevelType w:val="hybridMultilevel"/>
    <w:tmpl w:val="0D549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C65D17"/>
    <w:multiLevelType w:val="hybridMultilevel"/>
    <w:tmpl w:val="E8605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5252E1"/>
    <w:multiLevelType w:val="hybridMultilevel"/>
    <w:tmpl w:val="79BA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7962CF"/>
    <w:multiLevelType w:val="multilevel"/>
    <w:tmpl w:val="94E0D05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Roman"/>
      <w:lvlText w:val="%4."/>
      <w:lvlJc w:val="right"/>
      <w:pPr>
        <w:ind w:left="2880" w:hanging="360"/>
      </w:pPr>
      <w:rPr>
        <w:u w:val="none"/>
      </w:rPr>
    </w:lvl>
    <w:lvl w:ilvl="4">
      <w:start w:val="1"/>
      <w:numFmt w:val="lowerLetter"/>
      <w:lvlText w:val="%5."/>
      <w:lvlJc w:val="left"/>
      <w:pPr>
        <w:ind w:left="3600" w:hanging="360"/>
      </w:pPr>
      <w:rPr>
        <w:u w:val="none"/>
      </w:rPr>
    </w:lvl>
    <w:lvl w:ilvl="5">
      <w:start w:val="1"/>
      <w:numFmt w:val="decimal"/>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7C0059A3"/>
    <w:multiLevelType w:val="hybridMultilevel"/>
    <w:tmpl w:val="BBB49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10"/>
  </w:num>
  <w:num w:numId="4">
    <w:abstractNumId w:val="11"/>
  </w:num>
  <w:num w:numId="5">
    <w:abstractNumId w:val="19"/>
  </w:num>
  <w:num w:numId="6">
    <w:abstractNumId w:val="23"/>
  </w:num>
  <w:num w:numId="7">
    <w:abstractNumId w:val="12"/>
  </w:num>
  <w:num w:numId="8">
    <w:abstractNumId w:val="15"/>
  </w:num>
  <w:num w:numId="9">
    <w:abstractNumId w:val="13"/>
  </w:num>
  <w:num w:numId="10">
    <w:abstractNumId w:val="25"/>
  </w:num>
  <w:num w:numId="11">
    <w:abstractNumId w:val="20"/>
  </w:num>
  <w:num w:numId="12">
    <w:abstractNumId w:val="26"/>
  </w:num>
  <w:num w:numId="13">
    <w:abstractNumId w:val="22"/>
  </w:num>
  <w:num w:numId="14">
    <w:abstractNumId w:val="24"/>
  </w:num>
  <w:num w:numId="15">
    <w:abstractNumId w:val="18"/>
  </w:num>
  <w:num w:numId="16">
    <w:abstractNumId w:val="27"/>
  </w:num>
  <w:num w:numId="17">
    <w:abstractNumId w:val="16"/>
  </w:num>
  <w:num w:numId="18">
    <w:abstractNumId w:val="2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2NjIxNzIxMTE3NzNV0lEKTi0uzszPAymwrAUALe5CEiwAAAA="/>
  </w:docVars>
  <w:rsids>
    <w:rsidRoot w:val="005A2D64"/>
    <w:rsid w:val="000028CA"/>
    <w:rsid w:val="00013AC7"/>
    <w:rsid w:val="000529F5"/>
    <w:rsid w:val="000769FE"/>
    <w:rsid w:val="00076BFA"/>
    <w:rsid w:val="00093180"/>
    <w:rsid w:val="000970CA"/>
    <w:rsid w:val="000C30B9"/>
    <w:rsid w:val="000D6C06"/>
    <w:rsid w:val="000D79FF"/>
    <w:rsid w:val="000F047F"/>
    <w:rsid w:val="001055F8"/>
    <w:rsid w:val="0011181D"/>
    <w:rsid w:val="001401B7"/>
    <w:rsid w:val="0014349F"/>
    <w:rsid w:val="00162B3E"/>
    <w:rsid w:val="0019335E"/>
    <w:rsid w:val="001A202A"/>
    <w:rsid w:val="001C2304"/>
    <w:rsid w:val="001C5172"/>
    <w:rsid w:val="001C522C"/>
    <w:rsid w:val="001D01CD"/>
    <w:rsid w:val="001D4A08"/>
    <w:rsid w:val="001E0627"/>
    <w:rsid w:val="001E527F"/>
    <w:rsid w:val="00202EDD"/>
    <w:rsid w:val="00212046"/>
    <w:rsid w:val="0022104C"/>
    <w:rsid w:val="0022440E"/>
    <w:rsid w:val="002461BC"/>
    <w:rsid w:val="00250F5B"/>
    <w:rsid w:val="002541D4"/>
    <w:rsid w:val="00265390"/>
    <w:rsid w:val="002706A1"/>
    <w:rsid w:val="002838A2"/>
    <w:rsid w:val="0028733E"/>
    <w:rsid w:val="002A5672"/>
    <w:rsid w:val="002C41AF"/>
    <w:rsid w:val="002D1D3A"/>
    <w:rsid w:val="002D730F"/>
    <w:rsid w:val="002E0FC2"/>
    <w:rsid w:val="002E2950"/>
    <w:rsid w:val="002F4B9A"/>
    <w:rsid w:val="003034F9"/>
    <w:rsid w:val="003041B4"/>
    <w:rsid w:val="00305D77"/>
    <w:rsid w:val="0031430D"/>
    <w:rsid w:val="003223F8"/>
    <w:rsid w:val="00376593"/>
    <w:rsid w:val="00377B5B"/>
    <w:rsid w:val="003A5FDF"/>
    <w:rsid w:val="003B433D"/>
    <w:rsid w:val="003C0504"/>
    <w:rsid w:val="003D2D6B"/>
    <w:rsid w:val="003E42A2"/>
    <w:rsid w:val="003E6F7B"/>
    <w:rsid w:val="0040245F"/>
    <w:rsid w:val="0040269B"/>
    <w:rsid w:val="00405F65"/>
    <w:rsid w:val="00413745"/>
    <w:rsid w:val="00414A93"/>
    <w:rsid w:val="004153ED"/>
    <w:rsid w:val="004457EA"/>
    <w:rsid w:val="004560BB"/>
    <w:rsid w:val="004C33C6"/>
    <w:rsid w:val="004C50B4"/>
    <w:rsid w:val="004C5533"/>
    <w:rsid w:val="004D0F99"/>
    <w:rsid w:val="004D783D"/>
    <w:rsid w:val="004E06E5"/>
    <w:rsid w:val="0050575C"/>
    <w:rsid w:val="00507477"/>
    <w:rsid w:val="00526A1D"/>
    <w:rsid w:val="0054167A"/>
    <w:rsid w:val="00554190"/>
    <w:rsid w:val="00573B47"/>
    <w:rsid w:val="00574E5B"/>
    <w:rsid w:val="00580F9F"/>
    <w:rsid w:val="00595D90"/>
    <w:rsid w:val="005A2D64"/>
    <w:rsid w:val="005A36E0"/>
    <w:rsid w:val="005C05A7"/>
    <w:rsid w:val="005C5B89"/>
    <w:rsid w:val="005D28D7"/>
    <w:rsid w:val="005E3EB3"/>
    <w:rsid w:val="005E48B6"/>
    <w:rsid w:val="005E6755"/>
    <w:rsid w:val="005F2CBF"/>
    <w:rsid w:val="005F6144"/>
    <w:rsid w:val="00602C5C"/>
    <w:rsid w:val="00617F63"/>
    <w:rsid w:val="006306FD"/>
    <w:rsid w:val="00630DBA"/>
    <w:rsid w:val="00633C91"/>
    <w:rsid w:val="006342FA"/>
    <w:rsid w:val="00640AE3"/>
    <w:rsid w:val="006523FB"/>
    <w:rsid w:val="00653873"/>
    <w:rsid w:val="006559B7"/>
    <w:rsid w:val="00670410"/>
    <w:rsid w:val="0067491D"/>
    <w:rsid w:val="00676BB6"/>
    <w:rsid w:val="00676DED"/>
    <w:rsid w:val="0069668D"/>
    <w:rsid w:val="006A5E51"/>
    <w:rsid w:val="006B25A0"/>
    <w:rsid w:val="006E558E"/>
    <w:rsid w:val="00706388"/>
    <w:rsid w:val="0071240D"/>
    <w:rsid w:val="007141BD"/>
    <w:rsid w:val="007173C5"/>
    <w:rsid w:val="00721C22"/>
    <w:rsid w:val="007243AB"/>
    <w:rsid w:val="00725B67"/>
    <w:rsid w:val="00755A86"/>
    <w:rsid w:val="00757C25"/>
    <w:rsid w:val="007A08CA"/>
    <w:rsid w:val="007A2CA4"/>
    <w:rsid w:val="007B0772"/>
    <w:rsid w:val="007B477F"/>
    <w:rsid w:val="007C0C73"/>
    <w:rsid w:val="007C237D"/>
    <w:rsid w:val="007D663F"/>
    <w:rsid w:val="008338FD"/>
    <w:rsid w:val="008364DC"/>
    <w:rsid w:val="00844806"/>
    <w:rsid w:val="00844B90"/>
    <w:rsid w:val="00862653"/>
    <w:rsid w:val="00863298"/>
    <w:rsid w:val="00881CF2"/>
    <w:rsid w:val="00887CD6"/>
    <w:rsid w:val="00896FE5"/>
    <w:rsid w:val="008B470E"/>
    <w:rsid w:val="008B583C"/>
    <w:rsid w:val="008D3076"/>
    <w:rsid w:val="008F7960"/>
    <w:rsid w:val="00920D62"/>
    <w:rsid w:val="00930F1F"/>
    <w:rsid w:val="00951ECF"/>
    <w:rsid w:val="009538B3"/>
    <w:rsid w:val="009677CD"/>
    <w:rsid w:val="00982C5E"/>
    <w:rsid w:val="009843A2"/>
    <w:rsid w:val="009847DF"/>
    <w:rsid w:val="00986477"/>
    <w:rsid w:val="00987E23"/>
    <w:rsid w:val="009A0A68"/>
    <w:rsid w:val="009C7B86"/>
    <w:rsid w:val="009F046D"/>
    <w:rsid w:val="009F2084"/>
    <w:rsid w:val="009F3A55"/>
    <w:rsid w:val="00A06CF9"/>
    <w:rsid w:val="00A07D0C"/>
    <w:rsid w:val="00A23A55"/>
    <w:rsid w:val="00A2484A"/>
    <w:rsid w:val="00A42218"/>
    <w:rsid w:val="00A66D09"/>
    <w:rsid w:val="00A67E34"/>
    <w:rsid w:val="00A72253"/>
    <w:rsid w:val="00A9254A"/>
    <w:rsid w:val="00A94719"/>
    <w:rsid w:val="00AB2527"/>
    <w:rsid w:val="00AB5A5C"/>
    <w:rsid w:val="00AE1FC3"/>
    <w:rsid w:val="00AE4393"/>
    <w:rsid w:val="00AE6E7C"/>
    <w:rsid w:val="00B01505"/>
    <w:rsid w:val="00B033B7"/>
    <w:rsid w:val="00B6783A"/>
    <w:rsid w:val="00BA473B"/>
    <w:rsid w:val="00BB7FDA"/>
    <w:rsid w:val="00BD70FA"/>
    <w:rsid w:val="00C025BF"/>
    <w:rsid w:val="00C0484B"/>
    <w:rsid w:val="00C2153C"/>
    <w:rsid w:val="00C25207"/>
    <w:rsid w:val="00C57395"/>
    <w:rsid w:val="00C61893"/>
    <w:rsid w:val="00C65E4D"/>
    <w:rsid w:val="00C85285"/>
    <w:rsid w:val="00C86DDB"/>
    <w:rsid w:val="00CA5A1B"/>
    <w:rsid w:val="00CB6E6F"/>
    <w:rsid w:val="00CC56AC"/>
    <w:rsid w:val="00CE56FD"/>
    <w:rsid w:val="00D12CBB"/>
    <w:rsid w:val="00D1408D"/>
    <w:rsid w:val="00D2653B"/>
    <w:rsid w:val="00D500D8"/>
    <w:rsid w:val="00D75271"/>
    <w:rsid w:val="00DA75BF"/>
    <w:rsid w:val="00DD3109"/>
    <w:rsid w:val="00DE0C30"/>
    <w:rsid w:val="00E023A2"/>
    <w:rsid w:val="00E03198"/>
    <w:rsid w:val="00E06D53"/>
    <w:rsid w:val="00E07760"/>
    <w:rsid w:val="00E07DD7"/>
    <w:rsid w:val="00E23E6B"/>
    <w:rsid w:val="00E32A87"/>
    <w:rsid w:val="00E4503D"/>
    <w:rsid w:val="00E46F67"/>
    <w:rsid w:val="00E55839"/>
    <w:rsid w:val="00E72146"/>
    <w:rsid w:val="00E7686F"/>
    <w:rsid w:val="00EA0472"/>
    <w:rsid w:val="00EA325F"/>
    <w:rsid w:val="00EA4314"/>
    <w:rsid w:val="00EB4CF7"/>
    <w:rsid w:val="00EC47B0"/>
    <w:rsid w:val="00EE23F2"/>
    <w:rsid w:val="00EE493B"/>
    <w:rsid w:val="00EE76FF"/>
    <w:rsid w:val="00EF2B24"/>
    <w:rsid w:val="00EF343E"/>
    <w:rsid w:val="00EF7CFA"/>
    <w:rsid w:val="00F41000"/>
    <w:rsid w:val="00F47892"/>
    <w:rsid w:val="00F546A3"/>
    <w:rsid w:val="00F750A0"/>
    <w:rsid w:val="00F76881"/>
    <w:rsid w:val="00F80973"/>
    <w:rsid w:val="00F82EC3"/>
    <w:rsid w:val="00F84E1B"/>
    <w:rsid w:val="00F8587A"/>
    <w:rsid w:val="00F937B5"/>
    <w:rsid w:val="00FD6274"/>
    <w:rsid w:val="00FD79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6DF46"/>
  <w15:chartTrackingRefBased/>
  <w15:docId w15:val="{A923CE75-DC8E-4C8D-BE2C-F3FCF442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0" w:unhideWhenUsed="1"/>
    <w:lsdException w:name="heading 5" w:semiHidden="1" w:uiPriority="0" w:unhideWhenUsed="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lsdException w:name="Subtle Reference" w:semiHidden="1" w:uiPriority="31" w:unhideWhenUsed="1" w:qFormat="1"/>
    <w:lsdException w:name="Intense Reference" w:semiHidden="1" w:uiPriority="32" w:unhideWhenUsed="1"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D0C"/>
    <w:pPr>
      <w:keepLines/>
      <w:spacing w:after="240" w:line="276" w:lineRule="auto"/>
      <w:jc w:val="both"/>
    </w:pPr>
    <w:rPr>
      <w:rFonts w:eastAsiaTheme="minorEastAsia"/>
      <w:noProof/>
      <w:szCs w:val="21"/>
    </w:rPr>
  </w:style>
  <w:style w:type="paragraph" w:styleId="Heading1">
    <w:name w:val="heading 1"/>
    <w:basedOn w:val="Normal"/>
    <w:next w:val="Normal"/>
    <w:link w:val="Heading1Char"/>
    <w:uiPriority w:val="1"/>
    <w:qFormat/>
    <w:rsid w:val="007243AB"/>
    <w:pPr>
      <w:outlineLvl w:val="0"/>
    </w:pPr>
    <w:rPr>
      <w:rFonts w:asciiTheme="majorHAnsi" w:hAnsiTheme="majorHAnsi"/>
      <w:color w:val="105628" w:themeColor="accent1" w:themeShade="80"/>
      <w:sz w:val="28"/>
    </w:rPr>
  </w:style>
  <w:style w:type="paragraph" w:styleId="Heading2">
    <w:name w:val="heading 2"/>
    <w:basedOn w:val="Normal"/>
    <w:next w:val="Normal"/>
    <w:link w:val="Heading2Char"/>
    <w:uiPriority w:val="1"/>
    <w:unhideWhenUsed/>
    <w:qFormat/>
    <w:rsid w:val="00526A1D"/>
    <w:pPr>
      <w:keepNext/>
      <w:spacing w:before="360" w:line="240" w:lineRule="auto"/>
      <w:jc w:val="left"/>
      <w:outlineLvl w:val="1"/>
    </w:pPr>
    <w:rPr>
      <w:rFonts w:asciiTheme="majorHAnsi" w:hAnsiTheme="majorHAnsi"/>
      <w:caps/>
      <w:color w:val="5F6369" w:themeColor="accent3" w:themeTint="BF"/>
      <w:spacing w:val="16"/>
      <w:sz w:val="38"/>
      <w:szCs w:val="25"/>
    </w:rPr>
  </w:style>
  <w:style w:type="paragraph" w:styleId="Heading3">
    <w:name w:val="heading 3"/>
    <w:next w:val="Normal"/>
    <w:link w:val="Heading3Char"/>
    <w:uiPriority w:val="1"/>
    <w:unhideWhenUsed/>
    <w:rsid w:val="00526A1D"/>
    <w:pPr>
      <w:keepNext/>
      <w:keepLines/>
      <w:spacing w:before="240" w:after="120"/>
      <w:outlineLvl w:val="2"/>
    </w:pPr>
    <w:rPr>
      <w:rFonts w:asciiTheme="majorHAnsi" w:hAnsiTheme="majorHAnsi" w:cs="Arial"/>
      <w:caps/>
      <w:noProof/>
      <w:color w:val="3E4144" w:themeColor="accent2"/>
      <w:sz w:val="26"/>
      <w:szCs w:val="24"/>
      <w:lang w:val="fr-FR"/>
    </w:rPr>
  </w:style>
  <w:style w:type="paragraph" w:styleId="Heading4">
    <w:name w:val="heading 4"/>
    <w:next w:val="Normal"/>
    <w:link w:val="Heading4Char"/>
    <w:uiPriority w:val="1"/>
    <w:unhideWhenUsed/>
    <w:rsid w:val="00526A1D"/>
    <w:pPr>
      <w:keepNext/>
      <w:keepLines/>
      <w:spacing w:before="120" w:after="0"/>
      <w:contextualSpacing/>
      <w:outlineLvl w:val="3"/>
    </w:pPr>
    <w:rPr>
      <w:rFonts w:asciiTheme="majorHAnsi" w:hAnsiTheme="majorHAnsi" w:cs="Arial"/>
      <w:caps/>
      <w:spacing w:val="20"/>
      <w:sz w:val="21"/>
    </w:rPr>
  </w:style>
  <w:style w:type="paragraph" w:styleId="Heading5">
    <w:name w:val="heading 5"/>
    <w:basedOn w:val="Normal"/>
    <w:next w:val="Normal"/>
    <w:link w:val="Heading5Char"/>
    <w:uiPriority w:val="1"/>
    <w:rsid w:val="005A36E0"/>
    <w:pPr>
      <w:keepNext/>
      <w:spacing w:before="120" w:after="120"/>
      <w:outlineLvl w:val="4"/>
    </w:pPr>
    <w:rPr>
      <w:b/>
      <w:sz w:val="18"/>
    </w:rPr>
  </w:style>
  <w:style w:type="paragraph" w:styleId="Heading6">
    <w:name w:val="heading 6"/>
    <w:basedOn w:val="Normal"/>
    <w:next w:val="Normal"/>
    <w:link w:val="Heading6Char"/>
    <w:uiPriority w:val="1"/>
    <w:rsid w:val="00E7686F"/>
    <w:pPr>
      <w:keepNext/>
      <w:pBdr>
        <w:top w:val="nil"/>
        <w:left w:val="nil"/>
        <w:bottom w:val="nil"/>
        <w:right w:val="nil"/>
        <w:between w:val="nil"/>
      </w:pBdr>
      <w:spacing w:after="80"/>
      <w:jc w:val="left"/>
      <w:outlineLvl w:val="5"/>
    </w:pPr>
    <w:rPr>
      <w:rFonts w:eastAsia="Arial"/>
      <w:i/>
      <w:color w:val="66666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rsid w:val="00526A1D"/>
    <w:pPr>
      <w:spacing w:after="0" w:line="240" w:lineRule="auto"/>
      <w:jc w:val="left"/>
    </w:pPr>
    <w:rPr>
      <w:rFonts w:asciiTheme="majorHAnsi" w:hAnsiTheme="majorHAnsi"/>
      <w:b/>
      <w:spacing w:val="-40"/>
      <w:sz w:val="124"/>
    </w:rPr>
  </w:style>
  <w:style w:type="character" w:customStyle="1" w:styleId="TitleChar">
    <w:name w:val="Title Char"/>
    <w:basedOn w:val="DefaultParagraphFont"/>
    <w:link w:val="Title"/>
    <w:uiPriority w:val="1"/>
    <w:rsid w:val="00526A1D"/>
    <w:rPr>
      <w:rFonts w:asciiTheme="majorHAnsi" w:eastAsiaTheme="minorEastAsia" w:hAnsiTheme="majorHAnsi"/>
      <w:b/>
      <w:noProof/>
      <w:spacing w:val="-40"/>
      <w:sz w:val="124"/>
      <w:szCs w:val="21"/>
    </w:rPr>
  </w:style>
  <w:style w:type="table" w:styleId="TableGrid">
    <w:name w:val="Table Grid"/>
    <w:basedOn w:val="TableNormal"/>
    <w:uiPriority w:val="39"/>
    <w:rsid w:val="007B0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7243AB"/>
    <w:rPr>
      <w:rFonts w:asciiTheme="majorHAnsi" w:eastAsiaTheme="minorEastAsia" w:hAnsiTheme="majorHAnsi"/>
      <w:noProof/>
      <w:color w:val="105628" w:themeColor="accent1" w:themeShade="80"/>
      <w:sz w:val="28"/>
      <w:szCs w:val="21"/>
    </w:rPr>
  </w:style>
  <w:style w:type="paragraph" w:styleId="ListParagraph">
    <w:name w:val="List Paragraph"/>
    <w:basedOn w:val="Normal"/>
    <w:uiPriority w:val="34"/>
    <w:rsid w:val="00E72146"/>
    <w:pPr>
      <w:spacing w:after="120"/>
      <w:ind w:left="720"/>
      <w:contextualSpacing/>
    </w:pPr>
  </w:style>
  <w:style w:type="character" w:styleId="IntenseEmphasis">
    <w:name w:val="Intense Emphasis"/>
    <w:uiPriority w:val="21"/>
    <w:rsid w:val="0022104C"/>
    <w:rPr>
      <w:smallCaps/>
      <w:color w:val="21AC51" w:themeColor="accent1"/>
      <w:spacing w:val="20"/>
    </w:rPr>
  </w:style>
  <w:style w:type="paragraph" w:styleId="Header">
    <w:name w:val="header"/>
    <w:link w:val="HeaderChar"/>
    <w:uiPriority w:val="99"/>
    <w:unhideWhenUsed/>
    <w:rsid w:val="00630DBA"/>
    <w:pPr>
      <w:spacing w:after="0" w:line="240" w:lineRule="auto"/>
      <w:ind w:left="5040"/>
      <w:jc w:val="right"/>
    </w:pPr>
    <w:rPr>
      <w:rFonts w:ascii="Arial Narrow" w:hAnsi="Arial Narrow" w:cs="Arial"/>
      <w:caps/>
      <w:noProof/>
      <w:color w:val="3E4144" w:themeColor="accent2"/>
      <w:spacing w:val="20"/>
      <w:sz w:val="18"/>
    </w:rPr>
  </w:style>
  <w:style w:type="character" w:customStyle="1" w:styleId="HeaderChar">
    <w:name w:val="Header Char"/>
    <w:basedOn w:val="DefaultParagraphFont"/>
    <w:link w:val="Header"/>
    <w:uiPriority w:val="99"/>
    <w:rsid w:val="00630DBA"/>
    <w:rPr>
      <w:rFonts w:ascii="Arial Narrow" w:hAnsi="Arial Narrow" w:cs="Arial"/>
      <w:caps/>
      <w:noProof/>
      <w:color w:val="3E4144" w:themeColor="accent2"/>
      <w:spacing w:val="20"/>
      <w:sz w:val="18"/>
    </w:rPr>
  </w:style>
  <w:style w:type="paragraph" w:styleId="Footer">
    <w:name w:val="footer"/>
    <w:basedOn w:val="Normal"/>
    <w:link w:val="FooterChar"/>
    <w:uiPriority w:val="99"/>
    <w:unhideWhenUsed/>
    <w:rsid w:val="00A23A55"/>
    <w:pPr>
      <w:tabs>
        <w:tab w:val="right" w:pos="10710"/>
      </w:tabs>
      <w:spacing w:after="0" w:line="240" w:lineRule="auto"/>
      <w:ind w:left="1350"/>
      <w:jc w:val="left"/>
    </w:pPr>
    <w:rPr>
      <w:bCs/>
      <w:caps/>
      <w:spacing w:val="40"/>
      <w:sz w:val="16"/>
    </w:rPr>
  </w:style>
  <w:style w:type="character" w:customStyle="1" w:styleId="FooterChar">
    <w:name w:val="Footer Char"/>
    <w:basedOn w:val="DefaultParagraphFont"/>
    <w:link w:val="Footer"/>
    <w:uiPriority w:val="99"/>
    <w:rsid w:val="00A23A55"/>
    <w:rPr>
      <w:rFonts w:ascii="Roboto" w:eastAsiaTheme="minorEastAsia" w:hAnsi="Roboto"/>
      <w:bCs/>
      <w:caps/>
      <w:noProof/>
      <w:spacing w:val="40"/>
      <w:sz w:val="16"/>
      <w:szCs w:val="21"/>
    </w:rPr>
  </w:style>
  <w:style w:type="character" w:customStyle="1" w:styleId="Heading2Char">
    <w:name w:val="Heading 2 Char"/>
    <w:basedOn w:val="DefaultParagraphFont"/>
    <w:link w:val="Heading2"/>
    <w:uiPriority w:val="1"/>
    <w:rsid w:val="00526A1D"/>
    <w:rPr>
      <w:rFonts w:asciiTheme="majorHAnsi" w:eastAsiaTheme="minorEastAsia" w:hAnsiTheme="majorHAnsi"/>
      <w:caps/>
      <w:noProof/>
      <w:color w:val="5F6369" w:themeColor="accent3" w:themeTint="BF"/>
      <w:spacing w:val="16"/>
      <w:sz w:val="38"/>
      <w:szCs w:val="25"/>
    </w:rPr>
  </w:style>
  <w:style w:type="character" w:customStyle="1" w:styleId="Heading3Char">
    <w:name w:val="Heading 3 Char"/>
    <w:basedOn w:val="DefaultParagraphFont"/>
    <w:link w:val="Heading3"/>
    <w:uiPriority w:val="1"/>
    <w:rsid w:val="00526A1D"/>
    <w:rPr>
      <w:rFonts w:asciiTheme="majorHAnsi" w:hAnsiTheme="majorHAnsi" w:cs="Arial"/>
      <w:caps/>
      <w:noProof/>
      <w:color w:val="3E4144" w:themeColor="accent2"/>
      <w:sz w:val="26"/>
      <w:szCs w:val="24"/>
      <w:lang w:val="fr-FR"/>
    </w:rPr>
  </w:style>
  <w:style w:type="character" w:customStyle="1" w:styleId="Heading4Char">
    <w:name w:val="Heading 4 Char"/>
    <w:basedOn w:val="DefaultParagraphFont"/>
    <w:link w:val="Heading4"/>
    <w:uiPriority w:val="1"/>
    <w:rsid w:val="00526A1D"/>
    <w:rPr>
      <w:rFonts w:asciiTheme="majorHAnsi" w:hAnsiTheme="majorHAnsi" w:cs="Arial"/>
      <w:caps/>
      <w:spacing w:val="20"/>
      <w:sz w:val="21"/>
    </w:rPr>
  </w:style>
  <w:style w:type="paragraph" w:customStyle="1" w:styleId="TableText">
    <w:name w:val="Table Text"/>
    <w:basedOn w:val="Normal"/>
    <w:rsid w:val="00920D62"/>
    <w:pPr>
      <w:spacing w:after="0" w:line="240" w:lineRule="auto"/>
      <w:jc w:val="left"/>
    </w:pPr>
    <w:rPr>
      <w:bCs/>
      <w:sz w:val="20"/>
      <w:szCs w:val="20"/>
    </w:rPr>
  </w:style>
  <w:style w:type="paragraph" w:styleId="Subtitle">
    <w:name w:val="Subtitle"/>
    <w:basedOn w:val="Normal"/>
    <w:next w:val="Normal"/>
    <w:link w:val="SubtitleChar"/>
    <w:uiPriority w:val="1"/>
    <w:rsid w:val="00526A1D"/>
    <w:pPr>
      <w:spacing w:after="0"/>
    </w:pPr>
    <w:rPr>
      <w:color w:val="878D92" w:themeColor="accent4"/>
      <w:sz w:val="72"/>
    </w:rPr>
  </w:style>
  <w:style w:type="character" w:customStyle="1" w:styleId="SubtitleChar">
    <w:name w:val="Subtitle Char"/>
    <w:basedOn w:val="DefaultParagraphFont"/>
    <w:link w:val="Subtitle"/>
    <w:uiPriority w:val="1"/>
    <w:rsid w:val="00526A1D"/>
    <w:rPr>
      <w:rFonts w:eastAsiaTheme="minorEastAsia"/>
      <w:noProof/>
      <w:color w:val="878D92" w:themeColor="accent4"/>
      <w:sz w:val="72"/>
      <w:szCs w:val="21"/>
    </w:rPr>
  </w:style>
  <w:style w:type="character" w:styleId="Hyperlink">
    <w:name w:val="Hyperlink"/>
    <w:basedOn w:val="DefaultParagraphFont"/>
    <w:uiPriority w:val="99"/>
    <w:unhideWhenUsed/>
    <w:rsid w:val="00265390"/>
    <w:rPr>
      <w:color w:val="21AC51" w:themeColor="hyperlink"/>
      <w:u w:val="single"/>
    </w:rPr>
  </w:style>
  <w:style w:type="character" w:customStyle="1" w:styleId="UnresolvedMention">
    <w:name w:val="Unresolved Mention"/>
    <w:basedOn w:val="DefaultParagraphFont"/>
    <w:uiPriority w:val="99"/>
    <w:semiHidden/>
    <w:unhideWhenUsed/>
    <w:rsid w:val="00265390"/>
    <w:rPr>
      <w:color w:val="808080"/>
      <w:shd w:val="clear" w:color="auto" w:fill="E6E6E6"/>
    </w:rPr>
  </w:style>
  <w:style w:type="paragraph" w:styleId="NoSpacing">
    <w:name w:val="No Spacing"/>
    <w:link w:val="NoSpacingChar"/>
    <w:uiPriority w:val="1"/>
    <w:unhideWhenUsed/>
    <w:qFormat/>
    <w:rsid w:val="00507477"/>
    <w:pPr>
      <w:spacing w:after="0" w:line="240" w:lineRule="auto"/>
    </w:pPr>
    <w:rPr>
      <w:rFonts w:eastAsiaTheme="minorEastAsia"/>
    </w:rPr>
  </w:style>
  <w:style w:type="character" w:customStyle="1" w:styleId="NoSpacingChar">
    <w:name w:val="No Spacing Char"/>
    <w:basedOn w:val="DefaultParagraphFont"/>
    <w:link w:val="NoSpacing"/>
    <w:uiPriority w:val="1"/>
    <w:rsid w:val="007B477F"/>
    <w:rPr>
      <w:rFonts w:eastAsiaTheme="minorEastAsia"/>
    </w:rPr>
  </w:style>
  <w:style w:type="character" w:styleId="PlaceholderText">
    <w:name w:val="Placeholder Text"/>
    <w:basedOn w:val="DefaultParagraphFont"/>
    <w:uiPriority w:val="99"/>
    <w:semiHidden/>
    <w:rsid w:val="00C86DDB"/>
    <w:rPr>
      <w:color w:val="808080"/>
    </w:rPr>
  </w:style>
  <w:style w:type="paragraph" w:styleId="TOCHeading">
    <w:name w:val="TOC Heading"/>
    <w:basedOn w:val="Heading1"/>
    <w:next w:val="Normal"/>
    <w:uiPriority w:val="39"/>
    <w:unhideWhenUsed/>
    <w:rsid w:val="0022440E"/>
    <w:pPr>
      <w:spacing w:before="240" w:after="0" w:line="259" w:lineRule="auto"/>
      <w:jc w:val="left"/>
      <w:outlineLvl w:val="9"/>
    </w:pPr>
    <w:rPr>
      <w:rFonts w:ascii="Roboto Light" w:eastAsiaTheme="majorEastAsia" w:hAnsi="Roboto Light" w:cstheme="majorBidi"/>
      <w:caps/>
      <w:sz w:val="40"/>
      <w:szCs w:val="32"/>
    </w:rPr>
  </w:style>
  <w:style w:type="paragraph" w:styleId="TOC1">
    <w:name w:val="toc 1"/>
    <w:basedOn w:val="Normal"/>
    <w:next w:val="Normal"/>
    <w:autoRedefine/>
    <w:uiPriority w:val="39"/>
    <w:unhideWhenUsed/>
    <w:rsid w:val="00413745"/>
    <w:pPr>
      <w:tabs>
        <w:tab w:val="right" w:leader="dot" w:pos="9350"/>
      </w:tabs>
      <w:spacing w:before="360" w:after="120"/>
    </w:pPr>
    <w:rPr>
      <w:b/>
      <w:caps/>
    </w:rPr>
  </w:style>
  <w:style w:type="paragraph" w:styleId="TOC2">
    <w:name w:val="toc 2"/>
    <w:basedOn w:val="Normal"/>
    <w:next w:val="Normal"/>
    <w:autoRedefine/>
    <w:uiPriority w:val="39"/>
    <w:unhideWhenUsed/>
    <w:rsid w:val="00413745"/>
    <w:pPr>
      <w:tabs>
        <w:tab w:val="right" w:leader="dot" w:pos="9350"/>
      </w:tabs>
      <w:spacing w:before="120" w:after="0"/>
      <w:ind w:left="220"/>
    </w:pPr>
  </w:style>
  <w:style w:type="table" w:styleId="GridTable4-Accent3">
    <w:name w:val="Grid Table 4 Accent 3"/>
    <w:basedOn w:val="TableNormal"/>
    <w:uiPriority w:val="49"/>
    <w:rsid w:val="00CB6E6F"/>
    <w:pPr>
      <w:spacing w:after="0" w:line="240" w:lineRule="auto"/>
    </w:pPr>
    <w:tblPr>
      <w:tblStyleRowBandSize w:val="1"/>
      <w:tblStyleColBandSize w:val="1"/>
      <w:tblInd w:w="0" w:type="dxa"/>
      <w:tblBorders>
        <w:top w:val="single" w:sz="4" w:space="0" w:color="7C8189" w:themeColor="accent3" w:themeTint="99"/>
        <w:left w:val="single" w:sz="4" w:space="0" w:color="7C8189" w:themeColor="accent3" w:themeTint="99"/>
        <w:bottom w:val="single" w:sz="4" w:space="0" w:color="7C8189" w:themeColor="accent3" w:themeTint="99"/>
        <w:right w:val="single" w:sz="4" w:space="0" w:color="7C8189" w:themeColor="accent3" w:themeTint="99"/>
        <w:insideH w:val="single" w:sz="4" w:space="0" w:color="7C8189" w:themeColor="accent3" w:themeTint="99"/>
        <w:insideV w:val="single" w:sz="4" w:space="0" w:color="7C818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E3033" w:themeColor="accent3"/>
          <w:left w:val="single" w:sz="4" w:space="0" w:color="2E3033" w:themeColor="accent3"/>
          <w:bottom w:val="single" w:sz="4" w:space="0" w:color="2E3033" w:themeColor="accent3"/>
          <w:right w:val="single" w:sz="4" w:space="0" w:color="2E3033" w:themeColor="accent3"/>
          <w:insideH w:val="nil"/>
          <w:insideV w:val="nil"/>
        </w:tcBorders>
        <w:shd w:val="clear" w:color="auto" w:fill="2E3033" w:themeFill="accent3"/>
      </w:tcPr>
    </w:tblStylePr>
    <w:tblStylePr w:type="lastRow">
      <w:rPr>
        <w:b/>
        <w:bCs/>
      </w:rPr>
      <w:tblPr/>
      <w:tcPr>
        <w:tcBorders>
          <w:top w:val="double" w:sz="4" w:space="0" w:color="2E3033" w:themeColor="accent3"/>
        </w:tcBorders>
      </w:tcPr>
    </w:tblStylePr>
    <w:tblStylePr w:type="firstCol">
      <w:rPr>
        <w:b/>
        <w:bCs/>
      </w:rPr>
    </w:tblStylePr>
    <w:tblStylePr w:type="lastCol">
      <w:rPr>
        <w:b/>
        <w:bCs/>
      </w:rPr>
    </w:tblStylePr>
    <w:tblStylePr w:type="band1Vert">
      <w:tblPr/>
      <w:tcPr>
        <w:shd w:val="clear" w:color="auto" w:fill="D3D5D7" w:themeFill="accent3" w:themeFillTint="33"/>
      </w:tcPr>
    </w:tblStylePr>
    <w:tblStylePr w:type="band1Horz">
      <w:tblPr/>
      <w:tcPr>
        <w:shd w:val="clear" w:color="auto" w:fill="D3D5D7" w:themeFill="accent3" w:themeFillTint="33"/>
      </w:tcPr>
    </w:tblStylePr>
  </w:style>
  <w:style w:type="paragraph" w:styleId="TOC3">
    <w:name w:val="toc 3"/>
    <w:basedOn w:val="Normal"/>
    <w:next w:val="Normal"/>
    <w:autoRedefine/>
    <w:uiPriority w:val="39"/>
    <w:unhideWhenUsed/>
    <w:rsid w:val="00670410"/>
    <w:pPr>
      <w:tabs>
        <w:tab w:val="right" w:leader="dot" w:pos="9350"/>
      </w:tabs>
      <w:spacing w:after="0"/>
      <w:ind w:left="440"/>
    </w:pPr>
  </w:style>
  <w:style w:type="character" w:customStyle="1" w:styleId="Heading5Char">
    <w:name w:val="Heading 5 Char"/>
    <w:basedOn w:val="DefaultParagraphFont"/>
    <w:link w:val="Heading5"/>
    <w:uiPriority w:val="1"/>
    <w:rsid w:val="00526A1D"/>
    <w:rPr>
      <w:rFonts w:eastAsiaTheme="minorEastAsia"/>
      <w:b/>
      <w:noProof/>
      <w:sz w:val="18"/>
      <w:szCs w:val="21"/>
    </w:rPr>
  </w:style>
  <w:style w:type="character" w:customStyle="1" w:styleId="Heading6Char">
    <w:name w:val="Heading 6 Char"/>
    <w:basedOn w:val="DefaultParagraphFont"/>
    <w:link w:val="Heading6"/>
    <w:uiPriority w:val="1"/>
    <w:rsid w:val="00526A1D"/>
    <w:rPr>
      <w:rFonts w:eastAsia="Arial"/>
      <w:i/>
      <w:noProof/>
      <w:color w:val="666666"/>
      <w:sz w:val="21"/>
      <w:szCs w:val="21"/>
      <w:lang w:val="en"/>
    </w:rPr>
  </w:style>
  <w:style w:type="paragraph" w:styleId="FootnoteText">
    <w:name w:val="footnote text"/>
    <w:basedOn w:val="Normal"/>
    <w:link w:val="FootnoteTextChar"/>
    <w:uiPriority w:val="99"/>
    <w:unhideWhenUsed/>
    <w:rsid w:val="00E7686F"/>
    <w:pPr>
      <w:keepLines w:val="0"/>
      <w:pBdr>
        <w:top w:val="nil"/>
        <w:left w:val="nil"/>
        <w:bottom w:val="nil"/>
        <w:right w:val="nil"/>
        <w:between w:val="nil"/>
      </w:pBdr>
      <w:spacing w:after="0" w:line="240" w:lineRule="auto"/>
      <w:jc w:val="left"/>
    </w:pPr>
    <w:rPr>
      <w:rFonts w:eastAsia="Arial"/>
      <w:color w:val="000000"/>
      <w:sz w:val="20"/>
      <w:szCs w:val="20"/>
      <w:lang w:val="en"/>
    </w:rPr>
  </w:style>
  <w:style w:type="character" w:customStyle="1" w:styleId="FootnoteTextChar">
    <w:name w:val="Footnote Text Char"/>
    <w:basedOn w:val="DefaultParagraphFont"/>
    <w:link w:val="FootnoteText"/>
    <w:uiPriority w:val="99"/>
    <w:rsid w:val="00E7686F"/>
    <w:rPr>
      <w:rFonts w:ascii="Arial" w:eastAsia="Arial" w:hAnsi="Arial" w:cs="Arial"/>
      <w:color w:val="000000"/>
      <w:sz w:val="20"/>
      <w:szCs w:val="20"/>
      <w:lang w:val="en"/>
    </w:rPr>
  </w:style>
  <w:style w:type="character" w:styleId="FootnoteReference">
    <w:name w:val="footnote reference"/>
    <w:basedOn w:val="DefaultParagraphFont"/>
    <w:uiPriority w:val="99"/>
    <w:semiHidden/>
    <w:unhideWhenUsed/>
    <w:rsid w:val="00E7686F"/>
    <w:rPr>
      <w:vertAlign w:val="superscript"/>
    </w:rPr>
  </w:style>
  <w:style w:type="paragraph" w:styleId="BalloonText">
    <w:name w:val="Balloon Text"/>
    <w:basedOn w:val="Normal"/>
    <w:link w:val="BalloonTextChar"/>
    <w:uiPriority w:val="99"/>
    <w:semiHidden/>
    <w:unhideWhenUsed/>
    <w:rsid w:val="00E7686F"/>
    <w:pPr>
      <w:keepLines w:val="0"/>
      <w:pBdr>
        <w:top w:val="nil"/>
        <w:left w:val="nil"/>
        <w:bottom w:val="nil"/>
        <w:right w:val="nil"/>
        <w:between w:val="nil"/>
      </w:pBdr>
      <w:spacing w:after="0" w:line="240" w:lineRule="auto"/>
      <w:jc w:val="left"/>
    </w:pPr>
    <w:rPr>
      <w:rFonts w:ascii="Segoe UI" w:eastAsia="Arial" w:hAnsi="Segoe UI" w:cs="Segoe UI"/>
      <w:color w:val="000000"/>
      <w:sz w:val="18"/>
      <w:szCs w:val="18"/>
      <w:lang w:val="en"/>
    </w:rPr>
  </w:style>
  <w:style w:type="character" w:customStyle="1" w:styleId="BalloonTextChar">
    <w:name w:val="Balloon Text Char"/>
    <w:basedOn w:val="DefaultParagraphFont"/>
    <w:link w:val="BalloonText"/>
    <w:uiPriority w:val="99"/>
    <w:semiHidden/>
    <w:rsid w:val="00E7686F"/>
    <w:rPr>
      <w:rFonts w:ascii="Segoe UI" w:eastAsia="Arial" w:hAnsi="Segoe UI" w:cs="Segoe UI"/>
      <w:color w:val="000000"/>
      <w:sz w:val="18"/>
      <w:szCs w:val="18"/>
      <w:lang w:val="en"/>
    </w:rPr>
  </w:style>
  <w:style w:type="character" w:styleId="FollowedHyperlink">
    <w:name w:val="FollowedHyperlink"/>
    <w:basedOn w:val="DefaultParagraphFont"/>
    <w:uiPriority w:val="99"/>
    <w:semiHidden/>
    <w:unhideWhenUsed/>
    <w:rsid w:val="00E7686F"/>
    <w:rPr>
      <w:color w:val="21AC51" w:themeColor="followedHyperlink"/>
      <w:u w:val="single"/>
    </w:rPr>
  </w:style>
  <w:style w:type="paragraph" w:styleId="Caption">
    <w:name w:val="caption"/>
    <w:basedOn w:val="Normal"/>
    <w:next w:val="Normal"/>
    <w:uiPriority w:val="35"/>
    <w:unhideWhenUsed/>
    <w:rsid w:val="00E7686F"/>
    <w:pPr>
      <w:spacing w:after="200" w:line="240" w:lineRule="auto"/>
      <w:jc w:val="center"/>
    </w:pPr>
    <w:rPr>
      <w:i/>
      <w:iCs/>
      <w:color w:val="000000" w:themeColor="text2"/>
      <w:sz w:val="18"/>
      <w:szCs w:val="18"/>
    </w:rPr>
  </w:style>
  <w:style w:type="paragraph" w:styleId="NormalWeb">
    <w:name w:val="Normal (Web)"/>
    <w:basedOn w:val="Normal"/>
    <w:uiPriority w:val="99"/>
    <w:semiHidden/>
    <w:unhideWhenUsed/>
    <w:rsid w:val="00E06D53"/>
    <w:pPr>
      <w:keepLines w:val="0"/>
      <w:spacing w:before="100" w:beforeAutospacing="1" w:after="100" w:afterAutospacing="1" w:line="240" w:lineRule="auto"/>
      <w:jc w:val="left"/>
    </w:pPr>
    <w:rPr>
      <w:rFonts w:ascii="Times New Roman" w:hAnsi="Times New Roman" w:cs="Times New Roman"/>
      <w:sz w:val="24"/>
      <w:szCs w:val="24"/>
    </w:rPr>
  </w:style>
  <w:style w:type="table" w:styleId="TableGridLight">
    <w:name w:val="Grid Table Light"/>
    <w:basedOn w:val="TableNormal"/>
    <w:uiPriority w:val="40"/>
    <w:rsid w:val="00A7225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4-Accent5">
    <w:name w:val="Grid Table 4 Accent 5"/>
    <w:basedOn w:val="TableNormal"/>
    <w:uiPriority w:val="49"/>
    <w:rsid w:val="00A72253"/>
    <w:pPr>
      <w:spacing w:after="0" w:line="240" w:lineRule="auto"/>
    </w:pPr>
    <w:tblPr>
      <w:tblStyleRowBandSize w:val="1"/>
      <w:tblStyleColBandSize w:val="1"/>
      <w:tblInd w:w="0" w:type="dxa"/>
      <w:tblBorders>
        <w:top w:val="single" w:sz="4" w:space="0" w:color="CED1D3" w:themeColor="accent5" w:themeTint="99"/>
        <w:left w:val="single" w:sz="4" w:space="0" w:color="CED1D3" w:themeColor="accent5" w:themeTint="99"/>
        <w:bottom w:val="single" w:sz="4" w:space="0" w:color="CED1D3" w:themeColor="accent5" w:themeTint="99"/>
        <w:right w:val="single" w:sz="4" w:space="0" w:color="CED1D3" w:themeColor="accent5" w:themeTint="99"/>
        <w:insideH w:val="single" w:sz="4" w:space="0" w:color="CED1D3" w:themeColor="accent5" w:themeTint="99"/>
        <w:insideV w:val="single" w:sz="4" w:space="0" w:color="CED1D3"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FB3B6" w:themeColor="accent5"/>
          <w:left w:val="single" w:sz="4" w:space="0" w:color="AFB3B6" w:themeColor="accent5"/>
          <w:bottom w:val="single" w:sz="4" w:space="0" w:color="AFB3B6" w:themeColor="accent5"/>
          <w:right w:val="single" w:sz="4" w:space="0" w:color="AFB3B6" w:themeColor="accent5"/>
          <w:insideH w:val="nil"/>
          <w:insideV w:val="nil"/>
        </w:tcBorders>
        <w:shd w:val="clear" w:color="auto" w:fill="AFB3B6" w:themeFill="accent5"/>
      </w:tcPr>
    </w:tblStylePr>
    <w:tblStylePr w:type="lastRow">
      <w:rPr>
        <w:b/>
        <w:bCs/>
      </w:rPr>
      <w:tblPr/>
      <w:tcPr>
        <w:tcBorders>
          <w:top w:val="double" w:sz="4" w:space="0" w:color="AFB3B6" w:themeColor="accent5"/>
        </w:tcBorders>
      </w:tcPr>
    </w:tblStylePr>
    <w:tblStylePr w:type="firstCol">
      <w:rPr>
        <w:b/>
        <w:bCs/>
      </w:rPr>
    </w:tblStylePr>
    <w:tblStylePr w:type="lastCol">
      <w:rPr>
        <w:b/>
        <w:bCs/>
      </w:rPr>
    </w:tblStylePr>
    <w:tblStylePr w:type="band1Vert">
      <w:tblPr/>
      <w:tcPr>
        <w:shd w:val="clear" w:color="auto" w:fill="EEEFF0" w:themeFill="accent5" w:themeFillTint="33"/>
      </w:tcPr>
    </w:tblStylePr>
    <w:tblStylePr w:type="band1Horz">
      <w:tblPr/>
      <w:tcPr>
        <w:shd w:val="clear" w:color="auto" w:fill="EEEFF0" w:themeFill="accent5" w:themeFillTint="33"/>
      </w:tcPr>
    </w:tblStylePr>
  </w:style>
  <w:style w:type="paragraph" w:styleId="Quote">
    <w:name w:val="Quote"/>
    <w:basedOn w:val="Normal"/>
    <w:next w:val="Normal"/>
    <w:link w:val="QuoteChar"/>
    <w:uiPriority w:val="29"/>
    <w:unhideWhenUsed/>
    <w:qFormat/>
    <w:rsid w:val="00A07D0C"/>
    <w:pPr>
      <w:spacing w:before="200" w:after="160"/>
      <w:ind w:left="720" w:right="720"/>
      <w:contextualSpacing/>
      <w:jc w:val="center"/>
    </w:pPr>
    <w:rPr>
      <w:i/>
      <w:iCs/>
      <w:color w:val="404040" w:themeColor="text1" w:themeTint="BF"/>
      <w:sz w:val="20"/>
    </w:rPr>
  </w:style>
  <w:style w:type="character" w:customStyle="1" w:styleId="QuoteChar">
    <w:name w:val="Quote Char"/>
    <w:basedOn w:val="DefaultParagraphFont"/>
    <w:link w:val="Quote"/>
    <w:uiPriority w:val="29"/>
    <w:rsid w:val="00A07D0C"/>
    <w:rPr>
      <w:rFonts w:eastAsiaTheme="minorEastAsia"/>
      <w:i/>
      <w:iCs/>
      <w:noProof/>
      <w:color w:val="404040" w:themeColor="text1" w:themeTint="BF"/>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4363">
      <w:bodyDiv w:val="1"/>
      <w:marLeft w:val="0"/>
      <w:marRight w:val="0"/>
      <w:marTop w:val="0"/>
      <w:marBottom w:val="0"/>
      <w:divBdr>
        <w:top w:val="none" w:sz="0" w:space="0" w:color="auto"/>
        <w:left w:val="none" w:sz="0" w:space="0" w:color="auto"/>
        <w:bottom w:val="none" w:sz="0" w:space="0" w:color="auto"/>
        <w:right w:val="none" w:sz="0" w:space="0" w:color="auto"/>
      </w:divBdr>
    </w:div>
    <w:div w:id="194723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2" Type="http://schemas.openxmlformats.org/officeDocument/2006/relationships/image" Target="media/image70.png"/><Relationship Id="rId1" Type="http://schemas.openxmlformats.org/officeDocument/2006/relationships/image" Target="media/image32.png"/></Relationships>
</file>

<file path=word/_rels/header3.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14.png"/><Relationship Id="rId18" Type="http://schemas.openxmlformats.org/officeDocument/2006/relationships/image" Target="media/image19.png"/><Relationship Id="rId26" Type="http://schemas.openxmlformats.org/officeDocument/2006/relationships/image" Target="media/image27.png"/><Relationship Id="rId3" Type="http://schemas.openxmlformats.org/officeDocument/2006/relationships/image" Target="media/image4.png"/><Relationship Id="rId21" Type="http://schemas.openxmlformats.org/officeDocument/2006/relationships/image" Target="media/image22.png"/><Relationship Id="rId7" Type="http://schemas.openxmlformats.org/officeDocument/2006/relationships/image" Target="media/image8.png"/><Relationship Id="rId12" Type="http://schemas.openxmlformats.org/officeDocument/2006/relationships/image" Target="media/image13.png"/><Relationship Id="rId17" Type="http://schemas.openxmlformats.org/officeDocument/2006/relationships/image" Target="media/image18.png"/><Relationship Id="rId25" Type="http://schemas.openxmlformats.org/officeDocument/2006/relationships/image" Target="media/image26.png"/><Relationship Id="rId2" Type="http://schemas.openxmlformats.org/officeDocument/2006/relationships/image" Target="media/image3.jpeg"/><Relationship Id="rId16" Type="http://schemas.openxmlformats.org/officeDocument/2006/relationships/image" Target="media/image17.png"/><Relationship Id="rId20" Type="http://schemas.openxmlformats.org/officeDocument/2006/relationships/image" Target="media/image21.png"/><Relationship Id="rId29" Type="http://schemas.openxmlformats.org/officeDocument/2006/relationships/image" Target="media/image30.png"/><Relationship Id="rId1" Type="http://schemas.openxmlformats.org/officeDocument/2006/relationships/image" Target="media/image2.jpeg"/><Relationship Id="rId6" Type="http://schemas.openxmlformats.org/officeDocument/2006/relationships/image" Target="media/image7.png"/><Relationship Id="rId11" Type="http://schemas.openxmlformats.org/officeDocument/2006/relationships/image" Target="media/image12.png"/><Relationship Id="rId24" Type="http://schemas.openxmlformats.org/officeDocument/2006/relationships/image" Target="media/image25.png"/><Relationship Id="rId5" Type="http://schemas.openxmlformats.org/officeDocument/2006/relationships/image" Target="media/image6.png"/><Relationship Id="rId15" Type="http://schemas.openxmlformats.org/officeDocument/2006/relationships/image" Target="media/image16.png"/><Relationship Id="rId23" Type="http://schemas.openxmlformats.org/officeDocument/2006/relationships/image" Target="media/image24.png"/><Relationship Id="rId28" Type="http://schemas.openxmlformats.org/officeDocument/2006/relationships/image" Target="media/image29.png"/><Relationship Id="rId10" Type="http://schemas.openxmlformats.org/officeDocument/2006/relationships/image" Target="media/image11.png"/><Relationship Id="rId19" Type="http://schemas.openxmlformats.org/officeDocument/2006/relationships/image" Target="media/image20.png"/><Relationship Id="rId4" Type="http://schemas.openxmlformats.org/officeDocument/2006/relationships/image" Target="media/image5.png"/><Relationship Id="rId9" Type="http://schemas.openxmlformats.org/officeDocument/2006/relationships/image" Target="media/image10.png"/><Relationship Id="rId14" Type="http://schemas.openxmlformats.org/officeDocument/2006/relationships/image" Target="media/image15.png"/><Relationship Id="rId22" Type="http://schemas.openxmlformats.org/officeDocument/2006/relationships/image" Target="media/image23.png"/><Relationship Id="rId27" Type="http://schemas.openxmlformats.org/officeDocument/2006/relationships/image" Target="media/image28.png"/><Relationship Id="rId30" Type="http://schemas.openxmlformats.org/officeDocument/2006/relationships/image" Target="media/image3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SecretaryZone\fiverr\1Resources\Templates\Fiverr%20Template%20Franklin.dotx" TargetMode="External"/></Relationships>
</file>

<file path=word/theme/theme1.xml><?xml version="1.0" encoding="utf-8"?>
<a:theme xmlns:a="http://schemas.openxmlformats.org/drawingml/2006/main" name="Office Theme">
  <a:themeElements>
    <a:clrScheme name="Custom 29">
      <a:dk1>
        <a:sysClr val="windowText" lastClr="000000"/>
      </a:dk1>
      <a:lt1>
        <a:sysClr val="window" lastClr="FFFFFF"/>
      </a:lt1>
      <a:dk2>
        <a:srgbClr val="000000"/>
      </a:dk2>
      <a:lt2>
        <a:srgbClr val="F8F8F8"/>
      </a:lt2>
      <a:accent1>
        <a:srgbClr val="21AC51"/>
      </a:accent1>
      <a:accent2>
        <a:srgbClr val="3E4144"/>
      </a:accent2>
      <a:accent3>
        <a:srgbClr val="2E3033"/>
      </a:accent3>
      <a:accent4>
        <a:srgbClr val="878D92"/>
      </a:accent4>
      <a:accent5>
        <a:srgbClr val="AFB3B6"/>
      </a:accent5>
      <a:accent6>
        <a:srgbClr val="D7D9DA"/>
      </a:accent6>
      <a:hlink>
        <a:srgbClr val="21AC51"/>
      </a:hlink>
      <a:folHlink>
        <a:srgbClr val="21AC51"/>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FFF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88ACB2-588E-4201-845E-6361B003F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Fiverr Template Franklin.dotx</Template>
  <TotalTime>19</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SecretaryZone.com</dc:creator>
  <cp:keywords/>
  <dc:description/>
  <cp:lastModifiedBy>lisa.li</cp:lastModifiedBy>
  <cp:revision>8</cp:revision>
  <cp:lastPrinted>2018-01-14T22:42:00Z</cp:lastPrinted>
  <dcterms:created xsi:type="dcterms:W3CDTF">2018-05-06T21:04:00Z</dcterms:created>
  <dcterms:modified xsi:type="dcterms:W3CDTF">2018-09-03T04:52:00Z</dcterms:modified>
</cp:coreProperties>
</file>