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1F7C" w14:textId="77777777" w:rsidR="00BB65C1" w:rsidRPr="007243AB" w:rsidRDefault="00BB65C1" w:rsidP="00BB65C1">
      <w:pPr>
        <w:pStyle w:val="Heading1"/>
      </w:pPr>
      <w:bookmarkStart w:id="1" w:name="_Hlk513384487"/>
      <w:bookmarkEnd w:id="1"/>
      <w:r w:rsidRPr="007243AB">
        <w:t>Subject: Final Notification of Unclaimed Funds</w:t>
      </w:r>
    </w:p>
    <w:p w14:paraId="5175B422" w14:textId="181DAD1B" w:rsidR="00BB65C1" w:rsidRPr="00414A93" w:rsidRDefault="00BB65C1" w:rsidP="00BB65C1">
      <w:pPr>
        <w:rPr>
          <w:b/>
        </w:rPr>
      </w:pPr>
      <w:r w:rsidRPr="00414A93">
        <w:t xml:space="preserve">Dear </w:t>
      </w:r>
      <w:fldSimple w:instr=" MERGEFIELD  FirstName  \* MERGEFORMAT ">
        <w:r w:rsidR="0014126F">
          <w:t>«FirstName»</w:t>
        </w:r>
      </w:fldSimple>
      <w:r w:rsidR="0014126F">
        <w:t xml:space="preserve"> </w:t>
      </w:r>
      <w:fldSimple w:instr=" MERGEFIELD  LastName  \* MERGEFORMAT ">
        <w:r w:rsidR="0014126F">
          <w:t>«LastName»</w:t>
        </w:r>
      </w:fldSimple>
      <w:r w:rsidRPr="00414A93">
        <w:rPr>
          <w:b/>
        </w:rPr>
        <w:t>,</w:t>
      </w:r>
    </w:p>
    <w:p w14:paraId="454F515D" w14:textId="6BAB3ED5" w:rsidR="002D0FF6" w:rsidRDefault="002D0FF6" w:rsidP="007B00A5">
      <w:r>
        <w:t xml:space="preserve">I have been enthusiastically waiting for your response to my letters and phone calls concerning the late </w:t>
      </w:r>
      <w:r w:rsidR="0014126F">
        <w:rPr>
          <w:b/>
        </w:rPr>
        <w:fldChar w:fldCharType="begin"/>
      </w:r>
      <w:r w:rsidR="0014126F">
        <w:rPr>
          <w:b/>
        </w:rPr>
        <w:instrText xml:space="preserve"> MERGEFIELD  OppName  \* MERGEFORMAT </w:instrText>
      </w:r>
      <w:r w:rsidR="0014126F">
        <w:rPr>
          <w:b/>
        </w:rPr>
        <w:fldChar w:fldCharType="separate"/>
      </w:r>
      <w:r w:rsidR="0014126F">
        <w:rPr>
          <w:b/>
        </w:rPr>
        <w:t>«OppName»</w:t>
      </w:r>
      <w:r w:rsidR="0014126F">
        <w:rPr>
          <w:b/>
        </w:rPr>
        <w:fldChar w:fldCharType="end"/>
      </w:r>
      <w:r>
        <w:t xml:space="preserve"> who lived or owned </w:t>
      </w:r>
      <w:r w:rsidR="007B00A5">
        <w:rPr>
          <w:b/>
        </w:rPr>
        <w:fldChar w:fldCharType="begin"/>
      </w:r>
      <w:r w:rsidR="007B00A5">
        <w:rPr>
          <w:b/>
        </w:rPr>
        <w:instrText xml:space="preserve"> MERGEFIELD  FsAddress  \* MERGEFORMAT </w:instrText>
      </w:r>
      <w:r w:rsidR="007B00A5">
        <w:rPr>
          <w:b/>
        </w:rPr>
        <w:fldChar w:fldCharType="separate"/>
      </w:r>
      <w:r w:rsidR="007B00A5">
        <w:rPr>
          <w:b/>
        </w:rPr>
        <w:t>«FsAddress»</w:t>
      </w:r>
      <w:r w:rsidR="007B00A5">
        <w:rPr>
          <w:b/>
        </w:rPr>
        <w:fldChar w:fldCharType="end"/>
      </w:r>
      <w:r>
        <w:t xml:space="preserve"> but have yet to hear back from you. Although I understand how busy people’s lives can be, I also know that our clients have never regretted attempting to recover money that rightfully belongs to them. You see there are literally billions of dollars being held by agencies across the nation in which the general public is completely unaware of. </w:t>
      </w:r>
    </w:p>
    <w:p w14:paraId="583F18FC" w14:textId="77777777" w:rsidR="002D0FF6" w:rsidRDefault="002D0FF6" w:rsidP="002D0FF6">
      <w:r>
        <w:t xml:space="preserve">All of the cases we process are in the thousands of dollars; we are not talking about a few hundred. Think of what you can do with this money… pay of some bills, take a vacation, buy a new car, or even give it to charity. You deserve it and I am here to help you make this happen. Whatever you choose to do with the money is better than allowing the government to spend it on your behalf, which sadly is what will happen if you don’t claim it. </w:t>
      </w:r>
    </w:p>
    <w:p w14:paraId="057D731F" w14:textId="0EF1405E" w:rsidR="00BB65C1" w:rsidRDefault="002D0FF6" w:rsidP="002D0FF6">
      <w:r>
        <w:t>In order for you to take advantage of this opportunity, it’s imperative that you call me as soon as you have a spare minute. Too much time has already passed and every day that goes by is one day closer to having the government take possession.</w:t>
      </w:r>
      <w:r w:rsidR="00BB65C1">
        <w:t xml:space="preserve"> </w:t>
      </w:r>
    </w:p>
    <w:p w14:paraId="38B61B18" w14:textId="77777777" w:rsidR="00BB65C1" w:rsidRDefault="00BB65C1" w:rsidP="00BB65C1">
      <w:r w:rsidRPr="00414A93">
        <w:t xml:space="preserve">Call me at </w:t>
      </w:r>
      <w:r w:rsidRPr="00F82EC3">
        <w:rPr>
          <w:rStyle w:val="Heading1Char"/>
        </w:rPr>
        <w:t>1-800-482-2409</w:t>
      </w:r>
      <w:r w:rsidRPr="00414A93">
        <w:t xml:space="preserve"> so I can provide you with more information. You will NEVER pay me any money out of your pocket even if the claim is unsuccessful with the recovery, though rare.</w:t>
      </w:r>
      <w:r>
        <w:t xml:space="preserve"> </w:t>
      </w:r>
      <w:r w:rsidRPr="00414A93">
        <w:t>You have nothing to lose.</w:t>
      </w:r>
    </w:p>
    <w:p w14:paraId="3D3A2F5A" w14:textId="77777777" w:rsidR="00BB65C1" w:rsidRPr="00F82EC3" w:rsidRDefault="00BB65C1" w:rsidP="00BB65C1">
      <w:pPr>
        <w:rPr>
          <w:b/>
        </w:rPr>
      </w:pPr>
      <w:r w:rsidRPr="00F82EC3">
        <w:rPr>
          <w:b/>
        </w:rPr>
        <w:t xml:space="preserve">Cash Discoveries LLC is all about serving our clients with top customer service and is why we are proud members of the Better Business Bureau. My wonderful staff or I will be available to you 24 hours a day. </w:t>
      </w:r>
    </w:p>
    <w:p w14:paraId="7C375C0B" w14:textId="77777777" w:rsidR="00BB65C1" w:rsidRPr="00414A93" w:rsidRDefault="00BB65C1" w:rsidP="00BB65C1">
      <w:r w:rsidRPr="00414A93">
        <w:t xml:space="preserve">So call me at </w:t>
      </w:r>
      <w:r w:rsidRPr="00F82EC3">
        <w:rPr>
          <w:rStyle w:val="Heading1Char"/>
        </w:rPr>
        <w:t>1-800-482-2409</w:t>
      </w:r>
      <w:r w:rsidRPr="00414A93">
        <w:t xml:space="preserve"> so we can get started claiming the your money. </w:t>
      </w:r>
    </w:p>
    <w:p w14:paraId="72D315B8" w14:textId="77777777" w:rsidR="00BB65C1" w:rsidRDefault="00BB65C1" w:rsidP="00BB65C1">
      <w:pPr>
        <w:pStyle w:val="NoSpacing"/>
      </w:pPr>
      <w:r w:rsidRPr="00414A93">
        <w:t>Sincerely,</w:t>
      </w:r>
    </w:p>
    <w:p w14:paraId="26F51A46" w14:textId="77777777" w:rsidR="00BB65C1" w:rsidRDefault="00BB65C1" w:rsidP="00BB65C1">
      <w:pPr>
        <w:pStyle w:val="NoSpacing"/>
      </w:pPr>
      <w:r w:rsidRPr="00414A93">
        <w:rPr>
          <w:noProof/>
          <w:lang w:eastAsia="zh-CN"/>
        </w:rPr>
        <w:drawing>
          <wp:inline distT="0" distB="0" distL="0" distR="0" wp14:anchorId="591F89C3" wp14:editId="29F4E3AB">
            <wp:extent cx="1441450" cy="456565"/>
            <wp:effectExtent l="0" t="0" r="6350" b="63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7AC4ABFB" w14:textId="77777777" w:rsidR="002D0FF6" w:rsidRDefault="00BB65C1" w:rsidP="00BB65C1">
      <w:pPr>
        <w:pStyle w:val="NoSpacing"/>
      </w:pPr>
      <w:r w:rsidRPr="00F82EC3">
        <w:t>Alberto A Lopez, CEO</w:t>
      </w:r>
    </w:p>
    <w:p w14:paraId="1F3F43FA" w14:textId="3BF32AFB" w:rsidR="00BB65C1" w:rsidRPr="007243AB" w:rsidRDefault="00BB65C1" w:rsidP="00BB65C1">
      <w:pPr>
        <w:pStyle w:val="NoSpacing"/>
      </w:pPr>
    </w:p>
    <w:sectPr w:rsidR="00BB65C1" w:rsidRPr="007243AB"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92A9C" w14:textId="77777777" w:rsidR="00F12D9C" w:rsidRDefault="00F12D9C" w:rsidP="00526A1D">
      <w:r>
        <w:separator/>
      </w:r>
    </w:p>
  </w:endnote>
  <w:endnote w:type="continuationSeparator" w:id="0">
    <w:p w14:paraId="21B4420D" w14:textId="77777777" w:rsidR="00F12D9C" w:rsidRDefault="00F12D9C"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charset w:val="00"/>
    <w:family w:val="auto"/>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2EF" w:usb1="5000205B" w:usb2="00000020" w:usb3="00000000" w:csb0="E00002EF" w:csb1="5000205B"/>
  </w:font>
  <w:font w:name="Roboto Light">
    <w:altName w:val="Times New Roman"/>
    <w:charset w:val="00"/>
    <w:family w:val="auto"/>
    <w:pitch w:val="variable"/>
    <w:sig w:usb0="00000000" w:usb1="5000205B" w:usb2="00000020" w:usb3="00000000" w:csb0="E00002FF" w:csb1="5000205B"/>
  </w:font>
  <w:font w:name="隶书">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B5D5" w14:textId="77777777" w:rsidR="000359BC" w:rsidRDefault="000359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w:rPr>
        <w:lang w:eastAsia="zh-CN"/>
      </w:rP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lang w:eastAsia="zh-CN"/>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AB151E6" id="Group 362" o:spid="_x0000_s1216"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217"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218"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w:rPr>
        <w:lang w:eastAsia="zh-CN"/>
      </w:rPr>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BD72F83"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70381" w14:textId="77777777" w:rsidR="00F12D9C" w:rsidRDefault="00F12D9C" w:rsidP="00526A1D">
      <w:bookmarkStart w:id="0" w:name="_Hlk494096056"/>
      <w:bookmarkEnd w:id="0"/>
      <w:r>
        <w:separator/>
      </w:r>
    </w:p>
  </w:footnote>
  <w:footnote w:type="continuationSeparator" w:id="0">
    <w:p w14:paraId="7456FD56" w14:textId="77777777" w:rsidR="00F12D9C" w:rsidRDefault="00F12D9C"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7EED" w14:textId="77777777" w:rsidR="000359BC" w:rsidRDefault="000359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EBD12" w14:textId="77777777" w:rsidR="000359BC" w:rsidRDefault="000359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5F1E706F" w:rsidR="00EA4314" w:rsidRDefault="009B7B14">
    <w:pPr>
      <w:pStyle w:val="Header"/>
    </w:pPr>
    <w:bookmarkStart w:id="2" w:name="_GoBack"/>
    <w:r>
      <w:rPr>
        <w:lang w:eastAsia="zh-CN"/>
      </w:rPr>
      <mc:AlternateContent>
        <mc:Choice Requires="wps">
          <w:drawing>
            <wp:anchor distT="0" distB="0" distL="114300" distR="114300" simplePos="0" relativeHeight="251672576" behindDoc="0" locked="0" layoutInCell="1" allowOverlap="1" wp14:anchorId="2DCC329C" wp14:editId="2BFA18EA">
              <wp:simplePos x="0" y="0"/>
              <wp:positionH relativeFrom="column">
                <wp:posOffset>5295723</wp:posOffset>
              </wp:positionH>
              <wp:positionV relativeFrom="paragraph">
                <wp:posOffset>288212</wp:posOffset>
              </wp:positionV>
              <wp:extent cx="1123950" cy="112395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1123950"/>
                      </a:xfrm>
                      <a:prstGeom prst="ellipse">
                        <a:avLst/>
                      </a:prstGeom>
                      <a:blipFill>
                        <a:blip r:embed="rId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9CECA" id="Oval 1" o:spid="_x0000_s1026" style="position:absolute;margin-left:417pt;margin-top:22.7pt;width:88.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" strokecolor="#105528 [1604]" strokeweight="1pt">
              <v:fill r:id="rId2" o:title="" recolor="t" rotate="t" type="frame"/>
              <v:stroke joinstyle="miter"/>
            </v:oval>
          </w:pict>
        </mc:Fallback>
      </mc:AlternateContent>
    </w:r>
    <w:bookmarkEnd w:id="2"/>
    <w:r w:rsidR="000359BC">
      <w:rPr>
        <w:lang w:eastAsia="zh-CN"/>
      </w:rPr>
      <mc:AlternateContent>
        <mc:Choice Requires="wpg">
          <w:drawing>
            <wp:anchor distT="0" distB="0" distL="114300" distR="114300" simplePos="0" relativeHeight="251670528" behindDoc="0" locked="0" layoutInCell="1" allowOverlap="1" wp14:anchorId="657D2B23" wp14:editId="58987CB2">
              <wp:simplePos x="0" y="0"/>
              <wp:positionH relativeFrom="page">
                <wp:posOffset>-104775</wp:posOffset>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F355FB" w14:textId="77777777" w:rsidR="000359BC" w:rsidRPr="00554190" w:rsidRDefault="000359BC" w:rsidP="000359BC">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657D2B23" id="Group 352" o:spid="_x0000_s1027" style="position:absolute;left:0;text-align:left;margin-left:-8.25pt;margin-top:-6pt;width:629.55pt;height:134.65pt;z-index:251670528;mso-position-horizontal-relative:page" coordsize="79952,17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10sYA&#10;AADcAAAADwAAAGRycy9kb3ducmV2LnhtbESPQWsCMRSE7wX/Q3hCL0WzKsqyGkVahEJVqIp4fG6e&#10;m9XNy7JJdfvvm0Khx2FmvmFmi9ZW4k6NLx0rGPQTEMS50yUXCg77VS8F4QOyxsoxKfgmD4t552mG&#10;mXYP/qT7LhQiQthnqMCEUGdS+tyQRd93NXH0Lq6xGKJsCqkbfES4reQwSSbSYslxwWBNr4by2+7L&#10;KkjN5GVjN2/l6WN/3JqrTs/FYK3Uc7ddTkEEasN/+K/9rhWMxm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n10sYAAADcAAAADwAAAAAAAAAAAAAAAACYAgAAZHJz&#10;L2Rvd25yZXYueG1sUEsFBgAAAAAEAAQA9QAAAIsDAAAAAA==&#10;" filled="f" stroked="f">
                <v:textbox style="mso-fit-shape-to-text:t" inset="0,,0">
                  <w:txbxContent>
                    <w:p w14:paraId="2EF355FB" w14:textId="77777777" w:rsidR="000359BC" w:rsidRPr="00554190" w:rsidRDefault="000359BC" w:rsidP="000359BC">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92" o:spid="_x0000_s1030" style="position:absolute;left:8;width:12592;height:534;visibility:visible;mso-wrap-style:square;v-text-anchor:top" coordsize="12592,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H8YA&#10;AADaAAAADwAAAGRycy9kb3ducmV2LnhtbESP3WrCQBSE7wXfYTlCb0Q3tvWH1FWkpSIiBm0LvTxm&#10;T5Ng9mzIbk369m5B8HKYmW+Y+bI1pbhQ7QrLCkbDCARxanXBmYLPj/fBDITzyBpLy6TgjxwsF93O&#10;HGNtGz7Q5egzESDsYlSQe1/FUro0J4NuaCvi4P3Y2qAPss6krrEJcFPKxyiaSIMFh4UcK3rNKT0f&#10;f42CZDdbP2/3yddbY07fp/E06m/lWamHXrt6AeGp9ffwrb3RCp7g/0q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DPH8YAAADaAAAADwAAAAAAAAAAAAAAAACYAgAAZHJz&#10;L2Rvd25yZXYueG1sUEsFBgAAAAAEAAQA9QAAAIsD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H3CvCAAAA2gAAAA8AAABkcnMvZG93bnJldi54bWxEj0FrAjEUhO8F/0N4Qm81a2lFtkbRFsGe&#10;xFVpj4/kdXd187Ikqa7/3giCx2FmvmEms8424kQ+1I4VDAcZCGLtTM2lgt12+TIGESKywcYxKbhQ&#10;gNm09zTB3Lgzb+hUxFIkCIccFVQxtrmUQVdkMQxcS5y8P+ctxiR9KY3Hc4LbRr5m2UharDktVNjS&#10;Z0X6WPxbBcU6Lnb0rT39XA4al6u3r8P+V6nnfjf/ABGpi4/wvb0yCt7hdiXdADm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B9wrwgAAANoAAAAPAAAAAAAAAAAAAAAAAJ8C&#10;AABkcnMvZG93bnJldi54bWxQSwUGAAAAAAQABAD3AAAAjgMAAAAA&#10;">
                  <v:imagedata r:id="rId17" o:title=""/>
                </v:shape>
              </v:group>
              <v:group id="Group 186" o:spid="_x0000_s1032" style="position:absolute;top:2840;width:79952;height:12" coordorigin="8,450" coordsize="1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9" o:spid="_x0000_s1033" style="position:absolute;left:8;top:450;width:12592;height:2;visibility:visible;mso-wrap-style:square;v-text-anchor:top" coordsize="125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EsIA&#10;AADaAAAADwAAAGRycy9kb3ducmV2LnhtbESPQWsCMRSE70L/Q3hCb5rVQ5XVKFoseGpxu4ceH5vn&#10;ZnXzsmxSTf31piB4HGbmG2a5jrYVF+p941jBZJyBIK6cbrhWUH5/jOYgfEDW2DomBX/kYb16GSwx&#10;1+7KB7oUoRYJwj5HBSaELpfSV4Ys+rHriJN3dL3FkGRfS93jNcFtK6dZ9iYtNpwWDHb0bqg6F79W&#10;wTnjn6/jbSbDZ5wU260p96e4U+p1GDcLEIFieIYf7b1WMIP/K+k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DUSwgAAANoAAAAPAAAAAAAAAAAAAAAAAJgCAABkcnMvZG93&#10;bnJldi54bWxQSwUGAAAAAAQABAD1AAAAhwM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DjfTAAAAA2gAAAA8AAABkcnMvZG93bnJldi54bWxETz1vwjAQ3SvxH6xD6lYcUIuigEGICrUL&#10;A5Ch49U+4kB8jmIXAr++HpAYn973fNm7RlyoC7VnBeNRBoJYe1NzpaA8bN5yECEiG2w8k4IbBVgu&#10;Bi9zLIy/8o4u+1iJFMKhQAU2xraQMmhLDsPIt8SJO/rOYUywq6Tp8JrCXSMnWTaVDmtODRZbWlvS&#10;5/2fU/B5y/Xk9PX7Ye/Z1uVej8uf941Sr8N+NQMRqY9P8cP9bRSkrelKu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YON9MAAAADaAAAADwAAAAAAAAAAAAAAAACfAgAA&#10;ZHJzL2Rvd25yZXYueG1sUEsFBgAAAAAEAAQA9wAAAIwDAAAAAA==&#10;">
                  <v:imagedata r:id="rId18" o:title=""/>
                </v:shape>
                <v:shape id="Picture 187" o:spid="_x0000_s1035" type="#_x0000_t75" style="position:absolute;left:1304;top:1182;width:454;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qhzDAAAA2gAAAA8AAABkcnMvZG93bnJldi54bWxEj0FrwkAUhO+C/2F5gre6sRap0VWkEGLr&#10;SevB4yP7TKLZtzG7xvjv3ULB4zAz3zCLVWcq0VLjSssKxqMIBHFmdcm5gsNv8vYJwnlkjZVlUvAg&#10;B6tlv7fAWNs776jd+1wECLsYFRTe17GULivIoBvZmjh4J9sY9EE2udQN3gPcVPI9iqbSYMlhocCa&#10;vgrKLvubUZBm0SFNrpPtx0UmP8f2e3I+mVSp4aBbz0F46vwr/N/eaAUz+LsSb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CqHMMAAADaAAAADwAAAAAAAAAAAAAAAACf&#10;AgAAZHJzL2Rvd25yZXYueG1sUEsFBgAAAAAEAAQA9wAAAI8DAAAAAA==&#10;">
                  <v:imagedata r:id="rId19" o:title=""/>
                </v:shape>
              </v:group>
              <v:group id="Group 181" o:spid="_x0000_s1036" style="position:absolute;left:7897;top:8104;width:2273;height:2584" coordorigin="1256,1275" coordsize="358,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5" o:spid="_x0000_s1037"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p8AA&#10;AADbAAAADwAAAGRycy9kb3ducmV2LnhtbERPTYvCMBC9C/sfwgjeNHUPol3TIrILXhS0XrwNzWxT&#10;bSalibX+e7Ow4G0e73PW+WAb0VPna8cK5rMEBHHpdM2VgnPxM12C8AFZY+OYFDzJQ559jNaYavfg&#10;I/WnUIkYwj5FBSaENpXSl4Ys+plriSP36zqLIcKukrrDRwy3jfxMkoW0WHNsMNjS1lB5O92tAt4V&#10;12XRX1ZJ6fc1fW/M8bAwSk3Gw+YLRKAhvMX/7p2O8+fw90s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qYp8AAAADbAAAADwAAAAAAAAAAAAAAAACYAgAAZHJzL2Rvd25y&#10;ZXYueG1sUEsFBgAAAAAEAAQA9QAAAIUD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0L4A&#10;AADbAAAADwAAAGRycy9kb3ducmV2LnhtbERPTYvCMBC9C/6HMII3TfUgWo0iouDFBa0Xb0MzNt1t&#10;JqWJtf77jSB4m8f7nNWms5VoqfGlYwWTcQKCOHe65ELBNTuM5iB8QNZYOSYFL/KwWfd7K0y1e/KZ&#10;2ksoRAxhn6ICE0KdSulzQxb92NXEkbu7xmKIsCmkbvAZw20lp0kykxZLjg0Ga9oZyv8uD6uAj9nv&#10;PGtviyT3p5L2W3P+mRmlhoNuuwQRqAtf8cd91HH+FN6/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IBtC+AAAA2wAAAA8AAAAAAAAAAAAAAAAAmAIAAGRycy9kb3ducmV2&#10;LnhtbFBLBQYAAAAABAAEAPUAAACDAw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jS8EA&#10;AADbAAAADwAAAGRycy9kb3ducmV2LnhtbERPPWvDMBDdA/kP4gLZYrkt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o0vBAAAA2wAAAA8AAAAAAAAAAAAAAAAAmAIAAGRycy9kb3du&#10;cmV2LnhtbFBLBQYAAAAABAAEAPUAAACGAw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7P8EA&#10;AADbAAAADwAAAGRycy9kb3ducmV2LnhtbERPPWvDMBDdA/kP4gLZYrml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tOz/BAAAA2wAAAA8AAAAAAAAAAAAAAAAAmAIAAGRycy9kb3du&#10;cmV2LnhtbFBLBQYAAAAABAAEAPUAAACGAw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80" o:spid="_x0000_s1042"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PAsIA&#10;AADbAAAADwAAAGRycy9kb3ducmV2LnhtbERPTWvCQBC9C/6HZYTemk2lBonZiLQUCr3UtPY83R2T&#10;1OxsyK4a/70rFLzN431OsR5tJ040+NaxgqckBUGsnWm5VvD99fa4BOEDssHOMSm4kId1OZ0UmBt3&#10;5i2dqlCLGMI+RwVNCH0updcNWfSJ64kjt3eDxRDhUEsz4DmG207O0zSTFluODQ329NKQPlRHq+D1&#10;V+vxOdW7z8Xh4o9/ev7hNz9KPczGzQpEoDHcxf/udxPnZ3D7JR4g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A8CwgAAANsAAAAPAAAAAAAAAAAAAAAAAJgCAABkcnMvZG93&#10;bnJldi54bWxQSwUGAAAAAAQABAD1AAAAhwM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qmcEA&#10;AADbAAAADwAAAGRycy9kb3ducmV2LnhtbERPS2vCQBC+C/6HZYTedNPQF6mrBKVQ6MVH63ncnSap&#10;2dmQXZP4712h4G0+vufMl4OtRUetrxwreJwlIIi1MxUXCr73H9M3ED4gG6wdk4ILeVguxqM5Zsb1&#10;vKVuFwoRQ9hnqKAMocmk9Loki37mGuLI/brWYoiwLaRpsY/htpZpkrxIixXHhhIbWpWkT7uzVbA+&#10;aj08Jfpn83y6+POfTr98flDqYTLk7yACDeEu/nd/mjj/FW6/xAPk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8qpnBAAAA2wAAAA8AAAAAAAAAAAAAAAAAmAIAAGRycy9kb3du&#10;cmV2LnhtbFBLBQYAAAAABAAEAPUAAACGAw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68QA&#10;AADbAAAADwAAAGRycy9kb3ducmV2LnhtbESPQWvCQBCF70L/wzKF3nRTqVJSN0FaBMGLVdvzdHea&#10;pGZnQ3bV+O+dQ8HbDO/Ne98sysG36kx9bAIbeJ5koIhtcA1XBg771fgVVEzIDtvAZOBKEcriYbTA&#10;3IULf9J5lyolIRxzNFCn1OVaR1uTxzgJHbFov6H3mGTtK+16vEi4b/U0y+baY8PSUGNH7zXZ4+7k&#10;DXz8WDu8ZPZrOzte4+nPTjdx+W3M0+OwfAOVaEh38//12gm+wMovMo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PuvEAAAA2wAAAA8AAAAAAAAAAAAAAAAAmAIAAGRycy9k&#10;b3ducmV2LnhtbFBLBQYAAAAABAAEAPUAAACJAw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cMIA&#10;AADbAAAADwAAAGRycy9kb3ducmV2LnhtbERPS2vCQBC+C/6HZYTedNPQljZ1laAUCr34aD2Pu9Mk&#10;NTsbsmsS/70rFLzNx/ec+XKwteio9ZVjBY+zBASxdqbiQsH3/mP6CsIHZIO1Y1JwIQ/LxXg0x8y4&#10;nrfU7UIhYgj7DBWUITSZlF6XZNHPXEMcuV/XWgwRtoU0LfYx3NYyTZIXabHi2FBiQ6uS9Gl3tgrW&#10;R62Hp0T/bJ5PF3/+0+mXzw9KPUyG/B1EoCHcxf/uTxPnv8Htl3i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5twwgAAANsAAAAPAAAAAAAAAAAAAAAAAJgCAABkcnMvZG93&#10;bnJldi54bWxQSwUGAAAAAAQABAD1AAAAhwM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4UL4A&#10;AADbAAAADwAAAGRycy9kb3ducmV2LnhtbERPy4rCMBTdD/gP4QruxtTiDFKNIooguPG9vibXttrc&#10;lCZq/fvJQpjl4bwns9ZW4kmNLx0rGPQTEMTamZJzBcfD6nsEwgdkg5VjUvAmD7Np52uCmXEv3tFz&#10;H3IRQ9hnqKAIoc6k9Logi77vauLIXV1jMUTY5NI0+IrhtpJpkvxKiyXHhgJrWhSk7/uHVbC8aN0O&#10;E33a/tzf/nHT6cbPz0r1uu18DCJQG/7FH/faKEjj+vgl/gA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5+FC+AAAA2wAAAA8AAAAAAAAAAAAAAAAAmAIAAGRycy9kb3ducmV2&#10;LnhtbFBLBQYAAAAABAAEAPUAAACDAw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74" o:spid="_x0000_s1048"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NjsUA&#10;AADbAAAADwAAAGRycy9kb3ducmV2LnhtbESPQWvCQBSE74L/YXmCF9GNKahNsxEpWHvwovXg8TX7&#10;moRk34bsNon/vlso9DjMzDdMuh9NI3rqXGVZwXoVgSDOra64UHD7OC53IJxH1thYJgUPcrDPppMU&#10;E20HvlB/9YUIEHYJKii9bxMpXV6SQbeyLXHwvmxn0AfZFVJ3OAS4aWQcRRtpsOKwUGJLryXl9fXb&#10;KNjW27fhefg8PS7nRW3uxalq+iel5rPx8ALC0+j/w3/td60gjuH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A2OxQAAANsAAAAPAAAAAAAAAAAAAAAAAJgCAABkcnMv&#10;ZG93bnJldi54bWxQSwUGAAAAAAQABAD1AAAAigM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oFcUA&#10;AADbAAAADwAAAGRycy9kb3ducmV2LnhtbESPT4vCMBTE7wt+h/AEL4umKqxajSKCuoe9+Ofg8dk8&#10;29LmpTSxrd9+s7DgcZiZ3zCrTWdK0VDtcssKxqMIBHFidc6pgutlP5yDcB5ZY2mZFLzIwWbd+1hh&#10;rG3LJ2rOPhUBwi5GBZn3VSylSzIy6Ea2Ig7ew9YGfZB1KnWNbYCbUk6i6EsazDksZFjRLqOkOD+N&#10;glkxO7SL9n58nX4+C3NLj3nZTJUa9LvtEoSnzr/D/+1vrWAyhb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KgVxQAAANsAAAAPAAAAAAAAAAAAAAAAAJgCAABkcnMv&#10;ZG93bnJldi54bWxQSwUGAAAAAAQABAD1AAAAigM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YcYA&#10;AADbAAAADwAAAGRycy9kb3ducmV2LnhtbESPT2vCQBTE74LfYXlCL6VutOKf1FWk0OrBS7QHj8/s&#10;axKSfRuy2yR+e1coeBxm5jfMetubSrTUuMKygsk4AkGcWl1wpuDn/PW2BOE8ssbKMim4kYPtZjhY&#10;Y6xtxwm1J5+JAGEXo4Lc+zqW0qU5GXRjWxMH79c2Bn2QTSZ1g12Am0pOo2guDRYcFnKs6TOntDz9&#10;GQWLcvHdrbrr/pYcX0tzyfZF1b4r9TLqdx8gPPX+Gf5vH7SC6QweX8IP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UwYcYAAADbAAAADwAAAAAAAAAAAAAAAACYAgAAZHJz&#10;L2Rvd25yZXYueG1sUEsFBgAAAAAEAAQA9QAAAIsD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V+sUA&#10;AADbAAAADwAAAGRycy9kb3ducmV2LnhtbESPT2vCQBTE74LfYXlCL6VutPgvdRUptHrwEu3B4zP7&#10;moRk34bsNonf3hUKHoeZ+Q2z3vamEi01rrCsYDKOQBCnVhecKfg5f70tQTiPrLGyTApu5GC7GQ7W&#10;GGvbcULtyWciQNjFqCD3vo6ldGlOBt3Y1sTB+7WNQR9kk0ndYBfgppLTKJpLgwWHhRxr+swpLU9/&#10;RsGiXHx3q+66vyXH19Jcsn1Rte9KvYz63QcIT71/hv/bB61gOoPH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ZX6xQAAANsAAAAPAAAAAAAAAAAAAAAAAJgCAABkcnMv&#10;ZG93bnJldi54bWxQSwUGAAAAAAQABAD1AAAAigM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LjcUA&#10;AADbAAAADwAAAGRycy9kb3ducmV2LnhtbESPS4vCQBCE78L+h6EXvIhOVFA36yiL4OPgxcdhj72Z&#10;3iQk0xMyYxL/vSMIHouq+oparjtTioZql1tWMB5FIIgTq3NOFVwv2+EChPPIGkvLpOBODtarj94S&#10;Y21bPlFz9qkIEHYxKsi8r2IpXZKRQTeyFXHw/m1t0AdZp1LX2Aa4KeUkimbSYM5hIcOKNhklxflm&#10;FMyL+a79av/299NxUJjfdJ+XzVSp/mf38w3CU+ff4Vf7oBVMZvD8En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6wuNxQAAANsAAAAPAAAAAAAAAAAAAAAAAJgCAABkcnMv&#10;ZG93bnJldi54bWxQSwUGAAAAAAQABAD1AAAAigM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68" o:spid="_x0000_s1054"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jWsEA&#10;AADbAAAADwAAAGRycy9kb3ducmV2LnhtbERPy2rCQBTdF/yH4RbcFJ00C5E0o5SAVHCjMW23l8w1&#10;CWbuhMzk4d87i0KXh/NO97NpxUi9aywreF9HIIhLqxuuFBTXw2oLwnlkja1lUvAgB/vd4iXFRNuJ&#10;LzTmvhIhhF2CCmrvu0RKV9Zk0K1tRxy4m+0N+gD7SuoepxBuWhlH0UYabDg01NhRVlN5zwejIKtO&#10;Q/Zdmrf718/wW7R6crE8K7V8nT8/QHia/b/4z33UCuIwNnw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tY1rBAAAA2wAAAA8AAAAAAAAAAAAAAAAAmAIAAGRycy9kb3du&#10;cmV2LnhtbFBLBQYAAAAABAAEAPUAAACGAw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GwcMA&#10;AADbAAAADwAAAGRycy9kb3ducmV2LnhtbESPT4vCMBTE74LfITzBi2i6PYhbjSIFWWEvq+uf66N5&#10;tsXmpTSp7X77jSB4HGbmN8xq05tKPKhxpWUFH7MIBHFmdcm5gtPvbroA4TyyxsoyKfgjB5v1cLDC&#10;RNuOD/Q4+lwECLsEFRTe14mULivIoJvZmjh4N9sY9EE2udQNdgFuKhlH0VwaLDksFFhTWlB2P7ZG&#10;QZp/t+k5M5P716W9nirduVj+KDUe9dslCE+9f4df7b1WEH/C80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HGwcMAAADbAAAADwAAAAAAAAAAAAAAAACYAgAAZHJzL2Rv&#10;d25yZXYueG1sUEsFBgAAAAAEAAQA9QAAAIgD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5gcEA&#10;AADbAAAADwAAAGRycy9kb3ducmV2LnhtbERPy2rCQBTdF/yH4QrdlDoxBSnRMZSAKHRTH63bS+Y2&#10;CcncCZnJw793FoLLw3lv0sk0YqDOVZYVLBcRCOLc6ooLBZfz7v0ThPPIGhvLpOBGDtLt7GWDibYj&#10;H2k4+UKEEHYJKii9bxMpXV6SQbewLXHg/m1n0AfYFVJ3OIZw08g4ilbSYMWhocSWspLy+tQbBVnx&#10;3We/uXmr93/99dLo0cXyR6nX+fS1BuFp8k/xw33QCj7C+v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C+YHBAAAA2wAAAA8AAAAAAAAAAAAAAAAAmAIAAGRycy9kb3du&#10;cmV2LnhtbFBLBQYAAAAABAAEAPUAAACGAw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cGsQA&#10;AADbAAAADwAAAGRycy9kb3ducmV2LnhtbESPS2vDMBCE74X8B7GBXEoj24US3CgmGEICubR5tNfF&#10;2tgm1spY8iP/vioUehxm5htmnU2mEQN1rrasIF5GIIgLq2suFVzOu5cVCOeRNTaWScGDHGSb2dMa&#10;U21H/qTh5EsRIOxSVFB536ZSuqIig25pW+Lg3Wxn0AfZlVJ3OAa4aWQSRW/SYM1hocKW8oqK+6k3&#10;CvLy2OfXwjzf91/996XRo0vkh1KL+bR9B+Fp8v/hv/ZBK3iN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XBrEAAAA2wAAAA8AAAAAAAAAAAAAAAAAmAIAAGRycy9k&#10;b3ducmV2LnhtbFBLBQYAAAAABAAEAPUAAACJAw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yhcMA&#10;AADcAAAADwAAAGRycy9kb3ducmV2LnhtbERPS2vCQBC+F/wPywheSrNpDtKmriIBqdBLTaO9Dtlp&#10;EszOhuzm0X/fFYTe5uN7zmY3m1aM1LvGsoLnKAZBXFrdcKWg+Do8vYBwHllja5kU/JKD3XbxsMFU&#10;24lPNOa+EiGEXYoKau+7VEpX1mTQRbYjDtyP7Q36APtK6h6nEG5amcTxWhpsODTU2FFWU3nNB6Mg&#10;qz6G7Fyax+v7ZfguWj25RH4qtVrO+zcQnmb/L767jzrMf03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yhcMAAADcAAAADwAAAAAAAAAAAAAAAACYAgAAZHJzL2Rv&#10;d25yZXYueG1sUEsFBgAAAAAEAAQA9QAAAIgD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62" o:spid="_x0000_s1060"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FB8UA&#10;AADcAAAADwAAAGRycy9kb3ducmV2LnhtbERPS2vCQBC+C/0PyxS86UaxraZZpRREL60Y9eBtyE4e&#10;mJ1NsxuN/fXdQqG3+fiek6x6U4srta6yrGAyjkAQZ1ZXXCg4HtajOQjnkTXWlknBnRyslg+DBGNt&#10;b7yna+oLEULYxaig9L6JpXRZSQbd2DbEgctta9AH2BZSt3gL4aaW0yh6lgYrDg0lNvReUnZJO6PA&#10;3qeH7922e/rKz5OXzeXj87TYd0oNH/u3VxCeev8v/nNvdZi/mMHvM+EC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8UHxQAAANwAAAAPAAAAAAAAAAAAAAAAAJgCAABkcnMv&#10;ZG93bnJldi54bWxQSwUGAAAAAAQABAD1AAAAigM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bcMUA&#10;AADcAAAADwAAAGRycy9kb3ducmV2LnhtbERPS2vCQBC+F/wPywi91Y2CtaauUgpiLq1o2kNvQ3ZM&#10;gtnZmN087K93C0Jv8/E9Z7UZTCU6alxpWcF0EoEgzqwuOVfwlW6fXkA4j6yxskwKruRgsx49rDDW&#10;tucDdUefixDCLkYFhfd1LKXLCjLoJrYmDtzJNgZ9gE0udYN9CDeVnEXRszRYcmgosKb3grLzsTUK&#10;7HWW/u6Tdn45/UwXu/PH5/fy0Cr1OB7eXkF4Gvy/+O5OdJi/XMDfM+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VtwxQAAANwAAAAPAAAAAAAAAAAAAAAAAJgCAABkcnMv&#10;ZG93bnJldi54bWxQSwUGAAAAAAQABAD1AAAAigM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59" o:spid="_x0000_s1063"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Ge8MA&#10;AADcAAAADwAAAGRycy9kb3ducmV2LnhtbESPQWvCQBCF7wX/wzJCb81GIdJEV1FR6q000fuQHZNo&#10;djZk15j++26h0NsM731v3qw2o2nFQL1rLCuYRTEI4tLqhisF5+L49g7CeWSNrWVS8E0ONuvJywoz&#10;bZ/8RUPuKxFC2GWooPa+y6R0ZU0GXWQ74qBdbW/Qh7WvpO7xGcJNK+dxvJAGGw4XauxoX1N5zx8m&#10;1CgSTC6+2Jefs4/D7nq45dLelHqdjtslCE+j/zf/0ScduDSF32fCBH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sGe8MAAADcAAAADwAAAAAAAAAAAAAAAACYAgAAZHJzL2Rv&#10;d25yZXYueG1sUEsFBgAAAAAEAAQA9QAAAIgD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5bHcEA&#10;AADcAAAADwAAAGRycy9kb3ducmV2LnhtbESPQYvCMBCF7wv+hzCCtzWtoCzVWFQUvS22eh+asa02&#10;k9JErf9+Iwh7fLx535u3SHvTiAd1rrasIB5HIIgLq2suFZzy3fcPCOeRNTaWScGLHKTLwdcCE22f&#10;fKRH5ksRIOwSVFB53yZSuqIig25sW+LgXWxn0AfZlVJ3+Axw08hJFM2kwZpDQ4UtbSoqbtndhDfy&#10;KU7PPt8Uv/F+u75sr5m0V6VGw341B+Gp9//Hn/RBKwhEeI8JBJ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x3BAAAA3AAAAA8AAAAAAAAAAAAAAAAAmAIAAGRycy9kb3du&#10;cmV2LnhtbFBLBQYAAAAABAAEAPUAAACGAw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hsEA&#10;AADcAAAADwAAAGRycy9kb3ducmV2LnhtbESPQavCMBCE74L/IazgTdMKivQZ5T1R9Ca2el+ata2v&#10;2ZQmav33RhA8DrPzzc5i1Zla3Kl1lWUF8TgCQZxbXXGh4JRtR3MQziNrrC2Tgic5WC37vQUm2j74&#10;SPfUFyJA2CWooPS+SaR0eUkG3dg2xMG72NagD7ItpG7xEeCmlpMomkmDFYeGEhtal5T/pzcT3sim&#10;OD37bJ0f4t3m77K5ptJelRoOut8fEJ46/z3+pPdawSSK4T0mE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y/obBAAAA3AAAAA8AAAAAAAAAAAAAAAAAmAIAAGRycy9kb3du&#10;cmV2LnhtbFBLBQYAAAAABAAEAPUAAACGAw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155" o:spid="_x0000_s1067"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asMA&#10;AADcAAAADwAAAGRycy9kb3ducmV2LnhtbESPQWvCQBCF7wX/wzJCb80mK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asMAAADcAAAADwAAAAAAAAAAAAAAAACYAgAAZHJzL2Rv&#10;d25yZXYueG1sUEsFBgAAAAAEAAQA9QAAAIgD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dHsMA&#10;AADcAAAADwAAAGRycy9kb3ducmV2LnhtbESPQWvCQBCF7wX/wzJCb80mo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VdHsMAAADcAAAADwAAAAAAAAAAAAAAAACYAgAAZHJzL2Rv&#10;d25yZXYueG1sUEsFBgAAAAAEAAQA9QAAAIgD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4hcIA&#10;AADcAAAADwAAAGRycy9kb3ducmV2LnhtbESPzYrCQBCE7wu+w9DC3taJQhaJTkRFWW+yid6bTOdH&#10;Mz0hM2p8e2dhwWNRXV91LVeDacWdetdYVjCdRCCIC6sbrhSc8v3XHITzyBpby6TgSQ5W6ehjiYm2&#10;D/6le+YrESDsElRQe98lUrqiJoNuYjvi4JW2N+iD7Cupe3wEuGnlLIq+pcGGQ0ONHW1rKq7ZzYQ3&#10;8hjjs8+3xXH6s9uUu0sm7UWpz/GwXoDwNPj38X/6oBXMohj+xgQC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fiFwgAAANwAAAAPAAAAAAAAAAAAAAAAAJgCAABkcnMvZG93&#10;bnJldi54bWxQSwUGAAAAAAQABAD1AAAAhwM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151" o:spid="_x0000_s1071"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NPsQA&#10;AADcAAAADwAAAGRycy9kb3ducmV2LnhtbESPQWvCQBSE74X+h+UVvNVNg1RJXUUKheJJU+35kX0m&#10;sdm3cfdVo7++Wyj0OMzMN8x8ObhOnSnE1rOBp3EGirjytuXawO7j7XEGKgqyxc4zGbhShOXi/m6O&#10;hfUX3tK5lFolCMcCDTQifaF1rBpyGMe+J07ewQeHkmSotQ14SXDX6TzLnrXDltNCgz29NlR9ld/O&#10;QKijO0muvZymt+N2/7marMuNMaOHYfUCSmiQ//Bf+90ayLMp/J5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DT7EAAAA3AAAAA8AAAAAAAAAAAAAAAAAmAIAAGRycy9k&#10;b3ducmV2LnhtbFBLBQYAAAAABAAEAPUAAACJAw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ZTMEA&#10;AADcAAAADwAAAGRycy9kb3ducmV2LnhtbERPTWvCQBC9F/oflin0VjcNxUrqKiII0lNNtechO03S&#10;Zmfj7qjRX+8eBI+P9z2dD65TRwqx9WzgdZSBIq68bbk2sP1evUxARUG22HkmA2eKMJ89PkyxsP7E&#10;GzqWUqsUwrFAA41IX2gdq4YcxpHviRP364NDSTDU2gY8pXDX6TzLxtphy6mhwZ6WDVX/5cEZCHV0&#10;e8m1l/375W+z+1m8fZZfxjw/DYsPUEKD3MU399oayLO0Np1JR0DP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mUzBAAAA3AAAAA8AAAAAAAAAAAAAAAAAmAIAAGRycy9kb3du&#10;cmV2LnhtbFBLBQYAAAAABAAEAPUAAACGAw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818QA&#10;AADcAAAADwAAAGRycy9kb3ducmV2LnhtbESPQUvDQBSE70L/w/IK3uymQbRNuy1FEIonm1bPj+wz&#10;ic2+TXdf2+ivdwXB4zAz3zDL9eA6daEQW88GppMMFHHlbcu1gcP++W4GKgqyxc4zGfiiCOvV6GaJ&#10;hfVX3tGllFolCMcCDTQifaF1rBpyGCe+J07ehw8OJclQaxvwmuCu03mWPWiHLaeFBnt6aqg6lmdn&#10;INTRnSTXXk6P35+7t/fN/Uv5aszteNgsQAkN8h/+a2+tgTyb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HPNfEAAAA3AAAAA8AAAAAAAAAAAAAAAAAmAIAAGRycy9k&#10;b3ducmV2LnhtbFBLBQYAAAAABAAEAPUAAACJAw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Dl8EA&#10;AADcAAAADwAAAGRycy9kb3ducmV2LnhtbERPTWvCQBC9F/wPywi91Y1BWomuIoJQPNW09TxkxySa&#10;nY27U03767uHQo+P971cD65TNwqx9WxgOslAEVfetlwb+HjfPc1BRUG22HkmA98UYb0aPSyxsP7O&#10;B7qVUqsUwrFAA41IX2gdq4YcxonviRN38sGhJBhqbQPeU7jrdJ5lz9phy6mhwZ62DVWX8ssZCHV0&#10;V8m1l+vLz/nwedzM9uWbMY/jYbMAJTTIv/jP/WoN5NM0P51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A5fBAAAA3AAAAA8AAAAAAAAAAAAAAAAAmAIAAGRycy9kb3du&#10;cmV2LnhtbFBLBQYAAAAABAAEAPUAAACGAw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MA8/EAAAA3AAAAA8AAABkcnMvZG93bnJldi54bWxEj0Frg0AUhO+B/oflFXqLqx5sa92E0CbQ&#10;Y2NE6O3hvqrEfSvuxth/3w0Eehxm5hum2C5mEDNNrresIIliEMSN1T23CqrTYf0CwnlkjYNlUvBL&#10;Drabh1WBubZXPtJc+lYECLscFXTej7mUrunIoIvsSBy8HzsZ9EFOrdQTXgPcDDKN40wa7DksdDjS&#10;e0fNubwYBQfMZHn8qsv5w37vX7Gqk+elVurpcdm9gfC0+P/wvf2pFaRJArcz4QjIz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MA8/EAAAA3AAAAA8AAAAAAAAAAAAAAAAA&#10;nwIAAGRycy9kb3ducmV2LnhtbFBLBQYAAAAABAAEAPcAAACQAwAAAAA=&#10;">
                  <v:imagedata r:id="rId20" o:title=""/>
                </v:shape>
                <v:shape id="Picture 146" o:spid="_x0000_s1076" type="#_x0000_t75" style="position:absolute;left:2942;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zHoPDAAAA3AAAAA8AAABkcnMvZG93bnJldi54bWxEj0GLwjAUhO/C/ofwhL1pahGRrlFEtrhe&#10;BHVhr4/m2ZRtXkoTbfXXG0HwOMzMN8xi1dtaXKn1lWMFk3ECgrhwuuJSwe8pH81B+ICssXZMCm7k&#10;YbX8GCww067jA12PoRQRwj5DBSaEJpPSF4Ys+rFriKN3dq3FEGVbSt1iF+G2lmmSzKTFiuOCwYY2&#10;hor/48UqSML0r5O5+T7P1rlttnfa+eleqc9hv/4CEagP7/Cr/aMVpJMUnmfiE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jMeg8MAAADcAAAADwAAAAAAAAAAAAAAAACf&#10;AgAAZHJzL2Rvd25yZXYueG1sUEsFBgAAAAAEAAQA9wAAAI8DAAAAAA==&#10;">
                  <v:imagedata r:id="rId21" o:title=""/>
                </v:shape>
                <v:shape id="Picture 145" o:spid="_x0000_s1077" type="#_x0000_t75" style="position:absolute;left:3121;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qIffEAAAA3AAAAA8AAABkcnMvZG93bnJldi54bWxEj0FrwkAUhO9C/8PyCr3pJraKRFcpAaXQ&#10;kybi9ZF9JqHZt3F3q+m/7wqCx2FmvmFWm8F04krOt5YVpJMEBHFldcu1grLYjhcgfEDW2FkmBX/k&#10;YbN+Ga0w0/bGe7oeQi0ihH2GCpoQ+kxKXzVk0E9sTxy9s3UGQ5SultrhLcJNJ6dJMpcGW44LDfaU&#10;N1T9HH6NgtmHS4uj/vbtKexmlyTNy12ZK/X2OnwuQQQawjP8aH9pBdP0He5n4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qIffEAAAA3AAAAA8AAAAAAAAAAAAAAAAA&#10;nwIAAGRycy9kb3ducmV2LnhtbFBLBQYAAAAABAAEAPcAAACQAwAAAAA=&#10;">
                  <v:imagedata r:id="rId22" o:title=""/>
                </v:shape>
                <v:shape id="Picture 144" o:spid="_x0000_s1078" type="#_x0000_t75" style="position:absolute;left:3378;top:1412;width:254;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zctrFAAAA3AAAAA8AAABkcnMvZG93bnJldi54bWxEj0FrwkAUhO8F/8PyCr3VjSKlRFeRiiiU&#10;Yo2CHh/Z5yaafRuyWxP/fVcQPA4z8w0zmXW2EldqfOlYwaCfgCDOnS7ZKNjvlu+fIHxA1lg5JgU3&#10;8jCb9l4mmGrX8pauWTAiQtinqKAIoU6l9HlBFn3f1cTRO7nGYoiyMVI32Ea4reQwST6kxZLjQoE1&#10;fRWUX7I/q6A9rMx3/jNq+WIWy/Pt+FtuN3Ol3l67+RhEoC48w4/2WisYDkZwPxOP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83LaxQAAANwAAAAPAAAAAAAAAAAAAAAA&#10;AJ8CAABkcnMvZG93bnJldi54bWxQSwUGAAAAAAQABAD3AAAAkQMAAAAA&#10;">
                  <v:imagedata r:id="rId23" o:title=""/>
                </v:shape>
                <v:shape id="Picture 143" o:spid="_x0000_s1079" type="#_x0000_t75" style="position:absolute;left:3656;top:1412;width:270;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QZjEAAAA3AAAAA8AAABkcnMvZG93bnJldi54bWxEj0+LwjAUxO8LfofwhL2taYWVpRpFRcE9&#10;LOz6B6+P5tlWm5fSxBq//UYQPA4z8xtmMgumFh21rrKsIB0kIIhzqysuFOx3648vEM4ja6wtk4I7&#10;OZhNe28TzLS98R91W1+ICGGXoYLS+yaT0uUlGXQD2xBH72Rbgz7KtpC6xVuEm1oOk2QkDVYcF0ps&#10;aFlSftlejYKQHuTqfNz/+p87h8V3Z7vRwir13g/zMQhPwb/Cz/ZGKximn/A4E4+An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tQZjEAAAA3AAAAA8AAAAAAAAAAAAAAAAA&#10;nwIAAGRycy9kb3ducmV2LnhtbFBLBQYAAAAABAAEAPcAAACQAwAAAAA=&#10;">
                  <v:imagedata r:id="rId24" o:title=""/>
                </v:shape>
                <v:shape id="Picture 142" o:spid="_x0000_s1080" type="#_x0000_t75" style="position:absolute;left:3947;top:1420;width:283;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XtMrEAAAA3AAAAA8AAABkcnMvZG93bnJldi54bWxEj81qwkAUhfeC7zDcQndmootgY0ax0tJu&#10;2mL0AS6Zm0k0cydkRpO+fadQ6PJwfj5OsZtsJ+40+NaxgmWSgiCunG7ZKDifXhdrED4ga+wck4Jv&#10;8rDbzmcF5tqNfKR7GYyII+xzVNCE0OdS+qohiz5xPXH0ajdYDFEORuoBxzhuO7lK00xabDkSGuzp&#10;0FB1LW82cl/SS7vWpXH89XazT+bj87nWSj0+TPsNiEBT+A//td+1gtUyg98z8Qj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XtMrEAAAA3AAAAA8AAAAAAAAAAAAAAAAA&#10;nwIAAGRycy9kb3ducmV2LnhtbFBLBQYAAAAABAAEAPcAAACQAwAAAAA=&#10;">
                  <v:imagedata r:id="rId25" o:title=""/>
                </v:shape>
                <v:shape id="Picture 141" o:spid="_x0000_s1081" type="#_x0000_t75" style="position:absolute;left:4249;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aPP7HAAAA3AAAAA8AAABkcnMvZG93bnJldi54bWxEj0FrwkAUhO+C/2F5hV6kbgzUlNRVRJC2&#10;oIdGe+jtkX1N0mbfht2tJv/eFQSPw8x8wyxWvWnFiZxvLCuYTRMQxKXVDVcKjoft0wsIH5A1tpZJ&#10;wUAeVsvxaIG5tmf+pFMRKhEh7HNUUIfQ5VL6siaDfmo74uj9WGcwROkqqR2eI9y0Mk2SuTTYcFyo&#10;saNNTeVf8W8UZNnbd+EO3fMk+drzR58Ou9/joNTjQ79+BRGoD/fwrf2uFaSzDK5n4hGQy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aPP7HAAAA3AAAAA8AAAAAAAAAAAAA&#10;AAAAnwIAAGRycy9kb3ducmV2LnhtbFBLBQYAAAAABAAEAPcAAACTAwAAAAA=&#10;">
                  <v:imagedata r:id="rId26" o:title=""/>
                </v:shape>
                <v:shape id="Picture 140" o:spid="_x0000_s1082" type="#_x0000_t75" style="position:absolute;left:4540;top:1412;width:235;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spmnEAAAA3AAAAA8AAABkcnMvZG93bnJldi54bWxET89rwjAUvgv+D+EJu2mqh7F1piKCKJtj&#10;WGXs+Nq8tcXmpSZZrf/9chjs+PH9Xq4G04qenG8sK5jPEhDEpdUNVwrOp+30CYQPyBpby6TgTh5W&#10;2Xi0xFTbGx+pz0MlYgj7FBXUIXSplL6syaCf2Y44ct/WGQwRukpqh7cYblq5SJJHabDh2FBjR5ua&#10;ykv+YxT0u/fj53VXmOTZfR0O94/87bXIlXqYDOsXEIGG8C/+c++1gsU8ro1n4hG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spmnEAAAA3AAAAA8AAAAAAAAAAAAAAAAA&#10;nwIAAGRycy9kb3ducmV2LnhtbFBLBQYAAAAABAAEAPcAAACQAwAAAAA=&#10;">
                  <v:imagedata r:id="rId27" o:title=""/>
                </v:shape>
                <v:shape id="Picture 139" o:spid="_x0000_s1083" type="#_x0000_t75" style="position:absolute;left:4797;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IDFAAAA3AAAAA8AAABkcnMvZG93bnJldi54bWxEj0FrwkAUhO9C/8PyCr3pRg9Wo6uUquCl&#10;glHx+sw+k2D2bcyuMfXXu0Khx2FmvmGm89aUoqHaFZYV9HsRCOLU6oIzBfvdqjsC4TyyxtIyKfgl&#10;B/PZW2eKsbZ33lKT+EwECLsYFeTeV7GULs3JoOvZijh4Z1sb9EHWmdQ13gPclHIQRUNpsOCwkGNF&#10;3zmll+RmFPzo0W280c3ikGyXVzqtH590XCj18d5+TUB4av1/+K+91goG/TG8zo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iAxQAAANwAAAAPAAAAAAAAAAAAAAAA&#10;AJ8CAABkcnMvZG93bnJldi54bWxQSwUGAAAAAAQABAD3AAAAkQMAAAAA&#10;">
                  <v:imagedata r:id="rId28" o:title=""/>
                </v:shape>
                <v:shape id="Picture 138" o:spid="_x0000_s1084" type="#_x0000_t75" style="position:absolute;left:4972;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JeCzAAAAA3AAAAA8AAABkcnMvZG93bnJldi54bWxET8uKwjAU3Q/4D+EKsxtTOyBDNYoISkFQ&#10;xvoBl+baFpubksQ+/t4sBmZ5OO/NbjSt6Mn5xrKC5SIBQVxa3XCl4F4cv35A+ICssbVMCibysNvO&#10;PjaYaTvwL/W3UIkYwj5DBXUIXSalL2sy6Be2I47cwzqDIUJXSe1wiOGmlWmSrKTBhmNDjR0daiqf&#10;t5dRcCV/PuWDm4r9dH6medE/Lt9Sqc/5uF+DCDSGf/GfO9cK0jTOj2fiEZDb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Ul4LMAAAADcAAAADwAAAAAAAAAAAAAAAACfAgAA&#10;ZHJzL2Rvd25yZXYueG1sUEsFBgAAAAAEAAQA9wAAAIwDAAAAAA==&#10;">
                  <v:imagedata r:id="rId29" o:title=""/>
                </v:shape>
                <v:shape id="Picture 137" o:spid="_x0000_s1085" type="#_x0000_t75" style="position:absolute;left:5266;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4nqzGAAAA3AAAAA8AAABkcnMvZG93bnJldi54bWxEj81qwkAUhfcF32G4QjelTpJCldQxiLRQ&#10;6MqoSHeXzG0SzdyJmTGJb98pFFwezs/HWWajaURPnastK4hnEQjiwuqaSwX73cfzAoTzyBoby6Tg&#10;Rg6y1eRhiam2A2+pz30pwgi7FBVU3replK6oyKCb2ZY4eD+2M+iD7EqpOxzCuGlkEkWv0mDNgVBh&#10;S5uKinN+NYH7cruc8u2x3cy/33cHnF8v568npR6n4/oNhKfR38P/7U+tIEli+DsTjo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vierMYAAADcAAAADwAAAAAAAAAAAAAA&#10;AACfAgAAZHJzL2Rvd25yZXYueG1sUEsFBgAAAAAEAAQA9wAAAJIDAAAAAA==&#10;">
                  <v:imagedata r:id="rId30" o:title=""/>
                </v:shape>
              </v:group>
              <v:group id="Group 134" o:spid="_x0000_s1086" style="position:absolute;left:12261;top:11360;width:508;height:813" coordorigin="1937,1792" coordsize="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135" o:spid="_x0000_s1087" style="position:absolute;left:1937;top:1792;width:80;height:128;visibility:visible;mso-wrap-style:square;v-text-anchor:top" coordsize="8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H78IA&#10;AADcAAAADwAAAGRycy9kb3ducmV2LnhtbESPS2vDMBCE74X+B7GFXkojP6AEN0oohYKvdg29LtbG&#10;MrFWjqX68e+rQKDHYWa+YQ6n1Q5ipsn3jhWkuwQEcet0z52C5vvrdQ/CB2SNg2NSsJGH0/Hx4YCF&#10;dgtXNNehExHCvkAFJoSxkNK3hiz6nRuJo3d2k8UQ5dRJPeES4XaQWZK8SYs9xwWDI30aai/1r1XQ&#10;+WYx5cvP3l2r1Ogt5HV+ZqWen9aPdxCB1vAfvrdLrSDLcridiUd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kfvwgAAANwAAAAPAAAAAAAAAAAAAAAAAJgCAABkcnMvZG93&#10;bnJldi54bWxQSwUGAAAAAAQABAD1AAAAhwM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133" o:spid="_x0000_s1089"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4WsUA&#10;AADcAAAADwAAAGRycy9kb3ducmV2LnhtbESPQWvCQBSE7wX/w/IK3uqmsa2Suko0KAVPWg96e2Sf&#10;2dDs25BdNf77rlDocZiZb5jZoreNuFLna8cKXkcJCOLS6ZorBYfv9csUhA/IGhvHpOBOHhbzwdMM&#10;M+1uvKPrPlQiQthnqMCE0GZS+tKQRT9yLXH0zq6zGKLsKqk7vEW4bWSaJB/SYs1xwWBLK0Plz/5i&#10;FexyOufHu55szNt2XKyXxak4FEoNn/v8E0SgPvyH/9pfWkGavsP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vhaxQAAANwAAAAPAAAAAAAAAAAAAAAAAJgCAABkcnMv&#10;ZG93bnJldi54bWxQSwUGAAAAAAQABAD1AAAAigM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mLcYA&#10;AADcAAAADwAAAGRycy9kb3ducmV2LnhtbESPQWvCQBSE74L/YXlCb7ppWmxJs0o0WAqetB7a2yP7&#10;kg3Nvg3ZrcZ/3y0IHoeZ+YbJ16PtxJkG3zpW8LhIQBBXTrfcKDh97uavIHxA1tg5JgVX8rBeTSc5&#10;Ztpd+EDnY2hEhLDPUIEJoc+k9JUhi37heuLo1W6wGKIcGqkHvES47WSaJEtpseW4YLCnraHq5/hr&#10;FRwKqouvq355N8/7p3K3Kb/LU6nUw2ws3kAEGsM9fGt/aAVpuoT/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RmLcYAAADcAAAADwAAAAAAAAAAAAAAAACYAgAAZHJz&#10;L2Rvd25yZXYueG1sUEsFBgAAAAAEAAQA9QAAAIsD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DtsUA&#10;AADcAAAADwAAAGRycy9kb3ducmV2LnhtbESPQWvCQBSE7wX/w/IKvdVN06Iluko0WAqetB709sg+&#10;s8Hs25BdNf77riB4HGbmG2Y6720jLtT52rGCj2ECgrh0uuZKwe5v9f4NwgdkjY1jUnAjD/PZ4GWK&#10;mXZX3tBlGyoRIewzVGBCaDMpfWnIoh+6ljh6R9dZDFF2ldQdXiPcNjJNkpG0WHNcMNjS0lB52p6t&#10;gk1Ox3x/0+Mf87X+LFaL4lDsCqXeXvt8AiJQH57hR/tXK0jTM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MO2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29" o:spid="_x0000_s1093"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yX8UA&#10;AADcAAAADwAAAGRycy9kb3ducmV2LnhtbESPQWvCQBSE7wX/w/IK3uqmsbSauko0KAVPWg96e2Sf&#10;2dDs25BdNf77rlDocZiZb5jZoreNuFLna8cKXkcJCOLS6ZorBYfv9csEhA/IGhvHpOBOHhbzwdMM&#10;M+1uvKPrPlQiQthnqMCE0GZS+tKQRT9yLXH0zq6zGKLsKqk7vEW4bWSaJO/SYs1xwWBLK0Plz/5i&#10;FexyOufHu/7YmLftuFgvi1NxKJQaPvf5J4hAffgP/7W/tII0ncL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JfxQAAANwAAAAPAAAAAAAAAAAAAAAAAJgCAABkcnMv&#10;ZG93bnJldi54bWxQSwUGAAAAAAQABAD1AAAAigM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NH8MA&#10;AADcAAAADwAAAGRycy9kb3ducmV2LnhtbERPu2rDMBTdC/kHcQPZGjkP2uJGCW5NQqGT3QztdrFu&#10;LBPryliK7fx9NRQ6Hs57d5hsKwbqfeNYwWqZgCCunG64VnD+Oj6+gPABWWPrmBTcycNhP3vYYard&#10;yAUNZahFDGGfogITQpdK6StDFv3SdcSRu7jeYoiwr6XucYzhtpXrJHmSFhuODQY7ejdUXcubVVBk&#10;dMm+7/r5ZLafm/z4lv/k51ypxXzKXkEEmsK/+M/9oRWsN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jNH8MAAADcAAAADwAAAAAAAAAAAAAAAACYAgAAZHJzL2Rv&#10;d25yZXYueG1sUEsFBgAAAAAEAAQA9QAAAIgD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ohMUA&#10;AADcAAAADwAAAGRycy9kb3ducmV2LnhtbESPT2vCQBTE74V+h+UVvNWNf2gldZVoUISejB709sg+&#10;s6HZtyG7avz2bqHQ4zAzv2Hmy9424kadrx0rGA0TEMSl0zVXCo6HzfsMhA/IGhvHpOBBHpaL15c5&#10;ptrdeU+3IlQiQtinqMCE0KZS+tKQRT90LXH0Lq6zGKLsKqk7vEe4beQ4ST6kxZrjgsGW1obKn+Jq&#10;FewzumSnh/7cmun3JN+s8nN+zJUavPXZF4hAffgP/7V3WsF4MoLf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GiExQAAANwAAAAPAAAAAAAAAAAAAAAAAJgCAABkcnMv&#10;ZG93bnJldi54bWxQSwUGAAAAAAQABAD1AAAAigM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288UA&#10;AADcAAAADwAAAGRycy9kb3ducmV2LnhtbESPT2vCQBTE74V+h+UVequbxqISXSUaLAVP/jno7ZF9&#10;ZkOzb0N2q/HbdwXB4zAzv2Fmi9424kKdrx0r+BwkIIhLp2uuFBz2648JCB+QNTaOScGNPCzmry8z&#10;zLS78pYuu1CJCGGfoQITQptJ6UtDFv3AtcTRO7vOYoiyq6Tu8BrhtpFpkoykxZrjgsGWVobK392f&#10;VbDN6Zwfb3r8bb42w2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vbzxQAAANwAAAAPAAAAAAAAAAAAAAAAAJgCAABkcnMv&#10;ZG93bnJldi54bWxQSwUGAAAAAAQABAD1AAAAigM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24" o:spid="_x0000_s1098"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jsQA&#10;AADcAAAADwAAAGRycy9kb3ducmV2LnhtbESP3WrCQBSE7wt9h+UI3tWNNrUSXaWkSPVGqe0DHLLH&#10;JJg9G3Y3P337bkHo5TAz3zCb3Wga0ZPztWUF81kCgriwuuZSwffX/mkFwgdkjY1lUvBDHnbbx4cN&#10;ZtoO/En9JZQiQthnqKAKoc2k9EVFBv3MtsTRu1pnMETpSqkdDhFuGrlIkqU0WHNcqLClvKLidumM&#10;ghd8NcPp6D7KQeK5PXRp/h6sUtPJ+LYGEWgM/+F7+6AVLJ5T+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0o7EAAAA3AAAAA8AAAAAAAAAAAAAAAAAmAIAAGRycy9k&#10;b3ducmV2LnhtbFBLBQYAAAAABAAEAPUAAACJAw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3FcQA&#10;AADcAAAADwAAAGRycy9kb3ducmV2LnhtbESP3WrCQBSE7wu+w3IE7+pGW61EV5EUaXqj1PYBDtlj&#10;EsyeDbubn759t1Do5TAz3zC7w2ga0ZPztWUFi3kCgriwuuZSwdfn6XEDwgdkjY1lUvBNHg77ycMO&#10;U20H/qD+GkoRIexTVFCF0KZS+qIig35uW+Lo3awzGKJ0pdQOhwg3jVwmyVoarDkuVNhSVlFxv3ZG&#10;wQpfzHB+d2/lIPHS5t1z9hqsUrPpeNyCCDSG//BfO9cKlk8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dxXEAAAA3AAAAA8AAAAAAAAAAAAAAAAAmAIAAGRycy9k&#10;b3ducmV2LnhtbFBLBQYAAAAABAAEAPUAAACJAw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pYsMA&#10;AADcAAAADwAAAGRycy9kb3ducmV2LnhtbESP3YrCMBSE7xd8h3AE7zRV1x+qUURZVm8Ufx7g0Bzb&#10;YnNSkmi7b79ZEPZymJlvmOW6NZV4kfOlZQXDQQKCOLO65FzB7frVn4PwAVljZZkU/JCH9arzscRU&#10;24bP9LqEXEQI+xQVFCHUqZQ+K8igH9iaOHp36wyGKF0utcMmwk0lR0kylQZLjgsF1rQtKHtcnkbB&#10;BGemOR7cd95IPNX75+d2F6xSvW67WYAI1Ib/8Lu91wpG4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pYsMAAADcAAAADwAAAAAAAAAAAAAAAACYAgAAZHJzL2Rv&#10;d25yZXYueG1sUEsFBgAAAAAEAAQA9QAAAIgD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M+cMA&#10;AADcAAAADwAAAGRycy9kb3ducmV2LnhtbESP3YrCMBSE7xd8h3AE7zRV1x+qUURZVm8Ufx7g0Bzb&#10;YnNSkmi7b79ZEPZymJlvmOW6NZV4kfOlZQXDQQKCOLO65FzB7frVn4PwAVljZZkU/JCH9arzscRU&#10;24bP9LqEXEQI+xQVFCHUqZQ+K8igH9iaOHp36wyGKF0utcMmwk0lR0kylQZLjgsF1rQtKHtcnkbB&#10;BGemOR7cd95IPNX75+d2F6xSvW67WYAI1Ib/8Lu91wpG4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1M+cMAAADcAAAADwAAAAAAAAAAAAAAAACYAgAAZHJzL2Rv&#10;d25yZXYueG1sUEsFBgAAAAAEAAQA9QAAAIgD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119" o:spid="_x0000_s1103"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kgsYA&#10;AADcAAAADwAAAGRycy9kb3ducmV2LnhtbESPT2vCQBTE74LfYXlCb7qpFqupq6QNitCTfw729sg+&#10;s6HZtyG71fjtu4LgcZiZ3zCLVWdrcaHWV44VvI4SEMSF0xWXCo6H9XAGwgdkjbVjUnAjD6tlv7fA&#10;VLsr7+iyD6WIEPYpKjAhNKmUvjBk0Y9cQxy9s2sthijbUuoWrxFuazlOkqm0WHFcMNjQl6Hid/9n&#10;FewyOmenm37fmLfvSb7+zH/yY67Uy6DLPkAE6sIz/GhvtYLxZA7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JkgsYAAADcAAAADwAAAAAAAAAAAAAAAACYAgAAZHJz&#10;L2Rvd25yZXYueG1sUEsFBgAAAAAEAAQA9QAAAIsD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YsMA&#10;AADcAAAADwAAAGRycy9kb3ducmV2LnhtbERPz2vCMBS+D/Y/hDfYbaa6MkdnlGpxDHZq9bDdHs2z&#10;KTYvpcls/e+Xg+Dx4/u92ky2ExcafOtYwXyWgCCunW65UXA87F/eQfiArLFzTAqu5GGzfnxYYabd&#10;yCVdqtCIGMI+QwUmhD6T0teGLPqZ64kjd3KDxRDh0Eg94BjDbScXSfImLbYcGwz2tDNUn6s/q6DM&#10;6ZT/XPXy06Tfr8V+W/wWx0Kp56cp/wARaAp38c39pRUs0j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6+YsMAAADcAAAADwAAAAAAAAAAAAAAAACYAgAAZHJzL2Rv&#10;d25yZXYueG1sUEsFBgAAAAAEAAQA9QAAAIgD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cUA&#10;AADcAAAADwAAAGRycy9kb3ducmV2LnhtbESPT4vCMBTE7wv7HcJb8LamuqLSNUq1KIIn/xz09mie&#10;TdnmpTRZrd/eLCx4HGbmN8xs0dla3Kj1lWMFg34CgrhwuuJSwem4/pyC8AFZY+2YFDzIw2L+/jbD&#10;VLs77+l2CKWIEPYpKjAhNKmUvjBk0fddQxy9q2sthijbUuoW7xFuazlMkrG0WHFcMNjQylDxc/i1&#10;CvYZXbPzQ082ZrT7ytfL/JKfcqV6H132DSJQF17h//ZWKxiOBvB3Jh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v5xQAAANwAAAAPAAAAAAAAAAAAAAAAAJgCAABkcnMv&#10;ZG93bnJldi54bWxQSwUGAAAAAAQABAD1AAAAigM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115" o:spid="_x0000_s1107"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tO8UA&#10;AADcAAAADwAAAGRycy9kb3ducmV2LnhtbESPQWsCMRSE7wX/Q3hCbzXRlrpsjSKCUG+6Wkpvj83r&#10;7tbNy5qkuvbXm0Khx2FmvmFmi9624kw+NI41jEcKBHHpTMOVhsN+/ZCBCBHZYOuYNFwpwGI+uJth&#10;btyFd3QuYiUShEOOGuoYu1zKUNZkMYxcR5y8T+ctxiR9JY3HS4LbVk6UepYWG04LNXa0qqk8Ft9W&#10;w8e1GP9MS68wW29Pm0y92a/3Vuv7Yb98ARGpj//hv/ar0TB5eoTf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C07xQAAANwAAAAPAAAAAAAAAAAAAAAAAJgCAABkcnMv&#10;ZG93bnJldi54bWxQSwUGAAAAAAQABAD1AAAAigM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1T8UA&#10;AADcAAAADwAAAGRycy9kb3ducmV2LnhtbESPQWsCMRSE70L/Q3iF3mqiiC6rUaQgtLd2tRRvj81z&#10;d3Xzsk1SXf31TaHgcZiZb5jFqretOJMPjWMNo6ECQVw603ClYbfdPGcgQkQ22DomDVcKsFo+DBaY&#10;G3fhDzoXsRIJwiFHDXWMXS5lKGuyGIauI07ewXmLMUlfSePxkuC2lWOlptJiw2mhxo5eaipPxY/V&#10;sL8Wo9us9Aqzzfv3W6Y+7fGr1frpsV/PQUTq4z383341GsaTC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bVPxQAAANwAAAAPAAAAAAAAAAAAAAAAAJgCAABkcnMv&#10;ZG93bnJldi54bWxQSwUGAAAAAAQABAD1AAAAigM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12" o:spid="_x0000_s1110"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GMUA&#10;AADcAAAADwAAAGRycy9kb3ducmV2LnhtbESPQYvCMBSE78L+h/CEvYimFhGpRpEFwcsetqsUb8/m&#10;2Rabl9pErfvrzYLgcZiZb5jFqjO1uFHrKssKxqMIBHFudcWFgt3vZjgD4TyyxtoyKXiQg9Xyo7fA&#10;RNs7/9At9YUIEHYJKii9bxIpXV6SQTeyDXHwTrY16INsC6lbvAe4qWUcRVNpsOKwUGJDXyXl5/Rq&#10;FFwGaOxhnWbd9e/0fXyMN/Eg2yv12e/WcxCeOv8Ov9pbrSCeTOH/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T0YxQAAANwAAAAPAAAAAAAAAAAAAAAAAJgCAABkcnMv&#10;ZG93bnJldi54bWxQSwUGAAAAAAQABAD1AAAAigM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Yg8UA&#10;AADcAAAADwAAAGRycy9kb3ducmV2LnhtbESPQYvCMBSE7wv+h/AEL6KpRVapRhFB8OLBuot4ezbP&#10;tti81CZq3V+/ERb2OMzMN8x82ZpKPKhxpWUFo2EEgjizuuRcwddhM5iCcB5ZY2WZFLzIwXLR+Zhj&#10;ou2T9/RIfS4ChF2CCgrv60RKlxVk0A1tTRy8i20M+iCbXOoGnwFuKhlH0ac0WHJYKLCmdUHZNb0b&#10;Bbc+Gntapcf2/nPZnV+jTdw/fivV67arGQhPrf8P/7W3WkE8nsD7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ZiDxQAAANwAAAAPAAAAAAAAAAAAAAAAAJgCAABkcnMv&#10;ZG93bnJldi54bWxQSwUGAAAAAAQABAD1AAAAigM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M8cMA&#10;AADcAAAADwAAAGRycy9kb3ducmV2LnhtbERPTYvCMBC9C/6HMAteRFPLItI1LSIIXjxYV8TbbDO2&#10;ZZtJbaJWf/3mIOzx8b6XWW8acafO1ZYVzKYRCOLC6ppLBd+HzWQBwnlkjY1lUvAkB1k6HCwx0fbB&#10;e7rnvhQhhF2CCirv20RKV1Rk0E1tSxy4i+0M+gC7UuoOHyHcNDKOork0WHNoqLCldUXFb34zCq5j&#10;NPa8yk/97XXZ/Txnm3h8Oio1+uhXXyA89f5f/HZvtYL4M6wNZ8IR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YM8cMAAADcAAAADwAAAAAAAAAAAAAAAACYAgAAZHJzL2Rv&#10;d25yZXYueG1sUEsFBgAAAAAEAAQA9QAAAIgD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08" o:spid="_x0000_s1114" style="position:absolute;left:2825;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MuMIA&#10;AADcAAAADwAAAGRycy9kb3ducmV2LnhtbERPzWrCQBC+F/oOyxR6qxMtSomuYoUWBUWqPsCQHTfB&#10;7Gya3Sbp27uHQo8f3/9iNbhaddyGyouG8SgDxVJ4U4nVcDl/vLyBCpHEUO2FNfxygNXy8WFBufG9&#10;fHF3ilalEAk5aShjbHLEUJTsKIx8w5K4q28dxQRbi6alPoW7GidZNkNHlaSGkhrelFzcTj9Owy4i&#10;vm4P+NntDzP7nn33m+PVav38NKznoCIP8V/8594aDZNpmp/OpCO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Iy4wgAAANwAAAAPAAAAAAAAAAAAAAAAAJgCAABkcnMvZG93&#10;bnJldi54bWxQSwUGAAAAAAQABAD1AAAAhwM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06" o:spid="_x0000_s1116"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dcUA&#10;AADcAAAADwAAAGRycy9kb3ducmV2LnhtbESPT2sCMRTE7wW/Q3iCt5p1QSlboxRRECrWPz14fG6e&#10;m9DNy7JJdf32plDwOMzMb5jpvHO1uFIbrGcFo2EGgrj02nKl4Pu4en0DESKyxtozKbhTgPms9zLF&#10;Qvsb7+l6iJVIEA4FKjAxNoWUoTTkMAx9Q5y8i28dxiTbSuoWbwnuapln2UQ6tJwWDDa0MFT+HH6d&#10;gtMX13Y53i7pYkaN3XS71ed5p9Sg3328g4jUxWf4v73WCvJxDn9n0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8t1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u7sUA&#10;AADcAAAADwAAAGRycy9kb3ducmV2LnhtbESPQWsCMRSE74X+h/AKvdWsF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27uxQAAANwAAAAPAAAAAAAAAAAAAAAAAJgCAABkcnMv&#10;ZG93bnJldi54bWxQSwUGAAAAAAQABAD1AAAAigM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2msUA&#10;AADcAAAADwAAAGRycy9kb3ducmV2LnhtbESPQWsCMRSE74X+h/AKvdWsU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vaa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02" o:spid="_x0000_s1120"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zj8YA&#10;AADcAAAADwAAAGRycy9kb3ducmV2LnhtbESPQWvCQBSE74X+h+UVeqsbo0ZJXUUEoVA8aATt7ZF9&#10;TVKzb8PuVuO/d4VCj8PMfMPMl71pxYWcbywrGA4SEMSl1Q1XCg7F5m0Gwgdkja1lUnAjD8vF89Mc&#10;c22vvKPLPlQiQtjnqKAOocul9GVNBv3AdsTR+7bOYIjSVVI7vEa4aWWaJJk02HBcqLGjdU3lef9r&#10;FBzTAj+3o9l4N55+jU6T/sdlq0Kp15d+9Q4iUB/+w3/tD60gnWT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jzj8YAAADcAAAADwAAAAAAAAAAAAAAAACYAgAAZHJz&#10;L2Rvd25yZXYueG1sUEsFBgAAAAAEAAQA9QAAAIsD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WFMYA&#10;AADcAAAADwAAAGRycy9kb3ducmV2LnhtbESPzWrDMBCE74G+g9hCbokc5xc3ijGFQqH0kLjQ9rZY&#10;W9uNtTKSkjhvHxUCPQ4z8w2zzQfTiTM531pWMJsmIIgrq1uuFXyUL5MNCB+QNXaWScGVPOS7h9EW&#10;M20vvKfzIdQiQthnqKAJoc+k9FVDBv3U9sTR+7HOYIjS1VI7vES46WSaJCtpsOW40GBPzw1Vx8PJ&#10;KPhMS3x7n28W+8X6e/61HH7dqiiVGj8OxROIQEP4D9/br1pBulzD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RWFMYAAADcAAAADwAAAAAAAAAAAAAAAACYAgAAZHJz&#10;L2Rvd25yZXYueG1sUEsFBgAAAAAEAAQA9QAAAIsD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ZsMA&#10;AADcAAAADwAAAGRycy9kb3ducmV2LnhtbERPy4rCMBTdC/5DuMLsNLU+RqpRRBAEcaEdmHF3ae60&#10;HZubkmS08/eTheDycN6rTWcacSfna8sKxqMEBHFhdc2lgo98P1yA8AFZY2OZFPyRh82631thpu2D&#10;z3S/hFLEEPYZKqhCaDMpfVGRQT+yLXHkvq0zGCJ0pdQOHzHcNDJNkrk0WHNsqLClXUXF7fJrFHym&#10;OR5Pk8X0PH2/Tr5m3Y+bb3Ol3gbddgkiUBde4qf7oBWks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CZsMAAADcAAAADwAAAAAAAAAAAAAAAACYAgAAZHJzL2Rv&#10;d25yZXYueG1sUEsFBgAAAAAEAAQA9QAAAIgD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98" o:spid="_x0000_s1124"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iAsEA&#10;AADcAAAADwAAAGRycy9kb3ducmV2LnhtbERPTYvCMBC9C/6HMII3TVfFlWqU7hZlwZOuB70NzdiU&#10;bSaliVr/vTkseHy879Wms7W4U+srxwo+xgkI4sLpiksFp9/taAHCB2SNtWNS8CQPm3W/t8JUuwcf&#10;6H4MpYgh7FNUYEJoUil9YciiH7uGOHJX11oMEbal1C0+Yrit5SRJ5tJixbHBYEPfhoq/480qOGR0&#10;zc5P/bkzs/00337ll/yUKzUcdNkSRKAuvMX/7h+tYDKP8+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74gLBAAAA3AAAAA8AAAAAAAAAAAAAAAAAmAIAAGRycy9kb3du&#10;cmV2LnhtbFBLBQYAAAAABAAEAPUAAACGAw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HmcUA&#10;AADcAAAADwAAAGRycy9kb3ducmV2LnhtbESPT4vCMBTE78J+h/AWvGmqu6h0jVItirAn/xz09mie&#10;TdnmpTRZrd9+Iyx4HGbmN8x82dla3Kj1lWMFo2ECgrhwuuJSwem4GcxA+ICssXZMCh7kYbl4680x&#10;1e7Oe7odQikihH2KCkwITSqlLwxZ9EPXEEfv6lqLIcq2lLrFe4TbWo6TZCItVhwXDDa0NlT8HH6t&#10;gn1G1+z80NOt+fz+yDer/JKfcqX67132BSJQF17h//ZOKxhP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0eZ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Z7sYA&#10;AADcAAAADwAAAGRycy9kb3ducmV2LnhtbESPQWvCQBSE74L/YXlCb7ppWmxJs0o0WAqetB7a2yP7&#10;kg3Nvg3ZrcZ/3y0IHoeZ+YbJ16PtxJkG3zpW8LhIQBBXTrfcKDh97uavIHxA1tg5JgVX8rBeTSc5&#10;Ztpd+EDnY2hEhLDPUIEJoc+k9JUhi37heuLo1W6wGKIcGqkHvES47WSaJEtpseW4YLCnraHq5/hr&#10;FRwKqouvq355N8/7p3K3Kb/LU6nUw2ws3kAEGsM9fGt/aAXpMo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XZ7sYAAADcAAAADwAAAAAAAAAAAAAAAACYAgAAZHJz&#10;L2Rvd25yZXYueG1sUEsFBgAAAAAEAAQA9QAAAIsD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94" o:spid="_x0000_s1128"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Mp8EA&#10;AADcAAAADwAAAGRycy9kb3ducmV2LnhtbESPQYvCMBSE7wv+h/AEb2uquEGqUVRY8Gr14u3ZPNti&#10;81KSqF1//WZhweMwM98wy3VvW/EgHxrHGibjDARx6UzDlYbT8ftzDiJEZIOtY9LwQwHWq8HHEnPj&#10;nnygRxErkSAcctRQx9jlUoayJoth7Dri5F2dtxiT9JU0Hp8Jbls5zTIlLTacFmrsaFdTeSvuVsOL&#10;D6o4b/FLVWrj6X72t/J00Xo07DcLEJH6+A7/t/dGw1TN4O9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XDKfBAAAA3AAAAA8AAAAAAAAAAAAAAAAAmAIAAGRycy9kb3du&#10;cmV2LnhtbFBLBQYAAAAABAAEAPUAAACGAw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pPMEA&#10;AADcAAAADwAAAGRycy9kb3ducmV2LnhtbESPQYvCMBSE7wv+h/AEb2uqYFiqUVQQvNr14u3ZPNti&#10;81KSqNVfb4SFPQ4z8w2zWPW2FXfyoXGsYTLOQBCXzjRcaTj+7r5/QISIbLB1TBqeFGC1HHwtMDfu&#10;wQe6F7ESCcIhRw11jF0uZShrshjGriNO3sV5izFJX0nj8ZHgtpXTLFPSYsNpocaOtjWV1+JmNbz4&#10;oIrTBmeqUmtPt5O/lsez1qNhv56DiNTH//Bfe280TNUMPmfS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bqTzBAAAA3AAAAA8AAAAAAAAAAAAAAAAAmAIAAGRycy9kb3du&#10;cmV2LnhtbFBLBQYAAAAABAAEAPUAAACGAw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S8IA&#10;AADcAAAADwAAAGRycy9kb3ducmV2LnhtbESPwWrDMBBE74X8g9hCbo1cQ0Rxo4QkUOg1ri++ba2N&#10;bWKtjKQ4br8+ChR6HGbmDbPZzXYQE/nQO9bwuspAEDfO9NxqqL4+Xt5AhIhscHBMGn4owG67eNpg&#10;YdyNTzSVsRUJwqFADV2MYyFlaDqyGFZuJE7e2XmLMUnfSuPxluB2kHmWKWmx57TQ4UjHjppLebUa&#10;fvmkyvqAa9Wqvadr7S9N9a318nnev4OINMf/8F/702jIlYLHmXQ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TdL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90" o:spid="_x0000_s1132"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9UsMA&#10;AADcAAAADwAAAGRycy9kb3ducmV2LnhtbERPz2vCMBS+D/Y/hDfYTVM9yFaNMifOHZzSKozdHs1b&#10;W9a8lCS29b83B2HHj+/3YjWYRnTkfG1ZwWScgCAurK65VHA+bUcvIHxA1thYJgVX8rBaPj4sMNW2&#10;54y6PJQihrBPUUEVQptK6YuKDPqxbYkj92udwRChK6V22Mdw08hpksykwZpjQ4UtvVdU/OUXo+D7&#10;0O6b4/mj2L2uf1i6bH/afHmlnp+GtzmIQEP4F9/dn1rBdBbXxj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9UsMAAADcAAAADwAAAAAAAAAAAAAAAACYAgAAZHJzL2Rv&#10;d25yZXYueG1sUEsFBgAAAAAEAAQA9QAAAIgD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YyccA&#10;AADcAAAADwAAAGRycy9kb3ducmV2LnhtbESPT2vCQBTE74V+h+UVvNVNPUiN2Yh/0PZgLVFBvD2y&#10;zyQ0+zbsrpp++26h0OMwM79hsllvWnEj5xvLCl6GCQji0uqGKwXHw/r5FYQPyBpby6TgmzzM8seH&#10;DFNt71zQbR8qESHsU1RQh9ClUvqyJoN+aDvi6F2sMxiidJXUDu8Rblo5SpKxNNhwXKixo2VN5df+&#10;ahScdt22/TxuyrfJ4szSFdvD6sMrNXjq51MQgfrwH/5rv2sFo/EEfs/EI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WMnHAAAA3AAAAA8AAAAAAAAAAAAAAAAAmAIAAGRy&#10;cy9kb3ducmV2LnhtbFBLBQYAAAAABAAEAPUAAACMAw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87" o:spid="_x0000_s1135"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nsMYA&#10;AADcAAAADwAAAGRycy9kb3ducmV2LnhtbESPT2vCQBDF74LfYRmht7pRbCypGxFBkLYIaj14G7KT&#10;PzY7G7LbJP32XaHg8fHm/d681XowteiodZVlBbNpBII4s7riQsHXeff8CsJ5ZI21ZVLwSw7W6Xi0&#10;wkTbno/UnXwhAoRdggpK75tESpeVZNBNbUMcvNy2Bn2QbSF1i32Am1rOoyiWBisODSU2tC0p+z79&#10;mPBGbC7bz1v8/rLob7nmj+566DulnibD5g2Ep8E/jv/Te61gvpzBfUwg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nsMYAAADcAAAADwAAAAAAAAAAAAAAAACYAgAAZHJz&#10;L2Rvd25yZXYueG1sUEsFBgAAAAAEAAQA9QAAAIsD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5x8YA&#10;AADcAAAADwAAAGRycy9kb3ducmV2LnhtbESPT2vCQBDF74V+h2UK3nTTUKNEVylCoagU/HfwNmTH&#10;JDY7G7JrEr+9WxB6fLx5vzdvvuxNJVpqXGlZwfsoAkGcWV1yruB4+BpOQTiPrLGyTAru5GC5eH2Z&#10;Y6ptxztq9z4XAcIuRQWF93UqpcsKMuhGtiYO3sU2Bn2QTS51g12Am0rGUZRIgyWHhgJrWhWU/e5v&#10;JryRmNNqe03W44/uetG8ac8/XavU4K3/nIHw1Pv/42f6WyuIJzH8jQ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P5x8YAAADcAAAADwAAAAAAAAAAAAAAAACYAgAAZHJz&#10;L2Rvd25yZXYueG1sUEsFBgAAAAAEAAQA9QAAAIsD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XMYA&#10;AADcAAAADwAAAGRycy9kb3ducmV2LnhtbESPT2vCQBDF74LfYRmhN91o27TErCJCobQiaPXQ25Cd&#10;/NHsbMhuk/Tbd4WCx8eb93vz0vVgatFR6yrLCuazCARxZnXFhYLT19v0FYTzyBpry6TglxysV+NR&#10;iom2PR+oO/pCBAi7BBWU3jeJlC4ryaCb2YY4eLltDfog20LqFvsAN7VcRFEsDVYcGkpsaFtSdj3+&#10;mPBGbM7b3SX+eH7qL7nmz+5733dKPUyGzRKEp8Hfj//T71rB4uURbmMC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cXMYAAADcAAAADwAAAAAAAAAAAAAAAACYAgAAZHJz&#10;L2Rvd25yZXYueG1sUEsFBgAAAAAEAAQA9QAAAIsD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83" o:spid="_x0000_s1139"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XR8YA&#10;AADcAAAADwAAAGRycy9kb3ducmV2LnhtbESPT2vCQBTE7wW/w/KE3upGa6tEV4kNSqEn/xz09sg+&#10;s8Hs25Ddavz2rlDocZiZ3zDzZWdrcaXWV44VDAcJCOLC6YpLBYf9+m0KwgdkjbVjUnAnD8tF72WO&#10;qXY33tJ1F0oRIexTVGBCaFIpfWHIoh+4hjh6Z9daDFG2pdQt3iLc1nKUJJ/SYsVxwWBDX4aKy+7X&#10;KthmdM6Odz3ZmPHPe75e5af8kCv12u+yGYhAXfgP/7W/tYLR5AOe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XXR8YAAADcAAAADwAAAAAAAAAAAAAAAACYAgAAZHJz&#10;L2Rvd25yZXYueG1sUEsFBgAAAAAEAAQA9QAAAIsD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JMMUA&#10;AADcAAAADwAAAGRycy9kb3ducmV2LnhtbESPT4vCMBTE74LfITzBm6brLrpUo1SLIuzJP4f19mie&#10;TdnmpTRZrd9+Iyx4HGbmN8xi1dla3Kj1lWMFb+MEBHHhdMWlgvNpO/oE4QOyxtoxKXiQh9Wy31tg&#10;qt2dD3Q7hlJECPsUFZgQmlRKXxiy6MeuIY7e1bUWQ5RtKXWL9wi3tZwkyVRarDguGGxoY6j4Of5a&#10;BYeMrtn3Q8925uPrPd+u80t+zpUaDrpsDiJQF17h//ZeK5jMpvA8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kwxQAAANwAAAAPAAAAAAAAAAAAAAAAAJgCAABkcnMv&#10;ZG93bnJldi54bWxQSwUGAAAAAAQABAD1AAAAigM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sq8UA&#10;AADcAAAADwAAAGRycy9kb3ducmV2LnhtbESPQWvCQBSE74L/YXmF3nRTK6akrhIbFMGT1kN7e2Sf&#10;2dDs25Ddavz3riB4HGbmG2a+7G0jztT52rGCt3ECgrh0uuZKwfF7PfoA4QOyxsYxKbiSh+ViOJhj&#10;pt2F93Q+hEpECPsMFZgQ2kxKXxqy6MeuJY7eyXUWQ5RdJXWHlwi3jZwkyUxarDkuGGzpy1D5d/i3&#10;CvY5nfKfq043Zrp7L9ar4rc4Fkq9vvT5J4hAfXiGH+2tVjBJ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yrxQAAANwAAAAPAAAAAAAAAAAAAAAAAJgCAABkcnMv&#10;ZG93bnJldi54bWxQSwUGAAAAAAQABAD1AAAAigM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79" o:spid="_x0000_s1143"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QbMUA&#10;AADcAAAADwAAAGRycy9kb3ducmV2LnhtbESPQWsCMRSE7wX/Q3gFbzXRg263RimCUG+6Wkpvj83r&#10;7rabl20SdfXXG6HQ4zAz3zDzZW9bcSIfGscaxiMFgrh0puFKw2G/fspAhIhssHVMGi4UYLkYPMwx&#10;N+7MOzoVsRIJwiFHDXWMXS5lKGuyGEauI07el/MWY5K+ksbjOcFtKydKTaXFhtNCjR2taip/iqPV&#10;8HkpxtdZ6RVm6+3vJlPv9vuj1Xr42L++gIjUx//wX/vNaJjMnuF+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NBsxQAAANwAAAAPAAAAAAAAAAAAAAAAAJgCAABkcnMv&#10;ZG93bnJldi54bWxQSwUGAAAAAAQABAD1AAAAigM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J1sIA&#10;AADcAAAADwAAAGRycy9kb3ducmV2LnhtbERPz2vCMBS+D/wfwhN2m4ketlJNyxCE7TY7Rbw9mre2&#10;W/NSk0yrf/1yGHj8+H6vytH24kw+dI41zGcKBHHtTMeNht3n5ikDESKywd4xabhSgLKYPKwwN+7C&#10;WzpXsREphEOOGtoYh1zKULdkMczcQJy4L+ctxgR9I43HSwq3vVwo9SwtdpwaWhxo3VL9U/1aDcdr&#10;Nb+91F5htvk4vWdqb78PvdaP0/F1CSLSGO/if/eb0bDI0vx0Jh0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wnWwgAAANwAAAAPAAAAAAAAAAAAAAAAAJgCAABkcnMvZG93&#10;bnJldi54bWxQSwUGAAAAAAQABAD1AAAAhwM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76" o:spid="_x0000_s1146"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YZsMA&#10;AADcAAAADwAAAGRycy9kb3ducmV2LnhtbDRPz2vCMBS+D/wfwhO8zXQ9FOmMIsLQTTzo3MHbW/Ns&#10;qs1LaVKt++sXYTt+v/mm897W4kqtrxwreBknIIgLpysuFRw+354nIHxA1lg7JgV38jCfDZ6mmGt3&#10;4x1d96EUsYR9jgpMCE0upS8MWfRj1xBH7eRaiyHCtpS6xVsst7VMkySTFiuOCwYbWhoqLvvOKth+&#10;fH0fN+74k63wcO7SsDTJe6XUaNgvXkEE6iPzb/5Lr7WCdJLC40w8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YZsMAAADcAAAADwAAAAAAAAAAAAAAAACYAgAAZHJzL2Rv&#10;d25yZXYueG1sUEsFBgAAAAAEAAQA9QAAAIgD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9/cQA&#10;AADcAAAADwAAAGRycy9kb3ducmV2LnhtbDRPy2rCQBTdF/yH4Qrd1YkpiEQnQQSxD7qo1YW7a+aa&#10;iWbuhMyoab++U7DL8+bMi9424kqdrx0rGI8SEMSl0zVXCrZfq6cpCB+QNTaOScE3eSjywcMcM+1u&#10;/EnXTahELGGfoQITQptJ6UtDFv3ItcRRO7rOYoiwq6Tu8BbLbSPTJJlIizXHBYMtLQ2V583FKvh4&#10;2x32727/M1nj9nRJw9Ikr7VSj8N+MQMRqI/Mv/meftEK0ukz/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gff3EAAAA3AAAAA8AAAAAAAAAAAAAAAAAmAIAAGRycy9k&#10;b3ducmV2LnhtbFBLBQYAAAAABAAEAPUAAACJAw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73" o:spid="_x0000_s1149"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RsUA&#10;AADcAAAADwAAAGRycy9kb3ducmV2LnhtbESPQWsCMRSE7wX/Q3iCt5pVsMhqVqQoFJRWbQ8en5u3&#10;m9DNy7JJdf33TaHgcZiZb5jlqneNuFIXrGcFk3EGgrj02nKt4Otz+zwHESKyxsYzKbhTgFUxeFpi&#10;rv2Nj3Q9xVokCIccFZgY21zKUBpyGMa+JU5e5TuHMcmulrrDW4K7Rk6z7EU6tJwWDLb0aqj8Pv04&#10;BecPbuxm9r6hykxau+8P293loNRo2K8XICL18RH+b79pBdP5DP7OpCM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n9G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hMcMA&#10;AADcAAAADwAAAGRycy9kb3ducmV2LnhtbESPT2sCMRTE7wW/Q3hCbzWrUJGtUYooCC3+P/T4unlu&#10;gpuXZRN1/fZGEDwOM/MbZjxtXSUu1ATrWUG/l4EgLry2XCo47BcfIxAhImusPJOCGwWYTjpvY8y1&#10;v/KWLrtYigThkKMCE2OdSxkKQw5Dz9fEyTv6xmFMsimlbvCa4K6SgywbSoeW04LBmmaGitPu7BT8&#10;rbmy88/VnI6mX9vfdrP4+d8o9d5tv79ARGrjK/xsL7WCwWgIjzPpCM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ThMcMAAADcAAAADwAAAAAAAAAAAAAAAACYAgAAZHJzL2Rv&#10;d25yZXYueG1sUEsFBgAAAAAEAAQA9QAAAIgD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EqsUA&#10;AADcAAAADwAAAGRycy9kb3ducmV2LnhtbESPT2sCMRTE74V+h/AEbzWr4B9Wo0hREJRqbQ8eXzfP&#10;TejmZdlEXb99Iwg9DjPzG2a2aF0lrtQE61lBv5eBIC68tlwq+P5av01AhIissfJMCu4UYDF/fZlh&#10;rv2NP+l6jKVIEA45KjAx1rmUoTDkMPR8TZy8s28cxiSbUuoGbwnuKjnIspF0aDktGKzp3VDxe7w4&#10;Bac9V3Y1/FjR2fRru2sP6+3PQalup11OQURq43/42d5oBYPJGB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ESq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69" o:spid="_x0000_s1153"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nX8UA&#10;AADcAAAADwAAAGRycy9kb3ducmV2LnhtbESPT2sCMRTE74V+h/AEL0WTWmh1NUopFQR78d/9sXlu&#10;Vjcv201ct356Uyj0OMzMb5jZonOVaKkJpWcNz0MFgjj3puRCw363HIxBhIhssPJMGn4owGL++DDD&#10;zPgrb6jdxkIkCIcMNdgY60zKkFtyGIa+Jk7e0TcOY5JNIU2D1wR3lRwp9SodlpwWLNb0YSk/by9O&#10;Q6fWb09f7vYS1oeT+i7avVWHT637ve59CiJSF//Df+2V0TAaT+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udfxQAAANwAAAAPAAAAAAAAAAAAAAAAAJgCAABkcnMv&#10;ZG93bnJldi54bWxQSwUGAAAAAAQABAD1AAAAigM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YH8IA&#10;AADcAAAADwAAAGRycy9kb3ducmV2LnhtbERPTWsCMRC9F/ofwgheiiYqtLoapZQWCvai1fuwGTer&#10;m8m6ievqrzeHQo+P971Yda4SLTWh9KxhNFQgiHNvSi407H6/BlMQISIbrDyThhsFWC2fnxaYGX/l&#10;DbXbWIgUwiFDDTbGOpMy5JYchqGviRN38I3DmGBTSNPgNYW7So6VepUOS04NFmv6sJSfthenoVPr&#10;t5cfd5+E9f6ozkW7s2r/qXW/173PQUTq4r/4z/1tNIxnaX46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dgfwgAAANwAAAAPAAAAAAAAAAAAAAAAAJgCAABkcnMvZG93&#10;bnJldi54bWxQSwUGAAAAAAQABAD1AAAAhwM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9hMUA&#10;AADcAAAADwAAAGRycy9kb3ducmV2LnhtbESPT2sCMRTE74V+h/AKXoomWqi6GkXEQsFe/Hd/bJ6b&#10;bTcv6yau2376plDwOMzMb5j5snOVaKkJpWcNw4ECQZx7U3Kh4Xh4609AhIhssPJMGr4pwHLx+DDH&#10;zPgb76jdx0IkCIcMNdgY60zKkFtyGAa+Jk7e2TcOY5JNIU2DtwR3lRwp9SodlpwWLNa0tpR/7a9O&#10;Q6e24+cP9/MStqdPdSnao1Wnjda9p241AxGpi/fwf/vdaBhNh/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X2ExQAAANwAAAAPAAAAAAAAAAAAAAAAAJgCAABkcnMv&#10;ZG93bnJldi54bWxQSwUGAAAAAAQABAD1AAAAigM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j88UA&#10;AADcAAAADwAAAGRycy9kb3ducmV2LnhtbESPQWsCMRSE7wX/Q3iCl6JJt9DqahQpLRTspVbvj81z&#10;s7p52W7iuvXXm0Khx2FmvmEWq97VoqM2VJ41PEwUCOLCm4pLDbuvt/EURIjIBmvPpOGHAqyWg7sF&#10;5sZf+JO6bSxFgnDIUYONscmlDIUlh2HiG+LkHXzrMCbZltK0eElwV8tMqSfpsOK0YLGhF0vFaXt2&#10;Gnq1eb7/cNfHsNkf1XfZ7azav2o9GvbrOYhIffwP/7XfjYZslsHv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PzxQAAANwAAAAPAAAAAAAAAAAAAAAAAJgCAABkcnMv&#10;ZG93bnJldi54bWxQSwUGAAAAAAQABAD1AAAAigM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aMUA&#10;AADcAAAADwAAAGRycy9kb3ducmV2LnhtbESPT2sCMRTE74V+h/AKvRRNVKi6GkWkhYK9+O/+2Dw3&#10;225e1k26bv30plDwOMzMb5j5snOVaKkJpWcNg74CQZx7U3Kh4bB/701AhIhssPJMGn4pwHLx+DDH&#10;zPgLb6ndxUIkCIcMNdgY60zKkFtyGPq+Jk7eyTcOY5JNIU2DlwR3lRwq9SodlpwWLNa0tpR/736c&#10;hk5txi+f7joKm+OXOhftwarjm9bPT91qBiJSF+/h//aH0TCcjuD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0ZoxQAAANwAAAAPAAAAAAAAAAAAAAAAAJgCAABkcnMv&#10;ZG93bnJldi54bWxQSwUGAAAAAAQABAD1AAAAigM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63" o:spid="_x0000_s1159"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BdcQA&#10;AADcAAAADwAAAGRycy9kb3ducmV2LnhtbESPQWvCQBSE70L/w/IK3nSjYGmjq4RCRevFWrXXR/Y1&#10;CWbfxt01xn/vCoUeh5n5hpktOlOLlpyvLCsYDRMQxLnVFRcK9t8fg1cQPiBrrC2Tght5WMyfejNM&#10;tb3yF7W7UIgIYZ+igjKEJpXS5yUZ9EPbEEfv1zqDIUpXSO3wGuGmluMkeZEGK44LJTb0XlJ+2l2M&#10;AtoUn3WbHZZLXqNxP+ft7ZhkSvWfu2wKIlAX/sN/7ZVWMH6b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wXXEAAAA3AAAAA8AAAAAAAAAAAAAAAAAmAIAAGRycy9k&#10;b3ducmV2LnhtbFBLBQYAAAAABAAEAPUAAACJAw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AsQA&#10;AADcAAAADwAAAGRycy9kb3ducmV2LnhtbESPT2vCQBTE70K/w/IK3nRTD1Kjq4RCpdqLf1q9PrLP&#10;JDT7Nt1dY/z2riB4HGbmN8xs0ZlatOR8ZVnB2zABQZxbXXGh4Gf/OXgH4QOyxtoyKbiSh8X8pTfD&#10;VNsLb6ndhUJECPsUFZQhNKmUPi/JoB/ahjh6J+sMhihdIbXDS4SbWo6SZCwNVhwXSmzoo6T8b3c2&#10;Cui7WNdt9rtc8gqNO/5vrockU6r/2mVTEIG68Aw/2l9awWgyhv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wLEAAAA3AAAAA8AAAAAAAAAAAAAAAAAmAIAAGRycy9k&#10;b3ducmV2LnhtbFBLBQYAAAAABAAEAPUAAACJAw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60" o:spid="_x0000_s1162"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GBcIA&#10;AADcAAAADwAAAGRycy9kb3ducmV2LnhtbERPy2oCMRTdC/5DuEJ3mlFo0dGMFFEQWuqriy6vkzuT&#10;0MnNMEl1+vfNouDycN6rde8acaMuWM8KppMMBHHpteVawedlN56DCBFZY+OZFPxSgHUxHKww1/7O&#10;J7qdYy1SCIccFZgY21zKUBpyGCa+JU5c5TuHMcGulrrDewp3jZxl2Yt0aDk1GGxpY6j8Pv84BV8H&#10;buz2+WNLlZm29r0/7t6uR6WeRv3rEkSkPj7E/+69VjBbpLXp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YFwgAAANwAAAAPAAAAAAAAAAAAAAAAAJgCAABkcnMvZG93&#10;bnJldi54bWxQSwUGAAAAAAQABAD1AAAAhwM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jnsQA&#10;AADcAAAADwAAAGRycy9kb3ducmV2LnhtbESPQWsCMRSE74X+h/AEbzWroOhqFCkKglKt7cHj6+a5&#10;Cd28LJuo679vBKHHYWa+YWaL1lXiSk2wnhX0exkI4sJry6WC76/12xhEiMgaK8+k4E4BFvPXlxnm&#10;2t/4k67HWIoE4ZCjAhNjnUsZCkMOQ8/XxMk7+8ZhTLIppW7wluCukoMsG0mHltOCwZreDRW/x4tT&#10;cNpzZVfDjxWdTb+2u/aw3v4clOp22uUURKQ2/oef7Y1WMJhM4HE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457EAAAA3AAAAA8AAAAAAAAAAAAAAAAAmAIAAGRycy9k&#10;b3ducmV2LnhtbFBLBQYAAAAABAAEAPUAAACJAw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GcEA&#10;AADcAAAADwAAAGRycy9kb3ducmV2LnhtbERPy2oCMRTdC/5DuAV3mrFSkdEoRRQKFl/twuV1cp0E&#10;JzfDJOr075uF4PJw3rNF6ypxpyZYzwqGgwwEceG15VLB78+6PwERIrLGyjMp+KMAi3m3M8Nc+wcf&#10;6H6MpUghHHJUYGKscylDYchhGPiaOHEX3ziMCTal1A0+Urir5HuWjaVDy6nBYE1LQ8X1eHMKTjuu&#10;7Opju6KLGdb2u92vN+e9Ur239nMKIlIbX+Kn+0srGGVpfjqTj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z0BnBAAAA3AAAAA8AAAAAAAAAAAAAAAAAmAIAAGRycy9kb3du&#10;cmV2LnhtbFBLBQYAAAAABAAEAPUAAACGAw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56" o:spid="_x0000_s1166"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bdcAA&#10;AADcAAAADwAAAGRycy9kb3ducmV2LnhtbESPQYvCMBSE74L/ITzBm6YqFqlGUWHBq9WLt2fzbIvN&#10;S0midv31mwXB4zAz3zCrTWca8STna8sKJuMEBHFhdc2lgvPpZ7QA4QOyxsYyKfglD5t1v7fCTNsX&#10;H+mZh1JECPsMFVQhtJmUvqjIoB/bljh6N+sMhihdKbXDV4SbRk6TJJUGa44LFba0r6i45w+j4M3H&#10;NL/scJ6W6dbR4+Luxfmq1HDQbZcgAnXhG/60D1rBLJnC/5l4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bdcAAAADcAAAADwAAAAAAAAAAAAAAAACYAgAAZHJzL2Rvd25y&#10;ZXYueG1sUEsFBgAAAAAEAAQA9QAAAIUD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sMA&#10;AADcAAAADwAAAGRycy9kb3ducmV2LnhtbESPQWvCQBSE70L/w/IKvemmikHSrBIFoVejF2+v2dck&#10;JPs27G407a/vFgSPw8x8w+S7yfTiRs63lhW8LxIQxJXVLdcKLufjfAPCB2SNvWVS8EMedtuXWY6Z&#10;tnc+0a0MtYgQ9hkqaEIYMil91ZBBv7ADcfS+rTMYonS11A7vEW56uUySVBpsOS40ONChoaorR6Pg&#10;l09ped3jOq3TwtF4dV11+VLq7XUqPkAEmsIz/Gh/agWrZAX/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7sMAAADcAAAADwAAAAAAAAAAAAAAAACYAgAAZHJzL2Rv&#10;d25yZXYueG1sUEsFBgAAAAAEAAQA9QAAAIgD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mmsIA&#10;AADcAAAADwAAAGRycy9kb3ducmV2LnhtbESPQYvCMBSE78L+h/AW9qbpulqWrlFUELxae/H2bN62&#10;xealJFGrv94IgsdhZr5hZovetOJCzjeWFXyPEhDEpdUNVwqK/Wb4C8IHZI2tZVJwIw+L+cdghpm2&#10;V97RJQ+ViBD2GSqoQ+gyKX1Zk0E/sh1x9P6tMxiidJXUDq8Rblo5TpJUGmw4LtTY0bqm8pSfjYI7&#10;79L8sMJpWqVLR+eDO5XFUamvz375ByJQH97hV3urFfwkE3iei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eaa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52" o:spid="_x0000_s1170" style="position:absolute;left:4716;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3ycEA&#10;AADcAAAADwAAAGRycy9kb3ducmV2LnhtbESP0YrCMBRE34X9h3AF3zTVrqLVKLsLoo/q7gdcmmtT&#10;bG5KE9v69xtB8HGYmTPMZtfbSrTU+NKxgukkAUGcO11yoeDvdz9egvABWWPlmBQ8yMNu+zHYYKZd&#10;x2dqL6EQEcI+QwUmhDqT0ueGLPqJq4mjd3WNxRBlU0jdYBfhtpKzJFlIiyXHBYM1/RjKb5e7VSCX&#10;Pu1k+/ictnM8ra6pOeDhW6nRsP9agwjUh3f41T5qBWmygOe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i98nBAAAA3AAAAA8AAAAAAAAAAAAAAAAAmAIAAGRycy9kb3du&#10;cmV2LnhtbFBLBQYAAAAABAAEAPUAAACGAw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50" o:spid="_x0000_s1172"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EOcIA&#10;AADcAAAADwAAAGRycy9kb3ducmV2LnhtbERPy4rCMBTdD/gP4QruxtQHo3SMUi2KMCsfi5ndpbk2&#10;ZZqb0kStf28WgsvDeS9Wna3FjVpfOVYwGiYgiAunKy4VnE/bzzkIH5A11o5JwYM8rJa9jwWm2t35&#10;QLdjKEUMYZ+iAhNCk0rpC0MW/dA1xJG7uNZiiLAtpW7xHsNtLcdJ8iUtVhwbDDa0MVT8H69WwSGj&#10;S/b70LOdmf5M8u06/8vPuVKDfpd9gwjUhbf45d5rBZMk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wQ5wgAAANwAAAAPAAAAAAAAAAAAAAAAAJgCAABkcnMvZG93&#10;bnJldi54bWxQSwUGAAAAAAQABAD1AAAAhwM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osYA&#10;AADcAAAADwAAAGRycy9kb3ducmV2LnhtbESPzWvCQBTE74X+D8sr9FY3rcWP6CrRoAie/Djo7ZF9&#10;ZoPZtyG71fjfd4VCj8PM/IaZzjtbixu1vnKs4LOXgCAunK64VHA8rD5GIHxA1lg7JgUP8jCfvb5M&#10;MdXuzju67UMpIoR9igpMCE0qpS8MWfQ91xBH7+JaiyHKtpS6xXuE21p+JclAWqw4LhhsaGmouO5/&#10;rIJdRpfs9NDDtfne9vPVIj/nx1yp97cum4AI1IX/8F97oxX0kzE8z8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hosYAAADcAAAADwAAAAAAAAAAAAAAAACYAgAAZHJz&#10;L2Rvd25yZXYueG1sUEsFBgAAAAAEAAQA9QAAAIsD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e4sMA&#10;AADcAAAADwAAAGRycy9kb3ducmV2LnhtbERPz2vCMBS+D/Y/hCfsNlN1zNEZpbN0DHZq9bDdHs2z&#10;KTYvpcm0/e+Xg+Dx4/u92Y22ExcafOtYwWKegCCunW65UXA8FM9vIHxA1tg5JgUTedhtHx82mGp3&#10;5ZIuVWhEDGGfogITQp9K6WtDFv3c9cSRO7nBYohwaKQe8BrDbSeXSfIqLbYcGwz2tDdUn6s/q6DM&#10;6JT9THr9aV6+V3nxkf/mx1ypp9mYvYMINIa7+Ob+0gpWi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ye4sMAAADcAAAADwAAAAAAAAAAAAAAAACYAgAAZHJzL2Rv&#10;d25yZXYueG1sUEsFBgAAAAAEAAQA9QAAAIgD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7ecUA&#10;AADcAAAADwAAAGRycy9kb3ducmV2LnhtbESPT2vCQBTE74V+h+UVequbaFGJrpIaLAVP/jno7ZF9&#10;ZkOzb0N2q/HbdwXB4zAzv2Hmy9424kKdrx0rSAcJCOLS6ZorBYf9+mMKwgdkjY1jUnAjD8vF68sc&#10;M+2uvKXLLlQiQthnqMCE0GZS+tKQRT9wLXH0zq6zGKLsKqk7vEa4beQwScbSYs1xwWBLK0Pl7+7P&#10;KtjmdM6PNz35Np+bUbH+Kk7FoVDq/a3PZyAC9eEZfrR/tIJR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Dt5xQAAANwAAAAPAAAAAAAAAAAAAAAAAJgCAABkcnMv&#10;ZG93bnJldi54bWxQSwUGAAAAAAQABAD1AAAAigM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Freeform 45" o:spid="_x0000_s1177"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n58QA&#10;AADcAAAADwAAAGRycy9kb3ducmV2LnhtbDRPy2rCQBTdF/yH4Qrd1YkKUmJGEUHsgy6qcZHdNXPN&#10;pM3cCZlR0369I7TL8+Zky9424kKdrx0rGI8SEMSl0zVXCvL95ukZhA/IGhvHpOCHPCwXg4cMU+2u&#10;/EmXXahELGGfogITQptK6UtDFv3ItcRRO7nOYoiwq6Tu8BrLbSMnSTKTFmuOCwZbWhsqv3dnq+Dj&#10;7XAs3l3xO9ti/nWehLVJXmulHof9ag4iUB+Zf/Nf+kUrmI6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5+fEAAAA3AAAAA8AAAAAAAAAAAAAAAAAmAIAAGRycy9k&#10;b3ducmV2LnhtbFBLBQYAAAAABAAEAPUAAACJAw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J/k8QA&#10;AADcAAAADwAAAGRycy9kb3ducmV2LnhtbDRPy2rCQBTdF/yH4Qru6iRaRFJHKYHio3RRtQt318w1&#10;kzZzJ2RGTfv1jtAuz5szW3S2FhdqfeVYQTpMQBAXTldcKtjvXh+nIHxA1lg7JgU/5GEx7z3MMNPu&#10;yh902YZSxBL2GSowITSZlL4wZNEPXUMctZNrLYYI21LqFq+x3NZylCQTabHiuGCwodxQ8b09WwXv&#10;m8/j4c0dfidL3H+dRyE3ybpSatDvXp5BBOoi82/+S6+0gnH6B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f5PEAAAA3AAAAA8AAAAAAAAAAAAAAAAAmAIAAGRycy9k&#10;b3ducmV2LnhtbFBLBQYAAAAABAAEAPUAAACJAw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2" o:spid="_x0000_s1180"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vpcUA&#10;AADcAAAADwAAAGRycy9kb3ducmV2LnhtbESPT4vCMBTE74LfITxhL6KpCmq7RlkWBE/inz2st0fz&#10;ti02L6GJ2vXTG0HwOMzMb5jFqjW1uFLjK8sKRsMEBHFudcWFgp/jejAH4QOyxtoyKfgnD6tlt7PA&#10;TNsb7+l6CIWIEPYZKihDcJmUPi/JoB9aRxy9P9sYDFE2hdQN3iLc1HKcJFNpsOK4UKKj75Ly8+Fi&#10;FLj7epduOD0Vp18zS3f3/rl2W6U+eu3XJ4hAbXiHX+2NVjAZTeF5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e+lxQAAANwAAAAPAAAAAAAAAAAAAAAAAJgCAABkcnMv&#10;ZG93bnJldi54bWxQSwUGAAAAAAQABAD1AAAAigM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KPsYA&#10;AADcAAAADwAAAGRycy9kb3ducmV2LnhtbESPQWvCQBSE74X+h+UVvBTdaKGa1FVKQcippOpBb4/s&#10;Mwlm3y7ZbUzz67uFgsdhZr5h1tvBtKKnzjeWFcxnCQji0uqGKwXHw266AuEDssbWMin4IQ/bzePD&#10;GjNtb/xF/T5UIkLYZ6igDsFlUvqyJoN+Zh1x9C62Mxii7CqpO7xFuGnlIklepcGG40KNjj5qKq/7&#10;b6PAjbsizTk9V+eTWabF+Hxt3adSk6fh/Q1EoCHcw//tXCt4mS/h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VKPsYAAADcAAAADwAAAAAAAAAAAAAAAACYAgAAZHJz&#10;L2Rvd25yZXYueG1sUEsFBgAAAAAEAAQA9QAAAIsD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eTMEA&#10;AADcAAAADwAAAGRycy9kb3ducmV2LnhtbERPy4rCMBTdC/5DuIIb0VQH1FajiCC4GnwtdHdprm2x&#10;uQlN1I5fP1kMzPJw3st1a2rxosZXlhWMRwkI4tzqigsFl/NuOAfhA7LG2jIp+CEP61W3s8RM2zcf&#10;6XUKhYgh7DNUUIbgMil9XpJBP7KOOHJ32xgMETaF1A2+Y7ip5SRJptJgxbGhREfbkvLH6WkUuM/u&#10;kO45vRW3q5mlh8/gUbtvpfq9drMAEagN/+I/914r+BrH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3kzBAAAA3AAAAA8AAAAAAAAAAAAAAAAAmAIAAGRycy9kb3du&#10;cmV2LnhtbFBLBQYAAAAABAAEAPUAAACGAw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718UA&#10;AADcAAAADwAAAGRycy9kb3ducmV2LnhtbESPT4vCMBTE78J+h/CEvYimruDaapRFEDwt/tmD3h7N&#10;sy02L6GJ2vXTG0HwOMzMb5jZojW1uFLjK8sKhoMEBHFudcWFgr/9qj8B4QOyxtoyKfgnD4v5R2eG&#10;mbY33tJ1FwoRIewzVFCG4DIpfV6SQT+wjjh6J9sYDFE2hdQN3iLc1PIrScbSYMVxoURHy5Ly8+5i&#10;FLj7apOuOT0Wx4P5Tjf33rl2v0p9dtufKYhAbXiHX+21VjAap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nvXxQAAANwAAAAPAAAAAAAAAAAAAAAAAJgCAABkcnMv&#10;ZG93bnJldi54bWxQSwUGAAAAAAQABAD1AAAAigM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Y98MA&#10;AADcAAAADwAAAGRycy9kb3ducmV2LnhtbERPz2vCMBS+D/wfwht4GZrawbZ2RhFB6Gk43WHeHs2z&#10;LTYvoYm261+/HASPH9/v5XowrbhR5xvLChbzBARxaXXDlYKf4272AcIHZI2tZVLwRx7Wq8nTEnNt&#10;e/6m2yFUIoawz1FBHYLLpfRlTQb93DriyJ1tZzBE2FVSd9jHcNPKNEnepMGGY0ONjrY1lZfD1Shw&#10;426fFZydqtOvec/248uldV9KTZ+HzSeIQEN4iO/uQit4TeP8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Y98MAAADcAAAADwAAAAAAAAAAAAAAAACYAgAAZHJzL2Rv&#10;d25yZXYueG1sUEsFBgAAAAAEAAQA9QAAAIgD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6" o:spid="_x0000_s1186"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vs8UA&#10;AADcAAAADwAAAGRycy9kb3ducmV2LnhtbESPT2vCQBTE74V+h+UVequbxqISXSUaLAVP/jno7ZF9&#10;ZkOzb0N2q/HbdwXB4zAzv2Fmi9424kKdrx0r+BwkIIhLp2uuFBz2648JCB+QNTaOScGNPCzmry8z&#10;zLS78pYuu1CJCGGfoQITQptJ6UtDFv3AtcTRO7vOYoiyq6Tu8BrhtpFpkoykxZrjgsGWVobK392f&#10;VbDN6Zwfb3r8bb42w2K9LE7FoVDq/a3PpyAC9eEZfrR/tIJhms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m+zxQAAANwAAAAPAAAAAAAAAAAAAAAAAJgCAABkcnMv&#10;ZG93bnJldi54bWxQSwUGAAAAAAQABAD1AAAAigM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KKMUA&#10;AADcAAAADwAAAGRycy9kb3ducmV2LnhtbESPT2vCQBTE74V+h+UVequbmqISXSUaLAVP/jno7ZF9&#10;ZkOzb0N2q/HbdwXB4zAzv2Fmi9424kKdrx0r+BwkIIhLp2uuFBz2648JCB+QNTaOScGNPCzmry8z&#10;zLS78pYuu1CJCGGfoQITQptJ6UtDFv3AtcTRO7vOYoiyq6Tu8BrhtpHDJBlJizXHBYMtrQyVv7s/&#10;q2Cb0zk/3vT423xt0m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oo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SXMUA&#10;AADcAAAADwAAAGRycy9kb3ducmV2LnhtbESPT4vCMBTE7wt+h/AW9ramq6LSNUq1uCx48s9Bb4/m&#10;2ZRtXkoTtX77jSB4HGbmN8xs0dlaXKn1lWMFX/0EBHHhdMWlgsN+/TkF4QOyxtoxKbiTh8W89zbD&#10;VLsbb+m6C6WIEPYpKjAhNKmUvjBk0fddQxy9s2sthijbUuoWbxFuazlIkrG0WHFcMNjQylDxt7tY&#10;BduMztnxric/ZrQZ5utlfsoPuVIf7132DSJQF17hZ/tXKxgO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1JcxQAAANwAAAAPAAAAAAAAAAAAAAAAAJgCAABkcnMv&#10;ZG93bnJldi54bWxQSwUGAAAAAAQABAD1AAAAigM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 o:spid="_x0000_s1190"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wIsMA&#10;AADcAAAADwAAAGRycy9kb3ducmV2LnhtbESP3YrCMBSE7xd8h3AE7zRV1x+qUURZVm8Ufx7g0Bzb&#10;YnNSkmi7b79ZEPZymJlvmOW6NZV4kfOlZQXDQQKCOLO65FzB7frVn4PwAVljZZkU/JCH9arzscRU&#10;24bP9LqEXEQI+xQVFCHUqZQ+K8igH9iaOHp36wyGKF0utcMmwk0lR0kylQZLjgsF1rQtKHtcnkbB&#10;BGemOR7cd95IPNX75+d2F6xSvW67WYAI1Ib/8Lu91wrGo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wIsMAAADcAAAADwAAAAAAAAAAAAAAAACYAgAAZHJzL2Rv&#10;d25yZXYueG1sUEsFBgAAAAAEAAQA9QAAAIgD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VucMA&#10;AADcAAAADwAAAGRycy9kb3ducmV2LnhtbESP3YrCMBSE7xd8h3AE7zRV1x+qUURZVm8Ufx7g0Bzb&#10;YnNSkmi7b79ZEPZymJlvmOW6NZV4kfOlZQXDQQKCOLO65FzB7frVn4PwAVljZZkU/JCH9arzscRU&#10;24bP9LqEXEQI+xQVFCHUqZQ+K8igH9iaOHp36wyGKF0utcMmwk0lR0kylQZLjgsF1rQtKHtcnkbB&#10;BGemOR7cd95IPNX75+d2F6xSvW67WYAI1Ib/8Lu91wrGo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VucMAAADcAAAADwAAAAAAAAAAAAAAAACYAgAAZHJzL2Rv&#10;d25yZXYueG1sUEsFBgAAAAAEAAQA9QAAAIgD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By8EA&#10;AADcAAAADwAAAGRycy9kb3ducmV2LnhtbERP3WrCMBS+H/gO4QjezdRuc6NrFOkQ3Y2y6gMcmmNb&#10;bE5KEm19++VisMuP7z9fj6YTd3K+taxgMU9AEFdWt1wrOJ+2zx8gfEDW2FkmBQ/ysF5NnnLMtB34&#10;h+5lqEUMYZ+hgiaEPpPSVw0Z9HPbE0fuYp3BEKGrpXY4xHDTyTRJltJgy7GhwZ6KhqpreTMK3vDd&#10;DIdvt6sHicd+f3stvoJVajYdN58gAo3hX/zn3msFL2lcG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6QcvBAAAA3AAAAA8AAAAAAAAAAAAAAAAAmAIAAGRycy9kb3du&#10;cmV2LnhtbFBLBQYAAAAABAAEAPUAAACGAw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kUMQA&#10;AADcAAAADwAAAGRycy9kb3ducmV2LnhtbESP3WoCMRSE7wu+QzhC7zSrbf1ZjSKWot4o/jzAYXPc&#10;XdycLEl0t29vCkIvh5n5hpkvW1OJBzlfWlYw6CcgiDOrS84VXM4/vQkIH5A1VpZJwS95WC46b3NM&#10;tW34SI9TyEWEsE9RQRFCnUrps4IM+r6tiaN3tc5giNLlUjtsItxUcpgkI2mw5LhQYE3rgrLb6W4U&#10;fOHYNPud2+SNxEO9vX+uv4NV6r3brmYgArXhP/xqb7WCj+EU/s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25FDEAAAA3AAAAA8AAAAAAAAAAAAAAAAAmAIAAGRycy9k&#10;b3ducmV2LnhtbFBLBQYAAAAABAAEAPUAAACJAw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27" o:spid="_x0000_s1195"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KiMIA&#10;AADcAAAADwAAAGRycy9kb3ducmV2LnhtbESPQYvCMBSE7wv+h/AEb2uq4qLVKOIqeLUK0tujeTbF&#10;5qU0Wa376zeCsMdhZr5hluvO1uJOra8cKxgNExDEhdMVlwrOp/3nDIQPyBprx6TgSR7Wq97HElPt&#10;HnykexZKESHsU1RgQmhSKX1hyKIfuoY4elfXWgxRtqXULT4i3NZynCRf0mLFccFgQ1tDxS37sQp2&#10;+bTk73xrNvnvJZOOw6HAuVKDfrdZgAjUhf/wu33QCiaTE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sqIwgAAANwAAAAPAAAAAAAAAAAAAAAAAJgCAABkcnMvZG93&#10;bnJldi54bWxQSwUGAAAAAAQABAD1AAAAhwM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U/8IA&#10;AADcAAAADwAAAGRycy9kb3ducmV2LnhtbESPQYvCMBSE78L+h/AWvGm6iuJWo4ir4NUqLL09mmdT&#10;tnkpTVarv94IgsdhZr5hFqvO1uJCra8cK/gaJiCIC6crLhWcjrvBDIQPyBprx6TgRh5Wy4/eAlPt&#10;rnygSxZKESHsU1RgQmhSKX1hyKIfuoY4emfXWgxRtqXULV4j3NZylCRTabHiuGCwoY2h4i/7twq2&#10;+aTkn3xj1vn9N5OOw77Ab6X6n916DiJQF97hV3uvFYzHI3i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FT/wgAAANwAAAAPAAAAAAAAAAAAAAAAAJgCAABkcnMvZG93&#10;bnJldi54bWxQSwUGAAAAAAQABAD1AAAAhwM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ZMQA&#10;AADcAAAADwAAAGRycy9kb3ducmV2LnhtbESPzWrDMBCE74W8g9hAbrWcmJbWjRJCfsDXuoXi22Jt&#10;LBNrZSwldvr0VaHQ4zAz3zDr7WQ7caPBt44VLJMUBHHtdMuNgs+P0+MLCB+QNXaOScGdPGw3s4c1&#10;5tqN/E63MjQiQtjnqMCE0OdS+tqQRZ+4njh6ZzdYDFEOjdQDjhFuO7lK02dpseW4YLCnvaH6Ul6t&#10;gmP11PCh2ptd9f1VSsehqPFVqcV82r2BCDSF//Bfu9AKsiyD3zPx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WTEAAAA3AAAAA8AAAAAAAAAAAAAAAAAmAIAAGRycy9k&#10;b3ducmV2LnhtbFBLBQYAAAAABAAEAPUAAACJAw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pEMMA&#10;AADcAAAADwAAAGRycy9kb3ducmV2LnhtbESPQWvCQBSE7wX/w/KE3uqmakXTbERsC14bBcntkX3N&#10;hmbfhuyqaX+9Kwgeh5n5hsnWg23FmXrfOFbwOklAEFdON1wrOOy/XpYgfEDW2DomBX/kYZ2PnjJM&#10;tbvwN52LUIsIYZ+iAhNCl0rpK0MW/cR1xNH7cb3FEGVfS93jJcJtK6dJspAWG44LBjvaGqp+i5NV&#10;8Fm+1fxRbs2m/D8W0nHYVbhS6nk8bN5BBBrCI3xv77SC2WwOtzPxCM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pEMMAAADcAAAADwAAAAAAAAAAAAAAAACYAgAAZHJzL2Rv&#10;d25yZXYueG1sUEsFBgAAAAAEAAQA9QAAAIgD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22" o:spid="_x0000_s1200"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O8YA&#10;AADcAAAADwAAAGRycy9kb3ducmV2LnhtbESPW2sCMRSE34X+h3AKvmm2CtKuRmkrXh604gXEt8Pm&#10;dHfp5mRJoq7/3hQEH4eZ+YYZTRpTiQs5X1pW8NZNQBBnVpecKzjsZ513ED4ga6wsk4IbeZiMX1oj&#10;TLW98pYuu5CLCGGfooIihDqV0mcFGfRdWxNH79c6gyFKl0vt8BrhppK9JBlIgyXHhQJr+i4o+9ud&#10;jYLjT72qNod5tvj4OrF029V+uvZKtV+bzyGIQE14hh/tpVbQ7w/g/0w8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sO8YAAADcAAAADwAAAAAAAAAAAAAAAACYAgAAZHJz&#10;L2Rvd25yZXYueG1sUEsFBgAAAAAEAAQA9QAAAIsD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JoMcA&#10;AADcAAAADwAAAGRycy9kb3ducmV2LnhtbESPW2sCMRSE3wv9D+EUfKvZKnhZjeIFtQ/a4gVK3w6b&#10;093FzcmSRN3+eyMU+jjMzDfMeNqYSlzJ+dKygrd2AoI4s7rkXMHpuHodgPABWWNlmRT8kofp5Plp&#10;jKm2N97T9RByESHsU1RQhFCnUvqsIIO+bWvi6P1YZzBE6XKpHd4i3FSykyQ9abDkuFBgTYuCsvPh&#10;YhR8fdTb6vO0zjbD+TdLt98elzuvVOulmY1ABGrCf/iv/a4VdLt9eJy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SaDHAAAA3AAAAA8AAAAAAAAAAAAAAAAAmAIAAGRy&#10;cy9kb3ducmV2LnhtbFBLBQYAAAAABAAEAPUAAACMAw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19" o:spid="_x0000_s1203"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zOcUA&#10;AADcAAAADwAAAGRycy9kb3ducmV2LnhtbESPQWsCMRSE70L/Q3gFb27WSqVdjSJFQbBYa3vo8bl5&#10;boKbl2UTdfvvG0HocZiZb5jpvHO1uFAbrGcFwywHQVx6bblS8P21GryACBFZY+2ZFPxSgPnsoTfF&#10;Qvsrf9JlHyuRIBwKVGBibAopQ2nIYch8Q5y8o28dxiTbSuoWrwnuavmU52Pp0HJaMNjQm6HytD87&#10;BT8fXNvl83ZJRzNs7Hu3W20OO6X6j91iAiJSF//D9/ZaKxiNXuF2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bM5xQAAANwAAAAPAAAAAAAAAAAAAAAAAJgCAABkcnMv&#10;ZG93bnJldi54bWxQSwUGAAAAAAQABAD1AAAAigM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p2cMA&#10;AADcAAAADwAAAGRycy9kb3ducmV2LnhtbERPy2oCMRTdC/2HcAvdacbWFhnNiIhCoaX1tXB5O7kz&#10;CZ3cDJNUx79vFoLLw3nPF71rxJm6YD0rGI8yEMSl15ZrBcfDZjgFESKyxsYzKbhSgEXxMJhjrv2F&#10;d3Tex1qkEA45KjAxtrmUoTTkMIx8S5y4yncOY4JdLXWHlxTuGvmcZW/SoeXUYLCllaHyd//nFJy+&#10;ubHr1681VWbc2s9+u/n42Sr19NgvZyAi9fEuvrnftYKXSZqfzqQj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lp2cMAAADcAAAADwAAAAAAAAAAAAAAAACYAgAAZHJzL2Rv&#10;d25yZXYueG1sUEsFBgAAAAAEAAQA9QAAAIgD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MQsUA&#10;AADcAAAADwAAAGRycy9kb3ducmV2LnhtbESPQWsCMRSE7wX/Q3hCbzW7bS1laxQRBUGpVj30+Nw8&#10;N8HNy7JJdfvvTUHocZiZb5jRpHO1uFAbrGcF+SADQVx6bblScNgvnt5BhIissfZMCn4pwGTcexhh&#10;of2Vv+iyi5VIEA4FKjAxNoWUoTTkMAx8Q5y8k28dxiTbSuoWrwnuavmcZW/SoeW0YLChmaHyvPtx&#10;Cr43XNv58HNOJ5M3dt1tF6vjVqnHfjf9ABGpi//he3upFby85vB3Jh0B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cxCxQAAANwAAAAPAAAAAAAAAAAAAAAAAJgCAABkcnMv&#10;ZG93bnJldi54bWxQSwUGAAAAAAQABAD1AAAAigM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15" o:spid="_x0000_s1207"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viMUA&#10;AADcAAAADwAAAGRycy9kb3ducmV2LnhtbESPQWvCQBSE74L/YXlCb7qpEVtSV4kGi+BJ66G9PbLP&#10;bGj2bciuGv+9Wyh4HGbmG2ax6m0jrtT52rGC10kCgrh0uuZKwelrO34H4QOyxsYxKbiTh9VyOFhg&#10;pt2ND3Q9hkpECPsMFZgQ2kxKXxqy6CeuJY7e2XUWQ5RdJXWHtwi3jZwmyVxarDkuGGxpY6j8PV6s&#10;gkNO5/z7rt8+zWyfFtt18VOcCqVeRn3+ASJQH57h//ZOK0hnK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S+IxQAAANwAAAAPAAAAAAAAAAAAAAAAAJgCAABkcnMv&#10;ZG93bnJldi54bWxQSwUGAAAAAAQABAD1AAAAigM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3/MUA&#10;AADcAAAADwAAAGRycy9kb3ducmV2LnhtbESPT2vCQBTE70K/w/IKvemmGrSkrhINloIn/xza2yP7&#10;zIZm34bsqvHbdwXB4zAzv2Hmy9424kKdrx0reB8lIIhLp2uuFBwPm+EHCB+QNTaOScGNPCwXL4M5&#10;ZtpdeUeXfahEhLDPUIEJoc2k9KUhi37kWuLonVxnMUTZVVJ3eI1w28hxkkylxZrjgsGW1obKv/3Z&#10;KtjldMp/bnr2ZdLtpNisit/iWCj19trnnyAC9eEZfrS/tYJJ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f8xQAAANwAAAAPAAAAAAAAAAAAAAAAAJgCAABkcnMv&#10;ZG93bnJldi54bWxQSwUGAAAAAAQABAD1AAAAigM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SZ8UA&#10;AADcAAAADwAAAGRycy9kb3ducmV2LnhtbESPzWvCQBTE74L/w/KE3uqm9ZPUVdIGRfDkx8HeHtln&#10;NjT7NmS3Gv/7rlDwOMzMb5jFqrO1uFLrK8cK3oYJCOLC6YpLBafj+nUOwgdkjbVjUnAnD6tlv7fA&#10;VLsb7+l6CKWIEPYpKjAhNKmUvjBk0Q9dQxy9i2sthijbUuoWbxFua/meJFNpseK4YLChL0PFz+HX&#10;KthndMnOdz3bmPFulK8/8+/8lCv1MuiyDxCBuvAM/7e3WsFoPIH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BJn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11" o:spid="_x0000_s1211"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BhcYA&#10;AADcAAAADwAAAGRycy9kb3ducmV2LnhtbESPT2vCQBTE70K/w/KE3upGU6pEVym2hVp78c/B4yP7&#10;zAazb0N2m8R+erdQ8DjMzG+Yxaq3lWip8aVjBeNRAoI4d7rkQsHx8PE0A+EDssbKMSm4kofV8mGw&#10;wEy7jnfU7kMhIoR9hgpMCHUmpc8NWfQjVxNH7+waiyHKppC6wS7CbSUnSfIiLZYcFwzWtDaUX/Y/&#10;VkEoNt/H7bbSb7/vX6d659LD1aRKPQ771zmIQH24h//bn1pB+jyF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PBhcYAAADcAAAADwAAAAAAAAAAAAAAAACYAgAAZHJz&#10;L2Rvd25yZXYueG1sUEsFBgAAAAAEAAQA9QAAAIsD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V98IA&#10;AADcAAAADwAAAGRycy9kb3ducmV2LnhtbERPy4rCMBTdC/5DuII7TbWDDB2jiA/wMRsfi1lemjtN&#10;sbkpTdQ6X28WwiwP5z2dt7YSd2p86VjBaJiAIM6dLrlQcDlvBp8gfEDWWDkmBU/yMJ91O1PMtHvw&#10;ke6nUIgYwj5DBSaEOpPS54Ys+qGriSP36xqLIcKmkLrBRwy3lRwnyURaLDk2GKxpaSi/nm5WQSh2&#10;35fDodKrv/X+pz669Pw0qVL9Xrv4AhGoDf/it3urFaQfcW0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FX3wgAAANwAAAAPAAAAAAAAAAAAAAAAAJgCAABkcnMvZG93&#10;bnJldi54bWxQSwUGAAAAAAQABAD1AAAAhwM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wbMYA&#10;AADcAAAADwAAAGRycy9kb3ducmV2LnhtbESPT2vCQBTE70K/w/KE3upGU4pGVym2hVp78c/B4yP7&#10;zAazb0N2m8R+erdQ8DjMzG+Yxaq3lWip8aVjBeNRAoI4d7rkQsHx8PE0BeEDssbKMSm4kofV8mGw&#10;wEy7jnfU7kMhIoR9hgpMCHUmpc8NWfQjVxNH7+waiyHKppC6wS7CbSUnSfIiLZYcFwzWtDaUX/Y/&#10;VkEoNt/H7bbSb7/vX6d659LD1aRKPQ771zmIQH24h//bn1pB+jyD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DwbMYAAADcAAAADwAAAAAAAAAAAAAAAACYAgAAZHJz&#10;L2Rvd25yZXYueG1sUEsFBgAAAAAEAAQA9QAAAIsD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PLMIA&#10;AADcAAAADwAAAGRycy9kb3ducmV2LnhtbERPy4rCMBTdC/5DuII7TbWMDB2jiA/wMRsfi1lemjtN&#10;sbkpTdQ6X28WwiwP5z2dt7YSd2p86VjBaJiAIM6dLrlQcDlvBp8gfEDWWDkmBU/yMJ91O1PMtHvw&#10;ke6nUIgYwj5DBSaEOpPS54Ys+qGriSP36xqLIcKmkLrBRwy3lRwnyURaLDk2GKxpaSi/nm5WQSh2&#10;35fDodKrv/X+pz669Pw0qVL9Xrv4AhGoDf/it3urFaQfcX4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88swgAAANwAAAAPAAAAAAAAAAAAAAAAAJgCAABkcnMvZG93&#10;bnJldi54bWxQSwUGAAAAAAQABAD1AAAAhwMAAAAA&#10;" path="m94,l69,,47,59r24,l94,xe" fillcolor="black" stroked="f">
                  <v:path arrowok="t" o:connecttype="custom" o:connectlocs="94,1831;69,1831;47,1890;71,1890;94,1831" o:connectangles="0,0,0,0,0"/>
                </v:shape>
              </v:group>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4ACEFC"/>
    <w:lvl w:ilvl="0">
      <w:start w:val="1"/>
      <w:numFmt w:val="decimal"/>
      <w:lvlText w:val="%1."/>
      <w:lvlJc w:val="left"/>
      <w:pPr>
        <w:tabs>
          <w:tab w:val="num" w:pos="1800"/>
        </w:tabs>
        <w:ind w:left="1800" w:hanging="360"/>
      </w:pPr>
    </w:lvl>
  </w:abstractNum>
  <w:abstractNum w:abstractNumId="1">
    <w:nsid w:val="FFFFFF7D"/>
    <w:multiLevelType w:val="singleLevel"/>
    <w:tmpl w:val="68E0DB4C"/>
    <w:lvl w:ilvl="0">
      <w:start w:val="1"/>
      <w:numFmt w:val="decimal"/>
      <w:lvlText w:val="%1."/>
      <w:lvlJc w:val="left"/>
      <w:pPr>
        <w:tabs>
          <w:tab w:val="num" w:pos="1440"/>
        </w:tabs>
        <w:ind w:left="1440" w:hanging="360"/>
      </w:pPr>
    </w:lvl>
  </w:abstractNum>
  <w:abstractNum w:abstractNumId="2">
    <w:nsid w:val="FFFFFF7E"/>
    <w:multiLevelType w:val="singleLevel"/>
    <w:tmpl w:val="E8A0CF1E"/>
    <w:lvl w:ilvl="0">
      <w:start w:val="1"/>
      <w:numFmt w:val="decimal"/>
      <w:lvlText w:val="%1."/>
      <w:lvlJc w:val="left"/>
      <w:pPr>
        <w:tabs>
          <w:tab w:val="num" w:pos="1080"/>
        </w:tabs>
        <w:ind w:left="1080" w:hanging="360"/>
      </w:pPr>
    </w:lvl>
  </w:abstractNum>
  <w:abstractNum w:abstractNumId="3">
    <w:nsid w:val="FFFFFF7F"/>
    <w:multiLevelType w:val="singleLevel"/>
    <w:tmpl w:val="25F48A7C"/>
    <w:lvl w:ilvl="0">
      <w:start w:val="1"/>
      <w:numFmt w:val="decimal"/>
      <w:lvlText w:val="%1."/>
      <w:lvlJc w:val="left"/>
      <w:pPr>
        <w:tabs>
          <w:tab w:val="num" w:pos="720"/>
        </w:tabs>
        <w:ind w:left="720" w:hanging="360"/>
      </w:pPr>
    </w:lvl>
  </w:abstractNum>
  <w:abstractNum w:abstractNumId="4">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21EE230"/>
    <w:lvl w:ilvl="0">
      <w:start w:val="1"/>
      <w:numFmt w:val="decimal"/>
      <w:lvlText w:val="%1."/>
      <w:lvlJc w:val="left"/>
      <w:pPr>
        <w:tabs>
          <w:tab w:val="num" w:pos="360"/>
        </w:tabs>
        <w:ind w:left="360" w:hanging="360"/>
      </w:pPr>
    </w:lvl>
  </w:abstractNum>
  <w:abstractNum w:abstractNumId="9">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359BC"/>
    <w:rsid w:val="000529F5"/>
    <w:rsid w:val="000769FE"/>
    <w:rsid w:val="00076BFA"/>
    <w:rsid w:val="00093180"/>
    <w:rsid w:val="000970CA"/>
    <w:rsid w:val="000C30B9"/>
    <w:rsid w:val="000D6C06"/>
    <w:rsid w:val="000F047F"/>
    <w:rsid w:val="001055F8"/>
    <w:rsid w:val="0011181D"/>
    <w:rsid w:val="001401B7"/>
    <w:rsid w:val="0014126F"/>
    <w:rsid w:val="0014349F"/>
    <w:rsid w:val="00162B3E"/>
    <w:rsid w:val="0019335E"/>
    <w:rsid w:val="001A202A"/>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C41AF"/>
    <w:rsid w:val="002D0FF6"/>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C33C6"/>
    <w:rsid w:val="004C50B4"/>
    <w:rsid w:val="004C5533"/>
    <w:rsid w:val="004D0F99"/>
    <w:rsid w:val="004D783D"/>
    <w:rsid w:val="004E06E5"/>
    <w:rsid w:val="0050575C"/>
    <w:rsid w:val="00507477"/>
    <w:rsid w:val="00526A1D"/>
    <w:rsid w:val="0054167A"/>
    <w:rsid w:val="00554190"/>
    <w:rsid w:val="005559C9"/>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2CA4"/>
    <w:rsid w:val="007B00A5"/>
    <w:rsid w:val="007B0772"/>
    <w:rsid w:val="007B477F"/>
    <w:rsid w:val="007C0C73"/>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82C5E"/>
    <w:rsid w:val="009843A2"/>
    <w:rsid w:val="00986477"/>
    <w:rsid w:val="00987E23"/>
    <w:rsid w:val="009A0A68"/>
    <w:rsid w:val="009B7B14"/>
    <w:rsid w:val="009C7B86"/>
    <w:rsid w:val="009F046D"/>
    <w:rsid w:val="009F2084"/>
    <w:rsid w:val="009F3A55"/>
    <w:rsid w:val="00A07D0C"/>
    <w:rsid w:val="00A23A55"/>
    <w:rsid w:val="00A2484A"/>
    <w:rsid w:val="00A27E17"/>
    <w:rsid w:val="00A42218"/>
    <w:rsid w:val="00A66D09"/>
    <w:rsid w:val="00A67E34"/>
    <w:rsid w:val="00A72253"/>
    <w:rsid w:val="00A94719"/>
    <w:rsid w:val="00AB2527"/>
    <w:rsid w:val="00AB5A5C"/>
    <w:rsid w:val="00AE1FC3"/>
    <w:rsid w:val="00AE4393"/>
    <w:rsid w:val="00AE6E7C"/>
    <w:rsid w:val="00B01505"/>
    <w:rsid w:val="00B033B7"/>
    <w:rsid w:val="00B6783A"/>
    <w:rsid w:val="00BA473B"/>
    <w:rsid w:val="00BB65C1"/>
    <w:rsid w:val="00BB7FDA"/>
    <w:rsid w:val="00BD70FA"/>
    <w:rsid w:val="00BE0390"/>
    <w:rsid w:val="00C025BF"/>
    <w:rsid w:val="00C0484B"/>
    <w:rsid w:val="00C2153C"/>
    <w:rsid w:val="00C25207"/>
    <w:rsid w:val="00C57395"/>
    <w:rsid w:val="00C61893"/>
    <w:rsid w:val="00C65E4D"/>
    <w:rsid w:val="00C85285"/>
    <w:rsid w:val="00C86DDB"/>
    <w:rsid w:val="00CA5A1B"/>
    <w:rsid w:val="00CB6E6F"/>
    <w:rsid w:val="00CC29CC"/>
    <w:rsid w:val="00CC5284"/>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C47B0"/>
    <w:rsid w:val="00EE23F2"/>
    <w:rsid w:val="00EE3F63"/>
    <w:rsid w:val="00EE493B"/>
    <w:rsid w:val="00EF2B24"/>
    <w:rsid w:val="00EF343E"/>
    <w:rsid w:val="00EF7CFA"/>
    <w:rsid w:val="00F12D9C"/>
    <w:rsid w:val="00F41000"/>
    <w:rsid w:val="00F47892"/>
    <w:rsid w:val="00F546A3"/>
    <w:rsid w:val="00F750A0"/>
    <w:rsid w:val="00F80973"/>
    <w:rsid w:val="00F82EC3"/>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Ind w:w="0" w:type="dxa"/>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A72253"/>
    <w:pPr>
      <w:spacing w:after="0" w:line="240" w:lineRule="auto"/>
    </w:pPr>
    <w:tblPr>
      <w:tblStyleRowBandSize w:val="1"/>
      <w:tblStyleColBandSize w:val="1"/>
      <w:tblInd w:w="0" w:type="dxa"/>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jpe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pn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659B8-6974-4942-8A10-9F5CA9B47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8</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lisa.li</cp:lastModifiedBy>
  <cp:revision>6</cp:revision>
  <cp:lastPrinted>2018-01-14T22:42:00Z</cp:lastPrinted>
  <dcterms:created xsi:type="dcterms:W3CDTF">2018-05-06T21:09:00Z</dcterms:created>
  <dcterms:modified xsi:type="dcterms:W3CDTF">2018-09-03T04:53:00Z</dcterms:modified>
</cp:coreProperties>
</file>