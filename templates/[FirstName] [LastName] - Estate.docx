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37E9" w14:textId="5158A7F7" w:rsidR="00414A93" w:rsidRPr="00414A93" w:rsidRDefault="00414A93" w:rsidP="00414A93">
      <w:pPr>
        <w:spacing w:line="300" w:lineRule="auto"/>
        <w:rPr>
          <w:b/>
        </w:rPr>
      </w:pPr>
      <w:r w:rsidRPr="00414A93">
        <w:t xml:space="preserve">Dear </w:t>
      </w:r>
      <w:fldSimple w:instr=" MERGEFIELD  FirstName  \* MERGEFORMAT ">
        <w:r w:rsidR="008A5E6B">
          <w:t>«FirstName»</w:t>
        </w:r>
      </w:fldSimple>
      <w:r w:rsidR="008A5E6B">
        <w:t xml:space="preserve"> </w:t>
      </w:r>
      <w:fldSimple w:instr=" MERGEFIELD  LastName  \* MERGEFORMAT ">
        <w:r w:rsidR="00C174F3">
          <w:t>«LastName»</w:t>
        </w:r>
      </w:fldSimple>
      <w:r w:rsidRPr="00414A93">
        <w:rPr>
          <w:b/>
        </w:rPr>
        <w:t>,</w:t>
      </w:r>
    </w:p>
    <w:p w14:paraId="19DCF9F2" w14:textId="77777777" w:rsidR="00054A4B" w:rsidRDefault="00054A4B" w:rsidP="00054A4B">
      <w:r>
        <w:t>I have excellent news for you . . .</w:t>
      </w:r>
    </w:p>
    <w:p w14:paraId="7B4879F6" w14:textId="403B59A1" w:rsidR="00054A4B" w:rsidRDefault="00054A4B" w:rsidP="00EC7DDE">
      <w:r>
        <w:t xml:space="preserve">In a search of government records, my firm has discovered unclaimed funds that I am convinced belonged to the late </w:t>
      </w:r>
      <w:fldSimple w:instr=" MERGEFIELD  OppName  \* MERGEFORMAT ">
        <w:r w:rsidR="009763EF">
          <w:t>«OppName»</w:t>
        </w:r>
      </w:fldSimple>
      <w:r w:rsidR="00E23B18">
        <w:t xml:space="preserve"> </w:t>
      </w:r>
      <w:r>
        <w:t>and lived or owne</w:t>
      </w:r>
      <w:r w:rsidR="009763EF">
        <w:t xml:space="preserve">d </w:t>
      </w:r>
      <w:r w:rsidR="008B5F10">
        <w:fldChar w:fldCharType="begin"/>
      </w:r>
      <w:r w:rsidR="008B5F10">
        <w:instrText xml:space="preserve"> MERGEFIELD  FsAddress  \* MERGEFORMAT </w:instrText>
      </w:r>
      <w:r w:rsidR="008B5F10">
        <w:fldChar w:fldCharType="separate"/>
      </w:r>
      <w:r w:rsidR="00EC7DDE">
        <w:t>«FsAddress»</w:t>
      </w:r>
      <w:r w:rsidR="008B5F10">
        <w:fldChar w:fldCharType="end"/>
      </w:r>
      <w:r w:rsidRPr="00054A4B">
        <w:rPr>
          <w:b/>
        </w:rPr>
        <w:t>.</w:t>
      </w:r>
      <w:r>
        <w:t xml:space="preserve"> This money is legally claimable by the family, but we'll need to act quickly. Keep in mind that after time lapses the State can take final possession and at that point it will be impossible to recover. </w:t>
      </w:r>
    </w:p>
    <w:p w14:paraId="756152C5" w14:textId="77777777" w:rsidR="00054A4B" w:rsidRDefault="00054A4B" w:rsidP="00054A4B">
      <w:r>
        <w:t>Please give me just a minute or two to explain how I can help you with the recovery process . . .</w:t>
      </w:r>
    </w:p>
    <w:p w14:paraId="48730A93" w14:textId="267BC5D5" w:rsidR="00054A4B" w:rsidRDefault="00054A4B" w:rsidP="00054A4B">
      <w:r>
        <w:t xml:space="preserve">My firm Cash Discoveries processes and litigates amounts being held by agencies nationwide and have successfully delivered checks to many individuals. No payment is required. That’s right, the firm earns a portion of the recovered amount only if we’re successful. </w:t>
      </w:r>
    </w:p>
    <w:p w14:paraId="77098FDE" w14:textId="77777777" w:rsidR="00054A4B" w:rsidRDefault="00054A4B" w:rsidP="00054A4B">
      <w:r>
        <w:t xml:space="preserve">Not calling is equal to abandoning the money. The Number to call is </w:t>
      </w:r>
      <w:r w:rsidRPr="00054A4B">
        <w:rPr>
          <w:rStyle w:val="Heading1Char"/>
        </w:rPr>
        <w:t>1-800-482-2409</w:t>
      </w:r>
      <w:r>
        <w:t>.</w:t>
      </w:r>
    </w:p>
    <w:p w14:paraId="5282935F" w14:textId="31B139F7" w:rsidR="002E0FC2" w:rsidRPr="002E0FC2" w:rsidRDefault="00054A4B" w:rsidP="00054A4B">
      <w:r>
        <w:t>We take great pride in being accredited by the Better Business Bureau and it’s why honesty is of upmost importance. Here is what previous clients have said about Cash Discoveries:</w:t>
      </w:r>
    </w:p>
    <w:p w14:paraId="1B0485DC" w14:textId="1437CA43" w:rsidR="002E0FC2" w:rsidRPr="00202EDD" w:rsidRDefault="002E0FC2" w:rsidP="00A07D0C">
      <w:pPr>
        <w:pStyle w:val="Quote"/>
      </w:pPr>
      <w:r w:rsidRPr="00202EDD">
        <w:t xml:space="preserve">Thank you Alberto for working on my case. I received the money 3 days ago and just deposited it. My parents passed away 7 years ago and I would have never known about their </w:t>
      </w:r>
      <w:r w:rsidRPr="00A07D0C">
        <w:t>money</w:t>
      </w:r>
      <w:r w:rsidRPr="00202EDD">
        <w:t xml:space="preserve"> if it weren’t for you. I am actually going to be paying off my medical bills that were making me sicker. You not only provided my with extra money but you have given me back my mental health. </w:t>
      </w:r>
      <w:r w:rsidR="00202EDD" w:rsidRPr="00202EDD">
        <w:t xml:space="preserve">- </w:t>
      </w:r>
      <w:r w:rsidRPr="00202EDD">
        <w:t>M. Davis</w:t>
      </w:r>
      <w:r w:rsidR="00202EDD">
        <w:br/>
      </w:r>
    </w:p>
    <w:p w14:paraId="6781855D" w14:textId="77777777" w:rsidR="002E0FC2" w:rsidRPr="00202EDD" w:rsidRDefault="002E0FC2" w:rsidP="00A07D0C">
      <w:pPr>
        <w:pStyle w:val="Quote"/>
      </w:pPr>
      <w:r w:rsidRPr="00202EDD">
        <w:t>I, Harry Shrader Jr. would highly recommend Mr. Alberto Lopez, CEO of Cash Discoveries. Through out the process of my claim Mr. Lopez would write me or call me about questions needed to be answered.</w:t>
      </w:r>
    </w:p>
    <w:p w14:paraId="55D7665C" w14:textId="5981866B" w:rsidR="002E0FC2" w:rsidRPr="00202EDD" w:rsidRDefault="002E0FC2" w:rsidP="00A07D0C">
      <w:pPr>
        <w:pStyle w:val="Quote"/>
      </w:pPr>
      <w:r w:rsidRPr="00202EDD">
        <w:t>I would call Mr. Lopez and he would always get back to me very promptly. Mr. Lopez was always on top of his job. Mr. Lopez</w:t>
      </w:r>
      <w:r w:rsidRPr="00202EDD">
        <w:rPr>
          <w:rFonts w:hint="eastAsia"/>
        </w:rPr>
        <w:t>’</w:t>
      </w:r>
      <w:r w:rsidRPr="00202EDD">
        <w:t>s services were excellent. I would highly recommend Cash Discoveries to anyone. He along with his attorney will work hard to claim your money. </w:t>
      </w:r>
      <w:r w:rsidR="00202EDD" w:rsidRPr="00202EDD">
        <w:t xml:space="preserve">- </w:t>
      </w:r>
      <w:r w:rsidRPr="00202EDD">
        <w:t>Harry Shrader Jr.</w:t>
      </w:r>
    </w:p>
    <w:p w14:paraId="7762CBC5" w14:textId="437EB0BD" w:rsidR="00F82EC3" w:rsidRPr="00202EDD" w:rsidRDefault="00414A93" w:rsidP="00202EDD">
      <w:pPr>
        <w:pStyle w:val="NoSpacing"/>
      </w:pPr>
      <w:r w:rsidRPr="00202EDD">
        <w:t>Sincerely,</w:t>
      </w:r>
    </w:p>
    <w:p w14:paraId="1A767CDC" w14:textId="3B651E41" w:rsidR="00F82EC3" w:rsidRDefault="00F82EC3" w:rsidP="00F82EC3">
      <w:pPr>
        <w:pStyle w:val="NoSpacing"/>
      </w:pPr>
      <w:r w:rsidRPr="00414A93">
        <w:rPr>
          <w:noProof/>
          <w:lang w:eastAsia="zh-CN"/>
        </w:rPr>
        <w:drawing>
          <wp:inline distT="0" distB="0" distL="0" distR="0" wp14:anchorId="3CCBF759" wp14:editId="78C33740">
            <wp:extent cx="1441450" cy="456565"/>
            <wp:effectExtent l="0" t="0" r="635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24A89FB0" w14:textId="77777777" w:rsidR="00054A4B" w:rsidRDefault="00F82EC3" w:rsidP="00F82EC3">
      <w:pPr>
        <w:pStyle w:val="NoSpacing"/>
      </w:pPr>
      <w:r w:rsidRPr="00F82EC3">
        <w:t>Alberto A Lopez, CEO</w:t>
      </w:r>
    </w:p>
    <w:p w14:paraId="1087D7EF" w14:textId="69275304" w:rsidR="00526A1D" w:rsidRPr="00202EDD" w:rsidRDefault="00202EDD" w:rsidP="00202EDD">
      <w:pPr>
        <w:jc w:val="left"/>
        <w:rPr>
          <w:b/>
        </w:rPr>
      </w:pPr>
      <w:r w:rsidRPr="00202EDD">
        <w:rPr>
          <w:b/>
        </w:rPr>
        <w:t xml:space="preserve">P.S. In order to prevent the loss of these funds </w:t>
      </w:r>
      <w:r>
        <w:rPr>
          <w:b/>
        </w:rPr>
        <w:br/>
      </w:r>
      <w:r w:rsidRPr="00986477">
        <w:rPr>
          <w:b/>
          <w:color w:val="FF0000"/>
        </w:rPr>
        <w:t>you must take immediate action</w:t>
      </w:r>
      <w:r w:rsidRPr="00202EDD">
        <w:rPr>
          <w:b/>
        </w:rPr>
        <w:t>. Call 1-800-482-2409.</w:t>
      </w:r>
    </w:p>
    <w:sectPr w:rsidR="00526A1D" w:rsidRPr="00202EDD"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5B720" w14:textId="77777777" w:rsidR="008B5F10" w:rsidRDefault="008B5F10" w:rsidP="00526A1D">
      <w:r>
        <w:separator/>
      </w:r>
    </w:p>
  </w:endnote>
  <w:endnote w:type="continuationSeparator" w:id="0">
    <w:p w14:paraId="0E6AA159" w14:textId="77777777" w:rsidR="008B5F10" w:rsidRDefault="008B5F10"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imes New Roman"/>
    <w:charset w:val="00"/>
    <w:family w:val="auto"/>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2EF" w:usb1="5000205B" w:usb2="00000020" w:usb3="00000000" w:csb0="E00002EF" w:csb1="5000205B"/>
  </w:font>
  <w:font w:name="Roboto Light">
    <w:altName w:val="Times New Roman"/>
    <w:charset w:val="00"/>
    <w:family w:val="auto"/>
    <w:pitch w:val="variable"/>
    <w:sig w:usb0="00000000" w:usb1="5000205B" w:usb2="00000020" w:usb3="00000000" w:csb0="E00002FF" w:csb1="5000205B"/>
  </w:font>
  <w:font w:name="隶书">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CA992" w14:textId="77777777" w:rsidR="00E03655" w:rsidRDefault="00E036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w:rPr>
        <w:lang w:eastAsia="zh-CN"/>
      </w:rP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4BC064E5" w:rsidR="00982C5E" w:rsidRPr="00920D62" w:rsidRDefault="00A9254A" w:rsidP="00526A1D">
                          <w:pPr>
                            <w:pStyle w:val="Footer"/>
                          </w:pPr>
                          <w:r>
                            <w:fldChar w:fldCharType="begin"/>
                          </w:r>
                          <w:r>
                            <w:instrText xml:space="preserve"> STYLEREF  Title  \* MERGEFORMAT </w:instrText>
                          </w:r>
                          <w:r>
                            <w:fldChar w:fldCharType="separate"/>
                          </w:r>
                          <w:r w:rsidR="00054A4B">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054A4B">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4BC064E5" w:rsidR="00982C5E" w:rsidRPr="00920D62" w:rsidRDefault="00A9254A" w:rsidP="00526A1D">
                    <w:pPr>
                      <w:pStyle w:val="Footer"/>
                    </w:pPr>
                    <w:r>
                      <w:fldChar w:fldCharType="begin"/>
                    </w:r>
                    <w:r>
                      <w:instrText xml:space="preserve"> STYLEREF  Title  \* MERGEFORMAT </w:instrText>
                    </w:r>
                    <w:r>
                      <w:fldChar w:fldCharType="separate"/>
                    </w:r>
                    <w:r w:rsidR="00054A4B">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054A4B">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lang w:eastAsia="zh-CN"/>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AB151E6" id="Group 362" o:spid="_x0000_s1032"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3"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034"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w:rPr>
        <w:lang w:eastAsia="zh-CN"/>
      </w:rPr>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8BD487C"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752AAC" w14:textId="77777777" w:rsidR="008B5F10" w:rsidRDefault="008B5F10" w:rsidP="00526A1D">
      <w:bookmarkStart w:id="0" w:name="_Hlk494096056"/>
      <w:bookmarkEnd w:id="0"/>
      <w:r>
        <w:separator/>
      </w:r>
    </w:p>
  </w:footnote>
  <w:footnote w:type="continuationSeparator" w:id="0">
    <w:p w14:paraId="145176C9" w14:textId="77777777" w:rsidR="008B5F10" w:rsidRDefault="008B5F10"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D3CAA" w14:textId="77777777" w:rsidR="00E03655" w:rsidRDefault="00E036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F649A" w14:textId="77777777" w:rsidR="00E03655" w:rsidRDefault="00E0365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236B8347" w:rsidR="00EA4314" w:rsidRDefault="00CF1A62">
    <w:pPr>
      <w:pStyle w:val="Header"/>
    </w:pPr>
    <w:bookmarkStart w:id="1" w:name="_GoBack"/>
    <w:r>
      <w:rPr>
        <w:lang w:eastAsia="zh-CN"/>
      </w:rPr>
      <mc:AlternateContent>
        <mc:Choice Requires="wps">
          <w:drawing>
            <wp:anchor distT="0" distB="0" distL="114300" distR="114300" simplePos="0" relativeHeight="251672576" behindDoc="0" locked="0" layoutInCell="1" allowOverlap="1" wp14:anchorId="6E97F54F" wp14:editId="4645E1FA">
              <wp:simplePos x="0" y="0"/>
              <wp:positionH relativeFrom="column">
                <wp:posOffset>5297628</wp:posOffset>
              </wp:positionH>
              <wp:positionV relativeFrom="paragraph">
                <wp:posOffset>288962</wp:posOffset>
              </wp:positionV>
              <wp:extent cx="1123950" cy="1123950"/>
              <wp:effectExtent l="0" t="0" r="19050" b="19050"/>
              <wp:wrapNone/>
              <wp:docPr id="1" name="Oval 1"/>
              <wp:cNvGraphicFramePr/>
              <a:graphic xmlns:a="http://schemas.openxmlformats.org/drawingml/2006/main">
                <a:graphicData uri="http://schemas.microsoft.com/office/word/2010/wordprocessingShape">
                  <wps:wsp>
                    <wps:cNvSpPr/>
                    <wps:spPr>
                      <a:xfrm>
                        <a:off x="0" y="0"/>
                        <a:ext cx="1123950" cy="1123950"/>
                      </a:xfrm>
                      <a:prstGeom prst="ellipse">
                        <a:avLst/>
                      </a:prstGeom>
                      <a:blipFill>
                        <a:blip r:embed="rId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82C75" id="Oval 1" o:spid="_x0000_s1026" style="position:absolute;margin-left:417.15pt;margin-top:22.75pt;width:88.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" strokecolor="#105528 [1604]" strokeweight="1pt">
              <v:fill r:id="rId2" o:title="" recolor="t" rotate="t" type="frame"/>
              <v:stroke joinstyle="miter"/>
            </v:oval>
          </w:pict>
        </mc:Fallback>
      </mc:AlternateContent>
    </w:r>
    <w:bookmarkEnd w:id="1"/>
    <w:r w:rsidR="00E03655">
      <w:rPr>
        <w:lang w:eastAsia="zh-CN"/>
      </w:rPr>
      <mc:AlternateContent>
        <mc:Choice Requires="wpg">
          <w:drawing>
            <wp:anchor distT="0" distB="0" distL="114300" distR="114300" simplePos="0" relativeHeight="251670528" behindDoc="0" locked="0" layoutInCell="1" allowOverlap="1" wp14:anchorId="5AB61F70" wp14:editId="4CD343B9">
              <wp:simplePos x="0" y="0"/>
              <wp:positionH relativeFrom="page">
                <wp:posOffset>-104775</wp:posOffset>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BD3D5D" w14:textId="77777777" w:rsidR="00E03655" w:rsidRPr="00554190" w:rsidRDefault="00E03655" w:rsidP="00E03655">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5AB61F70" id="Group 352" o:spid="_x0000_s1027" style="position:absolute;left:0;text-align:left;margin-left:-8.25pt;margin-top:-6pt;width:629.55pt;height:134.65pt;z-index:251670528;mso-position-horizontal-relative:page" coordsize="79952,17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10sYA&#10;AADcAAAADwAAAGRycy9kb3ducmV2LnhtbESPQWsCMRSE7wX/Q3hCL0WzKsqyGkVahEJVqIp4fG6e&#10;m9XNy7JJdfvvm0Khx2FmvmFmi9ZW4k6NLx0rGPQTEMS50yUXCg77VS8F4QOyxsoxKfgmD4t552mG&#10;mXYP/qT7LhQiQthnqMCEUGdS+tyQRd93NXH0Lq6xGKJsCqkbfES4reQwSSbSYslxwWBNr4by2+7L&#10;KkjN5GVjN2/l6WN/3JqrTs/FYK3Uc7ddTkEEasN/+K/9rhWMxm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n10sYAAADcAAAADwAAAAAAAAAAAAAAAACYAgAAZHJz&#10;L2Rvd25yZXYueG1sUEsFBgAAAAAEAAQA9QAAAIsDAAAAAA==&#10;" filled="f" stroked="f">
                <v:textbox style="mso-fit-shape-to-text:t" inset="0,,0">
                  <w:txbxContent>
                    <w:p w14:paraId="0BBD3D5D" w14:textId="77777777" w:rsidR="00E03655" w:rsidRPr="00554190" w:rsidRDefault="00E03655" w:rsidP="00E03655">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92" o:spid="_x0000_s1030" style="position:absolute;left:8;width:12592;height:534;visibility:visible;mso-wrap-style:square;v-text-anchor:top" coordsize="12592,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H8YA&#10;AADaAAAADwAAAGRycy9kb3ducmV2LnhtbESP3WrCQBSE7wXfYTlCb0Q3tvWH1FWkpSIiBm0LvTxm&#10;T5Ng9mzIbk369m5B8HKYmW+Y+bI1pbhQ7QrLCkbDCARxanXBmYLPj/fBDITzyBpLy6TgjxwsF93O&#10;HGNtGz7Q5egzESDsYlSQe1/FUro0J4NuaCvi4P3Y2qAPss6krrEJcFPKxyiaSIMFh4UcK3rNKT0f&#10;f42CZDdbP2/3yddbY07fp/E06m/lWamHXrt6AeGp9ffwrb3RCp7g/0q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DPH8YAAADaAAAADwAAAAAAAAAAAAAAAACYAgAAZHJz&#10;L2Rvd25yZXYueG1sUEsFBgAAAAAEAAQA9QAAAIsD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H3CvCAAAA2gAAAA8AAABkcnMvZG93bnJldi54bWxEj0FrAjEUhO8F/0N4Qm81a2lFtkbRFsGe&#10;xFVpj4/kdXd187Ikqa7/3giCx2FmvmEms8424kQ+1I4VDAcZCGLtTM2lgt12+TIGESKywcYxKbhQ&#10;gNm09zTB3Lgzb+hUxFIkCIccFVQxtrmUQVdkMQxcS5y8P+ctxiR9KY3Hc4LbRr5m2UharDktVNjS&#10;Z0X6WPxbBcU6Lnb0rT39XA4al6u3r8P+V6nnfjf/ABGpi4/wvb0yCt7hdiXdADm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B9wrwgAAANoAAAAPAAAAAAAAAAAAAAAAAJ8C&#10;AABkcnMvZG93bnJldi54bWxQSwUGAAAAAAQABAD3AAAAjgMAAAAA&#10;">
                  <v:imagedata r:id="rId17" o:title=""/>
                </v:shape>
              </v:group>
              <v:group id="Group 186" o:spid="_x0000_s1032" style="position:absolute;top:2840;width:79952;height:12" coordorigin="8,450" coordsize="12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89" o:spid="_x0000_s1033" style="position:absolute;left:8;top:450;width:12592;height:2;visibility:visible;mso-wrap-style:square;v-text-anchor:top" coordsize="125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1EsIA&#10;AADaAAAADwAAAGRycy9kb3ducmV2LnhtbESPQWsCMRSE70L/Q3hCb5rVQ5XVKFoseGpxu4ceH5vn&#10;ZnXzsmxSTf31piB4HGbmG2a5jrYVF+p941jBZJyBIK6cbrhWUH5/jOYgfEDW2DomBX/kYb16GSwx&#10;1+7KB7oUoRYJwj5HBSaELpfSV4Ys+rHriJN3dL3FkGRfS93jNcFtK6dZ9iYtNpwWDHb0bqg6F79W&#10;wTnjn6/jbSbDZ5wU260p96e4U+p1GDcLEIFieIYf7b1WMIP/K+k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DUSwgAAANoAAAAPAAAAAAAAAAAAAAAAAJgCAABkcnMvZG93&#10;bnJldi54bWxQSwUGAAAAAAQABAD1AAAAhwM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DjfTAAAAA2gAAAA8AAABkcnMvZG93bnJldi54bWxETz1vwjAQ3SvxH6xD6lYcUIuigEGICrUL&#10;A5Ch49U+4kB8jmIXAr++HpAYn973fNm7RlyoC7VnBeNRBoJYe1NzpaA8bN5yECEiG2w8k4IbBVgu&#10;Bi9zLIy/8o4u+1iJFMKhQAU2xraQMmhLDsPIt8SJO/rOYUywq6Tp8JrCXSMnWTaVDmtODRZbWlvS&#10;5/2fU/B5y/Xk9PX7Ye/Z1uVej8uf941Sr8N+NQMRqY9P8cP9bRSkrelKu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YON9MAAAADaAAAADwAAAAAAAAAAAAAAAACfAgAA&#10;ZHJzL2Rvd25yZXYueG1sUEsFBgAAAAAEAAQA9wAAAIwDAAAAAA==&#10;">
                  <v:imagedata r:id="rId18" o:title=""/>
                </v:shape>
                <v:shape id="Picture 187" o:spid="_x0000_s1035" type="#_x0000_t75" style="position:absolute;left:1304;top:1182;width:454;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qhzDAAAA2gAAAA8AAABkcnMvZG93bnJldi54bWxEj0FrwkAUhO+C/2F5gre6sRap0VWkEGLr&#10;SevB4yP7TKLZtzG7xvjv3ULB4zAz3zCLVWcq0VLjSssKxqMIBHFmdcm5gsNv8vYJwnlkjZVlUvAg&#10;B6tlv7fAWNs776jd+1wECLsYFRTe17GULivIoBvZmjh4J9sY9EE2udQN3gPcVPI9iqbSYMlhocCa&#10;vgrKLvubUZBm0SFNrpPtx0UmP8f2e3I+mVSp4aBbz0F46vwr/N/eaAUz+LsSb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CqHMMAAADaAAAADwAAAAAAAAAAAAAAAACf&#10;AgAAZHJzL2Rvd25yZXYueG1sUEsFBgAAAAAEAAQA9wAAAI8DAAAAAA==&#10;">
                  <v:imagedata r:id="rId19" o:title=""/>
                </v:shape>
              </v:group>
              <v:group id="Group 181" o:spid="_x0000_s1036" style="position:absolute;left:7897;top:8104;width:2273;height:2584" coordorigin="1256,1275" coordsize="358,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85" o:spid="_x0000_s1037"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Yp8AA&#10;AADbAAAADwAAAGRycy9kb3ducmV2LnhtbERPTYvCMBC9C/sfwgjeNHUPol3TIrILXhS0XrwNzWxT&#10;bSalibX+e7Ow4G0e73PW+WAb0VPna8cK5rMEBHHpdM2VgnPxM12C8AFZY+OYFDzJQ559jNaYavfg&#10;I/WnUIkYwj5FBSaENpXSl4Ys+plriSP36zqLIcKukrrDRwy3jfxMkoW0WHNsMNjS1lB5O92tAt4V&#10;12XRX1ZJ6fc1fW/M8bAwSk3Gw+YLRKAhvMX/7p2O8+fw90s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qYp8AAAADbAAAADwAAAAAAAAAAAAAAAACYAgAAZHJzL2Rvd25y&#10;ZXYueG1sUEsFBgAAAAAEAAQA9QAAAIUD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0L4A&#10;AADbAAAADwAAAGRycy9kb3ducmV2LnhtbERPTYvCMBC9C/6HMII3TfUgWo0iouDFBa0Xb0MzNt1t&#10;JqWJtf77jSB4m8f7nNWms5VoqfGlYwWTcQKCOHe65ELBNTuM5iB8QNZYOSYFL/KwWfd7K0y1e/KZ&#10;2ksoRAxhn6ICE0KdSulzQxb92NXEkbu7xmKIsCmkbvAZw20lp0kykxZLjg0Ga9oZyv8uD6uAj9nv&#10;PGtviyT3p5L2W3P+mRmlhoNuuwQRqAtf8cd91HH+FN6/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IBtC+AAAA2wAAAA8AAAAAAAAAAAAAAAAAmAIAAGRycy9kb3ducmV2&#10;LnhtbFBLBQYAAAAABAAEAPUAAACDAw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jS8EA&#10;AADbAAAADwAAAGRycy9kb3ducmV2LnhtbERPPWvDMBDdA/kP4gLZYrkt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Eo0vBAAAA2wAAAA8AAAAAAAAAAAAAAAAAmAIAAGRycy9kb3du&#10;cmV2LnhtbFBLBQYAAAAABAAEAPUAAACGAw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7P8EA&#10;AADbAAAADwAAAGRycy9kb3ducmV2LnhtbERPPWvDMBDdA/kP4gLZYrml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tOz/BAAAA2wAAAA8AAAAAAAAAAAAAAAAAmAIAAGRycy9kb3du&#10;cmV2LnhtbFBLBQYAAAAABAAEAPUAAACGAw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80" o:spid="_x0000_s1042"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APAsIA&#10;AADbAAAADwAAAGRycy9kb3ducmV2LnhtbERPTWvCQBC9C/6HZYTemk2lBonZiLQUCr3UtPY83R2T&#10;1OxsyK4a/70rFLzN431OsR5tJ040+NaxgqckBUGsnWm5VvD99fa4BOEDssHOMSm4kId1OZ0UmBt3&#10;5i2dqlCLGMI+RwVNCH0updcNWfSJ64kjt3eDxRDhUEsz4DmG207O0zSTFluODQ329NKQPlRHq+D1&#10;V+vxOdW7z8Xh4o9/ev7hNz9KPczGzQpEoDHcxf/udxPnZ3D7JR4g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A8CwgAAANsAAAAPAAAAAAAAAAAAAAAAAJgCAABkcnMvZG93&#10;bnJldi54bWxQSwUGAAAAAAQABAD1AAAAhwM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qmcEA&#10;AADbAAAADwAAAGRycy9kb3ducmV2LnhtbERPS2vCQBC+C/6HZYTedNPQF6mrBKVQ6MVH63ncnSap&#10;2dmQXZP4712h4G0+vufMl4OtRUetrxwreJwlIIi1MxUXCr73H9M3ED4gG6wdk4ILeVguxqM5Zsb1&#10;vKVuFwoRQ9hnqKAMocmk9Loki37mGuLI/brWYoiwLaRpsY/htpZpkrxIixXHhhIbWpWkT7uzVbA+&#10;aj08Jfpn83y6+POfTr98flDqYTLk7yACDeEu/nd/mjj/FW6/xAPk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8qpnBAAAA2wAAAA8AAAAAAAAAAAAAAAAAmAIAAGRycy9kb3du&#10;cmV2LnhtbFBLBQYAAAAABAAEAPUAAACGAw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68QA&#10;AADbAAAADwAAAGRycy9kb3ducmV2LnhtbESPQWvCQBCF70L/wzKF3nRTqVJSN0FaBMGLVdvzdHea&#10;pGZnQ3bV+O+dQ8HbDO/Ne98sysG36kx9bAIbeJ5koIhtcA1XBg771fgVVEzIDtvAZOBKEcriYbTA&#10;3IULf9J5lyolIRxzNFCn1OVaR1uTxzgJHbFov6H3mGTtK+16vEi4b/U0y+baY8PSUGNH7zXZ4+7k&#10;DXz8WDu8ZPZrOzte4+nPTjdx+W3M0+OwfAOVaEh38//12gm+wMovMo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PuvEAAAA2wAAAA8AAAAAAAAAAAAAAAAAmAIAAGRycy9k&#10;b3ducmV2LnhtbFBLBQYAAAAABAAEAPUAAACJAw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cMIA&#10;AADbAAAADwAAAGRycy9kb3ducmV2LnhtbERPS2vCQBC+C/6HZYTedNPQljZ1laAUCr34aD2Pu9Mk&#10;NTsbsmsS/70rFLzNx/ec+XKwteio9ZVjBY+zBASxdqbiQsH3/mP6CsIHZIO1Y1JwIQ/LxXg0x8y4&#10;nrfU7UIhYgj7DBWUITSZlF6XZNHPXEMcuV/XWgwRtoU0LfYx3NYyTZIXabHi2FBiQ6uS9Gl3tgrW&#10;R62Hp0T/bJ5PF3/+0+mXzw9KPUyG/B1EoCHcxf/uTxPnv8Htl3iA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5twwgAAANsAAAAPAAAAAAAAAAAAAAAAAJgCAABkcnMvZG93&#10;bnJldi54bWxQSwUGAAAAAAQABAD1AAAAhwM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4UL4A&#10;AADbAAAADwAAAGRycy9kb3ducmV2LnhtbERPy4rCMBTdD/gP4QruxtTiDFKNIooguPG9vibXttrc&#10;lCZq/fvJQpjl4bwns9ZW4kmNLx0rGPQTEMTamZJzBcfD6nsEwgdkg5VjUvAmD7Np52uCmXEv3tFz&#10;H3IRQ9hnqKAIoc6k9Logi77vauLIXV1jMUTY5NI0+IrhtpJpkvxKiyXHhgJrWhSk7/uHVbC8aN0O&#10;E33a/tzf/nHT6cbPz0r1uu18DCJQG/7FH/faKEjj+vgl/gA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5+FC+AAAA2wAAAA8AAAAAAAAAAAAAAAAAmAIAAGRycy9kb3ducmV2&#10;LnhtbFBLBQYAAAAABAAEAPUAAACDAw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74" o:spid="_x0000_s1048"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NjsUA&#10;AADbAAAADwAAAGRycy9kb3ducmV2LnhtbESPQWvCQBSE74L/YXmCF9GNKahNsxEpWHvwovXg8TX7&#10;moRk34bsNon/vlso9DjMzDdMuh9NI3rqXGVZwXoVgSDOra64UHD7OC53IJxH1thYJgUPcrDPppMU&#10;E20HvlB/9YUIEHYJKii9bxMpXV6SQbeyLXHwvmxn0AfZFVJ3OAS4aWQcRRtpsOKwUGJLryXl9fXb&#10;KNjW27fhefg8PS7nRW3uxalq+iel5rPx8ALC0+j/w3/td60gjuH3S/g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A2OxQAAANsAAAAPAAAAAAAAAAAAAAAAAJgCAABkcnMv&#10;ZG93bnJldi54bWxQSwUGAAAAAAQABAD1AAAAigM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oFcUA&#10;AADbAAAADwAAAGRycy9kb3ducmV2LnhtbESPT4vCMBTE7wt+h/AEL4umKqxajSKCuoe9+Ofg8dk8&#10;29LmpTSxrd9+s7DgcZiZ3zCrTWdK0VDtcssKxqMIBHFidc6pgutlP5yDcB5ZY2mZFLzIwWbd+1hh&#10;rG3LJ2rOPhUBwi5GBZn3VSylSzIy6Ea2Ig7ew9YGfZB1KnWNbYCbUk6i6EsazDksZFjRLqOkOD+N&#10;glkxO7SL9n58nX4+C3NLj3nZTJUa9LvtEoSnzr/D/+1vrWAyhb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KgVxQAAANsAAAAPAAAAAAAAAAAAAAAAAJgCAABkcnMv&#10;ZG93bnJldi54bWxQSwUGAAAAAAQABAD1AAAAigM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wYcYA&#10;AADbAAAADwAAAGRycy9kb3ducmV2LnhtbESPT2vCQBTE74LfYXlCL6VutOKf1FWk0OrBS7QHj8/s&#10;axKSfRuy2yR+e1coeBxm5jfMetubSrTUuMKygsk4AkGcWl1wpuDn/PW2BOE8ssbKMim4kYPtZjhY&#10;Y6xtxwm1J5+JAGEXo4Lc+zqW0qU5GXRjWxMH79c2Bn2QTSZ1g12Am0pOo2guDRYcFnKs6TOntDz9&#10;GQWLcvHdrbrr/pYcX0tzyfZF1b4r9TLqdx8gPPX+Gf5vH7SC6QweX8IP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UwYcYAAADbAAAADwAAAAAAAAAAAAAAAACYAgAAZHJz&#10;L2Rvd25yZXYueG1sUEsFBgAAAAAEAAQA9QAAAIsD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V+sUA&#10;AADbAAAADwAAAGRycy9kb3ducmV2LnhtbESPT2vCQBTE74LfYXlCL6VutPgvdRUptHrwEu3B4zP7&#10;moRk34bsNonf3hUKHoeZ+Q2z3vamEi01rrCsYDKOQBCnVhecKfg5f70tQTiPrLGyTApu5GC7GQ7W&#10;GGvbcULtyWciQNjFqCD3vo6ldGlOBt3Y1sTB+7WNQR9kk0ndYBfgppLTKJpLgwWHhRxr+swpLU9/&#10;RsGiXHx3q+66vyXH19Jcsn1Rte9KvYz63QcIT71/hv/bB61gOoPHl/AD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ZX6xQAAANsAAAAPAAAAAAAAAAAAAAAAAJgCAABkcnMv&#10;ZG93bnJldi54bWxQSwUGAAAAAAQABAD1AAAAigM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LjcUA&#10;AADbAAAADwAAAGRycy9kb3ducmV2LnhtbESPS4vCQBCE78L+h6EXvIhOVFA36yiL4OPgxcdhj72Z&#10;3iQk0xMyYxL/vSMIHouq+oparjtTioZql1tWMB5FIIgTq3NOFVwv2+EChPPIGkvLpOBODtarj94S&#10;Y21bPlFz9qkIEHYxKsi8r2IpXZKRQTeyFXHw/m1t0AdZp1LX2Aa4KeUkimbSYM5hIcOKNhklxflm&#10;FMyL+a79av/299NxUJjfdJ+XzVSp/mf38w3CU+ff4Vf7oBVMZvD8En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6wuNxQAAANsAAAAPAAAAAAAAAAAAAAAAAJgCAABkcnMv&#10;ZG93bnJldi54bWxQSwUGAAAAAAQABAD1AAAAigM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68" o:spid="_x0000_s1054"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jWsEA&#10;AADbAAAADwAAAGRycy9kb3ducmV2LnhtbERPy2rCQBTdF/yH4RbcFJ00C5E0o5SAVHCjMW23l8w1&#10;CWbuhMzk4d87i0KXh/NO97NpxUi9aywreF9HIIhLqxuuFBTXw2oLwnlkja1lUvAgB/vd4iXFRNuJ&#10;LzTmvhIhhF2CCmrvu0RKV9Zk0K1tRxy4m+0N+gD7SuoepxBuWhlH0UYabDg01NhRVlN5zwejIKtO&#10;Q/Zdmrf718/wW7R6crE8K7V8nT8/QHia/b/4z33UCuIwNnwJP0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tY1rBAAAA2wAAAA8AAAAAAAAAAAAAAAAAmAIAAGRycy9kb3du&#10;cmV2LnhtbFBLBQYAAAAABAAEAPUAAACGAw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GwcMA&#10;AADbAAAADwAAAGRycy9kb3ducmV2LnhtbESPT4vCMBTE74LfITzBi2i6PYhbjSIFWWEvq+uf66N5&#10;tsXmpTSp7X77jSB4HGbmN8xq05tKPKhxpWUFH7MIBHFmdcm5gtPvbroA4TyyxsoyKfgjB5v1cLDC&#10;RNuOD/Q4+lwECLsEFRTe14mULivIoJvZmjh4N9sY9EE2udQNdgFuKhlH0VwaLDksFFhTWlB2P7ZG&#10;QZp/t+k5M5P716W9nirduVj+KDUe9dslCE+9f4df7b1WEH/C80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HGwcMAAADbAAAADwAAAAAAAAAAAAAAAACYAgAAZHJzL2Rv&#10;d25yZXYueG1sUEsFBgAAAAAEAAQA9QAAAIgD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5gcEA&#10;AADbAAAADwAAAGRycy9kb3ducmV2LnhtbERPy2rCQBTdF/yH4QrdlDoxBSnRMZSAKHRTH63bS+Y2&#10;CcncCZnJw793FoLLw3lv0sk0YqDOVZYVLBcRCOLc6ooLBZfz7v0ThPPIGhvLpOBGDtLt7GWDibYj&#10;H2k4+UKEEHYJKii9bxMpXV6SQbewLXHg/m1n0AfYFVJ3OIZw08g4ilbSYMWhocSWspLy+tQbBVnx&#10;3We/uXmr93/99dLo0cXyR6nX+fS1BuFp8k/xw33QCj7C+vA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C+YHBAAAA2wAAAA8AAAAAAAAAAAAAAAAAmAIAAGRycy9kb3du&#10;cmV2LnhtbFBLBQYAAAAABAAEAPUAAACGAw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cGsQA&#10;AADbAAAADwAAAGRycy9kb3ducmV2LnhtbESPS2vDMBCE74X8B7GBXEoj24US3CgmGEICubR5tNfF&#10;2tgm1spY8iP/vioUehxm5htmnU2mEQN1rrasIF5GIIgLq2suFVzOu5cVCOeRNTaWScGDHGSb2dMa&#10;U21H/qTh5EsRIOxSVFB536ZSuqIig25pW+Lg3Wxn0AfZlVJ3OAa4aWQSRW/SYM1hocKW8oqK+6k3&#10;CvLy2OfXwjzf91/996XRo0vkh1KL+bR9B+Fp8v/hv/ZBK3iN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OXBrEAAAA2wAAAA8AAAAAAAAAAAAAAAAAmAIAAGRycy9k&#10;b3ducmV2LnhtbFBLBQYAAAAABAAEAPUAAACJAw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yhcMA&#10;AADcAAAADwAAAGRycy9kb3ducmV2LnhtbERPS2vCQBC+F/wPywheSrNpDtKmriIBqdBLTaO9Dtlp&#10;EszOhuzm0X/fFYTe5uN7zmY3m1aM1LvGsoLnKAZBXFrdcKWg+Do8vYBwHllja5kU/JKD3XbxsMFU&#10;24lPNOa+EiGEXYoKau+7VEpX1mTQRbYjDtyP7Q36APtK6h6nEG5amcTxWhpsODTU2FFWU3nNB6Mg&#10;qz6G7Fyax+v7ZfguWj25RH4qtVrO+zcQnmb/L767jzrMf03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yhcMAAADcAAAADwAAAAAAAAAAAAAAAACYAgAAZHJzL2Rv&#10;d25yZXYueG1sUEsFBgAAAAAEAAQA9QAAAIgD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62" o:spid="_x0000_s1060"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FB8UA&#10;AADcAAAADwAAAGRycy9kb3ducmV2LnhtbERPS2vCQBC+C/0PyxS86UaxraZZpRREL60Y9eBtyE4e&#10;mJ1NsxuN/fXdQqG3+fiek6x6U4srta6yrGAyjkAQZ1ZXXCg4HtajOQjnkTXWlknBnRyslg+DBGNt&#10;b7yna+oLEULYxaig9L6JpXRZSQbd2DbEgctta9AH2BZSt3gL4aaW0yh6lgYrDg0lNvReUnZJO6PA&#10;3qeH7922e/rKz5OXzeXj87TYd0oNH/u3VxCeev8v/nNvdZi/mMHvM+EC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8UHxQAAANwAAAAPAAAAAAAAAAAAAAAAAJgCAABkcnMv&#10;ZG93bnJldi54bWxQSwUGAAAAAAQABAD1AAAAigM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bcMUA&#10;AADcAAAADwAAAGRycy9kb3ducmV2LnhtbERPS2vCQBC+F/wPywi91Y2CtaauUgpiLq1o2kNvQ3ZM&#10;gtnZmN087K93C0Jv8/E9Z7UZTCU6alxpWcF0EoEgzqwuOVfwlW6fXkA4j6yxskwKruRgsx49rDDW&#10;tucDdUefixDCLkYFhfd1LKXLCjLoJrYmDtzJNgZ9gE0udYN9CDeVnEXRszRYcmgosKb3grLzsTUK&#10;7HWW/u6Tdn45/UwXu/PH5/fy0Cr1OB7eXkF4Gvy/+O5OdJi/XMDfM+EC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VtwxQAAANwAAAAPAAAAAAAAAAAAAAAAAJgCAABkcnMv&#10;ZG93bnJldi54bWxQSwUGAAAAAAQABAD1AAAAigM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159" o:spid="_x0000_s1063"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Ge8MA&#10;AADcAAAADwAAAGRycy9kb3ducmV2LnhtbESPQWvCQBCF7wX/wzJCb81GIdJEV1FR6q000fuQHZNo&#10;djZk15j++26h0NsM731v3qw2o2nFQL1rLCuYRTEI4tLqhisF5+L49g7CeWSNrWVS8E0ONuvJywoz&#10;bZ/8RUPuKxFC2GWooPa+y6R0ZU0GXWQ74qBdbW/Qh7WvpO7xGcJNK+dxvJAGGw4XauxoX1N5zx8m&#10;1CgSTC6+2Jefs4/D7nq45dLelHqdjtslCE+j/zf/0ScduDSF32fCBH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sGe8MAAADcAAAADwAAAAAAAAAAAAAAAACYAgAAZHJzL2Rv&#10;d25yZXYueG1sUEsFBgAAAAAEAAQA9QAAAIgD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5bHcEA&#10;AADcAAAADwAAAGRycy9kb3ducmV2LnhtbESPQYvCMBCF7wv+hzCCtzWtoCzVWFQUvS22eh+asa02&#10;k9JErf9+Iwh7fLx535u3SHvTiAd1rrasIB5HIIgLq2suFZzy3fcPCOeRNTaWScGLHKTLwdcCE22f&#10;fKRH5ksRIOwSVFB53yZSuqIig25sW+LgXWxn0AfZlVJ3+Axw08hJFM2kwZpDQ4UtbSoqbtndhDfy&#10;KU7PPt8Uv/F+u75sr5m0V6VGw341B+Gp9//Hn/RBKwhEeI8JBJ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x3BAAAA3AAAAA8AAAAAAAAAAAAAAAAAmAIAAGRycy9kb3du&#10;cmV2LnhtbFBLBQYAAAAABAAEAPUAAACGAw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hsEA&#10;AADcAAAADwAAAGRycy9kb3ducmV2LnhtbESPQavCMBCE74L/IazgTdMKivQZ5T1R9Ca2el+ata2v&#10;2ZQmav33RhA8DrPzzc5i1Zla3Kl1lWUF8TgCQZxbXXGh4JRtR3MQziNrrC2Tgic5WC37vQUm2j74&#10;SPfUFyJA2CWooPS+SaR0eUkG3dg2xMG72NagD7ItpG7xEeCmlpMomkmDFYeGEhtal5T/pzcT3sim&#10;OD37bJ0f4t3m77K5ptJelRoOut8fEJ46/z3+pPdawSSK4T0mE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y/obBAAAA3AAAAA8AAAAAAAAAAAAAAAAAmAIAAGRycy9kb3du&#10;cmV2LnhtbFBLBQYAAAAABAAEAPUAAACGAw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155" o:spid="_x0000_s1067"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asMA&#10;AADcAAAADwAAAGRycy9kb3ducmV2LnhtbESPQWvCQBCF7wX/wzJCb80mK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asMAAADcAAAADwAAAAAAAAAAAAAAAACYAgAAZHJzL2Rv&#10;d25yZXYueG1sUEsFBgAAAAAEAAQA9QAAAIgD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dHsMA&#10;AADcAAAADwAAAGRycy9kb3ducmV2LnhtbESPQWvCQBCF7wX/wzJCb80mo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VdHsMAAADcAAAADwAAAAAAAAAAAAAAAACYAgAAZHJzL2Rv&#10;d25yZXYueG1sUEsFBgAAAAAEAAQA9QAAAIgD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4hcIA&#10;AADcAAAADwAAAGRycy9kb3ducmV2LnhtbESPzYrCQBCE7wu+w9DC3taJQhaJTkRFWW+yid6bTOdH&#10;Mz0hM2p8e2dhwWNRXV91LVeDacWdetdYVjCdRCCIC6sbrhSc8v3XHITzyBpby6TgSQ5W6ehjiYm2&#10;D/6le+YrESDsElRQe98lUrqiJoNuYjvi4JW2N+iD7Cupe3wEuGnlLIq+pcGGQ0ONHW1rKq7ZzYQ3&#10;8hjjs8+3xXH6s9uUu0sm7UWpz/GwXoDwNPj38X/6oBXMohj+xgQC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fiFwgAAANwAAAAPAAAAAAAAAAAAAAAAAJgCAABkcnMvZG93&#10;bnJldi54bWxQSwUGAAAAAAQABAD1AAAAhwM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151" o:spid="_x0000_s1071"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NPsQA&#10;AADcAAAADwAAAGRycy9kb3ducmV2LnhtbESPQWvCQBSE74X+h+UVvNVNg1RJXUUKheJJU+35kX0m&#10;sdm3cfdVo7++Wyj0OMzMN8x8ObhOnSnE1rOBp3EGirjytuXawO7j7XEGKgqyxc4zGbhShOXi/m6O&#10;hfUX3tK5lFolCMcCDTQifaF1rBpyGMe+J07ewQeHkmSotQ14SXDX6TzLnrXDltNCgz29NlR9ld/O&#10;QKijO0muvZymt+N2/7marMuNMaOHYfUCSmiQ//Bf+90ayLMp/J5JR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DT7EAAAA3AAAAA8AAAAAAAAAAAAAAAAAmAIAAGRycy9k&#10;b3ducmV2LnhtbFBLBQYAAAAABAAEAPUAAACJAw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ZTMEA&#10;AADcAAAADwAAAGRycy9kb3ducmV2LnhtbERPTWvCQBC9F/oflin0VjcNxUrqKiII0lNNtechO03S&#10;Zmfj7qjRX+8eBI+P9z2dD65TRwqx9WzgdZSBIq68bbk2sP1evUxARUG22HkmA2eKMJ89PkyxsP7E&#10;GzqWUqsUwrFAA41IX2gdq4YcxpHviRP364NDSTDU2gY8pXDX6TzLxtphy6mhwZ6WDVX/5cEZCHV0&#10;e8m1l/375W+z+1m8fZZfxjw/DYsPUEKD3MU399oayLO0Np1JR0DP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mUzBAAAA3AAAAA8AAAAAAAAAAAAAAAAAmAIAAGRycy9kb3du&#10;cmV2LnhtbFBLBQYAAAAABAAEAPUAAACGAw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818QA&#10;AADcAAAADwAAAGRycy9kb3ducmV2LnhtbESPQUvDQBSE70L/w/IK3uymQbRNuy1FEIonm1bPj+wz&#10;ic2+TXdf2+ivdwXB4zAz3zDL9eA6daEQW88GppMMFHHlbcu1gcP++W4GKgqyxc4zGfiiCOvV6GaJ&#10;hfVX3tGllFolCMcCDTQifaF1rBpyGCe+J07ehw8OJclQaxvwmuCu03mWPWiHLaeFBnt6aqg6lmdn&#10;INTRnSTXXk6P35+7t/fN/Uv5aszteNgsQAkN8h/+a2+tgTyb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HPNfEAAAA3AAAAA8AAAAAAAAAAAAAAAAAmAIAAGRycy9k&#10;b3ducmV2LnhtbFBLBQYAAAAABAAEAPUAAACJAw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Dl8EA&#10;AADcAAAADwAAAGRycy9kb3ducmV2LnhtbERPTWvCQBC9F/wPywi91Y1BWomuIoJQPNW09TxkxySa&#10;nY27U03767uHQo+P971cD65TNwqx9WxgOslAEVfetlwb+HjfPc1BRUG22HkmA98UYb0aPSyxsP7O&#10;B7qVUqsUwrFAA41IX2gdq4YcxonviRN38sGhJBhqbQPeU7jrdJ5lz9phy6mhwZ62DVWX8ssZCHV0&#10;V8m1l+vLz/nwedzM9uWbMY/jYbMAJTTIv/jP/WoN5NM0P51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A5fBAAAA3AAAAA8AAAAAAAAAAAAAAAAAmAIAAGRycy9kb3du&#10;cmV2LnhtbFBLBQYAAAAABAAEAPUAAACGAw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MA8/EAAAA3AAAAA8AAABkcnMvZG93bnJldi54bWxEj0Frg0AUhO+B/oflFXqLqx5sa92E0CbQ&#10;Y2NE6O3hvqrEfSvuxth/3w0Eehxm5hum2C5mEDNNrresIIliEMSN1T23CqrTYf0CwnlkjYNlUvBL&#10;Drabh1WBubZXPtJc+lYECLscFXTej7mUrunIoIvsSBy8HzsZ9EFOrdQTXgPcDDKN40wa7DksdDjS&#10;e0fNubwYBQfMZHn8qsv5w37vX7Gqk+elVurpcdm9gfC0+P/wvf2pFaRJArcz4QjIz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MA8/EAAAA3AAAAA8AAAAAAAAAAAAAAAAA&#10;nwIAAGRycy9kb3ducmV2LnhtbFBLBQYAAAAABAAEAPcAAACQAwAAAAA=&#10;">
                  <v:imagedata r:id="rId20" o:title=""/>
                </v:shape>
                <v:shape id="Picture 146" o:spid="_x0000_s1076" type="#_x0000_t75" style="position:absolute;left:2942;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zHoPDAAAA3AAAAA8AAABkcnMvZG93bnJldi54bWxEj0GLwjAUhO/C/ofwhL1pahGRrlFEtrhe&#10;BHVhr4/m2ZRtXkoTbfXXG0HwOMzMN8xi1dtaXKn1lWMFk3ECgrhwuuJSwe8pH81B+ICssXZMCm7k&#10;YbX8GCww067jA12PoRQRwj5DBSaEJpPSF4Ys+rFriKN3dq3FEGVbSt1iF+G2lmmSzKTFiuOCwYY2&#10;hor/48UqSML0r5O5+T7P1rlttnfa+eleqc9hv/4CEagP7/Cr/aMVpJMUnmfiE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jMeg8MAAADcAAAADwAAAAAAAAAAAAAAAACf&#10;AgAAZHJzL2Rvd25yZXYueG1sUEsFBgAAAAAEAAQA9wAAAI8DAAAAAA==&#10;">
                  <v:imagedata r:id="rId21" o:title=""/>
                </v:shape>
                <v:shape id="Picture 145" o:spid="_x0000_s1077" type="#_x0000_t75" style="position:absolute;left:3121;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qIffEAAAA3AAAAA8AAABkcnMvZG93bnJldi54bWxEj0FrwkAUhO9C/8PyCr3pJraKRFcpAaXQ&#10;kybi9ZF9JqHZt3F3q+m/7wqCx2FmvmFWm8F04krOt5YVpJMEBHFldcu1grLYjhcgfEDW2FkmBX/k&#10;YbN+Ga0w0/bGe7oeQi0ihH2GCpoQ+kxKXzVk0E9sTxy9s3UGQ5SultrhLcJNJ6dJMpcGW44LDfaU&#10;N1T9HH6NgtmHS4uj/vbtKexmlyTNy12ZK/X2OnwuQQQawjP8aH9pBdP0He5n4h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qIffEAAAA3AAAAA8AAAAAAAAAAAAAAAAA&#10;nwIAAGRycy9kb3ducmV2LnhtbFBLBQYAAAAABAAEAPcAAACQAwAAAAA=&#10;">
                  <v:imagedata r:id="rId22" o:title=""/>
                </v:shape>
                <v:shape id="Picture 144" o:spid="_x0000_s1078" type="#_x0000_t75" style="position:absolute;left:3378;top:1412;width:254;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zctrFAAAA3AAAAA8AAABkcnMvZG93bnJldi54bWxEj0FrwkAUhO8F/8PyCr3VjSKlRFeRiiiU&#10;Yo2CHh/Z5yaafRuyWxP/fVcQPA4z8w0zmXW2EldqfOlYwaCfgCDOnS7ZKNjvlu+fIHxA1lg5JgU3&#10;8jCb9l4mmGrX8pauWTAiQtinqKAIoU6l9HlBFn3f1cTRO7nGYoiyMVI32Ea4reQwST6kxZLjQoE1&#10;fRWUX7I/q6A9rMx3/jNq+WIWy/Pt+FtuN3Ol3l67+RhEoC48w4/2WisYDkZwPxOP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83LaxQAAANwAAAAPAAAAAAAAAAAAAAAA&#10;AJ8CAABkcnMvZG93bnJldi54bWxQSwUGAAAAAAQABAD3AAAAkQMAAAAA&#10;">
                  <v:imagedata r:id="rId23" o:title=""/>
                </v:shape>
                <v:shape id="Picture 143" o:spid="_x0000_s1079" type="#_x0000_t75" style="position:absolute;left:3656;top:1412;width:270;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tQZjEAAAA3AAAAA8AAABkcnMvZG93bnJldi54bWxEj0+LwjAUxO8LfofwhL2taYWVpRpFRcE9&#10;LOz6B6+P5tlWm5fSxBq//UYQPA4z8xtmMgumFh21rrKsIB0kIIhzqysuFOx3648vEM4ja6wtk4I7&#10;OZhNe28TzLS98R91W1+ICGGXoYLS+yaT0uUlGXQD2xBH72Rbgz7KtpC6xVuEm1oOk2QkDVYcF0ps&#10;aFlSftlejYKQHuTqfNz/+p87h8V3Z7vRwir13g/zMQhPwb/Cz/ZGKximn/A4E4+An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tQZjEAAAA3AAAAA8AAAAAAAAAAAAAAAAA&#10;nwIAAGRycy9kb3ducmV2LnhtbFBLBQYAAAAABAAEAPcAAACQAwAAAAA=&#10;">
                  <v:imagedata r:id="rId24" o:title=""/>
                </v:shape>
                <v:shape id="Picture 142" o:spid="_x0000_s1080" type="#_x0000_t75" style="position:absolute;left:3947;top:1420;width:283;height: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XtMrEAAAA3AAAAA8AAABkcnMvZG93bnJldi54bWxEj81qwkAUhfeC7zDcQndmootgY0ax0tJu&#10;2mL0AS6Zm0k0cydkRpO+fadQ6PJwfj5OsZtsJ+40+NaxgmWSgiCunG7ZKDifXhdrED4ga+wck4Jv&#10;8rDbzmcF5tqNfKR7GYyII+xzVNCE0OdS+qohiz5xPXH0ajdYDFEORuoBxzhuO7lK00xabDkSGuzp&#10;0FB1LW82cl/SS7vWpXH89XazT+bj87nWSj0+TPsNiEBT+A//td+1gtUyg98z8Qj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8XtMrEAAAA3AAAAA8AAAAAAAAAAAAAAAAA&#10;nwIAAGRycy9kb3ducmV2LnhtbFBLBQYAAAAABAAEAPcAAACQAwAAAAA=&#10;">
                  <v:imagedata r:id="rId25" o:title=""/>
                </v:shape>
                <v:shape id="Picture 141" o:spid="_x0000_s1081" type="#_x0000_t75" style="position:absolute;left:4249;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aPP7HAAAA3AAAAA8AAABkcnMvZG93bnJldi54bWxEj0FrwkAUhO+C/2F5hV6kbgzUlNRVRJC2&#10;oIdGe+jtkX1N0mbfht2tJv/eFQSPw8x8wyxWvWnFiZxvLCuYTRMQxKXVDVcKjoft0wsIH5A1tpZJ&#10;wUAeVsvxaIG5tmf+pFMRKhEh7HNUUIfQ5VL6siaDfmo74uj9WGcwROkqqR2eI9y0Mk2SuTTYcFyo&#10;saNNTeVf8W8UZNnbd+EO3fMk+drzR58Ou9/joNTjQ79+BRGoD/fwrf2uFaSzDK5n4hGQyw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aPP7HAAAA3AAAAA8AAAAAAAAAAAAA&#10;AAAAnwIAAGRycy9kb3ducmV2LnhtbFBLBQYAAAAABAAEAPcAAACTAwAAAAA=&#10;">
                  <v:imagedata r:id="rId26" o:title=""/>
                </v:shape>
                <v:shape id="Picture 140" o:spid="_x0000_s1082" type="#_x0000_t75" style="position:absolute;left:4540;top:1412;width:235;height: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spmnEAAAA3AAAAA8AAABkcnMvZG93bnJldi54bWxET89rwjAUvgv+D+EJu2mqh7F1piKCKJtj&#10;WGXs+Nq8tcXmpSZZrf/9chjs+PH9Xq4G04qenG8sK5jPEhDEpdUNVwrOp+30CYQPyBpby6TgTh5W&#10;2Xi0xFTbGx+pz0MlYgj7FBXUIXSplL6syaCf2Y44ct/WGQwRukpqh7cYblq5SJJHabDh2FBjR5ua&#10;ykv+YxT0u/fj53VXmOTZfR0O94/87bXIlXqYDOsXEIGG8C/+c++1gsU8ro1n4hGQ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spmnEAAAA3AAAAA8AAAAAAAAAAAAAAAAA&#10;nwIAAGRycy9kb3ducmV2LnhtbFBLBQYAAAAABAAEAPcAAACQAwAAAAA=&#10;">
                  <v:imagedata r:id="rId27" o:title=""/>
                </v:shape>
                <v:shape id="Picture 139" o:spid="_x0000_s1083" type="#_x0000_t75" style="position:absolute;left:4797;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IDFAAAA3AAAAA8AAABkcnMvZG93bnJldi54bWxEj0FrwkAUhO9C/8PyCr3pRg9Wo6uUquCl&#10;glHx+sw+k2D2bcyuMfXXu0Khx2FmvmGm89aUoqHaFZYV9HsRCOLU6oIzBfvdqjsC4TyyxtIyKfgl&#10;B/PZW2eKsbZ33lKT+EwECLsYFeTeV7GULs3JoOvZijh4Z1sb9EHWmdQ13gPclHIQRUNpsOCwkGNF&#10;3zmll+RmFPzo0W280c3ikGyXVzqtH590XCj18d5+TUB4av1/+K+91goG/TG8zoQjIG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miAxQAAANwAAAAPAAAAAAAAAAAAAAAA&#10;AJ8CAABkcnMvZG93bnJldi54bWxQSwUGAAAAAAQABAD3AAAAkQMAAAAA&#10;">
                  <v:imagedata r:id="rId28" o:title=""/>
                </v:shape>
                <v:shape id="Picture 138" o:spid="_x0000_s1084" type="#_x0000_t75" style="position:absolute;left:4972;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JeCzAAAAA3AAAAA8AAABkcnMvZG93bnJldi54bWxET8uKwjAU3Q/4D+EKsxtTOyBDNYoISkFQ&#10;xvoBl+baFpubksQ+/t4sBmZ5OO/NbjSt6Mn5xrKC5SIBQVxa3XCl4F4cv35A+ICssbVMCibysNvO&#10;PjaYaTvwL/W3UIkYwj5DBXUIXSalL2sy6Be2I47cwzqDIUJXSe1wiOGmlWmSrKTBhmNDjR0daiqf&#10;t5dRcCV/PuWDm4r9dH6medE/Lt9Sqc/5uF+DCDSGf/GfO9cK0jTOj2fiEZDb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Ul4LMAAAADcAAAADwAAAAAAAAAAAAAAAACfAgAA&#10;ZHJzL2Rvd25yZXYueG1sUEsFBgAAAAAEAAQA9wAAAIwDAAAAAA==&#10;">
                  <v:imagedata r:id="rId29" o:title=""/>
                </v:shape>
                <v:shape id="Picture 137" o:spid="_x0000_s1085" type="#_x0000_t75" style="position:absolute;left:5266;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4nqzGAAAA3AAAAA8AAABkcnMvZG93bnJldi54bWxEj81qwkAUhfcF32G4QjelTpJCldQxiLRQ&#10;6MqoSHeXzG0SzdyJmTGJb98pFFwezs/HWWajaURPnastK4hnEQjiwuqaSwX73cfzAoTzyBoby6Tg&#10;Rg6y1eRhiam2A2+pz30pwgi7FBVU3replK6oyKCb2ZY4eD+2M+iD7EqpOxzCuGlkEkWv0mDNgVBh&#10;S5uKinN+NYH7cruc8u2x3cy/33cHnF8v568npR6n4/oNhKfR38P/7U+tIEli+DsTjoB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vierMYAAADcAAAADwAAAAAAAAAAAAAA&#10;AACfAgAAZHJzL2Rvd25yZXYueG1sUEsFBgAAAAAEAAQA9wAAAJIDAAAAAA==&#10;">
                  <v:imagedata r:id="rId30" o:title=""/>
                </v:shape>
              </v:group>
              <v:group id="Group 134" o:spid="_x0000_s1086" style="position:absolute;left:12261;top:11360;width:508;height:813" coordorigin="1937,1792" coordsize="8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135" o:spid="_x0000_s1087" style="position:absolute;left:1937;top:1792;width:80;height:128;visibility:visible;mso-wrap-style:square;v-text-anchor:top" coordsize="8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H78IA&#10;AADcAAAADwAAAGRycy9kb3ducmV2LnhtbESPS2vDMBCE74X+B7GFXkojP6AEN0oohYKvdg29LtbG&#10;MrFWjqX68e+rQKDHYWa+YQ6n1Q5ipsn3jhWkuwQEcet0z52C5vvrdQ/CB2SNg2NSsJGH0/Hx4YCF&#10;dgtXNNehExHCvkAFJoSxkNK3hiz6nRuJo3d2k8UQ5dRJPeES4XaQWZK8SYs9xwWDI30aai/1r1XQ&#10;+WYx5cvP3l2r1Ogt5HV+ZqWen9aPdxCB1vAfvrdLrSDLcridiUdAH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kfvwgAAANwAAAAPAAAAAAAAAAAAAAAAAJgCAABkcnMvZG93&#10;bnJldi54bWxQSwUGAAAAAAQABAD1AAAAhwM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133" o:spid="_x0000_s1089"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4WsUA&#10;AADcAAAADwAAAGRycy9kb3ducmV2LnhtbESPQWvCQBSE7wX/w/IK3uqmsa2Suko0KAVPWg96e2Sf&#10;2dDs25BdNf77rlDocZiZb5jZoreNuFLna8cKXkcJCOLS6ZorBYfv9csUhA/IGhvHpOBOHhbzwdMM&#10;M+1uvKPrPlQiQthnqMCE0GZS+tKQRT9yLXH0zq6zGKLsKqk7vEW4bWSaJB/SYs1xwWBLK0Plz/5i&#10;FexyOufHu55szNt2XKyXxak4FEoNn/v8E0SgPvyH/9pfWkGavsP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vhaxQAAANwAAAAPAAAAAAAAAAAAAAAAAJgCAABkcnMv&#10;ZG93bnJldi54bWxQSwUGAAAAAAQABAD1AAAAigM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mLcYA&#10;AADcAAAADwAAAGRycy9kb3ducmV2LnhtbESPQWvCQBSE74L/YXlCb7ppWmxJs0o0WAqetB7a2yP7&#10;kg3Nvg3ZrcZ/3y0IHoeZ+YbJ16PtxJkG3zpW8LhIQBBXTrfcKDh97uavIHxA1tg5JgVX8rBeTSc5&#10;Ztpd+EDnY2hEhLDPUIEJoc+k9JUhi37heuLo1W6wGKIcGqkHvES47WSaJEtpseW4YLCnraHq5/hr&#10;FRwKqouvq355N8/7p3K3Kb/LU6nUw2ws3kAEGsM9fGt/aAVpuoT/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RmLcYAAADcAAAADwAAAAAAAAAAAAAAAACYAgAAZHJz&#10;L2Rvd25yZXYueG1sUEsFBgAAAAAEAAQA9QAAAIsD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jDtsUA&#10;AADcAAAADwAAAGRycy9kb3ducmV2LnhtbESPQWvCQBSE7wX/w/IKvdVN06Iluko0WAqetB709sg+&#10;s8Hs25BdNf77riB4HGbmG2Y6720jLtT52rGCj2ECgrh0uuZKwe5v9f4NwgdkjY1jUnAjD/PZ4GWK&#10;mXZX3tBlGyoRIewzVGBCaDMpfWnIoh+6ljh6R9dZDFF2ldQdXiPcNjJNkpG0WHNcMNjS0lB52p6t&#10;gk1Ox3x/0+Mf87X+LFaL4lDsCqXeXvt8AiJQH57hR/tXK0jTM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MO2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129" o:spid="_x0000_s1093"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yX8UA&#10;AADcAAAADwAAAGRycy9kb3ducmV2LnhtbESPQWvCQBSE7wX/w/IK3uqmsbSauko0KAVPWg96e2Sf&#10;2dDs25BdNf77rlDocZiZb5jZoreNuFLna8cKXkcJCOLS6ZorBYfv9csEhA/IGhvHpOBOHhbzwdMM&#10;M+1uvKPrPlQiQthnqMCE0GZS+tKQRT9yLXH0zq6zGKLsKqk7vEW4bWSaJO/SYs1xwWBLK0Plz/5i&#10;FexyOufHu/7YmLftuFgvi1NxKJQaPvf5J4hAffgP/7W/tII0ncL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JfxQAAANwAAAAPAAAAAAAAAAAAAAAAAJgCAABkcnMv&#10;ZG93bnJldi54bWxQSwUGAAAAAAQABAD1AAAAigM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NH8MA&#10;AADcAAAADwAAAGRycy9kb3ducmV2LnhtbERPu2rDMBTdC/kHcQPZGjkP2uJGCW5NQqGT3QztdrFu&#10;LBPryliK7fx9NRQ6Hs57d5hsKwbqfeNYwWqZgCCunG64VnD+Oj6+gPABWWPrmBTcycNhP3vYYard&#10;yAUNZahFDGGfogITQpdK6StDFv3SdcSRu7jeYoiwr6XucYzhtpXrJHmSFhuODQY7ejdUXcubVVBk&#10;dMm+7/r5ZLafm/z4lv/k51ypxXzKXkEEmsK/+M/9oRWsN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jNH8MAAADcAAAADwAAAAAAAAAAAAAAAACYAgAAZHJzL2Rv&#10;d25yZXYueG1sUEsFBgAAAAAEAAQA9QAAAIgD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ohMUA&#10;AADcAAAADwAAAGRycy9kb3ducmV2LnhtbESPT2vCQBTE74V+h+UVvNWNf2gldZVoUISejB709sg+&#10;s6HZtyG7avz2bqHQ4zAzv2Hmy9424kadrx0rGA0TEMSl0zVXCo6HzfsMhA/IGhvHpOBBHpaL15c5&#10;ptrdeU+3IlQiQtinqMCE0KZS+tKQRT90LXH0Lq6zGKLsKqk7vEe4beQ4ST6kxZrjgsGW1obKn+Jq&#10;FewzumSnh/7cmun3JN+s8nN+zJUavPXZF4hAffgP/7V3WsF4MoLf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GiExQAAANwAAAAPAAAAAAAAAAAAAAAAAJgCAABkcnMv&#10;ZG93bnJldi54bWxQSwUGAAAAAAQABAD1AAAAigM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288UA&#10;AADcAAAADwAAAGRycy9kb3ducmV2LnhtbESPT2vCQBTE74V+h+UVequbxqISXSUaLAVP/jno7ZF9&#10;ZkOzb0N2q/HbdwXB4zAzv2Fmi9424kKdrx0r+BwkIIhLp2uuFBz2648JCB+QNTaOScGNPCzmry8z&#10;zLS78pYuu1CJCGGfoQITQptJ6UtDFv3AtcTRO7vOYoiyq6Tu8BrhtpFpkoykxZrjgsGWVobK392f&#10;VbDN6Zwfb3r8bb42w2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vbzxQAAANwAAAAPAAAAAAAAAAAAAAAAAJgCAABkcnMv&#10;ZG93bnJldi54bWxQSwUGAAAAAAQABAD1AAAAigM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124" o:spid="_x0000_s1098"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jsQA&#10;AADcAAAADwAAAGRycy9kb3ducmV2LnhtbESP3WrCQBSE7wt9h+UI3tWNNrUSXaWkSPVGqe0DHLLH&#10;JJg9G3Y3P337bkHo5TAz3zCb3Wga0ZPztWUF81kCgriwuuZSwffX/mkFwgdkjY1lUvBDHnbbx4cN&#10;ZtoO/En9JZQiQthnqKAKoc2k9EVFBv3MtsTRu1pnMETpSqkdDhFuGrlIkqU0WHNcqLClvKLidumM&#10;ghd8NcPp6D7KQeK5PXRp/h6sUtPJ+LYGEWgM/+F7+6AVLJ5T+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P0o7EAAAA3AAAAA8AAAAAAAAAAAAAAAAAmAIAAGRycy9k&#10;b3ducmV2LnhtbFBLBQYAAAAABAAEAPUAAACJAw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3FcQA&#10;AADcAAAADwAAAGRycy9kb3ducmV2LnhtbESP3WrCQBSE7wu+w3IE7+pGW61EV5EUaXqj1PYBDtlj&#10;EsyeDbubn759t1Do5TAz3zC7w2ga0ZPztWUFi3kCgriwuuZSwdfn6XEDwgdkjY1lUvBNHg77ycMO&#10;U20H/qD+GkoRIexTVFCF0KZS+qIig35uW+Lo3awzGKJ0pdQOhwg3jVwmyVoarDkuVNhSVlFxv3ZG&#10;wQpfzHB+d2/lIPHS5t1z9hqsUrPpeNyCCDSG//BfO9cKlk8r+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DdxXEAAAA3AAAAA8AAAAAAAAAAAAAAAAAmAIAAGRycy9k&#10;b3ducmV2LnhtbFBLBQYAAAAABAAEAPUAAACJAw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pYsMA&#10;AADcAAAADwAAAGRycy9kb3ducmV2LnhtbESP3YrCMBSE7xd8h3AE7zRV1x+qUURZVm8Ufx7g0Bzb&#10;YnNSkmi7b79ZEPZymJlvmOW6NZV4kfOlZQXDQQKCOLO65FzB7frVn4PwAVljZZkU/JCH9arzscRU&#10;24bP9LqEXEQI+xQVFCHUqZQ+K8igH9iaOHp36wyGKF0utcMmwk0lR0kylQZLjgsF1rQtKHtcnkbB&#10;BGemOR7cd95IPNX75+d2F6xSvW67WYAI1Ib/8Lu91wpG4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HpYsMAAADcAAAADwAAAAAAAAAAAAAAAACYAgAAZHJzL2Rv&#10;d25yZXYueG1sUEsFBgAAAAAEAAQA9QAAAIgD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M+cMA&#10;AADcAAAADwAAAGRycy9kb3ducmV2LnhtbESP3YrCMBSE7xd8h3AE7zRV1x+qUURZVm8Ufx7g0Bzb&#10;YnNSkmi7b79ZEPZymJlvmOW6NZV4kfOlZQXDQQKCOLO65FzB7frVn4PwAVljZZkU/JCH9arzscRU&#10;24bP9LqEXEQI+xQVFCHUqZQ+K8igH9iaOHp36wyGKF0utcMmwk0lR0kylQZLjgsF1rQtKHtcnkbB&#10;BGemOR7cd95IPNX75+d2F6xSvW67WYAI1Ib/8Lu91wpG4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1M+cMAAADcAAAADwAAAAAAAAAAAAAAAACYAgAAZHJzL2Rv&#10;d25yZXYueG1sUEsFBgAAAAAEAAQA9QAAAIgD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119" o:spid="_x0000_s1103"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kgsYA&#10;AADcAAAADwAAAGRycy9kb3ducmV2LnhtbESPT2vCQBTE74LfYXlCb7qpFqupq6QNitCTfw729sg+&#10;s6HZtyG71fjtu4LgcZiZ3zCLVWdrcaHWV44VvI4SEMSF0xWXCo6H9XAGwgdkjbVjUnAjD6tlv7fA&#10;VLsr7+iyD6WIEPYpKjAhNKmUvjBk0Y9cQxy9s2sthijbUuoWrxFuazlOkqm0WHFcMNjQl6Hid/9n&#10;FewyOmenm37fmLfvSb7+zH/yY67Uy6DLPkAE6sIz/GhvtYLxZA73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JkgsYAAADcAAAADwAAAAAAAAAAAAAAAACYAgAAZHJz&#10;L2Rvd25yZXYueG1sUEsFBgAAAAAEAAQA9QAAAIsD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YsMA&#10;AADcAAAADwAAAGRycy9kb3ducmV2LnhtbERPz2vCMBS+D/Y/hDfYbaa6MkdnlGpxDHZq9bDdHs2z&#10;KTYvpcls/e+Xg+Dx4/u92ky2ExcafOtYwXyWgCCunW65UXA87F/eQfiArLFzTAqu5GGzfnxYYabd&#10;yCVdqtCIGMI+QwUmhD6T0teGLPqZ64kjd3KDxRDh0Eg94BjDbScXSfImLbYcGwz2tDNUn6s/q6DM&#10;6ZT/XPXy06Tfr8V+W/wWx0Kp56cp/wARaAp38c39pRUs0j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6+YsMAAADcAAAADwAAAAAAAAAAAAAAAACYAgAAZHJzL2Rv&#10;d25yZXYueG1sUEsFBgAAAAAEAAQA9QAAAIgD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cUA&#10;AADcAAAADwAAAGRycy9kb3ducmV2LnhtbESPT4vCMBTE7wv7HcJb8LamuqLSNUq1KIIn/xz09mie&#10;TdnmpTRZrd/eLCx4HGbmN8xs0dla3Kj1lWMFg34CgrhwuuJSwem4/pyC8AFZY+2YFDzIw2L+/jbD&#10;VLs77+l2CKWIEPYpKjAhNKmUvjBk0fddQxy9q2sthijbUuoW7xFuazlMkrG0WHFcMNjQylDxc/i1&#10;CvYZXbPzQ082ZrT7ytfL/JKfcqV6H132DSJQF17h//ZWKxiOBvB3Jh4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v5xQAAANwAAAAPAAAAAAAAAAAAAAAAAJgCAABkcnMv&#10;ZG93bnJldi54bWxQSwUGAAAAAAQABAD1AAAAigM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115" o:spid="_x0000_s1107"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tO8UA&#10;AADcAAAADwAAAGRycy9kb3ducmV2LnhtbESPQWsCMRSE7wX/Q3hCbzXRlrpsjSKCUG+6Wkpvj83r&#10;7tbNy5qkuvbXm0Khx2FmvmFmi9624kw+NI41jEcKBHHpTMOVhsN+/ZCBCBHZYOuYNFwpwGI+uJth&#10;btyFd3QuYiUShEOOGuoYu1zKUNZkMYxcR5y8T+ctxiR9JY3HS4LbVk6UepYWG04LNXa0qqk8Ft9W&#10;w8e1GP9MS68wW29Pm0y92a/3Vuv7Yb98ARGpj//hv/ar0TB5eoTf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C07xQAAANwAAAAPAAAAAAAAAAAAAAAAAJgCAABkcnMv&#10;ZG93bnJldi54bWxQSwUGAAAAAAQABAD1AAAAigM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m1T8UA&#10;AADcAAAADwAAAGRycy9kb3ducmV2LnhtbESPQWsCMRSE70L/Q3iF3mqiiC6rUaQgtLd2tRRvj81z&#10;d3Xzsk1SXf31TaHgcZiZb5jFqretOJMPjWMNo6ECQVw603ClYbfdPGcgQkQ22DomDVcKsFo+DBaY&#10;G3fhDzoXsRIJwiFHDXWMXS5lKGuyGIauI07ewXmLMUlfSePxkuC2lWOlptJiw2mhxo5eaipPxY/V&#10;sL8Wo9us9Aqzzfv3W6Y+7fGr1frpsV/PQUTq4z383341GsaTC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bVPxQAAANwAAAAPAAAAAAAAAAAAAAAAAJgCAABkcnMv&#10;ZG93bnJldi54bWxQSwUGAAAAAAQABAD1AAAAigM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12" o:spid="_x0000_s1110"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GMUA&#10;AADcAAAADwAAAGRycy9kb3ducmV2LnhtbESPQYvCMBSE78L+h/CEvYimFhGpRpEFwcsetqsUb8/m&#10;2Rabl9pErfvrzYLgcZiZb5jFqjO1uFHrKssKxqMIBHFudcWFgt3vZjgD4TyyxtoyKXiQg9Xyo7fA&#10;RNs7/9At9YUIEHYJKii9bxIpXV6SQTeyDXHwTrY16INsC6lbvAe4qWUcRVNpsOKwUGJDXyXl5/Rq&#10;FFwGaOxhnWbd9e/0fXyMN/Eg2yv12e/WcxCeOv8Ov9pbrSCeTOH/TD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ZT0YxQAAANwAAAAPAAAAAAAAAAAAAAAAAJgCAABkcnMv&#10;ZG93bnJldi54bWxQSwUGAAAAAAQABAD1AAAAigM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Yg8UA&#10;AADcAAAADwAAAGRycy9kb3ducmV2LnhtbESPQYvCMBSE7wv+h/AEL6KpRVapRhFB8OLBuot4ezbP&#10;tti81CZq3V+/ERb2OMzMN8x82ZpKPKhxpWUFo2EEgjizuuRcwddhM5iCcB5ZY2WZFLzIwXLR+Zhj&#10;ou2T9/RIfS4ChF2CCgrv60RKlxVk0A1tTRy8i20M+iCbXOoGnwFuKhlH0ac0WHJYKLCmdUHZNb0b&#10;Bbc+Gntapcf2/nPZnV+jTdw/fivV67arGQhPrf8P/7W3WkE8nsD7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ZiDxQAAANwAAAAPAAAAAAAAAAAAAAAAAJgCAABkcnMv&#10;ZG93bnJldi54bWxQSwUGAAAAAAQABAD1AAAAigM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M8cMA&#10;AADcAAAADwAAAGRycy9kb3ducmV2LnhtbERPTYvCMBC9C/6HMAteRFPLItI1LSIIXjxYV8TbbDO2&#10;ZZtJbaJWf/3mIOzx8b6XWW8acafO1ZYVzKYRCOLC6ppLBd+HzWQBwnlkjY1lUvAkB1k6HCwx0fbB&#10;e7rnvhQhhF2CCirv20RKV1Rk0E1tSxy4i+0M+gC7UuoOHyHcNDKOork0WHNoqLCldUXFb34zCq5j&#10;NPa8yk/97XXZ/Txnm3h8Oio1+uhXXyA89f5f/HZvtYL4M6wNZ8IR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YM8cMAAADcAAAADwAAAAAAAAAAAAAAAACYAgAAZHJzL2Rv&#10;d25yZXYueG1sUEsFBgAAAAAEAAQA9QAAAIgD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08" o:spid="_x0000_s1114" style="position:absolute;left:2825;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MuMIA&#10;AADcAAAADwAAAGRycy9kb3ducmV2LnhtbERPzWrCQBC+F/oOyxR6qxMtSomuYoUWBUWqPsCQHTfB&#10;7Gya3Sbp27uHQo8f3/9iNbhaddyGyouG8SgDxVJ4U4nVcDl/vLyBCpHEUO2FNfxygNXy8WFBufG9&#10;fHF3ilalEAk5aShjbHLEUJTsKIx8w5K4q28dxQRbi6alPoW7GidZNkNHlaSGkhrelFzcTj9Owy4i&#10;vm4P+NntDzP7nn33m+PVav38NKznoCIP8V/8594aDZNpmp/OpCO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Iy4wgAAANwAAAAPAAAAAAAAAAAAAAAAAJgCAABkcnMvZG93&#10;bnJldi54bWxQSwUGAAAAAAQABAD1AAAAhwM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06" o:spid="_x0000_s1116"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dcUA&#10;AADcAAAADwAAAGRycy9kb3ducmV2LnhtbESPT2sCMRTE7wW/Q3iCt5p1QSlboxRRECrWPz14fG6e&#10;m9DNy7JJdf32plDwOMzMb5jpvHO1uFIbrGcFo2EGgrj02nKl4Pu4en0DESKyxtozKbhTgPms9zLF&#10;Qvsb7+l6iJVIEA4FKjAxNoWUoTTkMAx9Q5y8i28dxiTbSuoWbwnuapln2UQ6tJwWDDa0MFT+HH6d&#10;gtMX13Y53i7pYkaN3XS71ed5p9Sg3328g4jUxWf4v73WCvJxDn9n0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8t1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u7sUA&#10;AADcAAAADwAAAGRycy9kb3ducmV2LnhtbESPQWsCMRSE74X+h/AKvdWsF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27uxQAAANwAAAAPAAAAAAAAAAAAAAAAAJgCAABkcnMv&#10;ZG93bnJldi54bWxQSwUGAAAAAAQABAD1AAAAigM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2msUA&#10;AADcAAAADwAAAGRycy9kb3ducmV2LnhtbESPQWsCMRSE74X+h/AKvdWsU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vaa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102" o:spid="_x0000_s1120"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zj8YA&#10;AADcAAAADwAAAGRycy9kb3ducmV2LnhtbESPQWvCQBSE74X+h+UVeqsbo0ZJXUUEoVA8aATt7ZF9&#10;TVKzb8PuVuO/d4VCj8PMfMPMl71pxYWcbywrGA4SEMSl1Q1XCg7F5m0Gwgdkja1lUnAjD8vF89Mc&#10;c22vvKPLPlQiQtjnqKAOocul9GVNBv3AdsTR+7bOYIjSVVI7vEa4aWWaJJk02HBcqLGjdU3lef9r&#10;FBzTAj+3o9l4N55+jU6T/sdlq0Kp15d+9Q4iUB/+w3/tD60gnWT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jzj8YAAADcAAAADwAAAAAAAAAAAAAAAACYAgAAZHJz&#10;L2Rvd25yZXYueG1sUEsFBgAAAAAEAAQA9QAAAIsD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WFMYA&#10;AADcAAAADwAAAGRycy9kb3ducmV2LnhtbESPzWrDMBCE74G+g9hCbokc5xc3ijGFQqH0kLjQ9rZY&#10;W9uNtTKSkjhvHxUCPQ4z8w2zzQfTiTM531pWMJsmIIgrq1uuFXyUL5MNCB+QNXaWScGVPOS7h9EW&#10;M20vvKfzIdQiQthnqKAJoc+k9FVDBv3U9sTR+7HOYIjS1VI7vES46WSaJCtpsOW40GBPzw1Vx8PJ&#10;KPhMS3x7n28W+8X6e/61HH7dqiiVGj8OxROIQEP4D9/br1pBulzD3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RWFMYAAADcAAAADwAAAAAAAAAAAAAAAACYAgAAZHJz&#10;L2Rvd25yZXYueG1sUEsFBgAAAAAEAAQA9QAAAIsD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ZsMA&#10;AADcAAAADwAAAGRycy9kb3ducmV2LnhtbERPy4rCMBTdC/5DuMLsNLU+RqpRRBAEcaEdmHF3ae60&#10;HZubkmS08/eTheDycN6rTWcacSfna8sKxqMEBHFhdc2lgo98P1yA8AFZY2OZFPyRh82631thpu2D&#10;z3S/hFLEEPYZKqhCaDMpfVGRQT+yLXHkvq0zGCJ0pdQOHzHcNDJNkrk0WHNsqLClXUXF7fJrFHym&#10;OR5Pk8X0PH2/Tr5m3Y+bb3Ol3gbddgkiUBde4qf7oBWks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CZsMAAADcAAAADwAAAAAAAAAAAAAAAACYAgAAZHJzL2Rv&#10;d25yZXYueG1sUEsFBgAAAAAEAAQA9QAAAIgD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98" o:spid="_x0000_s1124"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iAsEA&#10;AADcAAAADwAAAGRycy9kb3ducmV2LnhtbERPTYvCMBC9C/6HMII3TVfFlWqU7hZlwZOuB70NzdiU&#10;bSaliVr/vTkseHy879Wms7W4U+srxwo+xgkI4sLpiksFp9/taAHCB2SNtWNS8CQPm3W/t8JUuwcf&#10;6H4MpYgh7FNUYEJoUil9YciiH7uGOHJX11oMEbal1C0+Yrit5SRJ5tJixbHBYEPfhoq/480qOGR0&#10;zc5P/bkzs/00337ll/yUKzUcdNkSRKAuvMX/7h+tYDKP8+O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74gLBAAAA3AAAAA8AAAAAAAAAAAAAAAAAmAIAAGRycy9kb3du&#10;cmV2LnhtbFBLBQYAAAAABAAEAPUAAACGAw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HmcUA&#10;AADcAAAADwAAAGRycy9kb3ducmV2LnhtbESPT4vCMBTE78J+h/AWvGmqu6h0jVItirAn/xz09mie&#10;TdnmpTRZrd9+Iyx4HGbmN8x82dla3Kj1lWMFo2ECgrhwuuJSwem4GcxA+ICssXZMCh7kYbl4680x&#10;1e7Oe7odQikihH2KCkwITSqlLwxZ9EPXEEfv6lqLIcq2lLrFe4TbWo6TZCItVhwXDDa0NlT8HH6t&#10;gn1G1+z80NOt+fz+yDer/JKfcqX67132BSJQF17h//ZOKxhPR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0eZ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Z7sYA&#10;AADcAAAADwAAAGRycy9kb3ducmV2LnhtbESPQWvCQBSE74L/YXlCb7ppWmxJs0o0WAqetB7a2yP7&#10;kg3Nvg3ZrcZ/3y0IHoeZ+YbJ16PtxJkG3zpW8LhIQBBXTrfcKDh97uavIHxA1tg5JgVX8rBeTSc5&#10;Ztpd+EDnY2hEhLDPUIEJoc+k9JUhi37heuLo1W6wGKIcGqkHvES47WSaJEtpseW4YLCnraHq5/hr&#10;FRwKqouvq355N8/7p3K3Kb/LU6nUw2ws3kAEGsM9fGt/aAXpMoX/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XZ7sYAAADcAAAADwAAAAAAAAAAAAAAAACYAgAAZHJz&#10;L2Rvd25yZXYueG1sUEsFBgAAAAAEAAQA9QAAAIsD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94" o:spid="_x0000_s1128"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Mp8EA&#10;AADcAAAADwAAAGRycy9kb3ducmV2LnhtbESPQYvCMBSE7wv+h/AEb2uquEGqUVRY8Gr14u3ZPNti&#10;81KSqF1//WZhweMwM98wy3VvW/EgHxrHGibjDARx6UzDlYbT8ftzDiJEZIOtY9LwQwHWq8HHEnPj&#10;nnygRxErkSAcctRQx9jlUoayJoth7Dri5F2dtxiT9JU0Hp8Jbls5zTIlLTacFmrsaFdTeSvuVsOL&#10;D6o4b/FLVWrj6X72t/J00Xo07DcLEJH6+A7/t/dGw1TN4O9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XDKfBAAAA3AAAAA8AAAAAAAAAAAAAAAAAmAIAAGRycy9kb3du&#10;cmV2LnhtbFBLBQYAAAAABAAEAPUAAACGAw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pPMEA&#10;AADcAAAADwAAAGRycy9kb3ducmV2LnhtbESPQYvCMBSE7wv+h/AEb2uqYFiqUVQQvNr14u3ZPNti&#10;81KSqNVfb4SFPQ4z8w2zWPW2FXfyoXGsYTLOQBCXzjRcaTj+7r5/QISIbLB1TBqeFGC1HHwtMDfu&#10;wQe6F7ESCcIhRw11jF0uZShrshjGriNO3sV5izFJX0nj8ZHgtpXTLFPSYsNpocaOtjWV1+JmNbz4&#10;oIrTBmeqUmtPt5O/lsez1qNhv56DiNTH//Bfe280TNUMPmfS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bqTzBAAAA3AAAAA8AAAAAAAAAAAAAAAAAmAIAAGRycy9kb3du&#10;cmV2LnhtbFBLBQYAAAAABAAEAPUAAACGAw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S8IA&#10;AADcAAAADwAAAGRycy9kb3ducmV2LnhtbESPwWrDMBBE74X8g9hCbo1cQ0Rxo4QkUOg1ri++ba2N&#10;bWKtjKQ4br8+ChR6HGbmDbPZzXYQE/nQO9bwuspAEDfO9NxqqL4+Xt5AhIhscHBMGn4owG67eNpg&#10;YdyNTzSVsRUJwqFADV2MYyFlaDqyGFZuJE7e2XmLMUnfSuPxluB2kHmWKWmx57TQ4UjHjppLebUa&#10;fvmkyvqAa9Wqvadr7S9N9a318nnev4OINMf/8F/702jIlYLHmXQ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TdL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90" o:spid="_x0000_s1132"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9UsMA&#10;AADcAAAADwAAAGRycy9kb3ducmV2LnhtbERPz2vCMBS+D/Y/hDfYTVM9yFaNMifOHZzSKozdHs1b&#10;W9a8lCS29b83B2HHj+/3YjWYRnTkfG1ZwWScgCAurK65VHA+bUcvIHxA1thYJgVX8rBaPj4sMNW2&#10;54y6PJQihrBPUUEVQptK6YuKDPqxbYkj92udwRChK6V22Mdw08hpksykwZpjQ4UtvVdU/OUXo+D7&#10;0O6b4/mj2L2uf1i6bH/afHmlnp+GtzmIQEP4F9/dn1rBdBbXxj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9UsMAAADcAAAADwAAAAAAAAAAAAAAAACYAgAAZHJzL2Rv&#10;d25yZXYueG1sUEsFBgAAAAAEAAQA9QAAAIgD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YyccA&#10;AADcAAAADwAAAGRycy9kb3ducmV2LnhtbESPT2vCQBTE74V+h+UVvNVNPUiN2Yh/0PZgLVFBvD2y&#10;zyQ0+zbsrpp++26h0OMwM79hsllvWnEj5xvLCl6GCQji0uqGKwXHw/r5FYQPyBpby6TgmzzM8seH&#10;DFNt71zQbR8qESHsU1RQh9ClUvqyJoN+aDvi6F2sMxiidJXUDu8Rblo5SpKxNNhwXKixo2VN5df+&#10;ahScdt22/TxuyrfJ4szSFdvD6sMrNXjq51MQgfrwH/5rv2sFo/EEfs/EI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WMnHAAAA3AAAAA8AAAAAAAAAAAAAAAAAmAIAAGRy&#10;cy9kb3ducmV2LnhtbFBLBQYAAAAABAAEAPUAAACMAw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87" o:spid="_x0000_s1135"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nsMYA&#10;AADcAAAADwAAAGRycy9kb3ducmV2LnhtbESPT2vCQBDF74LfYRmht7pRbCypGxFBkLYIaj14G7KT&#10;PzY7G7LbJP32XaHg8fHm/d681XowteiodZVlBbNpBII4s7riQsHXeff8CsJ5ZI21ZVLwSw7W6Xi0&#10;wkTbno/UnXwhAoRdggpK75tESpeVZNBNbUMcvNy2Bn2QbSF1i32Am1rOoyiWBisODSU2tC0p+z79&#10;mPBGbC7bz1v8/rLob7nmj+566DulnibD5g2Ep8E/jv/Te61gvpzBfUwg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FnsMYAAADcAAAADwAAAAAAAAAAAAAAAACYAgAAZHJz&#10;L2Rvd25yZXYueG1sUEsFBgAAAAAEAAQA9QAAAIsD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5x8YA&#10;AADcAAAADwAAAGRycy9kb3ducmV2LnhtbESPT2vCQBDF74V+h2UK3nTTUKNEVylCoagU/HfwNmTH&#10;JDY7G7JrEr+9WxB6fLx5vzdvvuxNJVpqXGlZwfsoAkGcWV1yruB4+BpOQTiPrLGyTAru5GC5eH2Z&#10;Y6ptxztq9z4XAcIuRQWF93UqpcsKMuhGtiYO3sU2Bn2QTS51g12Am0rGUZRIgyWHhgJrWhWU/e5v&#10;JryRmNNqe03W44/uetG8ac8/XavU4K3/nIHw1Pv/42f6WyuIJzH8jQkE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P5x8YAAADcAAAADwAAAAAAAAAAAAAAAACYAgAAZHJz&#10;L2Rvd25yZXYueG1sUEsFBgAAAAAEAAQA9QAAAIsD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XMYA&#10;AADcAAAADwAAAGRycy9kb3ducmV2LnhtbESPT2vCQBDF74LfYRmhN91o27TErCJCobQiaPXQ25Cd&#10;/NHsbMhuk/Tbd4WCx8eb93vz0vVgatFR6yrLCuazCARxZnXFhYLT19v0FYTzyBpry6TglxysV+NR&#10;iom2PR+oO/pCBAi7BBWU3jeJlC4ryaCb2YY4eLltDfog20LqFvsAN7VcRFEsDVYcGkpsaFtSdj3+&#10;mPBGbM7b3SX+eH7qL7nmz+5733dKPUyGzRKEp8Hfj//T71rB4uURbmMC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cXMYAAADcAAAADwAAAAAAAAAAAAAAAACYAgAAZHJz&#10;L2Rvd25yZXYueG1sUEsFBgAAAAAEAAQA9QAAAIsD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83" o:spid="_x0000_s1139"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XR8YA&#10;AADcAAAADwAAAGRycy9kb3ducmV2LnhtbESPT2vCQBTE7wW/w/KE3upGa6tEV4kNSqEn/xz09sg+&#10;s8Hs25Ddavz2rlDocZiZ3zDzZWdrcaXWV44VDAcJCOLC6YpLBYf9+m0KwgdkjbVjUnAnD8tF72WO&#10;qXY33tJ1F0oRIexTVGBCaFIpfWHIoh+4hjh6Z9daDFG2pdQt3iLc1nKUJJ/SYsVxwWBDX4aKy+7X&#10;KthmdM6Odz3ZmPHPe75e5af8kCv12u+yGYhAXfgP/7W/tYLR5AOe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XXR8YAAADcAAAADwAAAAAAAAAAAAAAAACYAgAAZHJz&#10;L2Rvd25yZXYueG1sUEsFBgAAAAAEAAQA9QAAAIsD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JMMUA&#10;AADcAAAADwAAAGRycy9kb3ducmV2LnhtbESPT4vCMBTE74LfITzBm6brLrpUo1SLIuzJP4f19mie&#10;TdnmpTRZrd9+Iyx4HGbmN8xi1dla3Kj1lWMFb+MEBHHhdMWlgvNpO/oE4QOyxtoxKXiQh9Wy31tg&#10;qt2dD3Q7hlJECPsUFZgQmlRKXxiy6MeuIY7e1bUWQ5RtKXWL9wi3tZwkyVRarDguGGxoY6j4Of5a&#10;BYeMrtn3Q8925uPrPd+u80t+zpUaDrpsDiJQF17h//ZeK5jMpvA8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kwxQAAANwAAAAPAAAAAAAAAAAAAAAAAJgCAABkcnMv&#10;ZG93bnJldi54bWxQSwUGAAAAAAQABAD1AAAAigM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sq8UA&#10;AADcAAAADwAAAGRycy9kb3ducmV2LnhtbESPQWvCQBSE74L/YXmF3nRTK6akrhIbFMGT1kN7e2Sf&#10;2dDs25Ddavz3riB4HGbmG2a+7G0jztT52rGCt3ECgrh0uuZKwfF7PfoA4QOyxsYxKbiSh+ViOJhj&#10;pt2F93Q+hEpECPsMFZgQ2kxKXxqy6MeuJY7eyXUWQ5RdJXWHlwi3jZwkyUxarDkuGGzpy1D5d/i3&#10;CvY5nfKfq043Zrp7L9ar4rc4Fkq9vvT5J4hAfXiGH+2tVjBJU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yrxQAAANwAAAAPAAAAAAAAAAAAAAAAAJgCAABkcnMv&#10;ZG93bnJldi54bWxQSwUGAAAAAAQABAD1AAAAigM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79" o:spid="_x0000_s1143"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QbMUA&#10;AADcAAAADwAAAGRycy9kb3ducmV2LnhtbESPQWsCMRSE7wX/Q3gFbzXRg263RimCUG+6Wkpvj83r&#10;7rabl20SdfXXG6HQ4zAz3zDzZW9bcSIfGscaxiMFgrh0puFKw2G/fspAhIhssHVMGi4UYLkYPMwx&#10;N+7MOzoVsRIJwiFHDXWMXS5lKGuyGEauI07el/MWY5K+ksbjOcFtKydKTaXFhtNCjR2taip/iqPV&#10;8HkpxtdZ6RVm6+3vJlPv9vuj1Xr42L++gIjUx//wX/vNaJjMnuF+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NBsxQAAANwAAAAPAAAAAAAAAAAAAAAAAJgCAABkcnMv&#10;ZG93bnJldi54bWxQSwUGAAAAAAQABAD1AAAAigM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sJ1sIA&#10;AADcAAAADwAAAGRycy9kb3ducmV2LnhtbERPz2vCMBS+D/wfwhN2m4ketlJNyxCE7TY7Rbw9mre2&#10;W/NSk0yrf/1yGHj8+H6vytH24kw+dI41zGcKBHHtTMeNht3n5ikDESKywd4xabhSgLKYPKwwN+7C&#10;WzpXsREphEOOGtoYh1zKULdkMczcQJy4L+ctxgR9I43HSwq3vVwo9SwtdpwaWhxo3VL9U/1aDcdr&#10;Nb+91F5htvk4vWdqb78PvdaP0/F1CSLSGO/if/eb0bDI0vx0Jh0B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wnWwgAAANwAAAAPAAAAAAAAAAAAAAAAAJgCAABkcnMvZG93&#10;bnJldi54bWxQSwUGAAAAAAQABAD1AAAAhwM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76" o:spid="_x0000_s1146"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YZsMA&#10;AADcAAAADwAAAGRycy9kb3ducmV2LnhtbDRPz2vCMBS+D/wfwhO8zXQ9FOmMIsLQTTzo3MHbW/Ns&#10;qs1LaVKt++sXYTt+v/mm897W4kqtrxwreBknIIgLpysuFRw+354nIHxA1lg7JgV38jCfDZ6mmGt3&#10;4x1d96EUsYR9jgpMCE0upS8MWfRj1xBH7eRaiyHCtpS6xVsst7VMkySTFiuOCwYbWhoqLvvOKth+&#10;fH0fN+74k63wcO7SsDTJe6XUaNgvXkEE6iPzb/5Lr7WCdJLC40w8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YZsMAAADcAAAADwAAAAAAAAAAAAAAAACYAgAAZHJzL2Rv&#10;d25yZXYueG1sUEsFBgAAAAAEAAQA9QAAAIgD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9/cQA&#10;AADcAAAADwAAAGRycy9kb3ducmV2LnhtbDRPy2rCQBTdF/yH4Qrd1YkpiEQnQQSxD7qo1YW7a+aa&#10;iWbuhMyoab++U7DL8+bMi9424kqdrx0rGI8SEMSl0zVXCrZfq6cpCB+QNTaOScE3eSjywcMcM+1u&#10;/EnXTahELGGfoQITQptJ6UtDFv3ItcRRO7rOYoiwq6Tu8BbLbSPTJJlIizXHBYMtLQ2V583FKvh4&#10;2x32727/M1nj9nRJw9Ikr7VSj8N+MQMRqI/Mv/meftEK0ukz/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gff3EAAAA3AAAAA8AAAAAAAAAAAAAAAAAmAIAAGRycy9k&#10;b3ducmV2LnhtbFBLBQYAAAAABAAEAPUAAACJAw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73" o:spid="_x0000_s1149"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RsUA&#10;AADcAAAADwAAAGRycy9kb3ducmV2LnhtbESPQWsCMRSE7wX/Q3iCt5pVsMhqVqQoFJRWbQ8en5u3&#10;m9DNy7JJdf33TaHgcZiZb5jlqneNuFIXrGcFk3EGgrj02nKt4Otz+zwHESKyxsYzKbhTgFUxeFpi&#10;rv2Nj3Q9xVokCIccFZgY21zKUBpyGMa+JU5e5TuHMcmulrrDW4K7Rk6z7EU6tJwWDLb0aqj8Pv04&#10;BecPbuxm9r6hykxau+8P293loNRo2K8XICL18RH+b79pBdP5DP7OpCM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9n9G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hMcMA&#10;AADcAAAADwAAAGRycy9kb3ducmV2LnhtbESPT2sCMRTE7wW/Q3hCbzWrUJGtUYooCC3+P/T4unlu&#10;gpuXZRN1/fZGEDwOM/MbZjxtXSUu1ATrWUG/l4EgLry2XCo47BcfIxAhImusPJOCGwWYTjpvY8y1&#10;v/KWLrtYigThkKMCE2OdSxkKQw5Dz9fEyTv6xmFMsimlbvCa4K6SgywbSoeW04LBmmaGitPu7BT8&#10;rbmy88/VnI6mX9vfdrP4+d8o9d5tv79ARGrjK/xsL7WCwWgIjzPpCM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ThMcMAAADcAAAADwAAAAAAAAAAAAAAAACYAgAAZHJzL2Rv&#10;d25yZXYueG1sUEsFBgAAAAAEAAQA9QAAAIgD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EqsUA&#10;AADcAAAADwAAAGRycy9kb3ducmV2LnhtbESPT2sCMRTE74V+h/AEbzWr4B9Wo0hREJRqbQ8eXzfP&#10;TejmZdlEXb99Iwg9DjPzG2a2aF0lrtQE61lBv5eBIC68tlwq+P5av01AhIissfJMCu4UYDF/fZlh&#10;rv2NP+l6jKVIEA45KjAx1rmUoTDkMPR8TZy8s28cxiSbUuoGbwnuKjnIspF0aDktGKzp3VDxe7w4&#10;Bac9V3Y1/FjR2fRru2sP6+3PQalup11OQURq43/42d5oBYPJGB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ESq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69" o:spid="_x0000_s1153"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nX8UA&#10;AADcAAAADwAAAGRycy9kb3ducmV2LnhtbESPT2sCMRTE74V+h/AEL0WTWmh1NUopFQR78d/9sXlu&#10;Vjcv201ct356Uyj0OMzMb5jZonOVaKkJpWcNz0MFgjj3puRCw363HIxBhIhssPJMGn4owGL++DDD&#10;zPgrb6jdxkIkCIcMNdgY60zKkFtyGIa+Jk7e0TcOY5JNIU2D1wR3lRwp9SodlpwWLNb0YSk/by9O&#10;Q6fWb09f7vYS1oeT+i7avVWHT637ve59CiJSF//Df+2V0TAaT+D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udfxQAAANwAAAAPAAAAAAAAAAAAAAAAAJgCAABkcnMv&#10;ZG93bnJldi54bWxQSwUGAAAAAAQABAD1AAAAigM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YH8IA&#10;AADcAAAADwAAAGRycy9kb3ducmV2LnhtbERPTWsCMRC9F/ofwgheiiYqtLoapZQWCvai1fuwGTer&#10;m8m6ievqrzeHQo+P971Yda4SLTWh9KxhNFQgiHNvSi407H6/BlMQISIbrDyThhsFWC2fnxaYGX/l&#10;DbXbWIgUwiFDDTbGOpMy5JYchqGviRN38I3DmGBTSNPgNYW7So6VepUOS04NFmv6sJSfthenoVPr&#10;t5cfd5+E9f6ozkW7s2r/qXW/173PQUTq4r/4z/1tNIxnaX46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dgfwgAAANwAAAAPAAAAAAAAAAAAAAAAAJgCAABkcnMvZG93&#10;bnJldi54bWxQSwUGAAAAAAQABAD1AAAAhwM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9hMUA&#10;AADcAAAADwAAAGRycy9kb3ducmV2LnhtbESPT2sCMRTE74V+h/AKXoomWqi6GkXEQsFe/Hd/bJ6b&#10;bTcv6yau2376plDwOMzMb5j5snOVaKkJpWcNw4ECQZx7U3Kh4Xh4609AhIhssPJMGr4pwHLx+DDH&#10;zPgb76jdx0IkCIcMNdgY60zKkFtyGAa+Jk7e2TcOY5JNIU2DtwR3lRwp9SodlpwWLNa0tpR/7a9O&#10;Q6e24+cP9/MStqdPdSnao1Wnjda9p241AxGpi/fwf/vdaBhNh/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X2ExQAAANwAAAAPAAAAAAAAAAAAAAAAAJgCAABkcnMv&#10;ZG93bnJldi54bWxQSwUGAAAAAAQABAD1AAAAigM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j88UA&#10;AADcAAAADwAAAGRycy9kb3ducmV2LnhtbESPQWsCMRSE7wX/Q3iCl6JJt9DqahQpLRTspVbvj81z&#10;s7p52W7iuvXXm0Khx2FmvmEWq97VoqM2VJ41PEwUCOLCm4pLDbuvt/EURIjIBmvPpOGHAqyWg7sF&#10;5sZf+JO6bSxFgnDIUYONscmlDIUlh2HiG+LkHXzrMCbZltK0eElwV8tMqSfpsOK0YLGhF0vFaXt2&#10;Gnq1eb7/cNfHsNkf1XfZ7azav2o9GvbrOYhIffwP/7XfjYZslsHv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PzxQAAANwAAAAPAAAAAAAAAAAAAAAAAJgCAABkcnMv&#10;ZG93bnJldi54bWxQSwUGAAAAAAQABAD1AAAAigM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aMUA&#10;AADcAAAADwAAAGRycy9kb3ducmV2LnhtbESPT2sCMRTE74V+h/AKvRRNVKi6GkWkhYK9+O/+2Dw3&#10;225e1k26bv30plDwOMzMb5j5snOVaKkJpWcNg74CQZx7U3Kh4bB/701AhIhssPJMGn4pwHLx+DDH&#10;zPgLb6ndxUIkCIcMNdgY60zKkFtyGPq+Jk7eyTcOY5JNIU2DlwR3lRwq9SodlpwWLNa0tpR/736c&#10;hk5txi+f7joKm+OXOhftwarjm9bPT91qBiJSF+/h//aH0TCcjuD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0ZoxQAAANwAAAAPAAAAAAAAAAAAAAAAAJgCAABkcnMv&#10;ZG93bnJldi54bWxQSwUGAAAAAAQABAD1AAAAigM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Freeform 63" o:spid="_x0000_s1159"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BdcQA&#10;AADcAAAADwAAAGRycy9kb3ducmV2LnhtbESPQWvCQBSE70L/w/IK3nSjYGmjq4RCRevFWrXXR/Y1&#10;CWbfxt01xn/vCoUeh5n5hpktOlOLlpyvLCsYDRMQxLnVFRcK9t8fg1cQPiBrrC2Tght5WMyfejNM&#10;tb3yF7W7UIgIYZ+igjKEJpXS5yUZ9EPbEEfv1zqDIUpXSO3wGuGmluMkeZEGK44LJTb0XlJ+2l2M&#10;AtoUn3WbHZZLXqNxP+ft7ZhkSvWfu2wKIlAX/sN/7ZVWMH6b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wXXEAAAA3AAAAA8AAAAAAAAAAAAAAAAAmAIAAGRycy9k&#10;b3ducmV2LnhtbFBLBQYAAAAABAAEAPUAAACJAw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fAsQA&#10;AADcAAAADwAAAGRycy9kb3ducmV2LnhtbESPT2vCQBTE70K/w/IK3nRTD1Kjq4RCpdqLf1q9PrLP&#10;JDT7Nt1dY/z2riB4HGbmN8xs0ZlatOR8ZVnB2zABQZxbXXGh4Gf/OXgH4QOyxtoyKbiSh8X8pTfD&#10;VNsLb6ndhUJECPsUFZQhNKmUPi/JoB/ahjh6J+sMhihdIbXDS4SbWo6SZCwNVhwXSmzoo6T8b3c2&#10;Cui7WNdt9rtc8gqNO/5vrockU6r/2mVTEIG68Aw/2l9awWgyhv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XwLEAAAA3AAAAA8AAAAAAAAAAAAAAAAAmAIAAGRycy9k&#10;b3ducmV2LnhtbFBLBQYAAAAABAAEAPUAAACJAw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60" o:spid="_x0000_s1162"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GBcIA&#10;AADcAAAADwAAAGRycy9kb3ducmV2LnhtbERPy2oCMRTdC/5DuEJ3mlFo0dGMFFEQWuqriy6vkzuT&#10;0MnNMEl1+vfNouDycN6rde8acaMuWM8KppMMBHHpteVawedlN56DCBFZY+OZFPxSgHUxHKww1/7O&#10;J7qdYy1SCIccFZgY21zKUBpyGCa+JU5c5TuHMcGulrrDewp3jZxl2Yt0aDk1GGxpY6j8Pv84BV8H&#10;buz2+WNLlZm29r0/7t6uR6WeRv3rEkSkPj7E/+69VjBbpLXpTD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YFwgAAANwAAAAPAAAAAAAAAAAAAAAAAJgCAABkcnMvZG93&#10;bnJldi54bWxQSwUGAAAAAAQABAD1AAAAhwM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jnsQA&#10;AADcAAAADwAAAGRycy9kb3ducmV2LnhtbESPQWsCMRSE74X+h/AEbzWroOhqFCkKglKt7cHj6+a5&#10;Cd28LJuo679vBKHHYWa+YWaL1lXiSk2wnhX0exkI4sJry6WC76/12xhEiMgaK8+k4E4BFvPXlxnm&#10;2t/4k67HWIoE4ZCjAhNjnUsZCkMOQ8/XxMk7+8ZhTLIppW7wluCukoMsG0mHltOCwZreDRW/x4tT&#10;cNpzZVfDjxWdTb+2u/aw3v4clOp22uUURKQ2/oef7Y1WMJhM4HE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457EAAAA3AAAAA8AAAAAAAAAAAAAAAAAmAIAAGRycy9k&#10;b3ducmV2LnhtbFBLBQYAAAAABAAEAPUAAACJAw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GcEA&#10;AADcAAAADwAAAGRycy9kb3ducmV2LnhtbERPy2oCMRTdC/5DuAV3mrFSkdEoRRQKFl/twuV1cp0E&#10;JzfDJOr075uF4PJw3rNF6ypxpyZYzwqGgwwEceG15VLB78+6PwERIrLGyjMp+KMAi3m3M8Nc+wcf&#10;6H6MpUghHHJUYGKscylDYchhGPiaOHEX3ziMCTal1A0+Urir5HuWjaVDy6nBYE1LQ8X1eHMKTjuu&#10;7Opju6KLGdb2u92vN+e9Ur239nMKIlIbX+Kn+0srGGVpfjqTj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z0BnBAAAA3AAAAA8AAAAAAAAAAAAAAAAAmAIAAGRycy9kb3du&#10;cmV2LnhtbFBLBQYAAAAABAAEAPUAAACGAw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56" o:spid="_x0000_s1166"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bdcAA&#10;AADcAAAADwAAAGRycy9kb3ducmV2LnhtbESPQYvCMBSE74L/ITzBm6YqFqlGUWHBq9WLt2fzbIvN&#10;S0midv31mwXB4zAz3zCrTWca8STna8sKJuMEBHFhdc2lgvPpZ7QA4QOyxsYyKfglD5t1v7fCTNsX&#10;H+mZh1JECPsMFVQhtJmUvqjIoB/bljh6N+sMhihdKbXDV4SbRk6TJJUGa44LFba0r6i45w+j4M3H&#10;NL/scJ6W6dbR4+Luxfmq1HDQbZcgAnXhG/60D1rBLJnC/5l4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bdcAAAADcAAAADwAAAAAAAAAAAAAAAACYAgAAZHJzL2Rvd25y&#10;ZXYueG1sUEsFBgAAAAAEAAQA9QAAAIUD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7sMA&#10;AADcAAAADwAAAGRycy9kb3ducmV2LnhtbESPQWvCQBSE70L/w/IKvemmikHSrBIFoVejF2+v2dck&#10;JPs27G407a/vFgSPw8x8w+S7yfTiRs63lhW8LxIQxJXVLdcKLufjfAPCB2SNvWVS8EMedtuXWY6Z&#10;tnc+0a0MtYgQ9hkqaEIYMil91ZBBv7ADcfS+rTMYonS11A7vEW56uUySVBpsOS40ONChoaorR6Pg&#10;l09ped3jOq3TwtF4dV11+VLq7XUqPkAEmsIz/Gh/agWrZAX/Z+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7sMAAADcAAAADwAAAAAAAAAAAAAAAACYAgAAZHJzL2Rv&#10;d25yZXYueG1sUEsFBgAAAAAEAAQA9QAAAIgD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mmsIA&#10;AADcAAAADwAAAGRycy9kb3ducmV2LnhtbESPQYvCMBSE78L+h/AW9qbpulqWrlFUELxae/H2bN62&#10;xealJFGrv94IgsdhZr5hZovetOJCzjeWFXyPEhDEpdUNVwqK/Wb4C8IHZI2tZVJwIw+L+cdghpm2&#10;V97RJQ+ViBD2GSqoQ+gyKX1Zk0E/sh1x9P6tMxiidJXUDq8Rblo5TpJUGmw4LtTY0bqm8pSfjYI7&#10;79L8sMJpWqVLR+eDO5XFUamvz375ByJQH97hV3urFfwkE3iei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eaa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52" o:spid="_x0000_s1170" style="position:absolute;left:4716;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3ycEA&#10;AADcAAAADwAAAGRycy9kb3ducmV2LnhtbESP0YrCMBRE34X9h3AF3zTVrqLVKLsLoo/q7gdcmmtT&#10;bG5KE9v69xtB8HGYmTPMZtfbSrTU+NKxgukkAUGcO11yoeDvdz9egvABWWPlmBQ8yMNu+zHYYKZd&#10;x2dqL6EQEcI+QwUmhDqT0ueGLPqJq4mjd3WNxRBlU0jdYBfhtpKzJFlIiyXHBYM1/RjKb5e7VSCX&#10;Pu1k+/ictnM8ra6pOeDhW6nRsP9agwjUh3f41T5qBWmygOe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i98nBAAAA3AAAAA8AAAAAAAAAAAAAAAAAmAIAAGRycy9kb3du&#10;cmV2LnhtbFBLBQYAAAAABAAEAPUAAACGAw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50" o:spid="_x0000_s1172"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EOcIA&#10;AADcAAAADwAAAGRycy9kb3ducmV2LnhtbERPy4rCMBTdD/gP4QruxtQHo3SMUi2KMCsfi5ndpbk2&#10;ZZqb0kStf28WgsvDeS9Wna3FjVpfOVYwGiYgiAunKy4VnE/bzzkIH5A11o5JwYM8rJa9jwWm2t35&#10;QLdjKEUMYZ+iAhNCk0rpC0MW/dA1xJG7uNZiiLAtpW7xHsNtLcdJ8iUtVhwbDDa0MVT8H69WwSGj&#10;S/b70LOdmf5M8u06/8vPuVKDfpd9gwjUhbf45d5rBZMk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wQ5wgAAANwAAAAPAAAAAAAAAAAAAAAAAJgCAABkcnMvZG93&#10;bnJldi54bWxQSwUGAAAAAAQABAD1AAAAhwM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osYA&#10;AADcAAAADwAAAGRycy9kb3ducmV2LnhtbESPzWvCQBTE74X+D8sr9FY3rcWP6CrRoAie/Djo7ZF9&#10;ZoPZtyG71fjfd4VCj8PM/IaZzjtbixu1vnKs4LOXgCAunK64VHA8rD5GIHxA1lg7JgUP8jCfvb5M&#10;MdXuzju67UMpIoR9igpMCE0qpS8MWfQ91xBH7+JaiyHKtpS6xXuE21p+JclAWqw4LhhsaGmouO5/&#10;rIJdRpfs9NDDtfne9vPVIj/nx1yp97cum4AI1IX/8F97oxX0kzE8z8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hosYAAADcAAAADwAAAAAAAAAAAAAAAACYAgAAZHJz&#10;L2Rvd25yZXYueG1sUEsFBgAAAAAEAAQA9QAAAIsD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e4sMA&#10;AADcAAAADwAAAGRycy9kb3ducmV2LnhtbERPz2vCMBS+D/Y/hCfsNlN1zNEZpbN0DHZq9bDdHs2z&#10;KTYvpcm0/e+Xg+Dx4/u92Y22ExcafOtYwWKegCCunW65UXA8FM9vIHxA1tg5JgUTedhtHx82mGp3&#10;5ZIuVWhEDGGfogITQp9K6WtDFv3c9cSRO7nBYohwaKQe8BrDbSeXSfIqLbYcGwz2tDdUn6s/q6DM&#10;6JT9THr9aV6+V3nxkf/mx1ypp9mYvYMINIa7+Ob+0gpWizg/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ye4sMAAADcAAAADwAAAAAAAAAAAAAAAACYAgAAZHJzL2Rv&#10;d25yZXYueG1sUEsFBgAAAAAEAAQA9QAAAIgD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7ecUA&#10;AADcAAAADwAAAGRycy9kb3ducmV2LnhtbESPT2vCQBTE74V+h+UVequbaFGJrpIaLAVP/jno7ZF9&#10;ZkOzb0N2q/HbdwXB4zAzv2Hmy9424kKdrx0rSAcJCOLS6ZorBYf9+mMKwgdkjY1jUnAjD8vF68sc&#10;M+2uvKXLLlQiQthnqMCE0GZS+tKQRT9wLXH0zq6zGKLsKqk7vEa4beQwScbSYs1xwWBLK0Pl7+7P&#10;KtjmdM6PNz35Np+bUbH+Kk7FoVDq/a3PZyAC9eEZfrR/tIJR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Dt5xQAAANwAAAAPAAAAAAAAAAAAAAAAAJgCAABkcnMv&#10;ZG93bnJldi54bWxQSwUGAAAAAAQABAD1AAAAigM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Freeform 45" o:spid="_x0000_s1177"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n58QA&#10;AADcAAAADwAAAGRycy9kb3ducmV2LnhtbDRPy2rCQBTdF/yH4Qrd1YkKUmJGEUHsgy6qcZHdNXPN&#10;pM3cCZlR0369I7TL8+Zky9424kKdrx0rGI8SEMSl0zVXCvL95ukZhA/IGhvHpOCHPCwXg4cMU+2u&#10;/EmXXahELGGfogITQptK6UtDFv3ItcRRO7nOYoiwq6Tu8BrLbSMnSTKTFmuOCwZbWhsqv3dnq+Dj&#10;7XAs3l3xO9ti/nWehLVJXmulHof9ag4iUB+Zf/Nf+kUrmI6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5+fEAAAA3AAAAA8AAAAAAAAAAAAAAAAAmAIAAGRycy9k&#10;b3ducmV2LnhtbFBLBQYAAAAABAAEAPUAAACJAw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J/k8QA&#10;AADcAAAADwAAAGRycy9kb3ducmV2LnhtbDRPy2rCQBTdF/yH4Qru6iRaRFJHKYHio3RRtQt318w1&#10;kzZzJ2RGTfv1jtAuz5szW3S2FhdqfeVYQTpMQBAXTldcKtjvXh+nIHxA1lg7JgU/5GEx7z3MMNPu&#10;yh902YZSxBL2GSowITSZlL4wZNEPXUMctZNrLYYI21LqFq+x3NZylCQTabHiuGCwodxQ8b09WwXv&#10;m8/j4c0dfidL3H+dRyE3ybpSatDvXp5BBOoi82/+S6+0gnH6B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if5PEAAAA3AAAAA8AAAAAAAAAAAAAAAAAmAIAAGRycy9k&#10;b3ducmV2LnhtbFBLBQYAAAAABAAEAPUAAACJAw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2" o:spid="_x0000_s1180"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vpcUA&#10;AADcAAAADwAAAGRycy9kb3ducmV2LnhtbESPT4vCMBTE74LfITxhL6KpCmq7RlkWBE/inz2st0fz&#10;ti02L6GJ2vXTG0HwOMzMb5jFqjW1uFLjK8sKRsMEBHFudcWFgp/jejAH4QOyxtoyKfgnD6tlt7PA&#10;TNsb7+l6CIWIEPYZKihDcJmUPi/JoB9aRxy9P9sYDFE2hdQN3iLc1HKcJFNpsOK4UKKj75Ly8+Fi&#10;FLj7epduOD0Vp18zS3f3/rl2W6U+eu3XJ4hAbXiHX+2NVjAZTeF5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e+lxQAAANwAAAAPAAAAAAAAAAAAAAAAAJgCAABkcnMv&#10;ZG93bnJldi54bWxQSwUGAAAAAAQABAD1AAAAigM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KPsYA&#10;AADcAAAADwAAAGRycy9kb3ducmV2LnhtbESPQWvCQBSE74X+h+UVvBTdaKGa1FVKQcippOpBb4/s&#10;Mwlm3y7ZbUzz67uFgsdhZr5h1tvBtKKnzjeWFcxnCQji0uqGKwXHw266AuEDssbWMin4IQ/bzePD&#10;GjNtb/xF/T5UIkLYZ6igDsFlUvqyJoN+Zh1x9C62Mxii7CqpO7xFuGnlIklepcGG40KNjj5qKq/7&#10;b6PAjbsizTk9V+eTWabF+Hxt3adSk6fh/Q1EoCHcw//tXCt4mS/h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VKPsYAAADcAAAADwAAAAAAAAAAAAAAAACYAgAAZHJz&#10;L2Rvd25yZXYueG1sUEsFBgAAAAAEAAQA9QAAAIsD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eTMEA&#10;AADcAAAADwAAAGRycy9kb3ducmV2LnhtbERPy4rCMBTdC/5DuIIb0VQH1FajiCC4GnwtdHdprm2x&#10;uQlN1I5fP1kMzPJw3st1a2rxosZXlhWMRwkI4tzqigsFl/NuOAfhA7LG2jIp+CEP61W3s8RM2zcf&#10;6XUKhYgh7DNUUIbgMil9XpJBP7KOOHJ32xgMETaF1A2+Y7ip5SRJptJgxbGhREfbkvLH6WkUuM/u&#10;kO45vRW3q5mlh8/gUbtvpfq9drMAEagN/+I/914r+BrH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a3kzBAAAA3AAAAA8AAAAAAAAAAAAAAAAAmAIAAGRycy9kb3du&#10;cmV2LnhtbFBLBQYAAAAABAAEAPUAAACGAw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718UA&#10;AADcAAAADwAAAGRycy9kb3ducmV2LnhtbESPT4vCMBTE78J+h/CEvYimruDaapRFEDwt/tmD3h7N&#10;sy02L6GJ2vXTG0HwOMzMb5jZojW1uFLjK8sKhoMEBHFudcWFgr/9qj8B4QOyxtoyKfgnD4v5R2eG&#10;mbY33tJ1FwoRIewzVFCG4DIpfV6SQT+wjjh6J9sYDFE2hdQN3iLc1PIrScbSYMVxoURHy5Ly8+5i&#10;FLj7apOuOT0Wx4P5Tjf33rl2v0p9dtufKYhAbXiHX+21VjAap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nvXxQAAANwAAAAPAAAAAAAAAAAAAAAAAJgCAABkcnMv&#10;ZG93bnJldi54bWxQSwUGAAAAAAQABAD1AAAAigM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Y98MA&#10;AADcAAAADwAAAGRycy9kb3ducmV2LnhtbERPz2vCMBS+D/wfwht4GZrawbZ2RhFB6Gk43WHeHs2z&#10;LTYvoYm261+/HASPH9/v5XowrbhR5xvLChbzBARxaXXDlYKf4272AcIHZI2tZVLwRx7Wq8nTEnNt&#10;e/6m2yFUIoawz1FBHYLLpfRlTQb93DriyJ1tZzBE2FVSd9jHcNPKNEnepMGGY0ONjrY1lZfD1Shw&#10;426fFZydqtOvec/248uldV9KTZ+HzSeIQEN4iO/uQit4TeP8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Y98MAAADcAAAADwAAAAAAAAAAAAAAAACYAgAAZHJzL2Rv&#10;d25yZXYueG1sUEsFBgAAAAAEAAQA9QAAAIgD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6" o:spid="_x0000_s1186"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vs8UA&#10;AADcAAAADwAAAGRycy9kb3ducmV2LnhtbESPT2vCQBTE74V+h+UVequbxqISXSUaLAVP/jno7ZF9&#10;ZkOzb0N2q/HbdwXB4zAzv2Fmi9424kKdrx0r+BwkIIhLp2uuFBz2648JCB+QNTaOScGNPCzmry8z&#10;zLS78pYuu1CJCGGfoQITQptJ6UtDFv3AtcTRO7vOYoiyq6Tu8BrhtpFpkoykxZrjgsGWVobK392f&#10;VbDN6Zwfb3r8bb42w2K9LE7FoVDq/a3PpyAC9eEZfrR/tIJhms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m+zxQAAANwAAAAPAAAAAAAAAAAAAAAAAJgCAABkcnMv&#10;ZG93bnJldi54bWxQSwUGAAAAAAQABAD1AAAAigM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KKMUA&#10;AADcAAAADwAAAGRycy9kb3ducmV2LnhtbESPT2vCQBTE74V+h+UVequbmqISXSUaLAVP/jno7ZF9&#10;ZkOzb0N2q/HbdwXB4zAzv2Fmi9424kKdrx0r+BwkIIhLp2uuFBz2648JCB+QNTaOScGNPCzmry8z&#10;zLS78pYuu1CJCGGfoQITQptJ6UtDFv3AtcTRO7vOYoiyq6Tu8BrhtpHDJBlJizXHBYMtrQyVv7s/&#10;q2Cb0zk/3vT423xt0m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soo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SXMUA&#10;AADcAAAADwAAAGRycy9kb3ducmV2LnhtbESPT4vCMBTE7wt+h/AW9ramq6LSNUq1uCx48s9Bb4/m&#10;2ZRtXkoTtX77jSB4HGbmN8xs0dlaXKn1lWMFX/0EBHHhdMWlgsN+/TkF4QOyxtoxKbiTh8W89zbD&#10;VLsbb+m6C6WIEPYpKjAhNKmUvjBk0fddQxy9s2sthijbUuoWbxFuazlIkrG0WHFcMNjQylDxt7tY&#10;BduMztnxric/ZrQZ5utlfsoPuVIf7132DSJQF17hZ/tXKxgO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1JcxQAAANwAAAAPAAAAAAAAAAAAAAAAAJgCAABkcnMv&#10;ZG93bnJldi54bWxQSwUGAAAAAAQABAD1AAAAigM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 o:spid="_x0000_s1190"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wIsMA&#10;AADcAAAADwAAAGRycy9kb3ducmV2LnhtbESP3YrCMBSE7xd8h3AE7zRV1x+qUURZVm8Ufx7g0Bzb&#10;YnNSkmi7b79ZEPZymJlvmOW6NZV4kfOlZQXDQQKCOLO65FzB7frVn4PwAVljZZkU/JCH9arzscRU&#10;24bP9LqEXEQI+xQVFCHUqZQ+K8igH9iaOHp36wyGKF0utcMmwk0lR0kylQZLjgsF1rQtKHtcnkbB&#10;BGemOR7cd95IPNX75+d2F6xSvW67WYAI1Ib/8Lu91wrGo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wIsMAAADcAAAADwAAAAAAAAAAAAAAAACYAgAAZHJzL2Rv&#10;d25yZXYueG1sUEsFBgAAAAAEAAQA9QAAAIgD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VucMA&#10;AADcAAAADwAAAGRycy9kb3ducmV2LnhtbESP3YrCMBSE7xd8h3AE7zRV1x+qUURZVm8Ufx7g0Bzb&#10;YnNSkmi7b79ZEPZymJlvmOW6NZV4kfOlZQXDQQKCOLO65FzB7frVn4PwAVljZZkU/JCH9arzscRU&#10;24bP9LqEXEQI+xQVFCHUqZQ+K8igH9iaOHp36wyGKF0utcMmwk0lR0kylQZLjgsF1rQtKHtcnkbB&#10;BGemOR7cd95IPNX75+d2F6xSvW67WYAI1Ib/8Lu91wrGo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VucMAAADcAAAADwAAAAAAAAAAAAAAAACYAgAAZHJzL2Rv&#10;d25yZXYueG1sUEsFBgAAAAAEAAQA9QAAAIgD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By8EA&#10;AADcAAAADwAAAGRycy9kb3ducmV2LnhtbERP3WrCMBS+H/gO4QjezdRuc6NrFOkQ3Y2y6gMcmmNb&#10;bE5KEm19++VisMuP7z9fj6YTd3K+taxgMU9AEFdWt1wrOJ+2zx8gfEDW2FkmBQ/ysF5NnnLMtB34&#10;h+5lqEUMYZ+hgiaEPpPSVw0Z9HPbE0fuYp3BEKGrpXY4xHDTyTRJltJgy7GhwZ6KhqpreTMK3vDd&#10;DIdvt6sHicd+f3stvoJVajYdN58gAo3hX/zn3msFL2lcG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6QcvBAAAA3AAAAA8AAAAAAAAAAAAAAAAAmAIAAGRycy9kb3du&#10;cmV2LnhtbFBLBQYAAAAABAAEAPUAAACGAw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kUMQA&#10;AADcAAAADwAAAGRycy9kb3ducmV2LnhtbESP3WoCMRSE7wu+QzhC7zSrbf1ZjSKWot4o/jzAYXPc&#10;XdycLEl0t29vCkIvh5n5hpkvW1OJBzlfWlYw6CcgiDOrS84VXM4/vQkIH5A1VpZJwS95WC46b3NM&#10;tW34SI9TyEWEsE9RQRFCnUrps4IM+r6tiaN3tc5giNLlUjtsItxUcpgkI2mw5LhQYE3rgrLb6W4U&#10;fOHYNPud2+SNxEO9vX+uv4NV6r3brmYgArXhP/xqb7WCj+EU/s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25FDEAAAA3AAAAA8AAAAAAAAAAAAAAAAAmAIAAGRycy9k&#10;b3ducmV2LnhtbFBLBQYAAAAABAAEAPUAAACJAw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27" o:spid="_x0000_s1195"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KiMIA&#10;AADcAAAADwAAAGRycy9kb3ducmV2LnhtbESPQYvCMBSE7wv+h/AEb2uq4qLVKOIqeLUK0tujeTbF&#10;5qU0Wa376zeCsMdhZr5hluvO1uJOra8cKxgNExDEhdMVlwrOp/3nDIQPyBprx6TgSR7Wq97HElPt&#10;HnykexZKESHsU1RgQmhSKX1hyKIfuoY4elfXWgxRtqXULT4i3NZynCRf0mLFccFgQ1tDxS37sQp2&#10;+bTk73xrNvnvJZOOw6HAuVKDfrdZgAjUhf/wu33QCiaTE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sqIwgAAANwAAAAPAAAAAAAAAAAAAAAAAJgCAABkcnMvZG93&#10;bnJldi54bWxQSwUGAAAAAAQABAD1AAAAhwM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U/8IA&#10;AADcAAAADwAAAGRycy9kb3ducmV2LnhtbESPQYvCMBSE78L+h/AWvGm6iuJWo4ir4NUqLL09mmdT&#10;tnkpTVarv94IgsdhZr5hFqvO1uJCra8cK/gaJiCIC6crLhWcjrvBDIQPyBprx6TgRh5Wy4/eAlPt&#10;rnygSxZKESHsU1RgQmhSKX1hyKIfuoY4emfXWgxRtqXULV4j3NZylCRTabHiuGCwoY2h4i/7twq2&#10;+aTkn3xj1vn9N5OOw77Ab6X6n916DiJQF97hV3uvFYzHI3i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FT/wgAAANwAAAAPAAAAAAAAAAAAAAAAAJgCAABkcnMvZG93&#10;bnJldi54bWxQSwUGAAAAAAQABAD1AAAAhwM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ZMQA&#10;AADcAAAADwAAAGRycy9kb3ducmV2LnhtbESPzWrDMBCE74W8g9hAbrWcmJbWjRJCfsDXuoXi22Jt&#10;LBNrZSwldvr0VaHQ4zAz3zDr7WQ7caPBt44VLJMUBHHtdMuNgs+P0+MLCB+QNXaOScGdPGw3s4c1&#10;5tqN/E63MjQiQtjnqMCE0OdS+tqQRZ+4njh6ZzdYDFEOjdQDjhFuO7lK02dpseW4YLCnvaH6Ul6t&#10;gmP11PCh2ptd9f1VSsehqPFVqcV82r2BCDSF//Bfu9AKsiyD3zPx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WTEAAAA3AAAAA8AAAAAAAAAAAAAAAAAmAIAAGRycy9k&#10;b3ducmV2LnhtbFBLBQYAAAAABAAEAPUAAACJAw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pEMMA&#10;AADcAAAADwAAAGRycy9kb3ducmV2LnhtbESPQWvCQBSE7wX/w/KE3uqmakXTbERsC14bBcntkX3N&#10;hmbfhuyqaX+9Kwgeh5n5hsnWg23FmXrfOFbwOklAEFdON1wrOOy/XpYgfEDW2DomBX/kYZ2PnjJM&#10;tbvwN52LUIsIYZ+iAhNCl0rpK0MW/cR1xNH7cb3FEGVfS93jJcJtK6dJspAWG44LBjvaGqp+i5NV&#10;8Fm+1fxRbs2m/D8W0nHYVbhS6nk8bN5BBBrCI3xv77SC2WwOtzPxCM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lpEMMAAADcAAAADwAAAAAAAAAAAAAAAACYAgAAZHJzL2Rv&#10;d25yZXYueG1sUEsFBgAAAAAEAAQA9QAAAIgD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22" o:spid="_x0000_s1200"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O8YA&#10;AADcAAAADwAAAGRycy9kb3ducmV2LnhtbESPW2sCMRSE34X+h3AKvmm2CtKuRmkrXh604gXEt8Pm&#10;dHfp5mRJoq7/3hQEH4eZ+YYZTRpTiQs5X1pW8NZNQBBnVpecKzjsZ513ED4ga6wsk4IbeZiMX1oj&#10;TLW98pYuu5CLCGGfooIihDqV0mcFGfRdWxNH79c6gyFKl0vt8BrhppK9JBlIgyXHhQJr+i4o+9ud&#10;jYLjT72qNod5tvj4OrF029V+uvZKtV+bzyGIQE14hh/tpVbQ7w/g/0w8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sO8YAAADcAAAADwAAAAAAAAAAAAAAAACYAgAAZHJz&#10;L2Rvd25yZXYueG1sUEsFBgAAAAAEAAQA9QAAAIsD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JoMcA&#10;AADcAAAADwAAAGRycy9kb3ducmV2LnhtbESPW2sCMRSE3wv9D+EUfKvZKnhZjeIFtQ/a4gVK3w6b&#10;093FzcmSRN3+eyMU+jjMzDfMeNqYSlzJ+dKygrd2AoI4s7rkXMHpuHodgPABWWNlmRT8kofp5Plp&#10;jKm2N97T9RByESHsU1RQhFCnUvqsIIO+bWvi6P1YZzBE6XKpHd4i3FSykyQ9abDkuFBgTYuCsvPh&#10;YhR8fdTb6vO0zjbD+TdLt98elzuvVOulmY1ABGrCf/iv/a4VdLt9eJyJR0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uSaDHAAAA3AAAAA8AAAAAAAAAAAAAAAAAmAIAAGRy&#10;cy9kb3ducmV2LnhtbFBLBQYAAAAABAAEAPUAAACMAw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19" o:spid="_x0000_s1203"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zOcUA&#10;AADcAAAADwAAAGRycy9kb3ducmV2LnhtbESPQWsCMRSE70L/Q3gFb27WSqVdjSJFQbBYa3vo8bl5&#10;boKbl2UTdfvvG0HocZiZb5jpvHO1uFAbrGcFwywHQVx6bblS8P21GryACBFZY+2ZFPxSgPnsoTfF&#10;Qvsrf9JlHyuRIBwKVGBibAopQ2nIYch8Q5y8o28dxiTbSuoWrwnuavmU52Pp0HJaMNjQm6HytD87&#10;BT8fXNvl83ZJRzNs7Hu3W20OO6X6j91iAiJSF//D9/ZaKxiNXuF2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bM5xQAAANwAAAAPAAAAAAAAAAAAAAAAAJgCAABkcnMv&#10;ZG93bnJldi54bWxQSwUGAAAAAAQABAD1AAAAigM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p2cMA&#10;AADcAAAADwAAAGRycy9kb3ducmV2LnhtbERPy2oCMRTdC/2HcAvdacbWFhnNiIhCoaX1tXB5O7kz&#10;CZ3cDJNUx79vFoLLw3nPF71rxJm6YD0rGI8yEMSl15ZrBcfDZjgFESKyxsYzKbhSgEXxMJhjrv2F&#10;d3Tex1qkEA45KjAxtrmUoTTkMIx8S5y4yncOY4JdLXWHlxTuGvmcZW/SoeXUYLCllaHyd//nFJy+&#10;ubHr1681VWbc2s9+u/n42Sr19NgvZyAi9fEuvrnftYKXSZqfzqQjI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lp2cMAAADcAAAADwAAAAAAAAAAAAAAAACYAgAAZHJzL2Rv&#10;d25yZXYueG1sUEsFBgAAAAAEAAQA9QAAAIgD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MQsUA&#10;AADcAAAADwAAAGRycy9kb3ducmV2LnhtbESPQWsCMRSE7wX/Q3hCbzW7bS1laxQRBUGpVj30+Nw8&#10;N8HNy7JJdfvvTUHocZiZb5jRpHO1uFAbrGcF+SADQVx6bblScNgvnt5BhIissfZMCn4pwGTcexhh&#10;of2Vv+iyi5VIEA4FKjAxNoWUoTTkMAx8Q5y8k28dxiTbSuoWrwnuavmcZW/SoeW0YLChmaHyvPtx&#10;Cr43XNv58HNOJ5M3dt1tF6vjVqnHfjf9ABGpi//he3upFby85vB3Jh0B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cxCxQAAANwAAAAPAAAAAAAAAAAAAAAAAJgCAABkcnMv&#10;ZG93bnJldi54bWxQSwUGAAAAAAQABAD1AAAAigM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15" o:spid="_x0000_s1207"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0viMUA&#10;AADcAAAADwAAAGRycy9kb3ducmV2LnhtbESPQWvCQBSE74L/YXlCb7qpEVtSV4kGi+BJ66G9PbLP&#10;bGj2bciuGv+9Wyh4HGbmG2ax6m0jrtT52rGC10kCgrh0uuZKwelrO34H4QOyxsYxKbiTh9VyOFhg&#10;pt2ND3Q9hkpECPsMFZgQ2kxKXxqy6CeuJY7e2XUWQ5RdJXWHtwi3jZwmyVxarDkuGGxpY6j8PV6s&#10;gkNO5/z7rt8+zWyfFtt18VOcCqVeRn3+ASJQH57h//ZOK0hnKfyd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S+IxQAAANwAAAAPAAAAAAAAAAAAAAAAAJgCAABkcnMv&#10;ZG93bnJldi54bWxQSwUGAAAAAAQABAD1AAAAigM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3/MUA&#10;AADcAAAADwAAAGRycy9kb3ducmV2LnhtbESPT2vCQBTE70K/w/IKvemmGrSkrhINloIn/xza2yP7&#10;zIZm34bsqvHbdwXB4zAzv2Hmy9424kKdrx0reB8lIIhLp2uuFBwPm+EHCB+QNTaOScGNPCwXL4M5&#10;ZtpdeUeXfahEhLDPUIEJoc2k9KUhi37kWuLonVxnMUTZVVJ3eI1w28hxkkylxZrjgsGW1obKv/3Z&#10;KtjldMp/bnr2ZdLtpNisit/iWCj19trnnyAC9eEZfrS/tYJJ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f8xQAAANwAAAAPAAAAAAAAAAAAAAAAAJgCAABkcnMv&#10;ZG93bnJldi54bWxQSwUGAAAAAAQABAD1AAAAigM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SZ8UA&#10;AADcAAAADwAAAGRycy9kb3ducmV2LnhtbESPzWvCQBTE74L/w/KE3uqm9ZPUVdIGRfDkx8HeHtln&#10;NjT7NmS3Gv/7rlDwOMzMb5jFqrO1uFLrK8cK3oYJCOLC6YpLBafj+nUOwgdkjbVjUnAnD6tlv7fA&#10;VLsb7+l6CKWIEPYpKjAhNKmUvjBk0Q9dQxy9i2sthijbUuoWbxFua/meJFNpseK4YLChL0PFz+HX&#10;KthndMnOdz3bmPFulK8/8+/8lCv1MuiyDxCBuvAM/7e3WsFoPIH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BJn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11" o:spid="_x0000_s1211"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BhcYA&#10;AADcAAAADwAAAGRycy9kb3ducmV2LnhtbESPT2vCQBTE70K/w/KE3upGU6pEVym2hVp78c/B4yP7&#10;zAazb0N2m8R+erdQ8DjMzG+Yxaq3lWip8aVjBeNRAoI4d7rkQsHx8PE0A+EDssbKMSm4kofV8mGw&#10;wEy7jnfU7kMhIoR9hgpMCHUmpc8NWfQjVxNH7+waiyHKppC6wS7CbSUnSfIiLZYcFwzWtDaUX/Y/&#10;VkEoNt/H7bbSb7/vX6d659LD1aRKPQ771zmIQH24h//bn1pB+jyF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PBhcYAAADcAAAADwAAAAAAAAAAAAAAAACYAgAAZHJz&#10;L2Rvd25yZXYueG1sUEsFBgAAAAAEAAQA9QAAAIsD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V98IA&#10;AADcAAAADwAAAGRycy9kb3ducmV2LnhtbERPy4rCMBTdC/5DuII7TbWDDB2jiA/wMRsfi1lemjtN&#10;sbkpTdQ6X28WwiwP5z2dt7YSd2p86VjBaJiAIM6dLrlQcDlvBp8gfEDWWDkmBU/yMJ91O1PMtHvw&#10;ke6nUIgYwj5DBSaEOpPS54Ys+qGriSP36xqLIcKmkLrBRwy3lRwnyURaLDk2GKxpaSi/nm5WQSh2&#10;35fDodKrv/X+pz669Pw0qVL9Xrv4AhGoDf/it3urFaQfcW0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FX3wgAAANwAAAAPAAAAAAAAAAAAAAAAAJgCAABkcnMvZG93&#10;bnJldi54bWxQSwUGAAAAAAQABAD1AAAAhwM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wbMYA&#10;AADcAAAADwAAAGRycy9kb3ducmV2LnhtbESPT2vCQBTE70K/w/KE3upGU4pGVym2hVp78c/B4yP7&#10;zAazb0N2m8R+erdQ8DjMzG+Yxaq3lWip8aVjBeNRAoI4d7rkQsHx8PE0BeEDssbKMSm4kofV8mGw&#10;wEy7jnfU7kMhIoR9hgpMCHUmpc8NWfQjVxNH7+waiyHKppC6wS7CbSUnSfIiLZYcFwzWtDaUX/Y/&#10;VkEoNt/H7bbSb7/vX6d659LD1aRKPQ771zmIQH24h//bn1pB+jyD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DwbMYAAADcAAAADwAAAAAAAAAAAAAAAACYAgAAZHJz&#10;L2Rvd25yZXYueG1sUEsFBgAAAAAEAAQA9QAAAIsD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PLMIA&#10;AADcAAAADwAAAGRycy9kb3ducmV2LnhtbERPy4rCMBTdC/5DuII7TbWMDB2jiA/wMRsfi1lemjtN&#10;sbkpTdQ6X28WwiwP5z2dt7YSd2p86VjBaJiAIM6dLrlQcDlvBp8gfEDWWDkmBU/yMJ91O1PMtHvw&#10;ke6nUIgYwj5DBSaEOpPS54Ys+qGriSP36xqLIcKmkLrBRwy3lRwnyURaLDk2GKxpaSi/nm5WQSh2&#10;35fDodKrv/X+pz669Pw0qVL9Xrv4AhGoDf/it3urFaQfcX4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88swgAAANwAAAAPAAAAAAAAAAAAAAAAAJgCAABkcnMvZG93&#10;bnJldi54bWxQSwUGAAAAAAQABAD1AAAAhwMAAAAA&#10;" path="m94,l69,,47,59r24,l94,xe" fillcolor="black" stroked="f">
                  <v:path arrowok="t" o:connecttype="custom" o:connectlocs="94,1831;69,1831;47,1890;71,1890;94,1831" o:connectangles="0,0,0,0,0"/>
                </v:shape>
              </v:group>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4ACEFC"/>
    <w:lvl w:ilvl="0">
      <w:start w:val="1"/>
      <w:numFmt w:val="decimal"/>
      <w:lvlText w:val="%1."/>
      <w:lvlJc w:val="left"/>
      <w:pPr>
        <w:tabs>
          <w:tab w:val="num" w:pos="1800"/>
        </w:tabs>
        <w:ind w:left="1800" w:hanging="360"/>
      </w:pPr>
    </w:lvl>
  </w:abstractNum>
  <w:abstractNum w:abstractNumId="1">
    <w:nsid w:val="FFFFFF7D"/>
    <w:multiLevelType w:val="singleLevel"/>
    <w:tmpl w:val="68E0DB4C"/>
    <w:lvl w:ilvl="0">
      <w:start w:val="1"/>
      <w:numFmt w:val="decimal"/>
      <w:lvlText w:val="%1."/>
      <w:lvlJc w:val="left"/>
      <w:pPr>
        <w:tabs>
          <w:tab w:val="num" w:pos="1440"/>
        </w:tabs>
        <w:ind w:left="1440" w:hanging="360"/>
      </w:pPr>
    </w:lvl>
  </w:abstractNum>
  <w:abstractNum w:abstractNumId="2">
    <w:nsid w:val="FFFFFF7E"/>
    <w:multiLevelType w:val="singleLevel"/>
    <w:tmpl w:val="E8A0CF1E"/>
    <w:lvl w:ilvl="0">
      <w:start w:val="1"/>
      <w:numFmt w:val="decimal"/>
      <w:lvlText w:val="%1."/>
      <w:lvlJc w:val="left"/>
      <w:pPr>
        <w:tabs>
          <w:tab w:val="num" w:pos="1080"/>
        </w:tabs>
        <w:ind w:left="1080" w:hanging="360"/>
      </w:pPr>
    </w:lvl>
  </w:abstractNum>
  <w:abstractNum w:abstractNumId="3">
    <w:nsid w:val="FFFFFF7F"/>
    <w:multiLevelType w:val="singleLevel"/>
    <w:tmpl w:val="25F48A7C"/>
    <w:lvl w:ilvl="0">
      <w:start w:val="1"/>
      <w:numFmt w:val="decimal"/>
      <w:lvlText w:val="%1."/>
      <w:lvlJc w:val="left"/>
      <w:pPr>
        <w:tabs>
          <w:tab w:val="num" w:pos="720"/>
        </w:tabs>
        <w:ind w:left="720" w:hanging="360"/>
      </w:pPr>
    </w:lvl>
  </w:abstractNum>
  <w:abstractNum w:abstractNumId="4">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21EE230"/>
    <w:lvl w:ilvl="0">
      <w:start w:val="1"/>
      <w:numFmt w:val="decimal"/>
      <w:lvlText w:val="%1."/>
      <w:lvlJc w:val="left"/>
      <w:pPr>
        <w:tabs>
          <w:tab w:val="num" w:pos="360"/>
        </w:tabs>
        <w:ind w:left="360" w:hanging="360"/>
      </w:pPr>
    </w:lvl>
  </w:abstractNum>
  <w:abstractNum w:abstractNumId="9">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rAUALe5CEiwAAAA="/>
  </w:docVars>
  <w:rsids>
    <w:rsidRoot w:val="005A2D64"/>
    <w:rsid w:val="000028CA"/>
    <w:rsid w:val="00013AC7"/>
    <w:rsid w:val="000529F5"/>
    <w:rsid w:val="00054A4B"/>
    <w:rsid w:val="0007472F"/>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202EDD"/>
    <w:rsid w:val="00212046"/>
    <w:rsid w:val="0022104C"/>
    <w:rsid w:val="0022440E"/>
    <w:rsid w:val="002461BC"/>
    <w:rsid w:val="00250F5B"/>
    <w:rsid w:val="002541D4"/>
    <w:rsid w:val="00265390"/>
    <w:rsid w:val="002706A1"/>
    <w:rsid w:val="002838A2"/>
    <w:rsid w:val="0028733E"/>
    <w:rsid w:val="002A5672"/>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C33C6"/>
    <w:rsid w:val="004C50B4"/>
    <w:rsid w:val="004C5533"/>
    <w:rsid w:val="004C664F"/>
    <w:rsid w:val="004D0F99"/>
    <w:rsid w:val="004D783D"/>
    <w:rsid w:val="004E06E5"/>
    <w:rsid w:val="004E4F09"/>
    <w:rsid w:val="0050575C"/>
    <w:rsid w:val="00507477"/>
    <w:rsid w:val="00526A1D"/>
    <w:rsid w:val="0054167A"/>
    <w:rsid w:val="00554190"/>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70410"/>
    <w:rsid w:val="0067491D"/>
    <w:rsid w:val="00676BB6"/>
    <w:rsid w:val="00676DED"/>
    <w:rsid w:val="0069668D"/>
    <w:rsid w:val="006A5E51"/>
    <w:rsid w:val="006B25A0"/>
    <w:rsid w:val="006E558E"/>
    <w:rsid w:val="00706388"/>
    <w:rsid w:val="0071240D"/>
    <w:rsid w:val="007141BD"/>
    <w:rsid w:val="007173C5"/>
    <w:rsid w:val="00721C22"/>
    <w:rsid w:val="007243AB"/>
    <w:rsid w:val="00725B67"/>
    <w:rsid w:val="00755A86"/>
    <w:rsid w:val="00757C25"/>
    <w:rsid w:val="007A08CA"/>
    <w:rsid w:val="007A2CA4"/>
    <w:rsid w:val="007B0772"/>
    <w:rsid w:val="007B477F"/>
    <w:rsid w:val="007C0C73"/>
    <w:rsid w:val="007D663F"/>
    <w:rsid w:val="008224D6"/>
    <w:rsid w:val="008338FD"/>
    <w:rsid w:val="008364DC"/>
    <w:rsid w:val="00844806"/>
    <w:rsid w:val="00844B90"/>
    <w:rsid w:val="00862653"/>
    <w:rsid w:val="00863298"/>
    <w:rsid w:val="00881CF2"/>
    <w:rsid w:val="00887CD6"/>
    <w:rsid w:val="00896FE5"/>
    <w:rsid w:val="008A5E6B"/>
    <w:rsid w:val="008B470E"/>
    <w:rsid w:val="008B583C"/>
    <w:rsid w:val="008B5F10"/>
    <w:rsid w:val="008D3076"/>
    <w:rsid w:val="008F7960"/>
    <w:rsid w:val="00920D62"/>
    <w:rsid w:val="00930F1F"/>
    <w:rsid w:val="00951ECF"/>
    <w:rsid w:val="009538B3"/>
    <w:rsid w:val="009677CD"/>
    <w:rsid w:val="009763EF"/>
    <w:rsid w:val="00982C5E"/>
    <w:rsid w:val="009843A2"/>
    <w:rsid w:val="00985050"/>
    <w:rsid w:val="00986477"/>
    <w:rsid w:val="00987E23"/>
    <w:rsid w:val="009A0A68"/>
    <w:rsid w:val="009C7B86"/>
    <w:rsid w:val="009F046D"/>
    <w:rsid w:val="009F2084"/>
    <w:rsid w:val="009F3A55"/>
    <w:rsid w:val="00A07D0C"/>
    <w:rsid w:val="00A23A55"/>
    <w:rsid w:val="00A2484A"/>
    <w:rsid w:val="00A42218"/>
    <w:rsid w:val="00A66D09"/>
    <w:rsid w:val="00A67E34"/>
    <w:rsid w:val="00A72253"/>
    <w:rsid w:val="00A9254A"/>
    <w:rsid w:val="00A94719"/>
    <w:rsid w:val="00AB2527"/>
    <w:rsid w:val="00AB5A5C"/>
    <w:rsid w:val="00AE1FC3"/>
    <w:rsid w:val="00AE4393"/>
    <w:rsid w:val="00AE6E7C"/>
    <w:rsid w:val="00B01505"/>
    <w:rsid w:val="00B033B7"/>
    <w:rsid w:val="00B6783A"/>
    <w:rsid w:val="00BA473B"/>
    <w:rsid w:val="00BB7FDA"/>
    <w:rsid w:val="00BD70FA"/>
    <w:rsid w:val="00C025BF"/>
    <w:rsid w:val="00C0484B"/>
    <w:rsid w:val="00C174F3"/>
    <w:rsid w:val="00C2153C"/>
    <w:rsid w:val="00C25207"/>
    <w:rsid w:val="00C57395"/>
    <w:rsid w:val="00C61893"/>
    <w:rsid w:val="00C65E4D"/>
    <w:rsid w:val="00C85285"/>
    <w:rsid w:val="00C86DDB"/>
    <w:rsid w:val="00CA5A1B"/>
    <w:rsid w:val="00CB6E6F"/>
    <w:rsid w:val="00CC56AC"/>
    <w:rsid w:val="00CE56FD"/>
    <w:rsid w:val="00CF1A62"/>
    <w:rsid w:val="00D12CBB"/>
    <w:rsid w:val="00D1408D"/>
    <w:rsid w:val="00D2653B"/>
    <w:rsid w:val="00D500D8"/>
    <w:rsid w:val="00D75271"/>
    <w:rsid w:val="00D93109"/>
    <w:rsid w:val="00DA75BF"/>
    <w:rsid w:val="00DD3109"/>
    <w:rsid w:val="00DE0C30"/>
    <w:rsid w:val="00E023A2"/>
    <w:rsid w:val="00E03198"/>
    <w:rsid w:val="00E03655"/>
    <w:rsid w:val="00E06D53"/>
    <w:rsid w:val="00E07760"/>
    <w:rsid w:val="00E07DD7"/>
    <w:rsid w:val="00E23B18"/>
    <w:rsid w:val="00E23E6B"/>
    <w:rsid w:val="00E30FD8"/>
    <w:rsid w:val="00E4503D"/>
    <w:rsid w:val="00E46F67"/>
    <w:rsid w:val="00E55839"/>
    <w:rsid w:val="00E72146"/>
    <w:rsid w:val="00E7686F"/>
    <w:rsid w:val="00EA0472"/>
    <w:rsid w:val="00EA325F"/>
    <w:rsid w:val="00EA4314"/>
    <w:rsid w:val="00EB4CF7"/>
    <w:rsid w:val="00EC47B0"/>
    <w:rsid w:val="00EC7DDE"/>
    <w:rsid w:val="00EE23F2"/>
    <w:rsid w:val="00EE493B"/>
    <w:rsid w:val="00EE76FF"/>
    <w:rsid w:val="00EF2B24"/>
    <w:rsid w:val="00EF343E"/>
    <w:rsid w:val="00EF7CFA"/>
    <w:rsid w:val="00F41000"/>
    <w:rsid w:val="00F47892"/>
    <w:rsid w:val="00F546A3"/>
    <w:rsid w:val="00F750A0"/>
    <w:rsid w:val="00F80973"/>
    <w:rsid w:val="00F82EC3"/>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Ind w:w="0" w:type="dxa"/>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A72253"/>
    <w:pPr>
      <w:spacing w:after="0" w:line="240" w:lineRule="auto"/>
    </w:pPr>
    <w:tblPr>
      <w:tblStyleRowBandSize w:val="1"/>
      <w:tblStyleColBandSize w:val="1"/>
      <w:tblInd w:w="0" w:type="dxa"/>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32.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jpe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jpe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pn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ECCDB8-ECA2-4510-A3BB-705327EA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4</TotalTime>
  <Pages>1</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lisa.li</cp:lastModifiedBy>
  <cp:revision>14</cp:revision>
  <cp:lastPrinted>2018-01-14T22:42:00Z</cp:lastPrinted>
  <dcterms:created xsi:type="dcterms:W3CDTF">2018-05-06T21:08:00Z</dcterms:created>
  <dcterms:modified xsi:type="dcterms:W3CDTF">2018-09-03T04:54:00Z</dcterms:modified>
</cp:coreProperties>
</file>